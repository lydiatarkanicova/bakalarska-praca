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B102B8" w:rsidRPr="00A829D8" w14:paraId="6B5C5C54" w14:textId="77777777" w:rsidTr="00936723">
        <w:trPr>
          <w:trHeight w:val="5330"/>
        </w:trPr>
        <w:tc>
          <w:tcPr>
            <w:tcW w:w="5000" w:type="pct"/>
            <w:gridSpan w:val="2"/>
          </w:tcPr>
          <w:p w14:paraId="21402773" w14:textId="77777777" w:rsidR="00B102B8" w:rsidRPr="00A829D8" w:rsidRDefault="00B102B8" w:rsidP="00B102B8">
            <w:pPr>
              <w:spacing w:line="259" w:lineRule="auto"/>
              <w:jc w:val="center"/>
              <w:rPr>
                <w:b/>
                <w:sz w:val="36"/>
              </w:rPr>
            </w:pPr>
            <w:bookmarkStart w:id="0" w:name="_Hlk103456694"/>
            <w:bookmarkStart w:id="1" w:name="_Hlk103672746"/>
            <w:bookmarkStart w:id="2" w:name="_Hlk103694622"/>
            <w:bookmarkEnd w:id="1"/>
            <w:r w:rsidRPr="00A829D8">
              <w:rPr>
                <w:b/>
                <w:sz w:val="36"/>
              </w:rPr>
              <w:t>TECHNICKÁ UNIVERZITA V KOŠICIACH</w:t>
            </w:r>
          </w:p>
          <w:p w14:paraId="7C628A30" w14:textId="77777777" w:rsidR="00B102B8" w:rsidRPr="00A829D8" w:rsidRDefault="00B102B8" w:rsidP="00B102B8">
            <w:pPr>
              <w:spacing w:line="259" w:lineRule="auto"/>
              <w:jc w:val="center"/>
              <w:rPr>
                <w:caps/>
                <w:sz w:val="32"/>
                <w:szCs w:val="32"/>
              </w:rPr>
            </w:pPr>
            <w:r w:rsidRPr="00A829D8">
              <w:rPr>
                <w:b/>
                <w:caps/>
                <w:sz w:val="30"/>
                <w:szCs w:val="30"/>
              </w:rPr>
              <w:t>FAKULTA ELEKTROTECHNIKY A INFORMATIKY</w:t>
            </w:r>
          </w:p>
        </w:tc>
      </w:tr>
      <w:tr w:rsidR="00B102B8" w:rsidRPr="00A829D8" w14:paraId="1D5C9F17" w14:textId="77777777" w:rsidTr="00936723">
        <w:trPr>
          <w:trHeight w:val="2161"/>
        </w:trPr>
        <w:tc>
          <w:tcPr>
            <w:tcW w:w="5000" w:type="pct"/>
            <w:gridSpan w:val="2"/>
            <w:vAlign w:val="center"/>
          </w:tcPr>
          <w:p w14:paraId="65653A8A" w14:textId="77777777" w:rsidR="00654503" w:rsidRDefault="00B102B8" w:rsidP="00654503">
            <w:pPr>
              <w:spacing w:line="259" w:lineRule="auto"/>
              <w:jc w:val="center"/>
              <w:rPr>
                <w:b/>
                <w:sz w:val="36"/>
              </w:rPr>
            </w:pPr>
            <w:r w:rsidRPr="00A829D8">
              <w:rPr>
                <w:b/>
                <w:sz w:val="36"/>
              </w:rPr>
              <w:t>NÁ</w:t>
            </w:r>
            <w:r w:rsidR="00654503">
              <w:rPr>
                <w:b/>
                <w:sz w:val="36"/>
              </w:rPr>
              <w:t>VRH A VYTVORENIE APLIKÁCIE PRE POMOC ZDRAVOTNÍKOM PRI PRAVIDELNEJ LEKÁRSKEJ VIZITE</w:t>
            </w:r>
          </w:p>
          <w:p w14:paraId="5E5927E7" w14:textId="6B458752" w:rsidR="00B102B8" w:rsidRPr="00A829D8" w:rsidRDefault="00B102B8" w:rsidP="00654503">
            <w:pPr>
              <w:spacing w:line="259" w:lineRule="auto"/>
              <w:jc w:val="center"/>
              <w:rPr>
                <w:sz w:val="32"/>
                <w:szCs w:val="32"/>
              </w:rPr>
            </w:pPr>
            <w:r w:rsidRPr="00A829D8">
              <w:rPr>
                <w:b/>
                <w:sz w:val="32"/>
                <w:szCs w:val="32"/>
              </w:rPr>
              <w:t>Bakalárska práca</w:t>
            </w:r>
          </w:p>
        </w:tc>
      </w:tr>
      <w:tr w:rsidR="00B102B8" w:rsidRPr="00A829D8" w14:paraId="64FD4C8D" w14:textId="77777777" w:rsidTr="00936723">
        <w:trPr>
          <w:trHeight w:val="4768"/>
        </w:trPr>
        <w:tc>
          <w:tcPr>
            <w:tcW w:w="5000" w:type="pct"/>
            <w:gridSpan w:val="2"/>
          </w:tcPr>
          <w:p w14:paraId="054FE47D" w14:textId="77777777" w:rsidR="00B102B8" w:rsidRPr="00A829D8" w:rsidRDefault="00B102B8">
            <w:pPr>
              <w:spacing w:line="259" w:lineRule="auto"/>
            </w:pPr>
          </w:p>
        </w:tc>
      </w:tr>
      <w:tr w:rsidR="00764113" w:rsidRPr="00A829D8" w14:paraId="19EE4C31" w14:textId="77777777" w:rsidTr="00936723">
        <w:trPr>
          <w:trHeight w:val="652"/>
        </w:trPr>
        <w:tc>
          <w:tcPr>
            <w:tcW w:w="1200" w:type="pct"/>
            <w:vAlign w:val="bottom"/>
          </w:tcPr>
          <w:p w14:paraId="646E9F74" w14:textId="4BCDC695" w:rsidR="00764113" w:rsidRPr="00A829D8" w:rsidRDefault="00764113" w:rsidP="00764113">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CB19C3">
              <w:rPr>
                <w:b/>
                <w:noProof/>
                <w:sz w:val="32"/>
              </w:rPr>
              <w:t>2022</w:t>
            </w:r>
            <w:r w:rsidRPr="00A829D8">
              <w:rPr>
                <w:b/>
                <w:sz w:val="32"/>
              </w:rPr>
              <w:fldChar w:fldCharType="end"/>
            </w:r>
          </w:p>
        </w:tc>
        <w:tc>
          <w:tcPr>
            <w:tcW w:w="3800" w:type="pct"/>
            <w:vAlign w:val="bottom"/>
          </w:tcPr>
          <w:p w14:paraId="02E80401" w14:textId="1C639D7F" w:rsidR="00764113" w:rsidRPr="00A829D8" w:rsidRDefault="00075FF0" w:rsidP="00AB4546">
            <w:pPr>
              <w:spacing w:line="259" w:lineRule="auto"/>
              <w:jc w:val="right"/>
              <w:rPr>
                <w:b/>
                <w:sz w:val="32"/>
              </w:rPr>
            </w:pPr>
            <w:r>
              <w:rPr>
                <w:b/>
                <w:sz w:val="32"/>
              </w:rPr>
              <w:t>Lýdia Tarkaničová</w:t>
            </w:r>
          </w:p>
        </w:tc>
      </w:tr>
      <w:tr w:rsidR="00A3061D" w:rsidRPr="00A829D8" w14:paraId="2831D69E" w14:textId="77777777" w:rsidTr="00936723">
        <w:trPr>
          <w:trHeight w:val="5330"/>
        </w:trPr>
        <w:tc>
          <w:tcPr>
            <w:tcW w:w="5000" w:type="pct"/>
            <w:gridSpan w:val="2"/>
          </w:tcPr>
          <w:p w14:paraId="65EDC59F" w14:textId="77777777" w:rsidR="00A3061D" w:rsidRPr="00A829D8" w:rsidRDefault="00A3061D" w:rsidP="00A83B1F">
            <w:pPr>
              <w:spacing w:line="259" w:lineRule="auto"/>
              <w:jc w:val="center"/>
              <w:rPr>
                <w:b/>
                <w:sz w:val="36"/>
              </w:rPr>
            </w:pPr>
            <w:r w:rsidRPr="00A829D8">
              <w:rPr>
                <w:b/>
                <w:sz w:val="36"/>
              </w:rPr>
              <w:lastRenderedPageBreak/>
              <w:t>TECHNICKÁ UNIVERZITA V KOŠICIACH</w:t>
            </w:r>
          </w:p>
          <w:p w14:paraId="7BBD4CA2" w14:textId="504EB7E2" w:rsidR="00A3061D" w:rsidRPr="00A829D8" w:rsidRDefault="00CE60FF" w:rsidP="00A83B1F">
            <w:pPr>
              <w:spacing w:line="259" w:lineRule="auto"/>
              <w:jc w:val="center"/>
              <w:rPr>
                <w:caps/>
                <w:sz w:val="32"/>
                <w:szCs w:val="32"/>
              </w:rPr>
            </w:pPr>
            <w:r w:rsidRPr="00A829D8">
              <w:rPr>
                <w:b/>
                <w:caps/>
                <w:sz w:val="30"/>
                <w:szCs w:val="30"/>
              </w:rPr>
              <w:t>FAKULTA ELEKTROTECHNIKY A INFORMATIKY</w:t>
            </w:r>
          </w:p>
        </w:tc>
      </w:tr>
      <w:tr w:rsidR="0093153A" w:rsidRPr="00A829D8" w14:paraId="2FDE031B" w14:textId="77777777" w:rsidTr="00936723">
        <w:trPr>
          <w:trHeight w:val="2161"/>
        </w:trPr>
        <w:tc>
          <w:tcPr>
            <w:tcW w:w="5000" w:type="pct"/>
            <w:gridSpan w:val="2"/>
            <w:vAlign w:val="center"/>
          </w:tcPr>
          <w:p w14:paraId="7ED64AF4" w14:textId="77777777" w:rsidR="00654503" w:rsidRDefault="00654503" w:rsidP="00654503">
            <w:pPr>
              <w:spacing w:line="259" w:lineRule="auto"/>
              <w:jc w:val="center"/>
              <w:rPr>
                <w:b/>
                <w:sz w:val="36"/>
              </w:rPr>
            </w:pPr>
            <w:r w:rsidRPr="00A829D8">
              <w:rPr>
                <w:b/>
                <w:sz w:val="36"/>
              </w:rPr>
              <w:t>NÁ</w:t>
            </w:r>
            <w:r>
              <w:rPr>
                <w:b/>
                <w:sz w:val="36"/>
              </w:rPr>
              <w:t>VRH A VYTVORENIE APLIKÁCIE PRE POMOC ZDRAVOTNÍKOM PRI PRAVIDELNEJ LEKÁRSKEJ VIZITE</w:t>
            </w:r>
          </w:p>
          <w:p w14:paraId="656D5EE2" w14:textId="4C1A05C3" w:rsidR="00A3061D" w:rsidRPr="00A829D8" w:rsidRDefault="00A3061D" w:rsidP="00A83B1F">
            <w:pPr>
              <w:spacing w:line="259" w:lineRule="auto"/>
              <w:jc w:val="center"/>
              <w:rPr>
                <w:sz w:val="32"/>
                <w:szCs w:val="32"/>
              </w:rPr>
            </w:pPr>
            <w:r w:rsidRPr="00A829D8">
              <w:rPr>
                <w:b/>
                <w:sz w:val="32"/>
                <w:szCs w:val="32"/>
              </w:rPr>
              <w:t>Bakalárska práca</w:t>
            </w:r>
          </w:p>
        </w:tc>
      </w:tr>
      <w:tr w:rsidR="00A3061D" w:rsidRPr="00A829D8" w14:paraId="2C1EE5DE" w14:textId="77777777" w:rsidTr="00936723">
        <w:trPr>
          <w:trHeight w:val="1621"/>
        </w:trPr>
        <w:tc>
          <w:tcPr>
            <w:tcW w:w="5000" w:type="pct"/>
            <w:gridSpan w:val="2"/>
          </w:tcPr>
          <w:p w14:paraId="7329F813" w14:textId="77777777" w:rsidR="00A3061D" w:rsidRPr="00A829D8" w:rsidRDefault="00A3061D" w:rsidP="00A83B1F">
            <w:pPr>
              <w:spacing w:line="259" w:lineRule="auto"/>
            </w:pPr>
          </w:p>
        </w:tc>
      </w:tr>
      <w:tr w:rsidR="00A3061D" w:rsidRPr="00A829D8" w14:paraId="5BF5749A" w14:textId="77777777" w:rsidTr="00936723">
        <w:trPr>
          <w:trHeight w:val="398"/>
        </w:trPr>
        <w:tc>
          <w:tcPr>
            <w:tcW w:w="1200" w:type="pct"/>
            <w:vAlign w:val="center"/>
          </w:tcPr>
          <w:p w14:paraId="38653DF4" w14:textId="77777777" w:rsidR="00A3061D" w:rsidRPr="00A829D8" w:rsidRDefault="00A3061D" w:rsidP="00A3061D">
            <w:pPr>
              <w:spacing w:line="259" w:lineRule="auto"/>
            </w:pPr>
            <w:r w:rsidRPr="00A829D8">
              <w:t>Študijný program:</w:t>
            </w:r>
          </w:p>
        </w:tc>
        <w:tc>
          <w:tcPr>
            <w:tcW w:w="3800" w:type="pct"/>
            <w:vAlign w:val="center"/>
          </w:tcPr>
          <w:p w14:paraId="1F069E59" w14:textId="7D9EA1BF" w:rsidR="00A3061D" w:rsidRPr="00A829D8" w:rsidRDefault="0061777F" w:rsidP="00A3061D">
            <w:pPr>
              <w:spacing w:line="259" w:lineRule="auto"/>
            </w:pPr>
            <w:r>
              <w:t>Hospodárska informatika</w:t>
            </w:r>
          </w:p>
        </w:tc>
      </w:tr>
      <w:tr w:rsidR="00A3061D" w:rsidRPr="00A829D8" w14:paraId="10032FB3" w14:textId="77777777" w:rsidTr="00936723">
        <w:trPr>
          <w:trHeight w:val="385"/>
        </w:trPr>
        <w:tc>
          <w:tcPr>
            <w:tcW w:w="1200" w:type="pct"/>
            <w:vAlign w:val="center"/>
          </w:tcPr>
          <w:p w14:paraId="72872197" w14:textId="77777777" w:rsidR="00A3061D" w:rsidRPr="00A829D8" w:rsidRDefault="00A3061D" w:rsidP="00A3061D">
            <w:pPr>
              <w:spacing w:line="259" w:lineRule="auto"/>
            </w:pPr>
            <w:r w:rsidRPr="00A829D8">
              <w:t xml:space="preserve">Študijný odbor: </w:t>
            </w:r>
          </w:p>
        </w:tc>
        <w:tc>
          <w:tcPr>
            <w:tcW w:w="3800" w:type="pct"/>
            <w:vAlign w:val="center"/>
          </w:tcPr>
          <w:p w14:paraId="4520A267" w14:textId="07CCC3E9" w:rsidR="00A3061D" w:rsidRPr="00A829D8" w:rsidRDefault="0061777F" w:rsidP="00A3061D">
            <w:pPr>
              <w:spacing w:line="259" w:lineRule="auto"/>
            </w:pPr>
            <w:r>
              <w:t>Informatika</w:t>
            </w:r>
          </w:p>
        </w:tc>
      </w:tr>
      <w:tr w:rsidR="00A3061D" w:rsidRPr="00A829D8" w14:paraId="64AA7D8C" w14:textId="77777777" w:rsidTr="00936723">
        <w:trPr>
          <w:trHeight w:val="385"/>
        </w:trPr>
        <w:tc>
          <w:tcPr>
            <w:tcW w:w="1200" w:type="pct"/>
            <w:vAlign w:val="center"/>
          </w:tcPr>
          <w:p w14:paraId="6549972E" w14:textId="77777777" w:rsidR="00A3061D" w:rsidRPr="00A829D8" w:rsidRDefault="00A3061D" w:rsidP="00A3061D">
            <w:pPr>
              <w:spacing w:line="259" w:lineRule="auto"/>
            </w:pPr>
            <w:r w:rsidRPr="00A829D8">
              <w:t>Školiace pracovisko:</w:t>
            </w:r>
          </w:p>
        </w:tc>
        <w:tc>
          <w:tcPr>
            <w:tcW w:w="3800" w:type="pct"/>
            <w:vAlign w:val="center"/>
          </w:tcPr>
          <w:p w14:paraId="53399F8B" w14:textId="4424253B" w:rsidR="00A3061D" w:rsidRPr="00A829D8" w:rsidRDefault="0061777F" w:rsidP="00A3061D">
            <w:pPr>
              <w:spacing w:line="259" w:lineRule="auto"/>
            </w:pPr>
            <w:r>
              <w:t>Katedra kybernetiky a umelej inteligencie</w:t>
            </w:r>
            <w:r w:rsidR="0093153A" w:rsidRPr="00A829D8">
              <w:t xml:space="preserve"> (</w:t>
            </w:r>
            <w:r w:rsidR="004D17E0">
              <w:t>KKUI</w:t>
            </w:r>
            <w:r w:rsidR="0093153A" w:rsidRPr="00A829D8">
              <w:t>)</w:t>
            </w:r>
          </w:p>
        </w:tc>
      </w:tr>
      <w:tr w:rsidR="00A3061D" w:rsidRPr="00A829D8" w14:paraId="0185B356" w14:textId="77777777" w:rsidTr="00936723">
        <w:trPr>
          <w:trHeight w:val="385"/>
        </w:trPr>
        <w:tc>
          <w:tcPr>
            <w:tcW w:w="1200" w:type="pct"/>
            <w:vAlign w:val="center"/>
          </w:tcPr>
          <w:p w14:paraId="7B9F4CD5" w14:textId="77777777" w:rsidR="00A3061D" w:rsidRPr="00A829D8" w:rsidRDefault="00A3061D" w:rsidP="00A3061D">
            <w:pPr>
              <w:spacing w:line="259" w:lineRule="auto"/>
            </w:pPr>
            <w:r w:rsidRPr="00A829D8">
              <w:t>Školiteľ:</w:t>
            </w:r>
          </w:p>
        </w:tc>
        <w:tc>
          <w:tcPr>
            <w:tcW w:w="3800" w:type="pct"/>
            <w:vAlign w:val="center"/>
          </w:tcPr>
          <w:p w14:paraId="29537394" w14:textId="2CDF00B7" w:rsidR="00A3061D" w:rsidRPr="00A829D8" w:rsidRDefault="004D17E0" w:rsidP="00A3061D">
            <w:pPr>
              <w:spacing w:line="259" w:lineRule="auto"/>
            </w:pPr>
            <w:r>
              <w:t>Ing.</w:t>
            </w:r>
            <w:r w:rsidR="0093153A" w:rsidRPr="00A829D8">
              <w:t xml:space="preserve"> M</w:t>
            </w:r>
            <w:r>
              <w:t>artin Sarnovský</w:t>
            </w:r>
            <w:r w:rsidR="0093153A" w:rsidRPr="00A829D8">
              <w:t xml:space="preserve">, </w:t>
            </w:r>
            <w:r>
              <w:t>PhD.</w:t>
            </w:r>
          </w:p>
        </w:tc>
      </w:tr>
      <w:tr w:rsidR="00A3061D" w:rsidRPr="00A829D8" w14:paraId="72994312" w14:textId="77777777" w:rsidTr="00936723">
        <w:trPr>
          <w:trHeight w:val="391"/>
        </w:trPr>
        <w:tc>
          <w:tcPr>
            <w:tcW w:w="1200" w:type="pct"/>
          </w:tcPr>
          <w:p w14:paraId="013D910F" w14:textId="77777777" w:rsidR="00A3061D" w:rsidRPr="00A829D8" w:rsidRDefault="00A3061D" w:rsidP="00A3061D">
            <w:pPr>
              <w:spacing w:line="259" w:lineRule="auto"/>
            </w:pPr>
            <w:r w:rsidRPr="00A829D8">
              <w:t>Konzultant:</w:t>
            </w:r>
          </w:p>
        </w:tc>
        <w:tc>
          <w:tcPr>
            <w:tcW w:w="3800" w:type="pct"/>
            <w:vAlign w:val="center"/>
          </w:tcPr>
          <w:p w14:paraId="44725E52" w14:textId="4C269D60" w:rsidR="00A3061D" w:rsidRPr="00A829D8" w:rsidRDefault="004D17E0" w:rsidP="00A3061D">
            <w:pPr>
              <w:spacing w:line="259" w:lineRule="auto"/>
            </w:pPr>
            <w:r>
              <w:t>Ing. Michal Kolárik</w:t>
            </w:r>
          </w:p>
        </w:tc>
      </w:tr>
      <w:tr w:rsidR="00A3061D" w:rsidRPr="00A829D8" w14:paraId="5E9797EA" w14:textId="77777777" w:rsidTr="00936723">
        <w:trPr>
          <w:trHeight w:val="1453"/>
        </w:trPr>
        <w:tc>
          <w:tcPr>
            <w:tcW w:w="5000" w:type="pct"/>
            <w:gridSpan w:val="2"/>
          </w:tcPr>
          <w:p w14:paraId="6EE746DF" w14:textId="77777777" w:rsidR="00A3061D" w:rsidRDefault="00A3061D" w:rsidP="00A83B1F">
            <w:pPr>
              <w:spacing w:line="259" w:lineRule="auto"/>
            </w:pPr>
          </w:p>
          <w:p w14:paraId="6BBEA8C3" w14:textId="77777777" w:rsidR="004D17E0" w:rsidRDefault="004D17E0" w:rsidP="00A83B1F">
            <w:pPr>
              <w:spacing w:line="259" w:lineRule="auto"/>
            </w:pPr>
          </w:p>
          <w:p w14:paraId="7013BAA3" w14:textId="77777777" w:rsidR="004D17E0" w:rsidRDefault="004D17E0" w:rsidP="00A83B1F">
            <w:pPr>
              <w:spacing w:line="259" w:lineRule="auto"/>
            </w:pPr>
          </w:p>
          <w:p w14:paraId="5703D39F" w14:textId="77777777" w:rsidR="004D17E0" w:rsidRDefault="004D17E0" w:rsidP="00A83B1F">
            <w:pPr>
              <w:spacing w:line="259" w:lineRule="auto"/>
            </w:pPr>
          </w:p>
          <w:p w14:paraId="7BC3FFEA" w14:textId="77777777" w:rsidR="004D17E0" w:rsidRDefault="004D17E0" w:rsidP="00A83B1F">
            <w:pPr>
              <w:spacing w:line="259" w:lineRule="auto"/>
            </w:pPr>
          </w:p>
          <w:p w14:paraId="7CAEF26F" w14:textId="48DA5A38" w:rsidR="004D17E0" w:rsidRPr="00A829D8" w:rsidRDefault="004D17E0" w:rsidP="00A83B1F">
            <w:pPr>
              <w:spacing w:line="259" w:lineRule="auto"/>
            </w:pPr>
          </w:p>
        </w:tc>
      </w:tr>
      <w:tr w:rsidR="00A3061D" w:rsidRPr="00A829D8" w14:paraId="1FC77B1A" w14:textId="77777777" w:rsidTr="00936723">
        <w:trPr>
          <w:trHeight w:val="652"/>
        </w:trPr>
        <w:tc>
          <w:tcPr>
            <w:tcW w:w="1200" w:type="pct"/>
            <w:vAlign w:val="bottom"/>
          </w:tcPr>
          <w:p w14:paraId="78ABD521" w14:textId="4BEA27A2" w:rsidR="00A3061D" w:rsidRPr="00A829D8" w:rsidRDefault="00A3061D" w:rsidP="00A83B1F">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CB19C3">
              <w:rPr>
                <w:b/>
                <w:noProof/>
                <w:sz w:val="32"/>
              </w:rPr>
              <w:t>2022</w:t>
            </w:r>
            <w:r w:rsidRPr="00A829D8">
              <w:rPr>
                <w:b/>
                <w:sz w:val="32"/>
              </w:rPr>
              <w:fldChar w:fldCharType="end"/>
            </w:r>
            <w:r w:rsidR="0093153A" w:rsidRPr="00A829D8">
              <w:rPr>
                <w:b/>
                <w:sz w:val="32"/>
              </w:rPr>
              <w:t xml:space="preserve"> Košice</w:t>
            </w:r>
          </w:p>
        </w:tc>
        <w:tc>
          <w:tcPr>
            <w:tcW w:w="3800" w:type="pct"/>
            <w:vAlign w:val="bottom"/>
          </w:tcPr>
          <w:p w14:paraId="731C4D1E" w14:textId="6D6CBB5C" w:rsidR="00A3061D" w:rsidRPr="00A829D8" w:rsidRDefault="00075FF0" w:rsidP="00AB4546">
            <w:pPr>
              <w:spacing w:line="259" w:lineRule="auto"/>
              <w:jc w:val="right"/>
              <w:rPr>
                <w:b/>
                <w:sz w:val="32"/>
              </w:rPr>
            </w:pPr>
            <w:r>
              <w:rPr>
                <w:b/>
                <w:sz w:val="32"/>
              </w:rPr>
              <w:t>Lýdia Tarkaničová</w:t>
            </w:r>
          </w:p>
        </w:tc>
      </w:tr>
    </w:tbl>
    <w:p w14:paraId="42CA4A05" w14:textId="77777777" w:rsidR="00936723" w:rsidRPr="00A829D8" w:rsidRDefault="00936723" w:rsidP="00936723"/>
    <w:p w14:paraId="658676C8" w14:textId="77777777" w:rsidR="00936723" w:rsidRPr="00A829D8" w:rsidRDefault="00936723" w:rsidP="00936723">
      <w:pPr>
        <w:sectPr w:rsidR="00936723" w:rsidRPr="00A829D8" w:rsidSect="00764113">
          <w:pgSz w:w="11906" w:h="16838"/>
          <w:pgMar w:top="1418" w:right="1418" w:bottom="1418" w:left="1701" w:header="709" w:footer="709" w:gutter="0"/>
          <w:cols w:space="708"/>
          <w:docGrid w:linePitch="360"/>
        </w:sectPr>
      </w:pPr>
    </w:p>
    <w:p w14:paraId="7287D61B" w14:textId="77777777" w:rsidR="00054E4C" w:rsidRPr="00A829D8" w:rsidRDefault="00054E4C" w:rsidP="00DB0F9F">
      <w:pPr>
        <w:rPr>
          <w:b/>
        </w:rPr>
      </w:pPr>
      <w:bookmarkStart w:id="3" w:name="_Toc382475973"/>
      <w:r w:rsidRPr="00A829D8">
        <w:rPr>
          <w:b/>
          <w:sz w:val="32"/>
        </w:rPr>
        <w:lastRenderedPageBreak/>
        <w:t>Abstrakt v SJ</w:t>
      </w:r>
      <w:bookmarkEnd w:id="3"/>
    </w:p>
    <w:p w14:paraId="602DC8E3" w14:textId="77777777" w:rsidR="00054E4C" w:rsidRPr="00A829D8" w:rsidRDefault="00054E4C" w:rsidP="00054E4C">
      <w:pPr>
        <w:jc w:val="both"/>
      </w:pPr>
      <w:r w:rsidRPr="00A829D8">
        <w:t>Abstrakt v slovenčine (referát) je povinnou súčasťou každej práce. Je výstižnou krátkou charakteristikou obsahu dokumentu. Abstrakt býva informatívny a zachováva tematické a štýlové vlastnosti práce. Nevyjadruje hodnotiace stanovisko autora. Obsahuje údaje o cieľoch práce, metódach, výsledkoch a záveroch. Text abstraktu sa píše ako jeden odstavec. Abstrakt neobsahuje odkazy na samotný text práce. Mal by mať rozsah asi 250 slov, nemal by presiahnuť jednu stranu. Pri štylizácii sa používajú celé vety, slovesá v činnom rode a tretej osobe. Používa sa odborná terminológia, menej zvyčajné termíny, skratky a symboly sa pri prvom výskyte v texte definujú.</w:t>
      </w:r>
    </w:p>
    <w:p w14:paraId="578088B3" w14:textId="77777777" w:rsidR="00054E4C" w:rsidRPr="00A829D8" w:rsidRDefault="00054E4C" w:rsidP="00054E4C">
      <w:pPr>
        <w:jc w:val="both"/>
      </w:pPr>
    </w:p>
    <w:p w14:paraId="79092BDE" w14:textId="77777777" w:rsidR="00054E4C" w:rsidRPr="00A829D8" w:rsidRDefault="00054E4C" w:rsidP="00DB0F9F">
      <w:pPr>
        <w:rPr>
          <w:b/>
          <w:sz w:val="32"/>
        </w:rPr>
      </w:pPr>
      <w:bookmarkStart w:id="4" w:name="_Toc382475974"/>
      <w:r w:rsidRPr="00A829D8">
        <w:rPr>
          <w:b/>
          <w:sz w:val="32"/>
        </w:rPr>
        <w:t>Kľúčové slov</w:t>
      </w:r>
      <w:r w:rsidR="004066F5">
        <w:rPr>
          <w:b/>
          <w:sz w:val="32"/>
        </w:rPr>
        <w:t>á</w:t>
      </w:r>
      <w:r w:rsidRPr="00A829D8">
        <w:rPr>
          <w:b/>
          <w:sz w:val="32"/>
        </w:rPr>
        <w:t xml:space="preserve"> v SJ</w:t>
      </w:r>
      <w:bookmarkEnd w:id="4"/>
    </w:p>
    <w:p w14:paraId="6FE4D29D" w14:textId="77777777" w:rsidR="00054E4C" w:rsidRPr="00A829D8" w:rsidRDefault="00054E4C" w:rsidP="00054E4C">
      <w:pPr>
        <w:jc w:val="both"/>
      </w:pPr>
      <w:r w:rsidRPr="00A829D8">
        <w:t>Kľúčové slovo1, kľúčové slovo2, kľúčové slovo3, kľúčové slovo4,...</w:t>
      </w:r>
    </w:p>
    <w:p w14:paraId="3870D1B0" w14:textId="77777777" w:rsidR="00054E4C" w:rsidRPr="00A829D8" w:rsidRDefault="00054E4C" w:rsidP="00054E4C">
      <w:pPr>
        <w:jc w:val="both"/>
      </w:pPr>
      <w:r w:rsidRPr="00A829D8">
        <w:t>Kľúčové slová sú slová, ktoré úzko definujú tému práce a pomocou nich je možné jednoduchšie vyhľadať prácu podľa jej odborného významu.</w:t>
      </w:r>
    </w:p>
    <w:p w14:paraId="5B292221" w14:textId="77777777" w:rsidR="00054E4C" w:rsidRPr="00A829D8" w:rsidRDefault="00054E4C" w:rsidP="00054E4C"/>
    <w:p w14:paraId="540F39FB" w14:textId="77777777" w:rsidR="00054E4C" w:rsidRPr="00A829D8" w:rsidRDefault="00054E4C" w:rsidP="00DB0F9F">
      <w:pPr>
        <w:rPr>
          <w:b/>
          <w:sz w:val="32"/>
        </w:rPr>
      </w:pPr>
      <w:bookmarkStart w:id="5" w:name="_Toc382475975"/>
      <w:r w:rsidRPr="00A829D8">
        <w:rPr>
          <w:b/>
          <w:sz w:val="32"/>
        </w:rPr>
        <w:t>Abstra</w:t>
      </w:r>
      <w:r w:rsidR="004066F5">
        <w:rPr>
          <w:b/>
          <w:sz w:val="32"/>
        </w:rPr>
        <w:t>c</w:t>
      </w:r>
      <w:r w:rsidRPr="00A829D8">
        <w:rPr>
          <w:b/>
          <w:sz w:val="32"/>
        </w:rPr>
        <w:t>t</w:t>
      </w:r>
      <w:bookmarkEnd w:id="5"/>
    </w:p>
    <w:p w14:paraId="673044E6" w14:textId="77777777" w:rsidR="00054E4C" w:rsidRPr="00A829D8" w:rsidRDefault="00054E4C" w:rsidP="00054E4C">
      <w:pPr>
        <w:jc w:val="both"/>
      </w:pPr>
      <w:r w:rsidRPr="00A829D8">
        <w:t>Text abstraktu v svetovom jazyku je potrebný pre integráciu do medzinárodných informačných systémov (napr. The Network Digital Library of Theses and Dissertations). Ak nie je možné jazykovú verziu umiestniť na jednej strane so slovenským abstraktom, je potrebné umiestniť ju na samostatnú stranu (cudzojazyčný abstrakt nemožno deliť a uvádzať na dvoch stranách).</w:t>
      </w:r>
    </w:p>
    <w:p w14:paraId="41D008EA" w14:textId="77777777" w:rsidR="00054E4C" w:rsidRPr="00A829D8" w:rsidRDefault="00054E4C" w:rsidP="00054E4C">
      <w:pPr>
        <w:jc w:val="both"/>
      </w:pPr>
    </w:p>
    <w:p w14:paraId="64F2DF48" w14:textId="77777777" w:rsidR="00054E4C" w:rsidRPr="00A829D8" w:rsidRDefault="004066F5" w:rsidP="004066F5">
      <w:pPr>
        <w:rPr>
          <w:b/>
          <w:sz w:val="32"/>
        </w:rPr>
      </w:pPr>
      <w:r>
        <w:rPr>
          <w:b/>
          <w:bCs/>
          <w:sz w:val="32"/>
          <w:szCs w:val="32"/>
        </w:rPr>
        <w:t>Keywords</w:t>
      </w:r>
    </w:p>
    <w:p w14:paraId="546CCB09" w14:textId="77777777" w:rsidR="00054E4C" w:rsidRPr="00A829D8" w:rsidRDefault="008E5B50" w:rsidP="00054E4C">
      <w:r w:rsidRPr="00A829D8">
        <w:t>Key word 1, Key word 2, Key word 3, Key word 4,...</w:t>
      </w:r>
    </w:p>
    <w:p w14:paraId="6CB5F81A" w14:textId="77777777" w:rsidR="008E5B50" w:rsidRPr="00A829D8" w:rsidRDefault="008E5B50" w:rsidP="008E5B50">
      <w:pPr>
        <w:spacing w:line="259" w:lineRule="auto"/>
      </w:pPr>
      <w:r w:rsidRPr="00A829D8">
        <w:br w:type="page"/>
      </w:r>
    </w:p>
    <w:p w14:paraId="1BFBE380" w14:textId="77777777" w:rsidR="008E5B50" w:rsidRPr="00A829D8" w:rsidRDefault="008E5B50" w:rsidP="00DB0F9F">
      <w:pPr>
        <w:rPr>
          <w:b/>
          <w:sz w:val="32"/>
        </w:rPr>
      </w:pPr>
      <w:bookmarkStart w:id="6" w:name="_Toc382475977"/>
      <w:r w:rsidRPr="003E1412">
        <w:rPr>
          <w:b/>
          <w:color w:val="FF0000"/>
          <w:sz w:val="32"/>
        </w:rPr>
        <w:lastRenderedPageBreak/>
        <w:t>Zadanie práce</w:t>
      </w:r>
      <w:bookmarkEnd w:id="6"/>
    </w:p>
    <w:p w14:paraId="29536843" w14:textId="77777777" w:rsidR="008E5B50" w:rsidRDefault="00FC4D2F" w:rsidP="003E1412">
      <w:pPr>
        <w:pStyle w:val="ListParagraph"/>
        <w:numPr>
          <w:ilvl w:val="0"/>
          <w:numId w:val="19"/>
        </w:numPr>
        <w:spacing w:line="259" w:lineRule="auto"/>
        <w:rPr>
          <w:color w:val="FF0000"/>
          <w:sz w:val="32"/>
        </w:rPr>
      </w:pPr>
      <w:r w:rsidRPr="003E1412">
        <w:rPr>
          <w:color w:val="FF0000"/>
          <w:sz w:val="32"/>
        </w:rPr>
        <w:t xml:space="preserve">Túto stranu nahraďte </w:t>
      </w:r>
      <w:r w:rsidR="008E5B50" w:rsidRPr="003E1412">
        <w:rPr>
          <w:color w:val="FF0000"/>
          <w:sz w:val="32"/>
        </w:rPr>
        <w:t>naskenovan</w:t>
      </w:r>
      <w:r w:rsidRPr="003E1412">
        <w:rPr>
          <w:color w:val="FF0000"/>
          <w:sz w:val="32"/>
        </w:rPr>
        <w:t>ým</w:t>
      </w:r>
      <w:r w:rsidR="008E5B50" w:rsidRPr="003E1412">
        <w:rPr>
          <w:color w:val="FF0000"/>
          <w:sz w:val="32"/>
        </w:rPr>
        <w:t xml:space="preserve"> zad</w:t>
      </w:r>
      <w:r w:rsidRPr="003E1412">
        <w:rPr>
          <w:color w:val="FF0000"/>
          <w:sz w:val="32"/>
        </w:rPr>
        <w:t>ávacím listom</w:t>
      </w:r>
      <w:r w:rsidR="003E1412">
        <w:rPr>
          <w:color w:val="FF0000"/>
          <w:sz w:val="32"/>
        </w:rPr>
        <w:t>.</w:t>
      </w:r>
    </w:p>
    <w:p w14:paraId="7FD3A61B" w14:textId="77777777" w:rsidR="003E1412" w:rsidRPr="003E1412" w:rsidRDefault="003E1412" w:rsidP="003E1412">
      <w:pPr>
        <w:pStyle w:val="ListParagraph"/>
        <w:spacing w:line="259" w:lineRule="auto"/>
        <w:rPr>
          <w:color w:val="FF0000"/>
          <w:sz w:val="32"/>
        </w:rPr>
      </w:pPr>
    </w:p>
    <w:p w14:paraId="75985CDB" w14:textId="77777777" w:rsidR="008E5B50" w:rsidRPr="003E1412" w:rsidRDefault="008E5B50" w:rsidP="003E1412">
      <w:pPr>
        <w:pStyle w:val="ListParagraph"/>
        <w:numPr>
          <w:ilvl w:val="0"/>
          <w:numId w:val="19"/>
        </w:numPr>
        <w:spacing w:line="259" w:lineRule="auto"/>
        <w:rPr>
          <w:color w:val="FF0000"/>
          <w:sz w:val="32"/>
        </w:rPr>
      </w:pPr>
      <w:r w:rsidRPr="003E1412">
        <w:rPr>
          <w:color w:val="FF0000"/>
          <w:sz w:val="32"/>
        </w:rPr>
        <w:t>Odporúčame skenovať na 200-300 DPI, Odtiene sivej</w:t>
      </w:r>
      <w:r w:rsidR="003E1412">
        <w:rPr>
          <w:color w:val="FF0000"/>
          <w:sz w:val="32"/>
        </w:rPr>
        <w:t>.</w:t>
      </w:r>
    </w:p>
    <w:p w14:paraId="712F31EB" w14:textId="77777777" w:rsidR="003E1412" w:rsidRDefault="003E1412" w:rsidP="008E5B50">
      <w:pPr>
        <w:spacing w:line="259" w:lineRule="auto"/>
        <w:rPr>
          <w:color w:val="FF0000"/>
          <w:sz w:val="32"/>
        </w:rPr>
      </w:pPr>
    </w:p>
    <w:p w14:paraId="3A9B0805" w14:textId="77777777" w:rsidR="008E5B50" w:rsidRPr="003E1412" w:rsidRDefault="008E5B50" w:rsidP="003E1412">
      <w:pPr>
        <w:pStyle w:val="ListParagraph"/>
        <w:numPr>
          <w:ilvl w:val="0"/>
          <w:numId w:val="19"/>
        </w:numPr>
        <w:spacing w:line="259" w:lineRule="auto"/>
        <w:rPr>
          <w:color w:val="FF0000"/>
          <w:sz w:val="32"/>
        </w:rPr>
      </w:pPr>
      <w:r w:rsidRPr="003E1412">
        <w:rPr>
          <w:color w:val="FF0000"/>
          <w:sz w:val="32"/>
        </w:rPr>
        <w:t>v jednej vytlačenej ZP musí byť vložený originál zadávacieho listu !</w:t>
      </w:r>
    </w:p>
    <w:p w14:paraId="688F8733" w14:textId="77777777" w:rsidR="003E1412" w:rsidRPr="003E1412" w:rsidRDefault="003E1412" w:rsidP="003E1412">
      <w:pPr>
        <w:pStyle w:val="ListParagraph"/>
        <w:rPr>
          <w:color w:val="FF0000"/>
          <w:sz w:val="32"/>
        </w:rPr>
      </w:pPr>
    </w:p>
    <w:p w14:paraId="65429222" w14:textId="77777777" w:rsidR="003E1412" w:rsidRPr="003E1412" w:rsidRDefault="003E1412" w:rsidP="003E1412">
      <w:pPr>
        <w:pStyle w:val="ListParagraph"/>
        <w:numPr>
          <w:ilvl w:val="0"/>
          <w:numId w:val="19"/>
        </w:numPr>
        <w:spacing w:line="259" w:lineRule="auto"/>
        <w:rPr>
          <w:color w:val="FF0000"/>
          <w:sz w:val="32"/>
        </w:rPr>
      </w:pPr>
      <w:r w:rsidRPr="003E1412">
        <w:rPr>
          <w:color w:val="FF0000"/>
          <w:sz w:val="32"/>
        </w:rPr>
        <w:t>Neskenovaný obrázok roztiahnite na celu stranu.</w:t>
      </w:r>
    </w:p>
    <w:p w14:paraId="45ECFDB0" w14:textId="77777777" w:rsidR="008E5B50" w:rsidRPr="00A829D8" w:rsidRDefault="008E5B50" w:rsidP="008E5B50">
      <w:pPr>
        <w:spacing w:line="259" w:lineRule="auto"/>
      </w:pPr>
      <w:r w:rsidRPr="00A829D8">
        <w:br w:type="page"/>
      </w:r>
    </w:p>
    <w:p w14:paraId="2FCD32E3" w14:textId="77777777" w:rsidR="008E5B50" w:rsidRPr="00A829D8" w:rsidRDefault="008E5B50" w:rsidP="008E5B50">
      <w:pPr>
        <w:spacing w:line="259" w:lineRule="auto"/>
      </w:pPr>
    </w:p>
    <w:p w14:paraId="6E260228" w14:textId="77777777" w:rsidR="008E5B50" w:rsidRPr="00A829D8" w:rsidRDefault="008E5B50" w:rsidP="008E5B50">
      <w:pPr>
        <w:spacing w:line="259" w:lineRule="auto"/>
      </w:pPr>
    </w:p>
    <w:p w14:paraId="432DB49D" w14:textId="77777777" w:rsidR="008E5B50" w:rsidRPr="00A829D8" w:rsidRDefault="008E5B50" w:rsidP="008E5B50">
      <w:pPr>
        <w:spacing w:line="259" w:lineRule="auto"/>
      </w:pPr>
    </w:p>
    <w:p w14:paraId="4B76BD15" w14:textId="77777777" w:rsidR="008E5B50" w:rsidRPr="00A829D8" w:rsidRDefault="008E5B50" w:rsidP="008E5B50">
      <w:pPr>
        <w:spacing w:line="259" w:lineRule="auto"/>
      </w:pPr>
    </w:p>
    <w:p w14:paraId="2540A480" w14:textId="77777777" w:rsidR="008E5B50" w:rsidRPr="00A829D8" w:rsidRDefault="008E5B50" w:rsidP="008E5B50">
      <w:pPr>
        <w:spacing w:line="259" w:lineRule="auto"/>
      </w:pPr>
    </w:p>
    <w:p w14:paraId="3BF37C1F" w14:textId="77777777" w:rsidR="008E5B50" w:rsidRPr="00A829D8" w:rsidRDefault="008E5B50" w:rsidP="008E5B50">
      <w:pPr>
        <w:spacing w:line="259" w:lineRule="auto"/>
      </w:pPr>
    </w:p>
    <w:p w14:paraId="06ED7EE4" w14:textId="77777777" w:rsidR="008E5B50" w:rsidRPr="00A829D8" w:rsidRDefault="008E5B50" w:rsidP="008E5B50">
      <w:pPr>
        <w:spacing w:line="259" w:lineRule="auto"/>
      </w:pPr>
    </w:p>
    <w:p w14:paraId="6029AB32" w14:textId="77777777" w:rsidR="008E5B50" w:rsidRPr="00A829D8" w:rsidRDefault="008E5B50" w:rsidP="008E5B50">
      <w:pPr>
        <w:spacing w:line="259" w:lineRule="auto"/>
      </w:pPr>
    </w:p>
    <w:p w14:paraId="39998A1C" w14:textId="77777777" w:rsidR="008E5B50" w:rsidRPr="00A829D8" w:rsidRDefault="008E5B50" w:rsidP="008E5B50">
      <w:pPr>
        <w:spacing w:line="259" w:lineRule="auto"/>
      </w:pPr>
    </w:p>
    <w:p w14:paraId="5254320E" w14:textId="77777777" w:rsidR="008E5B50" w:rsidRPr="00A829D8" w:rsidRDefault="008E5B50" w:rsidP="008E5B50">
      <w:pPr>
        <w:spacing w:line="259" w:lineRule="auto"/>
      </w:pPr>
    </w:p>
    <w:p w14:paraId="031133C8" w14:textId="77777777" w:rsidR="008E5B50" w:rsidRPr="00A829D8" w:rsidRDefault="008E5B50" w:rsidP="008E5B50">
      <w:pPr>
        <w:spacing w:line="259" w:lineRule="auto"/>
      </w:pPr>
    </w:p>
    <w:p w14:paraId="45FC3A53" w14:textId="77777777" w:rsidR="008E5B50" w:rsidRPr="00A829D8" w:rsidRDefault="008E5B50" w:rsidP="008E5B50">
      <w:pPr>
        <w:spacing w:line="259" w:lineRule="auto"/>
      </w:pPr>
    </w:p>
    <w:p w14:paraId="7856649B" w14:textId="77777777" w:rsidR="008E5B50" w:rsidRPr="00A829D8" w:rsidRDefault="008E5B50" w:rsidP="008E5B50">
      <w:pPr>
        <w:spacing w:line="259" w:lineRule="auto"/>
      </w:pPr>
    </w:p>
    <w:p w14:paraId="255E9914" w14:textId="77777777" w:rsidR="008E5B50" w:rsidRPr="00A829D8" w:rsidRDefault="008E5B50" w:rsidP="008E5B50">
      <w:pPr>
        <w:spacing w:line="259" w:lineRule="auto"/>
      </w:pPr>
    </w:p>
    <w:p w14:paraId="39235707" w14:textId="77777777" w:rsidR="008E5B50" w:rsidRPr="00A829D8" w:rsidRDefault="008E5B50" w:rsidP="008E5B50">
      <w:pPr>
        <w:spacing w:line="259" w:lineRule="auto"/>
      </w:pPr>
    </w:p>
    <w:p w14:paraId="1BCE7B51" w14:textId="77777777" w:rsidR="008E5B50" w:rsidRPr="00A829D8" w:rsidRDefault="008E5B50" w:rsidP="008E5B50">
      <w:pPr>
        <w:spacing w:line="259" w:lineRule="auto"/>
      </w:pPr>
    </w:p>
    <w:p w14:paraId="5B5D88BF" w14:textId="77777777" w:rsidR="008E5B50" w:rsidRPr="00A829D8" w:rsidRDefault="008E5B50" w:rsidP="008E5B50">
      <w:pPr>
        <w:spacing w:line="259" w:lineRule="auto"/>
      </w:pPr>
    </w:p>
    <w:p w14:paraId="2E53FBAD" w14:textId="77777777" w:rsidR="008E5B50" w:rsidRPr="00A829D8" w:rsidRDefault="008E5B50" w:rsidP="008E5B50">
      <w:pPr>
        <w:spacing w:line="259" w:lineRule="auto"/>
      </w:pPr>
    </w:p>
    <w:p w14:paraId="66EAF217" w14:textId="77777777" w:rsidR="008E5B50" w:rsidRPr="00A829D8" w:rsidRDefault="008E5B50" w:rsidP="008E5B50">
      <w:pPr>
        <w:spacing w:line="259" w:lineRule="auto"/>
      </w:pPr>
    </w:p>
    <w:p w14:paraId="5E5638D1" w14:textId="77777777" w:rsidR="008E5B50" w:rsidRPr="00A829D8" w:rsidRDefault="008E5B50" w:rsidP="008E5B50">
      <w:pPr>
        <w:spacing w:line="259" w:lineRule="auto"/>
      </w:pPr>
    </w:p>
    <w:p w14:paraId="2CCE8950" w14:textId="77777777" w:rsidR="00DB0F9F" w:rsidRPr="00A829D8" w:rsidRDefault="00DB0F9F" w:rsidP="008E5B50">
      <w:pPr>
        <w:spacing w:line="259" w:lineRule="auto"/>
      </w:pPr>
    </w:p>
    <w:p w14:paraId="0A767E4F" w14:textId="77777777" w:rsidR="00DB0F9F" w:rsidRPr="00A829D8" w:rsidRDefault="00DB0F9F" w:rsidP="008E5B50">
      <w:pPr>
        <w:spacing w:line="259" w:lineRule="auto"/>
      </w:pPr>
    </w:p>
    <w:p w14:paraId="7ED851AC" w14:textId="77777777" w:rsidR="00DB0F9F" w:rsidRPr="00A829D8" w:rsidRDefault="00DB0F9F" w:rsidP="008E5B50">
      <w:pPr>
        <w:spacing w:line="259" w:lineRule="auto"/>
      </w:pPr>
    </w:p>
    <w:p w14:paraId="4BC21D6F" w14:textId="77777777" w:rsidR="008E5B50" w:rsidRPr="00A829D8" w:rsidRDefault="008E5B50" w:rsidP="008E5B50">
      <w:pPr>
        <w:spacing w:line="259" w:lineRule="auto"/>
      </w:pPr>
    </w:p>
    <w:p w14:paraId="70EFFF2B" w14:textId="77777777" w:rsidR="00DB0F9F" w:rsidRPr="00A829D8" w:rsidRDefault="00DB0F9F" w:rsidP="00DB0F9F">
      <w:pPr>
        <w:rPr>
          <w:b/>
          <w:sz w:val="32"/>
        </w:rPr>
      </w:pPr>
      <w:r w:rsidRPr="00A829D8">
        <w:rPr>
          <w:b/>
          <w:sz w:val="32"/>
        </w:rPr>
        <w:t>Čestné vyhlásenie</w:t>
      </w:r>
    </w:p>
    <w:p w14:paraId="421CF847" w14:textId="77777777" w:rsidR="008E5B50" w:rsidRPr="00A829D8" w:rsidRDefault="008E5B50" w:rsidP="008E5B50">
      <w:pPr>
        <w:spacing w:line="259" w:lineRule="auto"/>
        <w:jc w:val="both"/>
      </w:pPr>
      <w:r w:rsidRPr="00A829D8">
        <w:t xml:space="preserve">Vyhlasujem, že som celú prácu vypracoval/a samostatne s použitím uvedenej odbornej literatúry. </w:t>
      </w:r>
    </w:p>
    <w:p w14:paraId="6C6D85BF" w14:textId="77777777" w:rsidR="008E5B50" w:rsidRPr="00A829D8" w:rsidRDefault="008E5B50" w:rsidP="008E5B50">
      <w:pPr>
        <w:spacing w:line="259" w:lineRule="auto"/>
      </w:pPr>
    </w:p>
    <w:p w14:paraId="40B0D4F1" w14:textId="77777777" w:rsidR="008E5B50" w:rsidRPr="00A829D8" w:rsidRDefault="008E5B50" w:rsidP="008E5B50">
      <w:pPr>
        <w:spacing w:line="259" w:lineRule="auto"/>
      </w:pPr>
    </w:p>
    <w:p w14:paraId="5AE5F266" w14:textId="3AD7C31C" w:rsidR="008E5B50" w:rsidRPr="00A829D8" w:rsidRDefault="008E5B50" w:rsidP="008E5B50">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CB19C3">
        <w:rPr>
          <w:noProof/>
        </w:rPr>
        <w:t>19.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42910C85" w14:textId="77777777" w:rsidR="008E5B50" w:rsidRPr="00A829D8" w:rsidRDefault="008E5B50" w:rsidP="008E5B50">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519A1F82" w14:textId="77777777" w:rsidR="008E5B50" w:rsidRPr="00A829D8" w:rsidRDefault="008E5B50" w:rsidP="008E5B50">
      <w:pPr>
        <w:spacing w:line="259" w:lineRule="auto"/>
        <w:rPr>
          <w:rFonts w:asciiTheme="majorHAnsi" w:eastAsiaTheme="majorEastAsia" w:hAnsiTheme="majorHAnsi" w:cstheme="majorBidi"/>
          <w:b/>
          <w:sz w:val="32"/>
          <w:szCs w:val="32"/>
        </w:rPr>
      </w:pPr>
    </w:p>
    <w:p w14:paraId="20B7AC3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156D30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AEBC3C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1C3C27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E0899D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B028694"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6AF1B275"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558126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EC7332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B02B71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23799B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A11EF6E"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D1B2DE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6BC895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9EE0F6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CD17D65"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BC44E27"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14F70C6E" w14:textId="77777777" w:rsidR="00FC4D2F" w:rsidRPr="00A829D8" w:rsidRDefault="00FC4D2F" w:rsidP="00DB0F9F">
      <w:pPr>
        <w:rPr>
          <w:b/>
          <w:sz w:val="32"/>
        </w:rPr>
      </w:pPr>
      <w:bookmarkStart w:id="7" w:name="_Toc382475978"/>
      <w:r w:rsidRPr="00A829D8">
        <w:rPr>
          <w:b/>
          <w:sz w:val="32"/>
        </w:rPr>
        <w:t>Poďakovanie</w:t>
      </w:r>
      <w:bookmarkEnd w:id="7"/>
    </w:p>
    <w:p w14:paraId="64A49EC4" w14:textId="77777777" w:rsidR="00FC4D2F" w:rsidRPr="00A829D8" w:rsidRDefault="00FC4D2F" w:rsidP="00FC4D2F">
      <w:pPr>
        <w:jc w:val="both"/>
      </w:pPr>
      <w:r w:rsidRPr="00A829D8">
        <w:t>Na tomto mieste môže byť vyjadrenie poďakovania napr. vedúcemu práce resp. konzultantom za pripomienky a odbornú pomoc pri vypracovaní práce. Nie je zvykom ďakovať za rutinnú kontrolu, menšiu spoluprácu alebo všeobecné rady. Vyjadrenie poďakovania v prípade využitia inej práce sa uskutočňuje formou citácie na konci hlavného textu práce a odkazy na citáciu sa musia uviesť aj na zodpovedajúcich miestach v texte.</w:t>
      </w:r>
    </w:p>
    <w:p w14:paraId="1A6BB7FF" w14:textId="77777777" w:rsidR="00DB0F9F" w:rsidRPr="00A829D8" w:rsidRDefault="00DB0F9F" w:rsidP="00DB0F9F">
      <w:pPr>
        <w:spacing w:line="259" w:lineRule="auto"/>
        <w:sectPr w:rsidR="00DB0F9F"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317E6F9B" w14:textId="77777777" w:rsidR="00DB0F9F" w:rsidRPr="00A829D8" w:rsidRDefault="00DB0F9F">
          <w:pPr>
            <w:pStyle w:val="TOCHeading"/>
            <w:rPr>
              <w:b/>
              <w:color w:val="auto"/>
            </w:rPr>
          </w:pPr>
          <w:r w:rsidRPr="00A829D8">
            <w:rPr>
              <w:b/>
              <w:color w:val="auto"/>
            </w:rPr>
            <w:t>Obsah</w:t>
          </w:r>
        </w:p>
        <w:p w14:paraId="37DDC66A" w14:textId="5FB237A3" w:rsidR="00CB19C3" w:rsidRDefault="00DB0F9F">
          <w:pPr>
            <w:pStyle w:val="TOC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847700" w:history="1">
            <w:r w:rsidR="00CB19C3" w:rsidRPr="006233AC">
              <w:rPr>
                <w:rStyle w:val="Hyperlink"/>
                <w:noProof/>
              </w:rPr>
              <w:t>Zoznam obrázkov</w:t>
            </w:r>
            <w:r w:rsidR="00CB19C3">
              <w:rPr>
                <w:noProof/>
                <w:webHidden/>
              </w:rPr>
              <w:tab/>
            </w:r>
            <w:r w:rsidR="00CB19C3">
              <w:rPr>
                <w:noProof/>
                <w:webHidden/>
              </w:rPr>
              <w:fldChar w:fldCharType="begin"/>
            </w:r>
            <w:r w:rsidR="00CB19C3">
              <w:rPr>
                <w:noProof/>
                <w:webHidden/>
              </w:rPr>
              <w:instrText xml:space="preserve"> PAGEREF _Toc103847700 \h </w:instrText>
            </w:r>
            <w:r w:rsidR="00CB19C3">
              <w:rPr>
                <w:noProof/>
                <w:webHidden/>
              </w:rPr>
            </w:r>
            <w:r w:rsidR="00CB19C3">
              <w:rPr>
                <w:noProof/>
                <w:webHidden/>
              </w:rPr>
              <w:fldChar w:fldCharType="separate"/>
            </w:r>
            <w:r w:rsidR="00CB19C3">
              <w:rPr>
                <w:noProof/>
                <w:webHidden/>
              </w:rPr>
              <w:t>9</w:t>
            </w:r>
            <w:r w:rsidR="00CB19C3">
              <w:rPr>
                <w:noProof/>
                <w:webHidden/>
              </w:rPr>
              <w:fldChar w:fldCharType="end"/>
            </w:r>
          </w:hyperlink>
        </w:p>
        <w:p w14:paraId="521191FF" w14:textId="7E33D364" w:rsidR="00CB19C3" w:rsidRDefault="00CB19C3">
          <w:pPr>
            <w:pStyle w:val="TOC1"/>
            <w:tabs>
              <w:tab w:val="right" w:leader="dot" w:pos="8777"/>
            </w:tabs>
            <w:rPr>
              <w:rFonts w:eastAsiaTheme="minorEastAsia"/>
              <w:noProof/>
              <w:lang w:eastAsia="sk-SK"/>
            </w:rPr>
          </w:pPr>
          <w:hyperlink w:anchor="_Toc103847701" w:history="1">
            <w:r w:rsidRPr="006233AC">
              <w:rPr>
                <w:rStyle w:val="Hyperlink"/>
                <w:noProof/>
              </w:rPr>
              <w:t>Zoznam tabuliek</w:t>
            </w:r>
            <w:r>
              <w:rPr>
                <w:noProof/>
                <w:webHidden/>
              </w:rPr>
              <w:tab/>
            </w:r>
            <w:r>
              <w:rPr>
                <w:noProof/>
                <w:webHidden/>
              </w:rPr>
              <w:fldChar w:fldCharType="begin"/>
            </w:r>
            <w:r>
              <w:rPr>
                <w:noProof/>
                <w:webHidden/>
              </w:rPr>
              <w:instrText xml:space="preserve"> PAGEREF _Toc103847701 \h </w:instrText>
            </w:r>
            <w:r>
              <w:rPr>
                <w:noProof/>
                <w:webHidden/>
              </w:rPr>
            </w:r>
            <w:r>
              <w:rPr>
                <w:noProof/>
                <w:webHidden/>
              </w:rPr>
              <w:fldChar w:fldCharType="separate"/>
            </w:r>
            <w:r>
              <w:rPr>
                <w:noProof/>
                <w:webHidden/>
              </w:rPr>
              <w:t>10</w:t>
            </w:r>
            <w:r>
              <w:rPr>
                <w:noProof/>
                <w:webHidden/>
              </w:rPr>
              <w:fldChar w:fldCharType="end"/>
            </w:r>
          </w:hyperlink>
        </w:p>
        <w:p w14:paraId="071AB40A" w14:textId="3BE7A6C5" w:rsidR="00CB19C3" w:rsidRDefault="00CB19C3">
          <w:pPr>
            <w:pStyle w:val="TOC1"/>
            <w:tabs>
              <w:tab w:val="right" w:leader="dot" w:pos="8777"/>
            </w:tabs>
            <w:rPr>
              <w:rFonts w:eastAsiaTheme="minorEastAsia"/>
              <w:noProof/>
              <w:lang w:eastAsia="sk-SK"/>
            </w:rPr>
          </w:pPr>
          <w:hyperlink w:anchor="_Toc103847702" w:history="1">
            <w:r w:rsidRPr="006233AC">
              <w:rPr>
                <w:rStyle w:val="Hyperlink"/>
                <w:noProof/>
              </w:rPr>
              <w:t>Zoznam symbolov a skratiek</w:t>
            </w:r>
            <w:r>
              <w:rPr>
                <w:noProof/>
                <w:webHidden/>
              </w:rPr>
              <w:tab/>
            </w:r>
            <w:r>
              <w:rPr>
                <w:noProof/>
                <w:webHidden/>
              </w:rPr>
              <w:fldChar w:fldCharType="begin"/>
            </w:r>
            <w:r>
              <w:rPr>
                <w:noProof/>
                <w:webHidden/>
              </w:rPr>
              <w:instrText xml:space="preserve"> PAGEREF _Toc103847702 \h </w:instrText>
            </w:r>
            <w:r>
              <w:rPr>
                <w:noProof/>
                <w:webHidden/>
              </w:rPr>
            </w:r>
            <w:r>
              <w:rPr>
                <w:noProof/>
                <w:webHidden/>
              </w:rPr>
              <w:fldChar w:fldCharType="separate"/>
            </w:r>
            <w:r>
              <w:rPr>
                <w:noProof/>
                <w:webHidden/>
              </w:rPr>
              <w:t>11</w:t>
            </w:r>
            <w:r>
              <w:rPr>
                <w:noProof/>
                <w:webHidden/>
              </w:rPr>
              <w:fldChar w:fldCharType="end"/>
            </w:r>
          </w:hyperlink>
        </w:p>
        <w:p w14:paraId="2679934A" w14:textId="15DAD545" w:rsidR="00CB19C3" w:rsidRDefault="00CB19C3">
          <w:pPr>
            <w:pStyle w:val="TOC1"/>
            <w:tabs>
              <w:tab w:val="right" w:leader="dot" w:pos="8777"/>
            </w:tabs>
            <w:rPr>
              <w:rFonts w:eastAsiaTheme="minorEastAsia"/>
              <w:noProof/>
              <w:lang w:eastAsia="sk-SK"/>
            </w:rPr>
          </w:pPr>
          <w:hyperlink w:anchor="_Toc103847703" w:history="1">
            <w:r w:rsidRPr="006233AC">
              <w:rPr>
                <w:rStyle w:val="Hyperlink"/>
                <w:noProof/>
              </w:rPr>
              <w:t>Úvod</w:t>
            </w:r>
            <w:r>
              <w:rPr>
                <w:noProof/>
                <w:webHidden/>
              </w:rPr>
              <w:tab/>
            </w:r>
            <w:r>
              <w:rPr>
                <w:noProof/>
                <w:webHidden/>
              </w:rPr>
              <w:fldChar w:fldCharType="begin"/>
            </w:r>
            <w:r>
              <w:rPr>
                <w:noProof/>
                <w:webHidden/>
              </w:rPr>
              <w:instrText xml:space="preserve"> PAGEREF _Toc103847703 \h </w:instrText>
            </w:r>
            <w:r>
              <w:rPr>
                <w:noProof/>
                <w:webHidden/>
              </w:rPr>
            </w:r>
            <w:r>
              <w:rPr>
                <w:noProof/>
                <w:webHidden/>
              </w:rPr>
              <w:fldChar w:fldCharType="separate"/>
            </w:r>
            <w:r>
              <w:rPr>
                <w:noProof/>
                <w:webHidden/>
              </w:rPr>
              <w:t>12</w:t>
            </w:r>
            <w:r>
              <w:rPr>
                <w:noProof/>
                <w:webHidden/>
              </w:rPr>
              <w:fldChar w:fldCharType="end"/>
            </w:r>
          </w:hyperlink>
        </w:p>
        <w:p w14:paraId="21144571" w14:textId="46967B14" w:rsidR="00CB19C3" w:rsidRDefault="00CB19C3">
          <w:pPr>
            <w:pStyle w:val="TOC1"/>
            <w:tabs>
              <w:tab w:val="left" w:pos="440"/>
              <w:tab w:val="right" w:leader="dot" w:pos="8777"/>
            </w:tabs>
            <w:rPr>
              <w:rFonts w:eastAsiaTheme="minorEastAsia"/>
              <w:noProof/>
              <w:lang w:eastAsia="sk-SK"/>
            </w:rPr>
          </w:pPr>
          <w:hyperlink w:anchor="_Toc103847704" w:history="1">
            <w:r w:rsidRPr="006233AC">
              <w:rPr>
                <w:rStyle w:val="Hyperlink"/>
                <w:noProof/>
              </w:rPr>
              <w:t>1.</w:t>
            </w:r>
            <w:r>
              <w:rPr>
                <w:rFonts w:eastAsiaTheme="minorEastAsia"/>
                <w:noProof/>
                <w:lang w:eastAsia="sk-SK"/>
              </w:rPr>
              <w:tab/>
            </w:r>
            <w:r w:rsidRPr="006233AC">
              <w:rPr>
                <w:rStyle w:val="Hyperlink"/>
                <w:noProof/>
              </w:rPr>
              <w:t>Vývoj aplikácií pre mobilné zariadenia</w:t>
            </w:r>
            <w:r>
              <w:rPr>
                <w:noProof/>
                <w:webHidden/>
              </w:rPr>
              <w:tab/>
            </w:r>
            <w:r>
              <w:rPr>
                <w:noProof/>
                <w:webHidden/>
              </w:rPr>
              <w:fldChar w:fldCharType="begin"/>
            </w:r>
            <w:r>
              <w:rPr>
                <w:noProof/>
                <w:webHidden/>
              </w:rPr>
              <w:instrText xml:space="preserve"> PAGEREF _Toc103847704 \h </w:instrText>
            </w:r>
            <w:r>
              <w:rPr>
                <w:noProof/>
                <w:webHidden/>
              </w:rPr>
            </w:r>
            <w:r>
              <w:rPr>
                <w:noProof/>
                <w:webHidden/>
              </w:rPr>
              <w:fldChar w:fldCharType="separate"/>
            </w:r>
            <w:r>
              <w:rPr>
                <w:noProof/>
                <w:webHidden/>
              </w:rPr>
              <w:t>13</w:t>
            </w:r>
            <w:r>
              <w:rPr>
                <w:noProof/>
                <w:webHidden/>
              </w:rPr>
              <w:fldChar w:fldCharType="end"/>
            </w:r>
          </w:hyperlink>
        </w:p>
        <w:p w14:paraId="21B8C570" w14:textId="40349BFD" w:rsidR="00CB19C3" w:rsidRDefault="00CB19C3">
          <w:pPr>
            <w:pStyle w:val="TOC2"/>
            <w:tabs>
              <w:tab w:val="left" w:pos="880"/>
              <w:tab w:val="right" w:leader="dot" w:pos="8777"/>
            </w:tabs>
            <w:rPr>
              <w:rFonts w:eastAsiaTheme="minorEastAsia"/>
              <w:noProof/>
              <w:lang w:eastAsia="sk-SK"/>
            </w:rPr>
          </w:pPr>
          <w:hyperlink w:anchor="_Toc103847705" w:history="1">
            <w:r w:rsidRPr="006233AC">
              <w:rPr>
                <w:rStyle w:val="Hyperlink"/>
                <w:noProof/>
              </w:rPr>
              <w:t>1.1.</w:t>
            </w:r>
            <w:r>
              <w:rPr>
                <w:rFonts w:eastAsiaTheme="minorEastAsia"/>
                <w:noProof/>
                <w:lang w:eastAsia="sk-SK"/>
              </w:rPr>
              <w:tab/>
            </w:r>
            <w:r w:rsidRPr="006233AC">
              <w:rPr>
                <w:rStyle w:val="Hyperlink"/>
                <w:noProof/>
              </w:rPr>
              <w:t>Mobilné operačné systémy</w:t>
            </w:r>
            <w:r>
              <w:rPr>
                <w:noProof/>
                <w:webHidden/>
              </w:rPr>
              <w:tab/>
            </w:r>
            <w:r>
              <w:rPr>
                <w:noProof/>
                <w:webHidden/>
              </w:rPr>
              <w:fldChar w:fldCharType="begin"/>
            </w:r>
            <w:r>
              <w:rPr>
                <w:noProof/>
                <w:webHidden/>
              </w:rPr>
              <w:instrText xml:space="preserve"> PAGEREF _Toc103847705 \h </w:instrText>
            </w:r>
            <w:r>
              <w:rPr>
                <w:noProof/>
                <w:webHidden/>
              </w:rPr>
            </w:r>
            <w:r>
              <w:rPr>
                <w:noProof/>
                <w:webHidden/>
              </w:rPr>
              <w:fldChar w:fldCharType="separate"/>
            </w:r>
            <w:r>
              <w:rPr>
                <w:noProof/>
                <w:webHidden/>
              </w:rPr>
              <w:t>13</w:t>
            </w:r>
            <w:r>
              <w:rPr>
                <w:noProof/>
                <w:webHidden/>
              </w:rPr>
              <w:fldChar w:fldCharType="end"/>
            </w:r>
          </w:hyperlink>
        </w:p>
        <w:p w14:paraId="487B14CE" w14:textId="50514074" w:rsidR="00CB19C3" w:rsidRDefault="00CB19C3">
          <w:pPr>
            <w:pStyle w:val="TOC3"/>
            <w:tabs>
              <w:tab w:val="left" w:pos="1320"/>
              <w:tab w:val="right" w:leader="dot" w:pos="8777"/>
            </w:tabs>
            <w:rPr>
              <w:rFonts w:eastAsiaTheme="minorEastAsia"/>
              <w:noProof/>
              <w:lang w:eastAsia="sk-SK"/>
            </w:rPr>
          </w:pPr>
          <w:hyperlink w:anchor="_Toc103847706" w:history="1">
            <w:r w:rsidRPr="006233AC">
              <w:rPr>
                <w:rStyle w:val="Hyperlink"/>
                <w:noProof/>
              </w:rPr>
              <w:t>1.1.1.</w:t>
            </w:r>
            <w:r>
              <w:rPr>
                <w:rFonts w:eastAsiaTheme="minorEastAsia"/>
                <w:noProof/>
                <w:lang w:eastAsia="sk-SK"/>
              </w:rPr>
              <w:tab/>
            </w:r>
            <w:r w:rsidRPr="006233AC">
              <w:rPr>
                <w:rStyle w:val="Hyperlink"/>
                <w:noProof/>
              </w:rPr>
              <w:t>Android</w:t>
            </w:r>
            <w:r>
              <w:rPr>
                <w:noProof/>
                <w:webHidden/>
              </w:rPr>
              <w:tab/>
            </w:r>
            <w:r>
              <w:rPr>
                <w:noProof/>
                <w:webHidden/>
              </w:rPr>
              <w:fldChar w:fldCharType="begin"/>
            </w:r>
            <w:r>
              <w:rPr>
                <w:noProof/>
                <w:webHidden/>
              </w:rPr>
              <w:instrText xml:space="preserve"> PAGEREF _Toc103847706 \h </w:instrText>
            </w:r>
            <w:r>
              <w:rPr>
                <w:noProof/>
                <w:webHidden/>
              </w:rPr>
            </w:r>
            <w:r>
              <w:rPr>
                <w:noProof/>
                <w:webHidden/>
              </w:rPr>
              <w:fldChar w:fldCharType="separate"/>
            </w:r>
            <w:r>
              <w:rPr>
                <w:noProof/>
                <w:webHidden/>
              </w:rPr>
              <w:t>13</w:t>
            </w:r>
            <w:r>
              <w:rPr>
                <w:noProof/>
                <w:webHidden/>
              </w:rPr>
              <w:fldChar w:fldCharType="end"/>
            </w:r>
          </w:hyperlink>
        </w:p>
        <w:p w14:paraId="34DA08BD" w14:textId="4016C0B0" w:rsidR="00CB19C3" w:rsidRDefault="00CB19C3">
          <w:pPr>
            <w:pStyle w:val="TOC3"/>
            <w:tabs>
              <w:tab w:val="left" w:pos="1320"/>
              <w:tab w:val="right" w:leader="dot" w:pos="8777"/>
            </w:tabs>
            <w:rPr>
              <w:rFonts w:eastAsiaTheme="minorEastAsia"/>
              <w:noProof/>
              <w:lang w:eastAsia="sk-SK"/>
            </w:rPr>
          </w:pPr>
          <w:hyperlink w:anchor="_Toc103847707" w:history="1">
            <w:r w:rsidRPr="006233AC">
              <w:rPr>
                <w:rStyle w:val="Hyperlink"/>
                <w:noProof/>
              </w:rPr>
              <w:t>1.1.2.</w:t>
            </w:r>
            <w:r>
              <w:rPr>
                <w:rFonts w:eastAsiaTheme="minorEastAsia"/>
                <w:noProof/>
                <w:lang w:eastAsia="sk-SK"/>
              </w:rPr>
              <w:tab/>
            </w:r>
            <w:r w:rsidRPr="006233AC">
              <w:rPr>
                <w:rStyle w:val="Hyperlink"/>
                <w:noProof/>
              </w:rPr>
              <w:t>iOS</w:t>
            </w:r>
            <w:r>
              <w:rPr>
                <w:noProof/>
                <w:webHidden/>
              </w:rPr>
              <w:tab/>
            </w:r>
            <w:r>
              <w:rPr>
                <w:noProof/>
                <w:webHidden/>
              </w:rPr>
              <w:fldChar w:fldCharType="begin"/>
            </w:r>
            <w:r>
              <w:rPr>
                <w:noProof/>
                <w:webHidden/>
              </w:rPr>
              <w:instrText xml:space="preserve"> PAGEREF _Toc103847707 \h </w:instrText>
            </w:r>
            <w:r>
              <w:rPr>
                <w:noProof/>
                <w:webHidden/>
              </w:rPr>
            </w:r>
            <w:r>
              <w:rPr>
                <w:noProof/>
                <w:webHidden/>
              </w:rPr>
              <w:fldChar w:fldCharType="separate"/>
            </w:r>
            <w:r>
              <w:rPr>
                <w:noProof/>
                <w:webHidden/>
              </w:rPr>
              <w:t>14</w:t>
            </w:r>
            <w:r>
              <w:rPr>
                <w:noProof/>
                <w:webHidden/>
              </w:rPr>
              <w:fldChar w:fldCharType="end"/>
            </w:r>
          </w:hyperlink>
        </w:p>
        <w:p w14:paraId="2B8E15B3" w14:textId="175CDC80" w:rsidR="00CB19C3" w:rsidRDefault="00CB19C3">
          <w:pPr>
            <w:pStyle w:val="TOC2"/>
            <w:tabs>
              <w:tab w:val="left" w:pos="880"/>
              <w:tab w:val="right" w:leader="dot" w:pos="8777"/>
            </w:tabs>
            <w:rPr>
              <w:rFonts w:eastAsiaTheme="minorEastAsia"/>
              <w:noProof/>
              <w:lang w:eastAsia="sk-SK"/>
            </w:rPr>
          </w:pPr>
          <w:hyperlink w:anchor="_Toc103847708" w:history="1">
            <w:r w:rsidRPr="006233AC">
              <w:rPr>
                <w:rStyle w:val="Hyperlink"/>
                <w:noProof/>
              </w:rPr>
              <w:t>1.2.</w:t>
            </w:r>
            <w:r>
              <w:rPr>
                <w:rFonts w:eastAsiaTheme="minorEastAsia"/>
                <w:noProof/>
                <w:lang w:eastAsia="sk-SK"/>
              </w:rPr>
              <w:tab/>
            </w:r>
            <w:r w:rsidRPr="006233AC">
              <w:rPr>
                <w:rStyle w:val="Hyperlink"/>
                <w:noProof/>
              </w:rPr>
              <w:t>Mobilné aplikácie a technológie</w:t>
            </w:r>
            <w:r>
              <w:rPr>
                <w:noProof/>
                <w:webHidden/>
              </w:rPr>
              <w:tab/>
            </w:r>
            <w:r>
              <w:rPr>
                <w:noProof/>
                <w:webHidden/>
              </w:rPr>
              <w:fldChar w:fldCharType="begin"/>
            </w:r>
            <w:r>
              <w:rPr>
                <w:noProof/>
                <w:webHidden/>
              </w:rPr>
              <w:instrText xml:space="preserve"> PAGEREF _Toc103847708 \h </w:instrText>
            </w:r>
            <w:r>
              <w:rPr>
                <w:noProof/>
                <w:webHidden/>
              </w:rPr>
            </w:r>
            <w:r>
              <w:rPr>
                <w:noProof/>
                <w:webHidden/>
              </w:rPr>
              <w:fldChar w:fldCharType="separate"/>
            </w:r>
            <w:r>
              <w:rPr>
                <w:noProof/>
                <w:webHidden/>
              </w:rPr>
              <w:t>14</w:t>
            </w:r>
            <w:r>
              <w:rPr>
                <w:noProof/>
                <w:webHidden/>
              </w:rPr>
              <w:fldChar w:fldCharType="end"/>
            </w:r>
          </w:hyperlink>
        </w:p>
        <w:p w14:paraId="04E3421B" w14:textId="32525B52" w:rsidR="00CB19C3" w:rsidRDefault="00CB19C3">
          <w:pPr>
            <w:pStyle w:val="TOC3"/>
            <w:tabs>
              <w:tab w:val="left" w:pos="1320"/>
              <w:tab w:val="right" w:leader="dot" w:pos="8777"/>
            </w:tabs>
            <w:rPr>
              <w:rFonts w:eastAsiaTheme="minorEastAsia"/>
              <w:noProof/>
              <w:lang w:eastAsia="sk-SK"/>
            </w:rPr>
          </w:pPr>
          <w:hyperlink w:anchor="_Toc103847709" w:history="1">
            <w:r w:rsidRPr="006233AC">
              <w:rPr>
                <w:rStyle w:val="Hyperlink"/>
                <w:noProof/>
              </w:rPr>
              <w:t>1.2.1.</w:t>
            </w:r>
            <w:r>
              <w:rPr>
                <w:rFonts w:eastAsiaTheme="minorEastAsia"/>
                <w:noProof/>
                <w:lang w:eastAsia="sk-SK"/>
              </w:rPr>
              <w:tab/>
            </w:r>
            <w:r w:rsidRPr="006233AC">
              <w:rPr>
                <w:rStyle w:val="Hyperlink"/>
                <w:noProof/>
              </w:rPr>
              <w:t>Natívny prístup</w:t>
            </w:r>
            <w:r>
              <w:rPr>
                <w:noProof/>
                <w:webHidden/>
              </w:rPr>
              <w:tab/>
            </w:r>
            <w:r>
              <w:rPr>
                <w:noProof/>
                <w:webHidden/>
              </w:rPr>
              <w:fldChar w:fldCharType="begin"/>
            </w:r>
            <w:r>
              <w:rPr>
                <w:noProof/>
                <w:webHidden/>
              </w:rPr>
              <w:instrText xml:space="preserve"> PAGEREF _Toc103847709 \h </w:instrText>
            </w:r>
            <w:r>
              <w:rPr>
                <w:noProof/>
                <w:webHidden/>
              </w:rPr>
            </w:r>
            <w:r>
              <w:rPr>
                <w:noProof/>
                <w:webHidden/>
              </w:rPr>
              <w:fldChar w:fldCharType="separate"/>
            </w:r>
            <w:r>
              <w:rPr>
                <w:noProof/>
                <w:webHidden/>
              </w:rPr>
              <w:t>14</w:t>
            </w:r>
            <w:r>
              <w:rPr>
                <w:noProof/>
                <w:webHidden/>
              </w:rPr>
              <w:fldChar w:fldCharType="end"/>
            </w:r>
          </w:hyperlink>
        </w:p>
        <w:p w14:paraId="1D6BC3A0" w14:textId="44B43DDB" w:rsidR="00CB19C3" w:rsidRDefault="00CB19C3">
          <w:pPr>
            <w:pStyle w:val="TOC3"/>
            <w:tabs>
              <w:tab w:val="left" w:pos="1320"/>
              <w:tab w:val="right" w:leader="dot" w:pos="8777"/>
            </w:tabs>
            <w:rPr>
              <w:rFonts w:eastAsiaTheme="minorEastAsia"/>
              <w:noProof/>
              <w:lang w:eastAsia="sk-SK"/>
            </w:rPr>
          </w:pPr>
          <w:hyperlink w:anchor="_Toc103847710" w:history="1">
            <w:r w:rsidRPr="006233AC">
              <w:rPr>
                <w:rStyle w:val="Hyperlink"/>
                <w:noProof/>
              </w:rPr>
              <w:t>1.2.2.</w:t>
            </w:r>
            <w:r>
              <w:rPr>
                <w:rFonts w:eastAsiaTheme="minorEastAsia"/>
                <w:noProof/>
                <w:lang w:eastAsia="sk-SK"/>
              </w:rPr>
              <w:tab/>
            </w:r>
            <w:r w:rsidRPr="006233AC">
              <w:rPr>
                <w:rStyle w:val="Hyperlink"/>
                <w:noProof/>
              </w:rPr>
              <w:t>Webový prístup</w:t>
            </w:r>
            <w:r>
              <w:rPr>
                <w:noProof/>
                <w:webHidden/>
              </w:rPr>
              <w:tab/>
            </w:r>
            <w:r>
              <w:rPr>
                <w:noProof/>
                <w:webHidden/>
              </w:rPr>
              <w:fldChar w:fldCharType="begin"/>
            </w:r>
            <w:r>
              <w:rPr>
                <w:noProof/>
                <w:webHidden/>
              </w:rPr>
              <w:instrText xml:space="preserve"> PAGEREF _Toc103847710 \h </w:instrText>
            </w:r>
            <w:r>
              <w:rPr>
                <w:noProof/>
                <w:webHidden/>
              </w:rPr>
            </w:r>
            <w:r>
              <w:rPr>
                <w:noProof/>
                <w:webHidden/>
              </w:rPr>
              <w:fldChar w:fldCharType="separate"/>
            </w:r>
            <w:r>
              <w:rPr>
                <w:noProof/>
                <w:webHidden/>
              </w:rPr>
              <w:t>15</w:t>
            </w:r>
            <w:r>
              <w:rPr>
                <w:noProof/>
                <w:webHidden/>
              </w:rPr>
              <w:fldChar w:fldCharType="end"/>
            </w:r>
          </w:hyperlink>
        </w:p>
        <w:p w14:paraId="4A3CA558" w14:textId="64ABEBD9" w:rsidR="00CB19C3" w:rsidRDefault="00CB19C3">
          <w:pPr>
            <w:pStyle w:val="TOC3"/>
            <w:tabs>
              <w:tab w:val="left" w:pos="1320"/>
              <w:tab w:val="right" w:leader="dot" w:pos="8777"/>
            </w:tabs>
            <w:rPr>
              <w:rFonts w:eastAsiaTheme="minorEastAsia"/>
              <w:noProof/>
              <w:lang w:eastAsia="sk-SK"/>
            </w:rPr>
          </w:pPr>
          <w:hyperlink w:anchor="_Toc103847711" w:history="1">
            <w:r w:rsidRPr="006233AC">
              <w:rPr>
                <w:rStyle w:val="Hyperlink"/>
                <w:noProof/>
              </w:rPr>
              <w:t>1.2.3.</w:t>
            </w:r>
            <w:r>
              <w:rPr>
                <w:rFonts w:eastAsiaTheme="minorEastAsia"/>
                <w:noProof/>
                <w:lang w:eastAsia="sk-SK"/>
              </w:rPr>
              <w:tab/>
            </w:r>
            <w:r w:rsidRPr="006233AC">
              <w:rPr>
                <w:rStyle w:val="Hyperlink"/>
                <w:noProof/>
              </w:rPr>
              <w:t>Hybridný prístup</w:t>
            </w:r>
            <w:r>
              <w:rPr>
                <w:noProof/>
                <w:webHidden/>
              </w:rPr>
              <w:tab/>
            </w:r>
            <w:r>
              <w:rPr>
                <w:noProof/>
                <w:webHidden/>
              </w:rPr>
              <w:fldChar w:fldCharType="begin"/>
            </w:r>
            <w:r>
              <w:rPr>
                <w:noProof/>
                <w:webHidden/>
              </w:rPr>
              <w:instrText xml:space="preserve"> PAGEREF _Toc103847711 \h </w:instrText>
            </w:r>
            <w:r>
              <w:rPr>
                <w:noProof/>
                <w:webHidden/>
              </w:rPr>
            </w:r>
            <w:r>
              <w:rPr>
                <w:noProof/>
                <w:webHidden/>
              </w:rPr>
              <w:fldChar w:fldCharType="separate"/>
            </w:r>
            <w:r>
              <w:rPr>
                <w:noProof/>
                <w:webHidden/>
              </w:rPr>
              <w:t>16</w:t>
            </w:r>
            <w:r>
              <w:rPr>
                <w:noProof/>
                <w:webHidden/>
              </w:rPr>
              <w:fldChar w:fldCharType="end"/>
            </w:r>
          </w:hyperlink>
        </w:p>
        <w:p w14:paraId="13A0011B" w14:textId="6673AB44" w:rsidR="00CB19C3" w:rsidRDefault="00CB19C3">
          <w:pPr>
            <w:pStyle w:val="TOC3"/>
            <w:tabs>
              <w:tab w:val="left" w:pos="1320"/>
              <w:tab w:val="right" w:leader="dot" w:pos="8777"/>
            </w:tabs>
            <w:rPr>
              <w:rFonts w:eastAsiaTheme="minorEastAsia"/>
              <w:noProof/>
              <w:lang w:eastAsia="sk-SK"/>
            </w:rPr>
          </w:pPr>
          <w:hyperlink w:anchor="_Toc103847712" w:history="1">
            <w:r w:rsidRPr="006233AC">
              <w:rPr>
                <w:rStyle w:val="Hyperlink"/>
                <w:noProof/>
              </w:rPr>
              <w:t>1.2.4.</w:t>
            </w:r>
            <w:r>
              <w:rPr>
                <w:rFonts w:eastAsiaTheme="minorEastAsia"/>
                <w:noProof/>
                <w:lang w:eastAsia="sk-SK"/>
              </w:rPr>
              <w:tab/>
            </w:r>
            <w:r w:rsidRPr="006233AC">
              <w:rPr>
                <w:rStyle w:val="Hyperlink"/>
                <w:noProof/>
              </w:rPr>
              <w:t>Multiplatformový prístup</w:t>
            </w:r>
            <w:r>
              <w:rPr>
                <w:noProof/>
                <w:webHidden/>
              </w:rPr>
              <w:tab/>
            </w:r>
            <w:r>
              <w:rPr>
                <w:noProof/>
                <w:webHidden/>
              </w:rPr>
              <w:fldChar w:fldCharType="begin"/>
            </w:r>
            <w:r>
              <w:rPr>
                <w:noProof/>
                <w:webHidden/>
              </w:rPr>
              <w:instrText xml:space="preserve"> PAGEREF _Toc103847712 \h </w:instrText>
            </w:r>
            <w:r>
              <w:rPr>
                <w:noProof/>
                <w:webHidden/>
              </w:rPr>
            </w:r>
            <w:r>
              <w:rPr>
                <w:noProof/>
                <w:webHidden/>
              </w:rPr>
              <w:fldChar w:fldCharType="separate"/>
            </w:r>
            <w:r>
              <w:rPr>
                <w:noProof/>
                <w:webHidden/>
              </w:rPr>
              <w:t>16</w:t>
            </w:r>
            <w:r>
              <w:rPr>
                <w:noProof/>
                <w:webHidden/>
              </w:rPr>
              <w:fldChar w:fldCharType="end"/>
            </w:r>
          </w:hyperlink>
        </w:p>
        <w:p w14:paraId="7C571E01" w14:textId="6AC2D319" w:rsidR="00CB19C3" w:rsidRDefault="00CB19C3">
          <w:pPr>
            <w:pStyle w:val="TOC2"/>
            <w:tabs>
              <w:tab w:val="left" w:pos="880"/>
              <w:tab w:val="right" w:leader="dot" w:pos="8777"/>
            </w:tabs>
            <w:rPr>
              <w:rFonts w:eastAsiaTheme="minorEastAsia"/>
              <w:noProof/>
              <w:lang w:eastAsia="sk-SK"/>
            </w:rPr>
          </w:pPr>
          <w:hyperlink w:anchor="_Toc103847713" w:history="1">
            <w:r w:rsidRPr="006233AC">
              <w:rPr>
                <w:rStyle w:val="Hyperlink"/>
                <w:noProof/>
              </w:rPr>
              <w:t>1.3.</w:t>
            </w:r>
            <w:r>
              <w:rPr>
                <w:rFonts w:eastAsiaTheme="minorEastAsia"/>
                <w:noProof/>
                <w:lang w:eastAsia="sk-SK"/>
              </w:rPr>
              <w:tab/>
            </w:r>
            <w:r w:rsidRPr="006233AC">
              <w:rPr>
                <w:rStyle w:val="Hyperlink"/>
                <w:noProof/>
              </w:rPr>
              <w:t>React Native</w:t>
            </w:r>
            <w:r>
              <w:rPr>
                <w:noProof/>
                <w:webHidden/>
              </w:rPr>
              <w:tab/>
            </w:r>
            <w:r>
              <w:rPr>
                <w:noProof/>
                <w:webHidden/>
              </w:rPr>
              <w:fldChar w:fldCharType="begin"/>
            </w:r>
            <w:r>
              <w:rPr>
                <w:noProof/>
                <w:webHidden/>
              </w:rPr>
              <w:instrText xml:space="preserve"> PAGEREF _Toc103847713 \h </w:instrText>
            </w:r>
            <w:r>
              <w:rPr>
                <w:noProof/>
                <w:webHidden/>
              </w:rPr>
            </w:r>
            <w:r>
              <w:rPr>
                <w:noProof/>
                <w:webHidden/>
              </w:rPr>
              <w:fldChar w:fldCharType="separate"/>
            </w:r>
            <w:r>
              <w:rPr>
                <w:noProof/>
                <w:webHidden/>
              </w:rPr>
              <w:t>17</w:t>
            </w:r>
            <w:r>
              <w:rPr>
                <w:noProof/>
                <w:webHidden/>
              </w:rPr>
              <w:fldChar w:fldCharType="end"/>
            </w:r>
          </w:hyperlink>
        </w:p>
        <w:p w14:paraId="35270B38" w14:textId="2CD84250" w:rsidR="00CB19C3" w:rsidRDefault="00CB19C3">
          <w:pPr>
            <w:pStyle w:val="TOC2"/>
            <w:tabs>
              <w:tab w:val="left" w:pos="880"/>
              <w:tab w:val="right" w:leader="dot" w:pos="8777"/>
            </w:tabs>
            <w:rPr>
              <w:rFonts w:eastAsiaTheme="minorEastAsia"/>
              <w:noProof/>
              <w:lang w:eastAsia="sk-SK"/>
            </w:rPr>
          </w:pPr>
          <w:hyperlink w:anchor="_Toc103847714" w:history="1">
            <w:r w:rsidRPr="006233AC">
              <w:rPr>
                <w:rStyle w:val="Hyperlink"/>
                <w:noProof/>
              </w:rPr>
              <w:t>1.4.</w:t>
            </w:r>
            <w:r>
              <w:rPr>
                <w:rFonts w:eastAsiaTheme="minorEastAsia"/>
                <w:noProof/>
                <w:lang w:eastAsia="sk-SK"/>
              </w:rPr>
              <w:tab/>
            </w:r>
            <w:r w:rsidRPr="006233AC">
              <w:rPr>
                <w:rStyle w:val="Hyperlink"/>
                <w:noProof/>
              </w:rPr>
              <w:t>Xamarin</w:t>
            </w:r>
            <w:r>
              <w:rPr>
                <w:noProof/>
                <w:webHidden/>
              </w:rPr>
              <w:tab/>
            </w:r>
            <w:r>
              <w:rPr>
                <w:noProof/>
                <w:webHidden/>
              </w:rPr>
              <w:fldChar w:fldCharType="begin"/>
            </w:r>
            <w:r>
              <w:rPr>
                <w:noProof/>
                <w:webHidden/>
              </w:rPr>
              <w:instrText xml:space="preserve"> PAGEREF _Toc103847714 \h </w:instrText>
            </w:r>
            <w:r>
              <w:rPr>
                <w:noProof/>
                <w:webHidden/>
              </w:rPr>
            </w:r>
            <w:r>
              <w:rPr>
                <w:noProof/>
                <w:webHidden/>
              </w:rPr>
              <w:fldChar w:fldCharType="separate"/>
            </w:r>
            <w:r>
              <w:rPr>
                <w:noProof/>
                <w:webHidden/>
              </w:rPr>
              <w:t>18</w:t>
            </w:r>
            <w:r>
              <w:rPr>
                <w:noProof/>
                <w:webHidden/>
              </w:rPr>
              <w:fldChar w:fldCharType="end"/>
            </w:r>
          </w:hyperlink>
        </w:p>
        <w:p w14:paraId="35E62AC0" w14:textId="312C71AC" w:rsidR="00CB19C3" w:rsidRDefault="00CB19C3">
          <w:pPr>
            <w:pStyle w:val="TOC2"/>
            <w:tabs>
              <w:tab w:val="left" w:pos="880"/>
              <w:tab w:val="right" w:leader="dot" w:pos="8777"/>
            </w:tabs>
            <w:rPr>
              <w:rFonts w:eastAsiaTheme="minorEastAsia"/>
              <w:noProof/>
              <w:lang w:eastAsia="sk-SK"/>
            </w:rPr>
          </w:pPr>
          <w:hyperlink w:anchor="_Toc103847715" w:history="1">
            <w:r w:rsidRPr="006233AC">
              <w:rPr>
                <w:rStyle w:val="Hyperlink"/>
                <w:noProof/>
              </w:rPr>
              <w:t>1.5.</w:t>
            </w:r>
            <w:r>
              <w:rPr>
                <w:rFonts w:eastAsiaTheme="minorEastAsia"/>
                <w:noProof/>
                <w:lang w:eastAsia="sk-SK"/>
              </w:rPr>
              <w:tab/>
            </w:r>
            <w:r w:rsidRPr="006233AC">
              <w:rPr>
                <w:rStyle w:val="Hyperlink"/>
                <w:noProof/>
              </w:rPr>
              <w:t>Flutter</w:t>
            </w:r>
            <w:r>
              <w:rPr>
                <w:noProof/>
                <w:webHidden/>
              </w:rPr>
              <w:tab/>
            </w:r>
            <w:r>
              <w:rPr>
                <w:noProof/>
                <w:webHidden/>
              </w:rPr>
              <w:fldChar w:fldCharType="begin"/>
            </w:r>
            <w:r>
              <w:rPr>
                <w:noProof/>
                <w:webHidden/>
              </w:rPr>
              <w:instrText xml:space="preserve"> PAGEREF _Toc103847715 \h </w:instrText>
            </w:r>
            <w:r>
              <w:rPr>
                <w:noProof/>
                <w:webHidden/>
              </w:rPr>
            </w:r>
            <w:r>
              <w:rPr>
                <w:noProof/>
                <w:webHidden/>
              </w:rPr>
              <w:fldChar w:fldCharType="separate"/>
            </w:r>
            <w:r>
              <w:rPr>
                <w:noProof/>
                <w:webHidden/>
              </w:rPr>
              <w:t>19</w:t>
            </w:r>
            <w:r>
              <w:rPr>
                <w:noProof/>
                <w:webHidden/>
              </w:rPr>
              <w:fldChar w:fldCharType="end"/>
            </w:r>
          </w:hyperlink>
        </w:p>
        <w:p w14:paraId="5A02E58F" w14:textId="265968D0" w:rsidR="00CB19C3" w:rsidRDefault="00CB19C3">
          <w:pPr>
            <w:pStyle w:val="TOC1"/>
            <w:tabs>
              <w:tab w:val="left" w:pos="440"/>
              <w:tab w:val="right" w:leader="dot" w:pos="8777"/>
            </w:tabs>
            <w:rPr>
              <w:rFonts w:eastAsiaTheme="minorEastAsia"/>
              <w:noProof/>
              <w:lang w:eastAsia="sk-SK"/>
            </w:rPr>
          </w:pPr>
          <w:hyperlink w:anchor="_Toc103847716" w:history="1">
            <w:r w:rsidRPr="006233AC">
              <w:rPr>
                <w:rStyle w:val="Hyperlink"/>
                <w:noProof/>
              </w:rPr>
              <w:t>2.</w:t>
            </w:r>
            <w:r>
              <w:rPr>
                <w:rFonts w:eastAsiaTheme="minorEastAsia"/>
                <w:noProof/>
                <w:lang w:eastAsia="sk-SK"/>
              </w:rPr>
              <w:tab/>
            </w:r>
            <w:r w:rsidRPr="006233AC">
              <w:rPr>
                <w:rStyle w:val="Hyperlink"/>
                <w:noProof/>
              </w:rPr>
              <w:t>Lekárska vizita a využitie mobilných aplikácií v jej procese</w:t>
            </w:r>
            <w:r>
              <w:rPr>
                <w:noProof/>
                <w:webHidden/>
              </w:rPr>
              <w:tab/>
            </w:r>
            <w:r>
              <w:rPr>
                <w:noProof/>
                <w:webHidden/>
              </w:rPr>
              <w:fldChar w:fldCharType="begin"/>
            </w:r>
            <w:r>
              <w:rPr>
                <w:noProof/>
                <w:webHidden/>
              </w:rPr>
              <w:instrText xml:space="preserve"> PAGEREF _Toc103847716 \h </w:instrText>
            </w:r>
            <w:r>
              <w:rPr>
                <w:noProof/>
                <w:webHidden/>
              </w:rPr>
            </w:r>
            <w:r>
              <w:rPr>
                <w:noProof/>
                <w:webHidden/>
              </w:rPr>
              <w:fldChar w:fldCharType="separate"/>
            </w:r>
            <w:r>
              <w:rPr>
                <w:noProof/>
                <w:webHidden/>
              </w:rPr>
              <w:t>21</w:t>
            </w:r>
            <w:r>
              <w:rPr>
                <w:noProof/>
                <w:webHidden/>
              </w:rPr>
              <w:fldChar w:fldCharType="end"/>
            </w:r>
          </w:hyperlink>
        </w:p>
        <w:p w14:paraId="3C2D88AC" w14:textId="7B9698AD" w:rsidR="00CB19C3" w:rsidRDefault="00CB19C3">
          <w:pPr>
            <w:pStyle w:val="TOC2"/>
            <w:tabs>
              <w:tab w:val="left" w:pos="880"/>
              <w:tab w:val="right" w:leader="dot" w:pos="8777"/>
            </w:tabs>
            <w:rPr>
              <w:rFonts w:eastAsiaTheme="minorEastAsia"/>
              <w:noProof/>
              <w:lang w:eastAsia="sk-SK"/>
            </w:rPr>
          </w:pPr>
          <w:hyperlink w:anchor="_Toc103847717" w:history="1">
            <w:r w:rsidRPr="006233AC">
              <w:rPr>
                <w:rStyle w:val="Hyperlink"/>
                <w:noProof/>
              </w:rPr>
              <w:t>2.1.</w:t>
            </w:r>
            <w:r>
              <w:rPr>
                <w:rFonts w:eastAsiaTheme="minorEastAsia"/>
                <w:noProof/>
                <w:lang w:eastAsia="sk-SK"/>
              </w:rPr>
              <w:tab/>
            </w:r>
            <w:r w:rsidRPr="006233AC">
              <w:rPr>
                <w:rStyle w:val="Hyperlink"/>
                <w:noProof/>
              </w:rPr>
              <w:t>Vizita</w:t>
            </w:r>
            <w:r>
              <w:rPr>
                <w:noProof/>
                <w:webHidden/>
              </w:rPr>
              <w:tab/>
            </w:r>
            <w:r>
              <w:rPr>
                <w:noProof/>
                <w:webHidden/>
              </w:rPr>
              <w:fldChar w:fldCharType="begin"/>
            </w:r>
            <w:r>
              <w:rPr>
                <w:noProof/>
                <w:webHidden/>
              </w:rPr>
              <w:instrText xml:space="preserve"> PAGEREF _Toc103847717 \h </w:instrText>
            </w:r>
            <w:r>
              <w:rPr>
                <w:noProof/>
                <w:webHidden/>
              </w:rPr>
            </w:r>
            <w:r>
              <w:rPr>
                <w:noProof/>
                <w:webHidden/>
              </w:rPr>
              <w:fldChar w:fldCharType="separate"/>
            </w:r>
            <w:r>
              <w:rPr>
                <w:noProof/>
                <w:webHidden/>
              </w:rPr>
              <w:t>21</w:t>
            </w:r>
            <w:r>
              <w:rPr>
                <w:noProof/>
                <w:webHidden/>
              </w:rPr>
              <w:fldChar w:fldCharType="end"/>
            </w:r>
          </w:hyperlink>
        </w:p>
        <w:p w14:paraId="39E113A3" w14:textId="08C105A5" w:rsidR="00CB19C3" w:rsidRDefault="00CB19C3">
          <w:pPr>
            <w:pStyle w:val="TOC3"/>
            <w:tabs>
              <w:tab w:val="left" w:pos="1320"/>
              <w:tab w:val="right" w:leader="dot" w:pos="8777"/>
            </w:tabs>
            <w:rPr>
              <w:rFonts w:eastAsiaTheme="minorEastAsia"/>
              <w:noProof/>
              <w:lang w:eastAsia="sk-SK"/>
            </w:rPr>
          </w:pPr>
          <w:hyperlink w:anchor="_Toc103847718" w:history="1">
            <w:r w:rsidRPr="006233AC">
              <w:rPr>
                <w:rStyle w:val="Hyperlink"/>
                <w:noProof/>
              </w:rPr>
              <w:t>2.1.1.</w:t>
            </w:r>
            <w:r>
              <w:rPr>
                <w:rFonts w:eastAsiaTheme="minorEastAsia"/>
                <w:noProof/>
                <w:lang w:eastAsia="sk-SK"/>
              </w:rPr>
              <w:tab/>
            </w:r>
            <w:r w:rsidRPr="006233AC">
              <w:rPr>
                <w:rStyle w:val="Hyperlink"/>
                <w:noProof/>
              </w:rPr>
              <w:t>Charakteristika vizity.</w:t>
            </w:r>
            <w:r>
              <w:rPr>
                <w:noProof/>
                <w:webHidden/>
              </w:rPr>
              <w:tab/>
            </w:r>
            <w:r>
              <w:rPr>
                <w:noProof/>
                <w:webHidden/>
              </w:rPr>
              <w:fldChar w:fldCharType="begin"/>
            </w:r>
            <w:r>
              <w:rPr>
                <w:noProof/>
                <w:webHidden/>
              </w:rPr>
              <w:instrText xml:space="preserve"> PAGEREF _Toc103847718 \h </w:instrText>
            </w:r>
            <w:r>
              <w:rPr>
                <w:noProof/>
                <w:webHidden/>
              </w:rPr>
            </w:r>
            <w:r>
              <w:rPr>
                <w:noProof/>
                <w:webHidden/>
              </w:rPr>
              <w:fldChar w:fldCharType="separate"/>
            </w:r>
            <w:r>
              <w:rPr>
                <w:noProof/>
                <w:webHidden/>
              </w:rPr>
              <w:t>21</w:t>
            </w:r>
            <w:r>
              <w:rPr>
                <w:noProof/>
                <w:webHidden/>
              </w:rPr>
              <w:fldChar w:fldCharType="end"/>
            </w:r>
          </w:hyperlink>
        </w:p>
        <w:p w14:paraId="0ABB364D" w14:textId="6543F836" w:rsidR="00CB19C3" w:rsidRDefault="00CB19C3">
          <w:pPr>
            <w:pStyle w:val="TOC3"/>
            <w:tabs>
              <w:tab w:val="left" w:pos="1320"/>
              <w:tab w:val="right" w:leader="dot" w:pos="8777"/>
            </w:tabs>
            <w:rPr>
              <w:rFonts w:eastAsiaTheme="minorEastAsia"/>
              <w:noProof/>
              <w:lang w:eastAsia="sk-SK"/>
            </w:rPr>
          </w:pPr>
          <w:hyperlink w:anchor="_Toc103847719" w:history="1">
            <w:r w:rsidRPr="006233AC">
              <w:rPr>
                <w:rStyle w:val="Hyperlink"/>
                <w:noProof/>
              </w:rPr>
              <w:t>2.1.2.</w:t>
            </w:r>
            <w:r>
              <w:rPr>
                <w:rFonts w:eastAsiaTheme="minorEastAsia"/>
                <w:noProof/>
                <w:lang w:eastAsia="sk-SK"/>
              </w:rPr>
              <w:tab/>
            </w:r>
            <w:r w:rsidRPr="006233AC">
              <w:rPr>
                <w:rStyle w:val="Hyperlink"/>
                <w:noProof/>
              </w:rPr>
              <w:t>Formy vizít</w:t>
            </w:r>
            <w:r>
              <w:rPr>
                <w:noProof/>
                <w:webHidden/>
              </w:rPr>
              <w:tab/>
            </w:r>
            <w:r>
              <w:rPr>
                <w:noProof/>
                <w:webHidden/>
              </w:rPr>
              <w:fldChar w:fldCharType="begin"/>
            </w:r>
            <w:r>
              <w:rPr>
                <w:noProof/>
                <w:webHidden/>
              </w:rPr>
              <w:instrText xml:space="preserve"> PAGEREF _Toc103847719 \h </w:instrText>
            </w:r>
            <w:r>
              <w:rPr>
                <w:noProof/>
                <w:webHidden/>
              </w:rPr>
            </w:r>
            <w:r>
              <w:rPr>
                <w:noProof/>
                <w:webHidden/>
              </w:rPr>
              <w:fldChar w:fldCharType="separate"/>
            </w:r>
            <w:r>
              <w:rPr>
                <w:noProof/>
                <w:webHidden/>
              </w:rPr>
              <w:t>21</w:t>
            </w:r>
            <w:r>
              <w:rPr>
                <w:noProof/>
                <w:webHidden/>
              </w:rPr>
              <w:fldChar w:fldCharType="end"/>
            </w:r>
          </w:hyperlink>
        </w:p>
        <w:p w14:paraId="4B1ED288" w14:textId="700B81CB" w:rsidR="00CB19C3" w:rsidRDefault="00CB19C3">
          <w:pPr>
            <w:pStyle w:val="TOC3"/>
            <w:tabs>
              <w:tab w:val="left" w:pos="1320"/>
              <w:tab w:val="right" w:leader="dot" w:pos="8777"/>
            </w:tabs>
            <w:rPr>
              <w:rFonts w:eastAsiaTheme="minorEastAsia"/>
              <w:noProof/>
              <w:lang w:eastAsia="sk-SK"/>
            </w:rPr>
          </w:pPr>
          <w:hyperlink w:anchor="_Toc103847720" w:history="1">
            <w:r w:rsidRPr="006233AC">
              <w:rPr>
                <w:rStyle w:val="Hyperlink"/>
                <w:noProof/>
              </w:rPr>
              <w:t>2.1.3.</w:t>
            </w:r>
            <w:r>
              <w:rPr>
                <w:rFonts w:eastAsiaTheme="minorEastAsia"/>
                <w:noProof/>
                <w:lang w:eastAsia="sk-SK"/>
              </w:rPr>
              <w:tab/>
            </w:r>
            <w:r w:rsidRPr="006233AC">
              <w:rPr>
                <w:rStyle w:val="Hyperlink"/>
                <w:noProof/>
              </w:rPr>
              <w:t>Príprava vizity</w:t>
            </w:r>
            <w:r>
              <w:rPr>
                <w:noProof/>
                <w:webHidden/>
              </w:rPr>
              <w:tab/>
            </w:r>
            <w:r>
              <w:rPr>
                <w:noProof/>
                <w:webHidden/>
              </w:rPr>
              <w:fldChar w:fldCharType="begin"/>
            </w:r>
            <w:r>
              <w:rPr>
                <w:noProof/>
                <w:webHidden/>
              </w:rPr>
              <w:instrText xml:space="preserve"> PAGEREF _Toc103847720 \h </w:instrText>
            </w:r>
            <w:r>
              <w:rPr>
                <w:noProof/>
                <w:webHidden/>
              </w:rPr>
            </w:r>
            <w:r>
              <w:rPr>
                <w:noProof/>
                <w:webHidden/>
              </w:rPr>
              <w:fldChar w:fldCharType="separate"/>
            </w:r>
            <w:r>
              <w:rPr>
                <w:noProof/>
                <w:webHidden/>
              </w:rPr>
              <w:t>21</w:t>
            </w:r>
            <w:r>
              <w:rPr>
                <w:noProof/>
                <w:webHidden/>
              </w:rPr>
              <w:fldChar w:fldCharType="end"/>
            </w:r>
          </w:hyperlink>
        </w:p>
        <w:p w14:paraId="787F8BD6" w14:textId="15B3F878" w:rsidR="00CB19C3" w:rsidRDefault="00CB19C3">
          <w:pPr>
            <w:pStyle w:val="TOC3"/>
            <w:tabs>
              <w:tab w:val="left" w:pos="1320"/>
              <w:tab w:val="right" w:leader="dot" w:pos="8777"/>
            </w:tabs>
            <w:rPr>
              <w:rFonts w:eastAsiaTheme="minorEastAsia"/>
              <w:noProof/>
              <w:lang w:eastAsia="sk-SK"/>
            </w:rPr>
          </w:pPr>
          <w:hyperlink w:anchor="_Toc103847721" w:history="1">
            <w:r w:rsidRPr="006233AC">
              <w:rPr>
                <w:rStyle w:val="Hyperlink"/>
                <w:noProof/>
              </w:rPr>
              <w:t>2.1.4.</w:t>
            </w:r>
            <w:r>
              <w:rPr>
                <w:rFonts w:eastAsiaTheme="minorEastAsia"/>
                <w:noProof/>
                <w:lang w:eastAsia="sk-SK"/>
              </w:rPr>
              <w:tab/>
            </w:r>
            <w:r w:rsidRPr="006233AC">
              <w:rPr>
                <w:rStyle w:val="Hyperlink"/>
                <w:noProof/>
              </w:rPr>
              <w:t>Vedenie zdravotnej dokumentácie</w:t>
            </w:r>
            <w:r>
              <w:rPr>
                <w:noProof/>
                <w:webHidden/>
              </w:rPr>
              <w:tab/>
            </w:r>
            <w:r>
              <w:rPr>
                <w:noProof/>
                <w:webHidden/>
              </w:rPr>
              <w:fldChar w:fldCharType="begin"/>
            </w:r>
            <w:r>
              <w:rPr>
                <w:noProof/>
                <w:webHidden/>
              </w:rPr>
              <w:instrText xml:space="preserve"> PAGEREF _Toc103847721 \h </w:instrText>
            </w:r>
            <w:r>
              <w:rPr>
                <w:noProof/>
                <w:webHidden/>
              </w:rPr>
            </w:r>
            <w:r>
              <w:rPr>
                <w:noProof/>
                <w:webHidden/>
              </w:rPr>
              <w:fldChar w:fldCharType="separate"/>
            </w:r>
            <w:r>
              <w:rPr>
                <w:noProof/>
                <w:webHidden/>
              </w:rPr>
              <w:t>22</w:t>
            </w:r>
            <w:r>
              <w:rPr>
                <w:noProof/>
                <w:webHidden/>
              </w:rPr>
              <w:fldChar w:fldCharType="end"/>
            </w:r>
          </w:hyperlink>
        </w:p>
        <w:p w14:paraId="5024882D" w14:textId="13D42FD5" w:rsidR="00CB19C3" w:rsidRDefault="00CB19C3">
          <w:pPr>
            <w:pStyle w:val="TOC2"/>
            <w:tabs>
              <w:tab w:val="left" w:pos="880"/>
              <w:tab w:val="right" w:leader="dot" w:pos="8777"/>
            </w:tabs>
            <w:rPr>
              <w:rFonts w:eastAsiaTheme="minorEastAsia"/>
              <w:noProof/>
              <w:lang w:eastAsia="sk-SK"/>
            </w:rPr>
          </w:pPr>
          <w:hyperlink w:anchor="_Toc103847722" w:history="1">
            <w:r w:rsidRPr="006233AC">
              <w:rPr>
                <w:rStyle w:val="Hyperlink"/>
                <w:noProof/>
              </w:rPr>
              <w:t>2.2.</w:t>
            </w:r>
            <w:r>
              <w:rPr>
                <w:rFonts w:eastAsiaTheme="minorEastAsia"/>
                <w:noProof/>
                <w:lang w:eastAsia="sk-SK"/>
              </w:rPr>
              <w:tab/>
            </w:r>
            <w:r w:rsidRPr="006233AC">
              <w:rPr>
                <w:rStyle w:val="Hyperlink"/>
                <w:noProof/>
              </w:rPr>
              <w:t>Existujúce aplikácie pre vizitu</w:t>
            </w:r>
            <w:r>
              <w:rPr>
                <w:noProof/>
                <w:webHidden/>
              </w:rPr>
              <w:tab/>
            </w:r>
            <w:r>
              <w:rPr>
                <w:noProof/>
                <w:webHidden/>
              </w:rPr>
              <w:fldChar w:fldCharType="begin"/>
            </w:r>
            <w:r>
              <w:rPr>
                <w:noProof/>
                <w:webHidden/>
              </w:rPr>
              <w:instrText xml:space="preserve"> PAGEREF _Toc103847722 \h </w:instrText>
            </w:r>
            <w:r>
              <w:rPr>
                <w:noProof/>
                <w:webHidden/>
              </w:rPr>
            </w:r>
            <w:r>
              <w:rPr>
                <w:noProof/>
                <w:webHidden/>
              </w:rPr>
              <w:fldChar w:fldCharType="separate"/>
            </w:r>
            <w:r>
              <w:rPr>
                <w:noProof/>
                <w:webHidden/>
              </w:rPr>
              <w:t>22</w:t>
            </w:r>
            <w:r>
              <w:rPr>
                <w:noProof/>
                <w:webHidden/>
              </w:rPr>
              <w:fldChar w:fldCharType="end"/>
            </w:r>
          </w:hyperlink>
        </w:p>
        <w:p w14:paraId="248914DE" w14:textId="499092C8" w:rsidR="00CB19C3" w:rsidRDefault="00CB19C3">
          <w:pPr>
            <w:pStyle w:val="TOC3"/>
            <w:tabs>
              <w:tab w:val="left" w:pos="1320"/>
              <w:tab w:val="right" w:leader="dot" w:pos="8777"/>
            </w:tabs>
            <w:rPr>
              <w:rFonts w:eastAsiaTheme="minorEastAsia"/>
              <w:noProof/>
              <w:lang w:eastAsia="sk-SK"/>
            </w:rPr>
          </w:pPr>
          <w:hyperlink w:anchor="_Toc103847723" w:history="1">
            <w:r w:rsidRPr="006233AC">
              <w:rPr>
                <w:rStyle w:val="Hyperlink"/>
                <w:noProof/>
              </w:rPr>
              <w:t>2.2.1.</w:t>
            </w:r>
            <w:r>
              <w:rPr>
                <w:rFonts w:eastAsiaTheme="minorEastAsia"/>
                <w:noProof/>
                <w:lang w:eastAsia="sk-SK"/>
              </w:rPr>
              <w:tab/>
            </w:r>
            <w:r w:rsidRPr="006233AC">
              <w:rPr>
                <w:rStyle w:val="Hyperlink"/>
                <w:noProof/>
              </w:rPr>
              <w:t>Mobilná aplikácia Denník krvného tlaku</w:t>
            </w:r>
            <w:r>
              <w:rPr>
                <w:noProof/>
                <w:webHidden/>
              </w:rPr>
              <w:tab/>
            </w:r>
            <w:r>
              <w:rPr>
                <w:noProof/>
                <w:webHidden/>
              </w:rPr>
              <w:fldChar w:fldCharType="begin"/>
            </w:r>
            <w:r>
              <w:rPr>
                <w:noProof/>
                <w:webHidden/>
              </w:rPr>
              <w:instrText xml:space="preserve"> PAGEREF _Toc103847723 \h </w:instrText>
            </w:r>
            <w:r>
              <w:rPr>
                <w:noProof/>
                <w:webHidden/>
              </w:rPr>
            </w:r>
            <w:r>
              <w:rPr>
                <w:noProof/>
                <w:webHidden/>
              </w:rPr>
              <w:fldChar w:fldCharType="separate"/>
            </w:r>
            <w:r>
              <w:rPr>
                <w:noProof/>
                <w:webHidden/>
              </w:rPr>
              <w:t>23</w:t>
            </w:r>
            <w:r>
              <w:rPr>
                <w:noProof/>
                <w:webHidden/>
              </w:rPr>
              <w:fldChar w:fldCharType="end"/>
            </w:r>
          </w:hyperlink>
        </w:p>
        <w:p w14:paraId="39F25F6B" w14:textId="2131C5EF" w:rsidR="00CB19C3" w:rsidRDefault="00CB19C3">
          <w:pPr>
            <w:pStyle w:val="TOC3"/>
            <w:tabs>
              <w:tab w:val="left" w:pos="1320"/>
              <w:tab w:val="right" w:leader="dot" w:pos="8777"/>
            </w:tabs>
            <w:rPr>
              <w:rFonts w:eastAsiaTheme="minorEastAsia"/>
              <w:noProof/>
              <w:lang w:eastAsia="sk-SK"/>
            </w:rPr>
          </w:pPr>
          <w:hyperlink w:anchor="_Toc103847724" w:history="1">
            <w:r w:rsidRPr="006233AC">
              <w:rPr>
                <w:rStyle w:val="Hyperlink"/>
                <w:noProof/>
              </w:rPr>
              <w:t>2.2.2.</w:t>
            </w:r>
            <w:r>
              <w:rPr>
                <w:rFonts w:eastAsiaTheme="minorEastAsia"/>
                <w:noProof/>
                <w:lang w:eastAsia="sk-SK"/>
              </w:rPr>
              <w:tab/>
            </w:r>
            <w:r w:rsidRPr="006233AC">
              <w:rPr>
                <w:rStyle w:val="Hyperlink"/>
                <w:noProof/>
              </w:rPr>
              <w:t>Mobilná aplikácia Medical records</w:t>
            </w:r>
            <w:r>
              <w:rPr>
                <w:noProof/>
                <w:webHidden/>
              </w:rPr>
              <w:tab/>
            </w:r>
            <w:r>
              <w:rPr>
                <w:noProof/>
                <w:webHidden/>
              </w:rPr>
              <w:fldChar w:fldCharType="begin"/>
            </w:r>
            <w:r>
              <w:rPr>
                <w:noProof/>
                <w:webHidden/>
              </w:rPr>
              <w:instrText xml:space="preserve"> PAGEREF _Toc103847724 \h </w:instrText>
            </w:r>
            <w:r>
              <w:rPr>
                <w:noProof/>
                <w:webHidden/>
              </w:rPr>
            </w:r>
            <w:r>
              <w:rPr>
                <w:noProof/>
                <w:webHidden/>
              </w:rPr>
              <w:fldChar w:fldCharType="separate"/>
            </w:r>
            <w:r>
              <w:rPr>
                <w:noProof/>
                <w:webHidden/>
              </w:rPr>
              <w:t>24</w:t>
            </w:r>
            <w:r>
              <w:rPr>
                <w:noProof/>
                <w:webHidden/>
              </w:rPr>
              <w:fldChar w:fldCharType="end"/>
            </w:r>
          </w:hyperlink>
        </w:p>
        <w:p w14:paraId="22434C63" w14:textId="751C5054" w:rsidR="00CB19C3" w:rsidRDefault="00CB19C3">
          <w:pPr>
            <w:pStyle w:val="TOC3"/>
            <w:tabs>
              <w:tab w:val="left" w:pos="1320"/>
              <w:tab w:val="right" w:leader="dot" w:pos="8777"/>
            </w:tabs>
            <w:rPr>
              <w:rFonts w:eastAsiaTheme="minorEastAsia"/>
              <w:noProof/>
              <w:lang w:eastAsia="sk-SK"/>
            </w:rPr>
          </w:pPr>
          <w:hyperlink w:anchor="_Toc103847725" w:history="1">
            <w:r w:rsidRPr="006233AC">
              <w:rPr>
                <w:rStyle w:val="Hyperlink"/>
                <w:noProof/>
              </w:rPr>
              <w:t>2.2.3.</w:t>
            </w:r>
            <w:r>
              <w:rPr>
                <w:rFonts w:eastAsiaTheme="minorEastAsia"/>
                <w:noProof/>
                <w:lang w:eastAsia="sk-SK"/>
              </w:rPr>
              <w:tab/>
            </w:r>
            <w:r w:rsidRPr="006233AC">
              <w:rPr>
                <w:rStyle w:val="Hyperlink"/>
                <w:noProof/>
              </w:rPr>
              <w:t>Mobilná aplikácia Medical Records Clinic app</w:t>
            </w:r>
            <w:r>
              <w:rPr>
                <w:noProof/>
                <w:webHidden/>
              </w:rPr>
              <w:tab/>
            </w:r>
            <w:r>
              <w:rPr>
                <w:noProof/>
                <w:webHidden/>
              </w:rPr>
              <w:fldChar w:fldCharType="begin"/>
            </w:r>
            <w:r>
              <w:rPr>
                <w:noProof/>
                <w:webHidden/>
              </w:rPr>
              <w:instrText xml:space="preserve"> PAGEREF _Toc103847725 \h </w:instrText>
            </w:r>
            <w:r>
              <w:rPr>
                <w:noProof/>
                <w:webHidden/>
              </w:rPr>
            </w:r>
            <w:r>
              <w:rPr>
                <w:noProof/>
                <w:webHidden/>
              </w:rPr>
              <w:fldChar w:fldCharType="separate"/>
            </w:r>
            <w:r>
              <w:rPr>
                <w:noProof/>
                <w:webHidden/>
              </w:rPr>
              <w:t>24</w:t>
            </w:r>
            <w:r>
              <w:rPr>
                <w:noProof/>
                <w:webHidden/>
              </w:rPr>
              <w:fldChar w:fldCharType="end"/>
            </w:r>
          </w:hyperlink>
        </w:p>
        <w:p w14:paraId="0AD63481" w14:textId="790A9243" w:rsidR="00CB19C3" w:rsidRDefault="00CB19C3">
          <w:pPr>
            <w:pStyle w:val="TOC3"/>
            <w:tabs>
              <w:tab w:val="left" w:pos="1320"/>
              <w:tab w:val="right" w:leader="dot" w:pos="8777"/>
            </w:tabs>
            <w:rPr>
              <w:rFonts w:eastAsiaTheme="minorEastAsia"/>
              <w:noProof/>
              <w:lang w:eastAsia="sk-SK"/>
            </w:rPr>
          </w:pPr>
          <w:hyperlink w:anchor="_Toc103847726" w:history="1">
            <w:r w:rsidRPr="006233AC">
              <w:rPr>
                <w:rStyle w:val="Hyperlink"/>
                <w:noProof/>
              </w:rPr>
              <w:t>2.2.4.</w:t>
            </w:r>
            <w:r>
              <w:rPr>
                <w:rFonts w:eastAsiaTheme="minorEastAsia"/>
                <w:noProof/>
                <w:lang w:eastAsia="sk-SK"/>
              </w:rPr>
              <w:tab/>
            </w:r>
            <w:r w:rsidRPr="006233AC">
              <w:rPr>
                <w:rStyle w:val="Hyperlink"/>
                <w:noProof/>
              </w:rPr>
              <w:t>Zhodnotenie kvalít dostupných aplikácií</w:t>
            </w:r>
            <w:r>
              <w:rPr>
                <w:noProof/>
                <w:webHidden/>
              </w:rPr>
              <w:tab/>
            </w:r>
            <w:r>
              <w:rPr>
                <w:noProof/>
                <w:webHidden/>
              </w:rPr>
              <w:fldChar w:fldCharType="begin"/>
            </w:r>
            <w:r>
              <w:rPr>
                <w:noProof/>
                <w:webHidden/>
              </w:rPr>
              <w:instrText xml:space="preserve"> PAGEREF _Toc103847726 \h </w:instrText>
            </w:r>
            <w:r>
              <w:rPr>
                <w:noProof/>
                <w:webHidden/>
              </w:rPr>
            </w:r>
            <w:r>
              <w:rPr>
                <w:noProof/>
                <w:webHidden/>
              </w:rPr>
              <w:fldChar w:fldCharType="separate"/>
            </w:r>
            <w:r>
              <w:rPr>
                <w:noProof/>
                <w:webHidden/>
              </w:rPr>
              <w:t>25</w:t>
            </w:r>
            <w:r>
              <w:rPr>
                <w:noProof/>
                <w:webHidden/>
              </w:rPr>
              <w:fldChar w:fldCharType="end"/>
            </w:r>
          </w:hyperlink>
        </w:p>
        <w:p w14:paraId="56A8F7BA" w14:textId="3E9D071C" w:rsidR="00CB19C3" w:rsidRDefault="00CB19C3">
          <w:pPr>
            <w:pStyle w:val="TOC1"/>
            <w:tabs>
              <w:tab w:val="left" w:pos="440"/>
              <w:tab w:val="right" w:leader="dot" w:pos="8777"/>
            </w:tabs>
            <w:rPr>
              <w:rFonts w:eastAsiaTheme="minorEastAsia"/>
              <w:noProof/>
              <w:lang w:eastAsia="sk-SK"/>
            </w:rPr>
          </w:pPr>
          <w:hyperlink w:anchor="_Toc103847727" w:history="1">
            <w:r w:rsidRPr="006233AC">
              <w:rPr>
                <w:rStyle w:val="Hyperlink"/>
                <w:noProof/>
              </w:rPr>
              <w:t>3.</w:t>
            </w:r>
            <w:r>
              <w:rPr>
                <w:rFonts w:eastAsiaTheme="minorEastAsia"/>
                <w:noProof/>
                <w:lang w:eastAsia="sk-SK"/>
              </w:rPr>
              <w:tab/>
            </w:r>
            <w:r w:rsidRPr="006233AC">
              <w:rPr>
                <w:rStyle w:val="Hyperlink"/>
                <w:noProof/>
              </w:rPr>
              <w:t>Návrh aplikácie eVizita</w:t>
            </w:r>
            <w:r>
              <w:rPr>
                <w:noProof/>
                <w:webHidden/>
              </w:rPr>
              <w:tab/>
            </w:r>
            <w:r>
              <w:rPr>
                <w:noProof/>
                <w:webHidden/>
              </w:rPr>
              <w:fldChar w:fldCharType="begin"/>
            </w:r>
            <w:r>
              <w:rPr>
                <w:noProof/>
                <w:webHidden/>
              </w:rPr>
              <w:instrText xml:space="preserve"> PAGEREF _Toc103847727 \h </w:instrText>
            </w:r>
            <w:r>
              <w:rPr>
                <w:noProof/>
                <w:webHidden/>
              </w:rPr>
            </w:r>
            <w:r>
              <w:rPr>
                <w:noProof/>
                <w:webHidden/>
              </w:rPr>
              <w:fldChar w:fldCharType="separate"/>
            </w:r>
            <w:r>
              <w:rPr>
                <w:noProof/>
                <w:webHidden/>
              </w:rPr>
              <w:t>26</w:t>
            </w:r>
            <w:r>
              <w:rPr>
                <w:noProof/>
                <w:webHidden/>
              </w:rPr>
              <w:fldChar w:fldCharType="end"/>
            </w:r>
          </w:hyperlink>
        </w:p>
        <w:p w14:paraId="2B34839F" w14:textId="04DCC16E" w:rsidR="00CB19C3" w:rsidRDefault="00CB19C3">
          <w:pPr>
            <w:pStyle w:val="TOC2"/>
            <w:tabs>
              <w:tab w:val="left" w:pos="880"/>
              <w:tab w:val="right" w:leader="dot" w:pos="8777"/>
            </w:tabs>
            <w:rPr>
              <w:rFonts w:eastAsiaTheme="minorEastAsia"/>
              <w:noProof/>
              <w:lang w:eastAsia="sk-SK"/>
            </w:rPr>
          </w:pPr>
          <w:hyperlink w:anchor="_Toc103847728" w:history="1">
            <w:r w:rsidRPr="006233AC">
              <w:rPr>
                <w:rStyle w:val="Hyperlink"/>
                <w:noProof/>
              </w:rPr>
              <w:t>3.1.</w:t>
            </w:r>
            <w:r>
              <w:rPr>
                <w:rFonts w:eastAsiaTheme="minorEastAsia"/>
                <w:noProof/>
                <w:lang w:eastAsia="sk-SK"/>
              </w:rPr>
              <w:tab/>
            </w:r>
            <w:r w:rsidRPr="006233AC">
              <w:rPr>
                <w:rStyle w:val="Hyperlink"/>
                <w:noProof/>
              </w:rPr>
              <w:t>Analýza používateľských požiadaviek</w:t>
            </w:r>
            <w:r>
              <w:rPr>
                <w:noProof/>
                <w:webHidden/>
              </w:rPr>
              <w:tab/>
            </w:r>
            <w:r>
              <w:rPr>
                <w:noProof/>
                <w:webHidden/>
              </w:rPr>
              <w:fldChar w:fldCharType="begin"/>
            </w:r>
            <w:r>
              <w:rPr>
                <w:noProof/>
                <w:webHidden/>
              </w:rPr>
              <w:instrText xml:space="preserve"> PAGEREF _Toc103847728 \h </w:instrText>
            </w:r>
            <w:r>
              <w:rPr>
                <w:noProof/>
                <w:webHidden/>
              </w:rPr>
            </w:r>
            <w:r>
              <w:rPr>
                <w:noProof/>
                <w:webHidden/>
              </w:rPr>
              <w:fldChar w:fldCharType="separate"/>
            </w:r>
            <w:r>
              <w:rPr>
                <w:noProof/>
                <w:webHidden/>
              </w:rPr>
              <w:t>26</w:t>
            </w:r>
            <w:r>
              <w:rPr>
                <w:noProof/>
                <w:webHidden/>
              </w:rPr>
              <w:fldChar w:fldCharType="end"/>
            </w:r>
          </w:hyperlink>
        </w:p>
        <w:p w14:paraId="18AA3791" w14:textId="6FA9898E" w:rsidR="00CB19C3" w:rsidRDefault="00CB19C3">
          <w:pPr>
            <w:pStyle w:val="TOC2"/>
            <w:tabs>
              <w:tab w:val="left" w:pos="880"/>
              <w:tab w:val="right" w:leader="dot" w:pos="8777"/>
            </w:tabs>
            <w:rPr>
              <w:rFonts w:eastAsiaTheme="minorEastAsia"/>
              <w:noProof/>
              <w:lang w:eastAsia="sk-SK"/>
            </w:rPr>
          </w:pPr>
          <w:hyperlink w:anchor="_Toc103847729" w:history="1">
            <w:r w:rsidRPr="006233AC">
              <w:rPr>
                <w:rStyle w:val="Hyperlink"/>
                <w:noProof/>
              </w:rPr>
              <w:t>3.2.</w:t>
            </w:r>
            <w:r>
              <w:rPr>
                <w:rFonts w:eastAsiaTheme="minorEastAsia"/>
                <w:noProof/>
                <w:lang w:eastAsia="sk-SK"/>
              </w:rPr>
              <w:tab/>
            </w:r>
            <w:r w:rsidRPr="006233AC">
              <w:rPr>
                <w:rStyle w:val="Hyperlink"/>
                <w:noProof/>
              </w:rPr>
              <w:t>Persóny</w:t>
            </w:r>
            <w:r>
              <w:rPr>
                <w:noProof/>
                <w:webHidden/>
              </w:rPr>
              <w:tab/>
            </w:r>
            <w:r>
              <w:rPr>
                <w:noProof/>
                <w:webHidden/>
              </w:rPr>
              <w:fldChar w:fldCharType="begin"/>
            </w:r>
            <w:r>
              <w:rPr>
                <w:noProof/>
                <w:webHidden/>
              </w:rPr>
              <w:instrText xml:space="preserve"> PAGEREF _Toc103847729 \h </w:instrText>
            </w:r>
            <w:r>
              <w:rPr>
                <w:noProof/>
                <w:webHidden/>
              </w:rPr>
            </w:r>
            <w:r>
              <w:rPr>
                <w:noProof/>
                <w:webHidden/>
              </w:rPr>
              <w:fldChar w:fldCharType="separate"/>
            </w:r>
            <w:r>
              <w:rPr>
                <w:noProof/>
                <w:webHidden/>
              </w:rPr>
              <w:t>28</w:t>
            </w:r>
            <w:r>
              <w:rPr>
                <w:noProof/>
                <w:webHidden/>
              </w:rPr>
              <w:fldChar w:fldCharType="end"/>
            </w:r>
          </w:hyperlink>
        </w:p>
        <w:p w14:paraId="5522701E" w14:textId="681C7568" w:rsidR="00CB19C3" w:rsidRDefault="00CB19C3">
          <w:pPr>
            <w:pStyle w:val="TOC2"/>
            <w:tabs>
              <w:tab w:val="left" w:pos="880"/>
              <w:tab w:val="right" w:leader="dot" w:pos="8777"/>
            </w:tabs>
            <w:rPr>
              <w:rFonts w:eastAsiaTheme="minorEastAsia"/>
              <w:noProof/>
              <w:lang w:eastAsia="sk-SK"/>
            </w:rPr>
          </w:pPr>
          <w:hyperlink w:anchor="_Toc103847730" w:history="1">
            <w:r w:rsidRPr="006233AC">
              <w:rPr>
                <w:rStyle w:val="Hyperlink"/>
                <w:noProof/>
              </w:rPr>
              <w:t>3.3.</w:t>
            </w:r>
            <w:r>
              <w:rPr>
                <w:rFonts w:eastAsiaTheme="minorEastAsia"/>
                <w:noProof/>
                <w:lang w:eastAsia="sk-SK"/>
              </w:rPr>
              <w:tab/>
            </w:r>
            <w:r w:rsidRPr="006233AC">
              <w:rPr>
                <w:rStyle w:val="Hyperlink"/>
                <w:noProof/>
              </w:rPr>
              <w:t>Plánované funkcie</w:t>
            </w:r>
            <w:r>
              <w:rPr>
                <w:noProof/>
                <w:webHidden/>
              </w:rPr>
              <w:tab/>
            </w:r>
            <w:r>
              <w:rPr>
                <w:noProof/>
                <w:webHidden/>
              </w:rPr>
              <w:fldChar w:fldCharType="begin"/>
            </w:r>
            <w:r>
              <w:rPr>
                <w:noProof/>
                <w:webHidden/>
              </w:rPr>
              <w:instrText xml:space="preserve"> PAGEREF _Toc103847730 \h </w:instrText>
            </w:r>
            <w:r>
              <w:rPr>
                <w:noProof/>
                <w:webHidden/>
              </w:rPr>
            </w:r>
            <w:r>
              <w:rPr>
                <w:noProof/>
                <w:webHidden/>
              </w:rPr>
              <w:fldChar w:fldCharType="separate"/>
            </w:r>
            <w:r>
              <w:rPr>
                <w:noProof/>
                <w:webHidden/>
              </w:rPr>
              <w:t>29</w:t>
            </w:r>
            <w:r>
              <w:rPr>
                <w:noProof/>
                <w:webHidden/>
              </w:rPr>
              <w:fldChar w:fldCharType="end"/>
            </w:r>
          </w:hyperlink>
        </w:p>
        <w:p w14:paraId="253422D1" w14:textId="68737571" w:rsidR="00CB19C3" w:rsidRDefault="00CB19C3">
          <w:pPr>
            <w:pStyle w:val="TOC3"/>
            <w:tabs>
              <w:tab w:val="left" w:pos="1320"/>
              <w:tab w:val="right" w:leader="dot" w:pos="8777"/>
            </w:tabs>
            <w:rPr>
              <w:rFonts w:eastAsiaTheme="minorEastAsia"/>
              <w:noProof/>
              <w:lang w:eastAsia="sk-SK"/>
            </w:rPr>
          </w:pPr>
          <w:hyperlink w:anchor="_Toc103847731" w:history="1">
            <w:r w:rsidRPr="006233AC">
              <w:rPr>
                <w:rStyle w:val="Hyperlink"/>
                <w:noProof/>
              </w:rPr>
              <w:t>3.3.1.</w:t>
            </w:r>
            <w:r>
              <w:rPr>
                <w:rFonts w:eastAsiaTheme="minorEastAsia"/>
                <w:noProof/>
                <w:lang w:eastAsia="sk-SK"/>
              </w:rPr>
              <w:tab/>
            </w:r>
            <w:r w:rsidRPr="006233AC">
              <w:rPr>
                <w:rStyle w:val="Hyperlink"/>
                <w:noProof/>
              </w:rPr>
              <w:t>Zdravotná sestra</w:t>
            </w:r>
            <w:r>
              <w:rPr>
                <w:noProof/>
                <w:webHidden/>
              </w:rPr>
              <w:tab/>
            </w:r>
            <w:r>
              <w:rPr>
                <w:noProof/>
                <w:webHidden/>
              </w:rPr>
              <w:fldChar w:fldCharType="begin"/>
            </w:r>
            <w:r>
              <w:rPr>
                <w:noProof/>
                <w:webHidden/>
              </w:rPr>
              <w:instrText xml:space="preserve"> PAGEREF _Toc103847731 \h </w:instrText>
            </w:r>
            <w:r>
              <w:rPr>
                <w:noProof/>
                <w:webHidden/>
              </w:rPr>
            </w:r>
            <w:r>
              <w:rPr>
                <w:noProof/>
                <w:webHidden/>
              </w:rPr>
              <w:fldChar w:fldCharType="separate"/>
            </w:r>
            <w:r>
              <w:rPr>
                <w:noProof/>
                <w:webHidden/>
              </w:rPr>
              <w:t>29</w:t>
            </w:r>
            <w:r>
              <w:rPr>
                <w:noProof/>
                <w:webHidden/>
              </w:rPr>
              <w:fldChar w:fldCharType="end"/>
            </w:r>
          </w:hyperlink>
        </w:p>
        <w:p w14:paraId="5C285F53" w14:textId="57F69D3C" w:rsidR="00CB19C3" w:rsidRDefault="00CB19C3">
          <w:pPr>
            <w:pStyle w:val="TOC3"/>
            <w:tabs>
              <w:tab w:val="left" w:pos="1320"/>
              <w:tab w:val="right" w:leader="dot" w:pos="8777"/>
            </w:tabs>
            <w:rPr>
              <w:rFonts w:eastAsiaTheme="minorEastAsia"/>
              <w:noProof/>
              <w:lang w:eastAsia="sk-SK"/>
            </w:rPr>
          </w:pPr>
          <w:hyperlink w:anchor="_Toc103847732" w:history="1">
            <w:r w:rsidRPr="006233AC">
              <w:rPr>
                <w:rStyle w:val="Hyperlink"/>
                <w:noProof/>
              </w:rPr>
              <w:t>3.3.2.</w:t>
            </w:r>
            <w:r>
              <w:rPr>
                <w:rFonts w:eastAsiaTheme="minorEastAsia"/>
                <w:noProof/>
                <w:lang w:eastAsia="sk-SK"/>
              </w:rPr>
              <w:tab/>
            </w:r>
            <w:r w:rsidRPr="006233AC">
              <w:rPr>
                <w:rStyle w:val="Hyperlink"/>
                <w:noProof/>
              </w:rPr>
              <w:t>Lekár</w:t>
            </w:r>
            <w:r>
              <w:rPr>
                <w:noProof/>
                <w:webHidden/>
              </w:rPr>
              <w:tab/>
            </w:r>
            <w:r>
              <w:rPr>
                <w:noProof/>
                <w:webHidden/>
              </w:rPr>
              <w:fldChar w:fldCharType="begin"/>
            </w:r>
            <w:r>
              <w:rPr>
                <w:noProof/>
                <w:webHidden/>
              </w:rPr>
              <w:instrText xml:space="preserve"> PAGEREF _Toc103847732 \h </w:instrText>
            </w:r>
            <w:r>
              <w:rPr>
                <w:noProof/>
                <w:webHidden/>
              </w:rPr>
            </w:r>
            <w:r>
              <w:rPr>
                <w:noProof/>
                <w:webHidden/>
              </w:rPr>
              <w:fldChar w:fldCharType="separate"/>
            </w:r>
            <w:r>
              <w:rPr>
                <w:noProof/>
                <w:webHidden/>
              </w:rPr>
              <w:t>29</w:t>
            </w:r>
            <w:r>
              <w:rPr>
                <w:noProof/>
                <w:webHidden/>
              </w:rPr>
              <w:fldChar w:fldCharType="end"/>
            </w:r>
          </w:hyperlink>
        </w:p>
        <w:p w14:paraId="13DDE439" w14:textId="7ED14D63" w:rsidR="00CB19C3" w:rsidRDefault="00CB19C3">
          <w:pPr>
            <w:pStyle w:val="TOC3"/>
            <w:tabs>
              <w:tab w:val="left" w:pos="1320"/>
              <w:tab w:val="right" w:leader="dot" w:pos="8777"/>
            </w:tabs>
            <w:rPr>
              <w:rFonts w:eastAsiaTheme="minorEastAsia"/>
              <w:noProof/>
              <w:lang w:eastAsia="sk-SK"/>
            </w:rPr>
          </w:pPr>
          <w:hyperlink w:anchor="_Toc103847733" w:history="1">
            <w:r w:rsidRPr="006233AC">
              <w:rPr>
                <w:rStyle w:val="Hyperlink"/>
                <w:noProof/>
              </w:rPr>
              <w:t>3.3.3.</w:t>
            </w:r>
            <w:r>
              <w:rPr>
                <w:rFonts w:eastAsiaTheme="minorEastAsia"/>
                <w:noProof/>
                <w:lang w:eastAsia="sk-SK"/>
              </w:rPr>
              <w:tab/>
            </w:r>
            <w:r w:rsidRPr="006233AC">
              <w:rPr>
                <w:rStyle w:val="Hyperlink"/>
                <w:noProof/>
              </w:rPr>
              <w:t>Vedenie nemocnice</w:t>
            </w:r>
            <w:r>
              <w:rPr>
                <w:noProof/>
                <w:webHidden/>
              </w:rPr>
              <w:tab/>
            </w:r>
            <w:r>
              <w:rPr>
                <w:noProof/>
                <w:webHidden/>
              </w:rPr>
              <w:fldChar w:fldCharType="begin"/>
            </w:r>
            <w:r>
              <w:rPr>
                <w:noProof/>
                <w:webHidden/>
              </w:rPr>
              <w:instrText xml:space="preserve"> PAGEREF _Toc103847733 \h </w:instrText>
            </w:r>
            <w:r>
              <w:rPr>
                <w:noProof/>
                <w:webHidden/>
              </w:rPr>
            </w:r>
            <w:r>
              <w:rPr>
                <w:noProof/>
                <w:webHidden/>
              </w:rPr>
              <w:fldChar w:fldCharType="separate"/>
            </w:r>
            <w:r>
              <w:rPr>
                <w:noProof/>
                <w:webHidden/>
              </w:rPr>
              <w:t>30</w:t>
            </w:r>
            <w:r>
              <w:rPr>
                <w:noProof/>
                <w:webHidden/>
              </w:rPr>
              <w:fldChar w:fldCharType="end"/>
            </w:r>
          </w:hyperlink>
        </w:p>
        <w:p w14:paraId="428915DB" w14:textId="5F727A35" w:rsidR="00CB19C3" w:rsidRDefault="00CB19C3">
          <w:pPr>
            <w:pStyle w:val="TOC2"/>
            <w:tabs>
              <w:tab w:val="left" w:pos="880"/>
              <w:tab w:val="right" w:leader="dot" w:pos="8777"/>
            </w:tabs>
            <w:rPr>
              <w:rFonts w:eastAsiaTheme="minorEastAsia"/>
              <w:noProof/>
              <w:lang w:eastAsia="sk-SK"/>
            </w:rPr>
          </w:pPr>
          <w:hyperlink w:anchor="_Toc103847734" w:history="1">
            <w:r w:rsidRPr="006233AC">
              <w:rPr>
                <w:rStyle w:val="Hyperlink"/>
                <w:noProof/>
              </w:rPr>
              <w:t>3.4.</w:t>
            </w:r>
            <w:r>
              <w:rPr>
                <w:rFonts w:eastAsiaTheme="minorEastAsia"/>
                <w:noProof/>
                <w:lang w:eastAsia="sk-SK"/>
              </w:rPr>
              <w:tab/>
            </w:r>
            <w:r w:rsidRPr="006233AC">
              <w:rPr>
                <w:rStyle w:val="Hyperlink"/>
                <w:noProof/>
              </w:rPr>
              <w:t>Scenáre použitia</w:t>
            </w:r>
            <w:r>
              <w:rPr>
                <w:noProof/>
                <w:webHidden/>
              </w:rPr>
              <w:tab/>
            </w:r>
            <w:r>
              <w:rPr>
                <w:noProof/>
                <w:webHidden/>
              </w:rPr>
              <w:fldChar w:fldCharType="begin"/>
            </w:r>
            <w:r>
              <w:rPr>
                <w:noProof/>
                <w:webHidden/>
              </w:rPr>
              <w:instrText xml:space="preserve"> PAGEREF _Toc103847734 \h </w:instrText>
            </w:r>
            <w:r>
              <w:rPr>
                <w:noProof/>
                <w:webHidden/>
              </w:rPr>
            </w:r>
            <w:r>
              <w:rPr>
                <w:noProof/>
                <w:webHidden/>
              </w:rPr>
              <w:fldChar w:fldCharType="separate"/>
            </w:r>
            <w:r>
              <w:rPr>
                <w:noProof/>
                <w:webHidden/>
              </w:rPr>
              <w:t>30</w:t>
            </w:r>
            <w:r>
              <w:rPr>
                <w:noProof/>
                <w:webHidden/>
              </w:rPr>
              <w:fldChar w:fldCharType="end"/>
            </w:r>
          </w:hyperlink>
        </w:p>
        <w:p w14:paraId="20184069" w14:textId="18D6EEF3" w:rsidR="00CB19C3" w:rsidRDefault="00CB19C3">
          <w:pPr>
            <w:pStyle w:val="TOC2"/>
            <w:tabs>
              <w:tab w:val="left" w:pos="880"/>
              <w:tab w:val="right" w:leader="dot" w:pos="8777"/>
            </w:tabs>
            <w:rPr>
              <w:rFonts w:eastAsiaTheme="minorEastAsia"/>
              <w:noProof/>
              <w:lang w:eastAsia="sk-SK"/>
            </w:rPr>
          </w:pPr>
          <w:hyperlink w:anchor="_Toc103847735" w:history="1">
            <w:r w:rsidRPr="006233AC">
              <w:rPr>
                <w:rStyle w:val="Hyperlink"/>
                <w:noProof/>
              </w:rPr>
              <w:t>3.5.</w:t>
            </w:r>
            <w:r>
              <w:rPr>
                <w:rFonts w:eastAsiaTheme="minorEastAsia"/>
                <w:noProof/>
                <w:lang w:eastAsia="sk-SK"/>
              </w:rPr>
              <w:tab/>
            </w:r>
            <w:r w:rsidRPr="006233AC">
              <w:rPr>
                <w:rStyle w:val="Hyperlink"/>
                <w:noProof/>
              </w:rPr>
              <w:t>UML diagram prípadov použitia</w:t>
            </w:r>
            <w:r>
              <w:rPr>
                <w:noProof/>
                <w:webHidden/>
              </w:rPr>
              <w:tab/>
            </w:r>
            <w:r>
              <w:rPr>
                <w:noProof/>
                <w:webHidden/>
              </w:rPr>
              <w:fldChar w:fldCharType="begin"/>
            </w:r>
            <w:r>
              <w:rPr>
                <w:noProof/>
                <w:webHidden/>
              </w:rPr>
              <w:instrText xml:space="preserve"> PAGEREF _Toc103847735 \h </w:instrText>
            </w:r>
            <w:r>
              <w:rPr>
                <w:noProof/>
                <w:webHidden/>
              </w:rPr>
            </w:r>
            <w:r>
              <w:rPr>
                <w:noProof/>
                <w:webHidden/>
              </w:rPr>
              <w:fldChar w:fldCharType="separate"/>
            </w:r>
            <w:r>
              <w:rPr>
                <w:noProof/>
                <w:webHidden/>
              </w:rPr>
              <w:t>33</w:t>
            </w:r>
            <w:r>
              <w:rPr>
                <w:noProof/>
                <w:webHidden/>
              </w:rPr>
              <w:fldChar w:fldCharType="end"/>
            </w:r>
          </w:hyperlink>
        </w:p>
        <w:p w14:paraId="5D6BCB6B" w14:textId="650C9343" w:rsidR="00CB19C3" w:rsidRDefault="00CB19C3">
          <w:pPr>
            <w:pStyle w:val="TOC2"/>
            <w:tabs>
              <w:tab w:val="left" w:pos="880"/>
              <w:tab w:val="right" w:leader="dot" w:pos="8777"/>
            </w:tabs>
            <w:rPr>
              <w:rFonts w:eastAsiaTheme="minorEastAsia"/>
              <w:noProof/>
              <w:lang w:eastAsia="sk-SK"/>
            </w:rPr>
          </w:pPr>
          <w:hyperlink w:anchor="_Toc103847736" w:history="1">
            <w:r w:rsidRPr="006233AC">
              <w:rPr>
                <w:rStyle w:val="Hyperlink"/>
                <w:noProof/>
              </w:rPr>
              <w:t>3.6.</w:t>
            </w:r>
            <w:r>
              <w:rPr>
                <w:rFonts w:eastAsiaTheme="minorEastAsia"/>
                <w:noProof/>
                <w:lang w:eastAsia="sk-SK"/>
              </w:rPr>
              <w:tab/>
            </w:r>
            <w:r w:rsidRPr="006233AC">
              <w:rPr>
                <w:rStyle w:val="Hyperlink"/>
                <w:noProof/>
              </w:rPr>
              <w:t>Architektúra systému</w:t>
            </w:r>
            <w:r>
              <w:rPr>
                <w:noProof/>
                <w:webHidden/>
              </w:rPr>
              <w:tab/>
            </w:r>
            <w:r>
              <w:rPr>
                <w:noProof/>
                <w:webHidden/>
              </w:rPr>
              <w:fldChar w:fldCharType="begin"/>
            </w:r>
            <w:r>
              <w:rPr>
                <w:noProof/>
                <w:webHidden/>
              </w:rPr>
              <w:instrText xml:space="preserve"> PAGEREF _Toc103847736 \h </w:instrText>
            </w:r>
            <w:r>
              <w:rPr>
                <w:noProof/>
                <w:webHidden/>
              </w:rPr>
            </w:r>
            <w:r>
              <w:rPr>
                <w:noProof/>
                <w:webHidden/>
              </w:rPr>
              <w:fldChar w:fldCharType="separate"/>
            </w:r>
            <w:r>
              <w:rPr>
                <w:noProof/>
                <w:webHidden/>
              </w:rPr>
              <w:t>34</w:t>
            </w:r>
            <w:r>
              <w:rPr>
                <w:noProof/>
                <w:webHidden/>
              </w:rPr>
              <w:fldChar w:fldCharType="end"/>
            </w:r>
          </w:hyperlink>
        </w:p>
        <w:p w14:paraId="0B67A875" w14:textId="298E86C1" w:rsidR="00CB19C3" w:rsidRDefault="00CB19C3">
          <w:pPr>
            <w:pStyle w:val="TOC3"/>
            <w:tabs>
              <w:tab w:val="left" w:pos="1320"/>
              <w:tab w:val="right" w:leader="dot" w:pos="8777"/>
            </w:tabs>
            <w:rPr>
              <w:rFonts w:eastAsiaTheme="minorEastAsia"/>
              <w:noProof/>
              <w:lang w:eastAsia="sk-SK"/>
            </w:rPr>
          </w:pPr>
          <w:hyperlink w:anchor="_Toc103847737" w:history="1">
            <w:r w:rsidRPr="006233AC">
              <w:rPr>
                <w:rStyle w:val="Hyperlink"/>
                <w:noProof/>
              </w:rPr>
              <w:t>3.6.1.</w:t>
            </w:r>
            <w:r>
              <w:rPr>
                <w:rFonts w:eastAsiaTheme="minorEastAsia"/>
                <w:noProof/>
                <w:lang w:eastAsia="sk-SK"/>
              </w:rPr>
              <w:tab/>
            </w:r>
            <w:r w:rsidRPr="006233AC">
              <w:rPr>
                <w:rStyle w:val="Hyperlink"/>
                <w:noProof/>
              </w:rPr>
              <w:t>Firebase</w:t>
            </w:r>
            <w:r>
              <w:rPr>
                <w:noProof/>
                <w:webHidden/>
              </w:rPr>
              <w:tab/>
            </w:r>
            <w:r>
              <w:rPr>
                <w:noProof/>
                <w:webHidden/>
              </w:rPr>
              <w:fldChar w:fldCharType="begin"/>
            </w:r>
            <w:r>
              <w:rPr>
                <w:noProof/>
                <w:webHidden/>
              </w:rPr>
              <w:instrText xml:space="preserve"> PAGEREF _Toc103847737 \h </w:instrText>
            </w:r>
            <w:r>
              <w:rPr>
                <w:noProof/>
                <w:webHidden/>
              </w:rPr>
            </w:r>
            <w:r>
              <w:rPr>
                <w:noProof/>
                <w:webHidden/>
              </w:rPr>
              <w:fldChar w:fldCharType="separate"/>
            </w:r>
            <w:r>
              <w:rPr>
                <w:noProof/>
                <w:webHidden/>
              </w:rPr>
              <w:t>34</w:t>
            </w:r>
            <w:r>
              <w:rPr>
                <w:noProof/>
                <w:webHidden/>
              </w:rPr>
              <w:fldChar w:fldCharType="end"/>
            </w:r>
          </w:hyperlink>
        </w:p>
        <w:p w14:paraId="22B64927" w14:textId="40A59D58" w:rsidR="00CB19C3" w:rsidRDefault="00CB19C3">
          <w:pPr>
            <w:pStyle w:val="TOC2"/>
            <w:tabs>
              <w:tab w:val="left" w:pos="880"/>
              <w:tab w:val="right" w:leader="dot" w:pos="8777"/>
            </w:tabs>
            <w:rPr>
              <w:rFonts w:eastAsiaTheme="minorEastAsia"/>
              <w:noProof/>
              <w:lang w:eastAsia="sk-SK"/>
            </w:rPr>
          </w:pPr>
          <w:hyperlink w:anchor="_Toc103847738" w:history="1">
            <w:r w:rsidRPr="006233AC">
              <w:rPr>
                <w:rStyle w:val="Hyperlink"/>
                <w:noProof/>
              </w:rPr>
              <w:t>3.7.</w:t>
            </w:r>
            <w:r>
              <w:rPr>
                <w:rFonts w:eastAsiaTheme="minorEastAsia"/>
                <w:noProof/>
                <w:lang w:eastAsia="sk-SK"/>
              </w:rPr>
              <w:tab/>
            </w:r>
            <w:r w:rsidRPr="006233AC">
              <w:rPr>
                <w:rStyle w:val="Hyperlink"/>
                <w:noProof/>
              </w:rPr>
              <w:t>Návrh používateľského rozhrania</w:t>
            </w:r>
            <w:r>
              <w:rPr>
                <w:noProof/>
                <w:webHidden/>
              </w:rPr>
              <w:tab/>
            </w:r>
            <w:r>
              <w:rPr>
                <w:noProof/>
                <w:webHidden/>
              </w:rPr>
              <w:fldChar w:fldCharType="begin"/>
            </w:r>
            <w:r>
              <w:rPr>
                <w:noProof/>
                <w:webHidden/>
              </w:rPr>
              <w:instrText xml:space="preserve"> PAGEREF _Toc103847738 \h </w:instrText>
            </w:r>
            <w:r>
              <w:rPr>
                <w:noProof/>
                <w:webHidden/>
              </w:rPr>
            </w:r>
            <w:r>
              <w:rPr>
                <w:noProof/>
                <w:webHidden/>
              </w:rPr>
              <w:fldChar w:fldCharType="separate"/>
            </w:r>
            <w:r>
              <w:rPr>
                <w:noProof/>
                <w:webHidden/>
              </w:rPr>
              <w:t>36</w:t>
            </w:r>
            <w:r>
              <w:rPr>
                <w:noProof/>
                <w:webHidden/>
              </w:rPr>
              <w:fldChar w:fldCharType="end"/>
            </w:r>
          </w:hyperlink>
        </w:p>
        <w:p w14:paraId="46211CEF" w14:textId="15BE0B67" w:rsidR="00CB19C3" w:rsidRDefault="00CB19C3">
          <w:pPr>
            <w:pStyle w:val="TOC1"/>
            <w:tabs>
              <w:tab w:val="left" w:pos="440"/>
              <w:tab w:val="right" w:leader="dot" w:pos="8777"/>
            </w:tabs>
            <w:rPr>
              <w:rFonts w:eastAsiaTheme="minorEastAsia"/>
              <w:noProof/>
              <w:lang w:eastAsia="sk-SK"/>
            </w:rPr>
          </w:pPr>
          <w:hyperlink w:anchor="_Toc103847739" w:history="1">
            <w:r w:rsidRPr="006233AC">
              <w:rPr>
                <w:rStyle w:val="Hyperlink"/>
                <w:noProof/>
              </w:rPr>
              <w:t>4.</w:t>
            </w:r>
            <w:r>
              <w:rPr>
                <w:rFonts w:eastAsiaTheme="minorEastAsia"/>
                <w:noProof/>
                <w:lang w:eastAsia="sk-SK"/>
              </w:rPr>
              <w:tab/>
            </w:r>
            <w:r w:rsidRPr="006233AC">
              <w:rPr>
                <w:rStyle w:val="Hyperlink"/>
                <w:noProof/>
              </w:rPr>
              <w:t>Implementácia aplikácie eVizita</w:t>
            </w:r>
            <w:r>
              <w:rPr>
                <w:noProof/>
                <w:webHidden/>
              </w:rPr>
              <w:tab/>
            </w:r>
            <w:r>
              <w:rPr>
                <w:noProof/>
                <w:webHidden/>
              </w:rPr>
              <w:fldChar w:fldCharType="begin"/>
            </w:r>
            <w:r>
              <w:rPr>
                <w:noProof/>
                <w:webHidden/>
              </w:rPr>
              <w:instrText xml:space="preserve"> PAGEREF _Toc103847739 \h </w:instrText>
            </w:r>
            <w:r>
              <w:rPr>
                <w:noProof/>
                <w:webHidden/>
              </w:rPr>
            </w:r>
            <w:r>
              <w:rPr>
                <w:noProof/>
                <w:webHidden/>
              </w:rPr>
              <w:fldChar w:fldCharType="separate"/>
            </w:r>
            <w:r>
              <w:rPr>
                <w:noProof/>
                <w:webHidden/>
              </w:rPr>
              <w:t>38</w:t>
            </w:r>
            <w:r>
              <w:rPr>
                <w:noProof/>
                <w:webHidden/>
              </w:rPr>
              <w:fldChar w:fldCharType="end"/>
            </w:r>
          </w:hyperlink>
        </w:p>
        <w:p w14:paraId="7F5FC666" w14:textId="32D0FD40" w:rsidR="00CB19C3" w:rsidRDefault="00CB19C3">
          <w:pPr>
            <w:pStyle w:val="TOC2"/>
            <w:tabs>
              <w:tab w:val="left" w:pos="880"/>
              <w:tab w:val="right" w:leader="dot" w:pos="8777"/>
            </w:tabs>
            <w:rPr>
              <w:rFonts w:eastAsiaTheme="minorEastAsia"/>
              <w:noProof/>
              <w:lang w:eastAsia="sk-SK"/>
            </w:rPr>
          </w:pPr>
          <w:hyperlink w:anchor="_Toc103847740" w:history="1">
            <w:r w:rsidRPr="006233AC">
              <w:rPr>
                <w:rStyle w:val="Hyperlink"/>
                <w:noProof/>
              </w:rPr>
              <w:t>4.1.</w:t>
            </w:r>
            <w:r>
              <w:rPr>
                <w:rFonts w:eastAsiaTheme="minorEastAsia"/>
                <w:noProof/>
                <w:lang w:eastAsia="sk-SK"/>
              </w:rPr>
              <w:tab/>
            </w:r>
            <w:r w:rsidRPr="006233AC">
              <w:rPr>
                <w:rStyle w:val="Hyperlink"/>
                <w:noProof/>
              </w:rPr>
              <w:t>Prototyp</w:t>
            </w:r>
            <w:r>
              <w:rPr>
                <w:noProof/>
                <w:webHidden/>
              </w:rPr>
              <w:tab/>
            </w:r>
            <w:r>
              <w:rPr>
                <w:noProof/>
                <w:webHidden/>
              </w:rPr>
              <w:fldChar w:fldCharType="begin"/>
            </w:r>
            <w:r>
              <w:rPr>
                <w:noProof/>
                <w:webHidden/>
              </w:rPr>
              <w:instrText xml:space="preserve"> PAGEREF _Toc103847740 \h </w:instrText>
            </w:r>
            <w:r>
              <w:rPr>
                <w:noProof/>
                <w:webHidden/>
              </w:rPr>
            </w:r>
            <w:r>
              <w:rPr>
                <w:noProof/>
                <w:webHidden/>
              </w:rPr>
              <w:fldChar w:fldCharType="separate"/>
            </w:r>
            <w:r>
              <w:rPr>
                <w:noProof/>
                <w:webHidden/>
              </w:rPr>
              <w:t>38</w:t>
            </w:r>
            <w:r>
              <w:rPr>
                <w:noProof/>
                <w:webHidden/>
              </w:rPr>
              <w:fldChar w:fldCharType="end"/>
            </w:r>
          </w:hyperlink>
        </w:p>
        <w:p w14:paraId="184B457F" w14:textId="43E09DDA" w:rsidR="00CB19C3" w:rsidRDefault="00CB19C3">
          <w:pPr>
            <w:pStyle w:val="TOC2"/>
            <w:tabs>
              <w:tab w:val="left" w:pos="880"/>
              <w:tab w:val="right" w:leader="dot" w:pos="8777"/>
            </w:tabs>
            <w:rPr>
              <w:rFonts w:eastAsiaTheme="minorEastAsia"/>
              <w:noProof/>
              <w:lang w:eastAsia="sk-SK"/>
            </w:rPr>
          </w:pPr>
          <w:hyperlink w:anchor="_Toc103847741" w:history="1">
            <w:r w:rsidRPr="006233AC">
              <w:rPr>
                <w:rStyle w:val="Hyperlink"/>
                <w:noProof/>
              </w:rPr>
              <w:t>4.2.</w:t>
            </w:r>
            <w:r>
              <w:rPr>
                <w:rFonts w:eastAsiaTheme="minorEastAsia"/>
                <w:noProof/>
                <w:lang w:eastAsia="sk-SK"/>
              </w:rPr>
              <w:tab/>
            </w:r>
            <w:r w:rsidRPr="006233AC">
              <w:rPr>
                <w:rStyle w:val="Hyperlink"/>
                <w:noProof/>
              </w:rPr>
              <w:t>Finálna verzia</w:t>
            </w:r>
            <w:r>
              <w:rPr>
                <w:noProof/>
                <w:webHidden/>
              </w:rPr>
              <w:tab/>
            </w:r>
            <w:r>
              <w:rPr>
                <w:noProof/>
                <w:webHidden/>
              </w:rPr>
              <w:fldChar w:fldCharType="begin"/>
            </w:r>
            <w:r>
              <w:rPr>
                <w:noProof/>
                <w:webHidden/>
              </w:rPr>
              <w:instrText xml:space="preserve"> PAGEREF _Toc103847741 \h </w:instrText>
            </w:r>
            <w:r>
              <w:rPr>
                <w:noProof/>
                <w:webHidden/>
              </w:rPr>
            </w:r>
            <w:r>
              <w:rPr>
                <w:noProof/>
                <w:webHidden/>
              </w:rPr>
              <w:fldChar w:fldCharType="separate"/>
            </w:r>
            <w:r>
              <w:rPr>
                <w:noProof/>
                <w:webHidden/>
              </w:rPr>
              <w:t>42</w:t>
            </w:r>
            <w:r>
              <w:rPr>
                <w:noProof/>
                <w:webHidden/>
              </w:rPr>
              <w:fldChar w:fldCharType="end"/>
            </w:r>
          </w:hyperlink>
        </w:p>
        <w:p w14:paraId="1AB5D827" w14:textId="12F2A204" w:rsidR="00CB19C3" w:rsidRDefault="00CB19C3">
          <w:pPr>
            <w:pStyle w:val="TOC1"/>
            <w:tabs>
              <w:tab w:val="left" w:pos="440"/>
              <w:tab w:val="right" w:leader="dot" w:pos="8777"/>
            </w:tabs>
            <w:rPr>
              <w:rFonts w:eastAsiaTheme="minorEastAsia"/>
              <w:noProof/>
              <w:lang w:eastAsia="sk-SK"/>
            </w:rPr>
          </w:pPr>
          <w:hyperlink w:anchor="_Toc103847742" w:history="1">
            <w:r w:rsidRPr="006233AC">
              <w:rPr>
                <w:rStyle w:val="Hyperlink"/>
                <w:noProof/>
              </w:rPr>
              <w:t>5.</w:t>
            </w:r>
            <w:r>
              <w:rPr>
                <w:rFonts w:eastAsiaTheme="minorEastAsia"/>
                <w:noProof/>
                <w:lang w:eastAsia="sk-SK"/>
              </w:rPr>
              <w:tab/>
            </w:r>
            <w:r w:rsidRPr="006233AC">
              <w:rPr>
                <w:rStyle w:val="Hyperlink"/>
                <w:noProof/>
              </w:rPr>
              <w:t>Testovanie</w:t>
            </w:r>
            <w:r>
              <w:rPr>
                <w:noProof/>
                <w:webHidden/>
              </w:rPr>
              <w:tab/>
            </w:r>
            <w:r>
              <w:rPr>
                <w:noProof/>
                <w:webHidden/>
              </w:rPr>
              <w:fldChar w:fldCharType="begin"/>
            </w:r>
            <w:r>
              <w:rPr>
                <w:noProof/>
                <w:webHidden/>
              </w:rPr>
              <w:instrText xml:space="preserve"> PAGEREF _Toc103847742 \h </w:instrText>
            </w:r>
            <w:r>
              <w:rPr>
                <w:noProof/>
                <w:webHidden/>
              </w:rPr>
            </w:r>
            <w:r>
              <w:rPr>
                <w:noProof/>
                <w:webHidden/>
              </w:rPr>
              <w:fldChar w:fldCharType="separate"/>
            </w:r>
            <w:r>
              <w:rPr>
                <w:noProof/>
                <w:webHidden/>
              </w:rPr>
              <w:t>45</w:t>
            </w:r>
            <w:r>
              <w:rPr>
                <w:noProof/>
                <w:webHidden/>
              </w:rPr>
              <w:fldChar w:fldCharType="end"/>
            </w:r>
          </w:hyperlink>
        </w:p>
        <w:p w14:paraId="4D3220CA" w14:textId="4D757CD9" w:rsidR="00CB19C3" w:rsidRDefault="00CB19C3">
          <w:pPr>
            <w:pStyle w:val="TOC2"/>
            <w:tabs>
              <w:tab w:val="left" w:pos="880"/>
              <w:tab w:val="right" w:leader="dot" w:pos="8777"/>
            </w:tabs>
            <w:rPr>
              <w:rFonts w:eastAsiaTheme="minorEastAsia"/>
              <w:noProof/>
              <w:lang w:eastAsia="sk-SK"/>
            </w:rPr>
          </w:pPr>
          <w:hyperlink w:anchor="_Toc103847743" w:history="1">
            <w:r w:rsidRPr="006233AC">
              <w:rPr>
                <w:rStyle w:val="Hyperlink"/>
                <w:noProof/>
              </w:rPr>
              <w:t>5.1.</w:t>
            </w:r>
            <w:r>
              <w:rPr>
                <w:rFonts w:eastAsiaTheme="minorEastAsia"/>
                <w:noProof/>
                <w:lang w:eastAsia="sk-SK"/>
              </w:rPr>
              <w:tab/>
            </w:r>
            <w:r w:rsidRPr="006233AC">
              <w:rPr>
                <w:rStyle w:val="Hyperlink"/>
                <w:noProof/>
              </w:rPr>
              <w:t>Priebeh testovania</w:t>
            </w:r>
            <w:r>
              <w:rPr>
                <w:noProof/>
                <w:webHidden/>
              </w:rPr>
              <w:tab/>
            </w:r>
            <w:r>
              <w:rPr>
                <w:noProof/>
                <w:webHidden/>
              </w:rPr>
              <w:fldChar w:fldCharType="begin"/>
            </w:r>
            <w:r>
              <w:rPr>
                <w:noProof/>
                <w:webHidden/>
              </w:rPr>
              <w:instrText xml:space="preserve"> PAGEREF _Toc103847743 \h </w:instrText>
            </w:r>
            <w:r>
              <w:rPr>
                <w:noProof/>
                <w:webHidden/>
              </w:rPr>
            </w:r>
            <w:r>
              <w:rPr>
                <w:noProof/>
                <w:webHidden/>
              </w:rPr>
              <w:fldChar w:fldCharType="separate"/>
            </w:r>
            <w:r>
              <w:rPr>
                <w:noProof/>
                <w:webHidden/>
              </w:rPr>
              <w:t>45</w:t>
            </w:r>
            <w:r>
              <w:rPr>
                <w:noProof/>
                <w:webHidden/>
              </w:rPr>
              <w:fldChar w:fldCharType="end"/>
            </w:r>
          </w:hyperlink>
        </w:p>
        <w:p w14:paraId="1720D04F" w14:textId="557DF1DE" w:rsidR="00CB19C3" w:rsidRDefault="00CB19C3">
          <w:pPr>
            <w:pStyle w:val="TOC2"/>
            <w:tabs>
              <w:tab w:val="left" w:pos="880"/>
              <w:tab w:val="right" w:leader="dot" w:pos="8777"/>
            </w:tabs>
            <w:rPr>
              <w:rFonts w:eastAsiaTheme="minorEastAsia"/>
              <w:noProof/>
              <w:lang w:eastAsia="sk-SK"/>
            </w:rPr>
          </w:pPr>
          <w:hyperlink w:anchor="_Toc103847744" w:history="1">
            <w:r w:rsidRPr="006233AC">
              <w:rPr>
                <w:rStyle w:val="Hyperlink"/>
                <w:noProof/>
              </w:rPr>
              <w:t>5.2.</w:t>
            </w:r>
            <w:r>
              <w:rPr>
                <w:rFonts w:eastAsiaTheme="minorEastAsia"/>
                <w:noProof/>
                <w:lang w:eastAsia="sk-SK"/>
              </w:rPr>
              <w:tab/>
            </w:r>
            <w:r w:rsidRPr="006233AC">
              <w:rPr>
                <w:rStyle w:val="Hyperlink"/>
                <w:noProof/>
              </w:rPr>
              <w:t>Výsledky testovania</w:t>
            </w:r>
            <w:r>
              <w:rPr>
                <w:noProof/>
                <w:webHidden/>
              </w:rPr>
              <w:tab/>
            </w:r>
            <w:r>
              <w:rPr>
                <w:noProof/>
                <w:webHidden/>
              </w:rPr>
              <w:fldChar w:fldCharType="begin"/>
            </w:r>
            <w:r>
              <w:rPr>
                <w:noProof/>
                <w:webHidden/>
              </w:rPr>
              <w:instrText xml:space="preserve"> PAGEREF _Toc103847744 \h </w:instrText>
            </w:r>
            <w:r>
              <w:rPr>
                <w:noProof/>
                <w:webHidden/>
              </w:rPr>
            </w:r>
            <w:r>
              <w:rPr>
                <w:noProof/>
                <w:webHidden/>
              </w:rPr>
              <w:fldChar w:fldCharType="separate"/>
            </w:r>
            <w:r>
              <w:rPr>
                <w:noProof/>
                <w:webHidden/>
              </w:rPr>
              <w:t>46</w:t>
            </w:r>
            <w:r>
              <w:rPr>
                <w:noProof/>
                <w:webHidden/>
              </w:rPr>
              <w:fldChar w:fldCharType="end"/>
            </w:r>
          </w:hyperlink>
        </w:p>
        <w:p w14:paraId="60E421E4" w14:textId="6B3CF3BD" w:rsidR="00CB19C3" w:rsidRDefault="00CB19C3">
          <w:pPr>
            <w:pStyle w:val="TOC1"/>
            <w:tabs>
              <w:tab w:val="right" w:leader="dot" w:pos="8777"/>
            </w:tabs>
            <w:rPr>
              <w:rFonts w:eastAsiaTheme="minorEastAsia"/>
              <w:noProof/>
              <w:lang w:eastAsia="sk-SK"/>
            </w:rPr>
          </w:pPr>
          <w:hyperlink w:anchor="_Toc103847745" w:history="1">
            <w:r w:rsidRPr="006233AC">
              <w:rPr>
                <w:rStyle w:val="Hyperlink"/>
                <w:noProof/>
              </w:rPr>
              <w:t>Záver</w:t>
            </w:r>
            <w:r>
              <w:rPr>
                <w:noProof/>
                <w:webHidden/>
              </w:rPr>
              <w:tab/>
            </w:r>
            <w:r>
              <w:rPr>
                <w:noProof/>
                <w:webHidden/>
              </w:rPr>
              <w:fldChar w:fldCharType="begin"/>
            </w:r>
            <w:r>
              <w:rPr>
                <w:noProof/>
                <w:webHidden/>
              </w:rPr>
              <w:instrText xml:space="preserve"> PAGEREF _Toc103847745 \h </w:instrText>
            </w:r>
            <w:r>
              <w:rPr>
                <w:noProof/>
                <w:webHidden/>
              </w:rPr>
            </w:r>
            <w:r>
              <w:rPr>
                <w:noProof/>
                <w:webHidden/>
              </w:rPr>
              <w:fldChar w:fldCharType="separate"/>
            </w:r>
            <w:r>
              <w:rPr>
                <w:noProof/>
                <w:webHidden/>
              </w:rPr>
              <w:t>50</w:t>
            </w:r>
            <w:r>
              <w:rPr>
                <w:noProof/>
                <w:webHidden/>
              </w:rPr>
              <w:fldChar w:fldCharType="end"/>
            </w:r>
          </w:hyperlink>
        </w:p>
        <w:p w14:paraId="2AF514B3" w14:textId="222453F3" w:rsidR="00CB19C3" w:rsidRDefault="00CB19C3">
          <w:pPr>
            <w:pStyle w:val="TOC1"/>
            <w:tabs>
              <w:tab w:val="right" w:leader="dot" w:pos="8777"/>
            </w:tabs>
            <w:rPr>
              <w:rFonts w:eastAsiaTheme="minorEastAsia"/>
              <w:noProof/>
              <w:lang w:eastAsia="sk-SK"/>
            </w:rPr>
          </w:pPr>
          <w:hyperlink w:anchor="_Toc103847746" w:history="1">
            <w:r w:rsidRPr="006233AC">
              <w:rPr>
                <w:rStyle w:val="Hyperlink"/>
                <w:noProof/>
              </w:rPr>
              <w:t>Zoznam použitej literatúry</w:t>
            </w:r>
            <w:r>
              <w:rPr>
                <w:noProof/>
                <w:webHidden/>
              </w:rPr>
              <w:tab/>
            </w:r>
            <w:r>
              <w:rPr>
                <w:noProof/>
                <w:webHidden/>
              </w:rPr>
              <w:fldChar w:fldCharType="begin"/>
            </w:r>
            <w:r>
              <w:rPr>
                <w:noProof/>
                <w:webHidden/>
              </w:rPr>
              <w:instrText xml:space="preserve"> PAGEREF _Toc103847746 \h </w:instrText>
            </w:r>
            <w:r>
              <w:rPr>
                <w:noProof/>
                <w:webHidden/>
              </w:rPr>
            </w:r>
            <w:r>
              <w:rPr>
                <w:noProof/>
                <w:webHidden/>
              </w:rPr>
              <w:fldChar w:fldCharType="separate"/>
            </w:r>
            <w:r>
              <w:rPr>
                <w:noProof/>
                <w:webHidden/>
              </w:rPr>
              <w:t>51</w:t>
            </w:r>
            <w:r>
              <w:rPr>
                <w:noProof/>
                <w:webHidden/>
              </w:rPr>
              <w:fldChar w:fldCharType="end"/>
            </w:r>
          </w:hyperlink>
        </w:p>
        <w:p w14:paraId="1727EDF2" w14:textId="4E9799E0" w:rsidR="00CB19C3" w:rsidRDefault="00CB19C3">
          <w:pPr>
            <w:pStyle w:val="TOC1"/>
            <w:tabs>
              <w:tab w:val="right" w:leader="dot" w:pos="8777"/>
            </w:tabs>
            <w:rPr>
              <w:rFonts w:eastAsiaTheme="minorEastAsia"/>
              <w:noProof/>
              <w:lang w:eastAsia="sk-SK"/>
            </w:rPr>
          </w:pPr>
          <w:hyperlink w:anchor="_Toc103847747" w:history="1">
            <w:r w:rsidRPr="006233AC">
              <w:rPr>
                <w:rStyle w:val="Hyperlink"/>
                <w:noProof/>
              </w:rPr>
              <w:t>Prílohy</w:t>
            </w:r>
            <w:r>
              <w:rPr>
                <w:noProof/>
                <w:webHidden/>
              </w:rPr>
              <w:tab/>
            </w:r>
            <w:r>
              <w:rPr>
                <w:noProof/>
                <w:webHidden/>
              </w:rPr>
              <w:fldChar w:fldCharType="begin"/>
            </w:r>
            <w:r>
              <w:rPr>
                <w:noProof/>
                <w:webHidden/>
              </w:rPr>
              <w:instrText xml:space="preserve"> PAGEREF _Toc103847747 \h </w:instrText>
            </w:r>
            <w:r>
              <w:rPr>
                <w:noProof/>
                <w:webHidden/>
              </w:rPr>
            </w:r>
            <w:r>
              <w:rPr>
                <w:noProof/>
                <w:webHidden/>
              </w:rPr>
              <w:fldChar w:fldCharType="separate"/>
            </w:r>
            <w:r>
              <w:rPr>
                <w:noProof/>
                <w:webHidden/>
              </w:rPr>
              <w:t>53</w:t>
            </w:r>
            <w:r>
              <w:rPr>
                <w:noProof/>
                <w:webHidden/>
              </w:rPr>
              <w:fldChar w:fldCharType="end"/>
            </w:r>
          </w:hyperlink>
        </w:p>
        <w:p w14:paraId="731699E9" w14:textId="71E02B5C" w:rsidR="00DB0F9F" w:rsidRPr="00A829D8" w:rsidRDefault="00DB0F9F">
          <w:r w:rsidRPr="00A829D8">
            <w:rPr>
              <w:b/>
              <w:bCs/>
            </w:rPr>
            <w:fldChar w:fldCharType="end"/>
          </w:r>
        </w:p>
      </w:sdtContent>
    </w:sdt>
    <w:p w14:paraId="451B7163" w14:textId="77777777" w:rsidR="00DB0F9F" w:rsidRPr="00A829D8" w:rsidRDefault="00DB0F9F" w:rsidP="00DB0F9F"/>
    <w:p w14:paraId="48D9B29D" w14:textId="77777777" w:rsidR="00DB0F9F" w:rsidRPr="00A829D8" w:rsidRDefault="00DB0F9F" w:rsidP="00DB0F9F">
      <w:pPr>
        <w:sectPr w:rsidR="00DB0F9F" w:rsidRPr="00A829D8" w:rsidSect="00764113">
          <w:pgSz w:w="11906" w:h="16838"/>
          <w:pgMar w:top="1418" w:right="1418" w:bottom="1418" w:left="1701" w:header="709" w:footer="709" w:gutter="0"/>
          <w:cols w:space="708"/>
          <w:docGrid w:linePitch="360"/>
        </w:sectPr>
      </w:pPr>
    </w:p>
    <w:p w14:paraId="62A60E18" w14:textId="77777777" w:rsidR="001F79A8" w:rsidRPr="00A829D8" w:rsidRDefault="001F79A8" w:rsidP="001F79A8">
      <w:pPr>
        <w:pStyle w:val="1Nadpis"/>
        <w:numPr>
          <w:ilvl w:val="0"/>
          <w:numId w:val="0"/>
        </w:numPr>
        <w:ind w:left="360" w:hanging="360"/>
      </w:pPr>
      <w:bookmarkStart w:id="8" w:name="_Toc103847700"/>
      <w:r w:rsidRPr="00A829D8">
        <w:lastRenderedPageBreak/>
        <w:t>Zoznam obrázkov</w:t>
      </w:r>
      <w:bookmarkEnd w:id="8"/>
    </w:p>
    <w:p w14:paraId="026ED6DB" w14:textId="007D3ED3" w:rsidR="00CB19C3" w:rsidRDefault="001F79A8">
      <w:pPr>
        <w:pStyle w:val="TableofFigures"/>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847748" w:history="1">
        <w:r w:rsidR="00CB19C3" w:rsidRPr="00CC4A9D">
          <w:rPr>
            <w:rStyle w:val="Hyperlink"/>
            <w:noProof/>
          </w:rPr>
          <w:t>Obr. 1 Podiel mobilných OS na celosvetovom trhu 2018-2022 [2]</w:t>
        </w:r>
        <w:r w:rsidR="00CB19C3">
          <w:rPr>
            <w:noProof/>
            <w:webHidden/>
          </w:rPr>
          <w:tab/>
        </w:r>
        <w:r w:rsidR="00CB19C3">
          <w:rPr>
            <w:noProof/>
            <w:webHidden/>
          </w:rPr>
          <w:fldChar w:fldCharType="begin"/>
        </w:r>
        <w:r w:rsidR="00CB19C3">
          <w:rPr>
            <w:noProof/>
            <w:webHidden/>
          </w:rPr>
          <w:instrText xml:space="preserve"> PAGEREF _Toc103847748 \h </w:instrText>
        </w:r>
        <w:r w:rsidR="00CB19C3">
          <w:rPr>
            <w:noProof/>
            <w:webHidden/>
          </w:rPr>
        </w:r>
        <w:r w:rsidR="00CB19C3">
          <w:rPr>
            <w:noProof/>
            <w:webHidden/>
          </w:rPr>
          <w:fldChar w:fldCharType="separate"/>
        </w:r>
        <w:r w:rsidR="00CB19C3">
          <w:rPr>
            <w:noProof/>
            <w:webHidden/>
          </w:rPr>
          <w:t>13</w:t>
        </w:r>
        <w:r w:rsidR="00CB19C3">
          <w:rPr>
            <w:noProof/>
            <w:webHidden/>
          </w:rPr>
          <w:fldChar w:fldCharType="end"/>
        </w:r>
      </w:hyperlink>
    </w:p>
    <w:p w14:paraId="71353C10" w14:textId="3340FFE9" w:rsidR="00CB19C3" w:rsidRDefault="00CB19C3">
      <w:pPr>
        <w:pStyle w:val="TableofFigures"/>
        <w:tabs>
          <w:tab w:val="right" w:leader="dot" w:pos="8777"/>
        </w:tabs>
        <w:rPr>
          <w:rFonts w:eastAsiaTheme="minorEastAsia"/>
          <w:noProof/>
          <w:lang w:eastAsia="sk-SK"/>
        </w:rPr>
      </w:pPr>
      <w:hyperlink w:anchor="_Toc103847749" w:history="1">
        <w:r w:rsidRPr="00CC4A9D">
          <w:rPr>
            <w:rStyle w:val="Hyperlink"/>
            <w:noProof/>
          </w:rPr>
          <w:t>Obr. 2 Persóna Lekár</w:t>
        </w:r>
        <w:r>
          <w:rPr>
            <w:noProof/>
            <w:webHidden/>
          </w:rPr>
          <w:tab/>
        </w:r>
        <w:r>
          <w:rPr>
            <w:noProof/>
            <w:webHidden/>
          </w:rPr>
          <w:fldChar w:fldCharType="begin"/>
        </w:r>
        <w:r>
          <w:rPr>
            <w:noProof/>
            <w:webHidden/>
          </w:rPr>
          <w:instrText xml:space="preserve"> PAGEREF _Toc103847749 \h </w:instrText>
        </w:r>
        <w:r>
          <w:rPr>
            <w:noProof/>
            <w:webHidden/>
          </w:rPr>
        </w:r>
        <w:r>
          <w:rPr>
            <w:noProof/>
            <w:webHidden/>
          </w:rPr>
          <w:fldChar w:fldCharType="separate"/>
        </w:r>
        <w:r>
          <w:rPr>
            <w:noProof/>
            <w:webHidden/>
          </w:rPr>
          <w:t>28</w:t>
        </w:r>
        <w:r>
          <w:rPr>
            <w:noProof/>
            <w:webHidden/>
          </w:rPr>
          <w:fldChar w:fldCharType="end"/>
        </w:r>
      </w:hyperlink>
    </w:p>
    <w:p w14:paraId="224E2DF9" w14:textId="4CB9711F" w:rsidR="00CB19C3" w:rsidRDefault="00CB19C3">
      <w:pPr>
        <w:pStyle w:val="TableofFigures"/>
        <w:tabs>
          <w:tab w:val="right" w:leader="dot" w:pos="8777"/>
        </w:tabs>
        <w:rPr>
          <w:rFonts w:eastAsiaTheme="minorEastAsia"/>
          <w:noProof/>
          <w:lang w:eastAsia="sk-SK"/>
        </w:rPr>
      </w:pPr>
      <w:hyperlink w:anchor="_Toc103847750" w:history="1">
        <w:r w:rsidRPr="00CC4A9D">
          <w:rPr>
            <w:rStyle w:val="Hyperlink"/>
            <w:noProof/>
          </w:rPr>
          <w:t>Obr. 3 Persóna Zdravotná sestra</w:t>
        </w:r>
        <w:r>
          <w:rPr>
            <w:noProof/>
            <w:webHidden/>
          </w:rPr>
          <w:tab/>
        </w:r>
        <w:r>
          <w:rPr>
            <w:noProof/>
            <w:webHidden/>
          </w:rPr>
          <w:fldChar w:fldCharType="begin"/>
        </w:r>
        <w:r>
          <w:rPr>
            <w:noProof/>
            <w:webHidden/>
          </w:rPr>
          <w:instrText xml:space="preserve"> PAGEREF _Toc103847750 \h </w:instrText>
        </w:r>
        <w:r>
          <w:rPr>
            <w:noProof/>
            <w:webHidden/>
          </w:rPr>
        </w:r>
        <w:r>
          <w:rPr>
            <w:noProof/>
            <w:webHidden/>
          </w:rPr>
          <w:fldChar w:fldCharType="separate"/>
        </w:r>
        <w:r>
          <w:rPr>
            <w:noProof/>
            <w:webHidden/>
          </w:rPr>
          <w:t>28</w:t>
        </w:r>
        <w:r>
          <w:rPr>
            <w:noProof/>
            <w:webHidden/>
          </w:rPr>
          <w:fldChar w:fldCharType="end"/>
        </w:r>
      </w:hyperlink>
    </w:p>
    <w:p w14:paraId="2C46731D" w14:textId="2FDA1C23" w:rsidR="00CB19C3" w:rsidRDefault="00CB19C3">
      <w:pPr>
        <w:pStyle w:val="TableofFigures"/>
        <w:tabs>
          <w:tab w:val="right" w:leader="dot" w:pos="8777"/>
        </w:tabs>
        <w:rPr>
          <w:rFonts w:eastAsiaTheme="minorEastAsia"/>
          <w:noProof/>
          <w:lang w:eastAsia="sk-SK"/>
        </w:rPr>
      </w:pPr>
      <w:hyperlink w:anchor="_Toc103847751" w:history="1">
        <w:r w:rsidRPr="00CC4A9D">
          <w:rPr>
            <w:rStyle w:val="Hyperlink"/>
            <w:noProof/>
          </w:rPr>
          <w:t>Obr. 4 Persóna Vedenie nemocnice</w:t>
        </w:r>
        <w:r>
          <w:rPr>
            <w:noProof/>
            <w:webHidden/>
          </w:rPr>
          <w:tab/>
        </w:r>
        <w:r>
          <w:rPr>
            <w:noProof/>
            <w:webHidden/>
          </w:rPr>
          <w:fldChar w:fldCharType="begin"/>
        </w:r>
        <w:r>
          <w:rPr>
            <w:noProof/>
            <w:webHidden/>
          </w:rPr>
          <w:instrText xml:space="preserve"> PAGEREF _Toc103847751 \h </w:instrText>
        </w:r>
        <w:r>
          <w:rPr>
            <w:noProof/>
            <w:webHidden/>
          </w:rPr>
        </w:r>
        <w:r>
          <w:rPr>
            <w:noProof/>
            <w:webHidden/>
          </w:rPr>
          <w:fldChar w:fldCharType="separate"/>
        </w:r>
        <w:r>
          <w:rPr>
            <w:noProof/>
            <w:webHidden/>
          </w:rPr>
          <w:t>29</w:t>
        </w:r>
        <w:r>
          <w:rPr>
            <w:noProof/>
            <w:webHidden/>
          </w:rPr>
          <w:fldChar w:fldCharType="end"/>
        </w:r>
      </w:hyperlink>
    </w:p>
    <w:p w14:paraId="25BAE838" w14:textId="4DCC68E0" w:rsidR="00CB19C3" w:rsidRDefault="00CB19C3">
      <w:pPr>
        <w:pStyle w:val="TableofFigures"/>
        <w:tabs>
          <w:tab w:val="right" w:leader="dot" w:pos="8777"/>
        </w:tabs>
        <w:rPr>
          <w:rFonts w:eastAsiaTheme="minorEastAsia"/>
          <w:noProof/>
          <w:lang w:eastAsia="sk-SK"/>
        </w:rPr>
      </w:pPr>
      <w:hyperlink w:anchor="_Toc103847752" w:history="1">
        <w:r w:rsidRPr="00CC4A9D">
          <w:rPr>
            <w:rStyle w:val="Hyperlink"/>
            <w:noProof/>
          </w:rPr>
          <w:t>Obr. 5 UML diagram prípadov použitia</w:t>
        </w:r>
        <w:r>
          <w:rPr>
            <w:noProof/>
            <w:webHidden/>
          </w:rPr>
          <w:tab/>
        </w:r>
        <w:r>
          <w:rPr>
            <w:noProof/>
            <w:webHidden/>
          </w:rPr>
          <w:fldChar w:fldCharType="begin"/>
        </w:r>
        <w:r>
          <w:rPr>
            <w:noProof/>
            <w:webHidden/>
          </w:rPr>
          <w:instrText xml:space="preserve"> PAGEREF _Toc103847752 \h </w:instrText>
        </w:r>
        <w:r>
          <w:rPr>
            <w:noProof/>
            <w:webHidden/>
          </w:rPr>
        </w:r>
        <w:r>
          <w:rPr>
            <w:noProof/>
            <w:webHidden/>
          </w:rPr>
          <w:fldChar w:fldCharType="separate"/>
        </w:r>
        <w:r>
          <w:rPr>
            <w:noProof/>
            <w:webHidden/>
          </w:rPr>
          <w:t>33</w:t>
        </w:r>
        <w:r>
          <w:rPr>
            <w:noProof/>
            <w:webHidden/>
          </w:rPr>
          <w:fldChar w:fldCharType="end"/>
        </w:r>
      </w:hyperlink>
    </w:p>
    <w:p w14:paraId="0E6B672A" w14:textId="57464FD5" w:rsidR="00CB19C3" w:rsidRDefault="00CB19C3">
      <w:pPr>
        <w:pStyle w:val="TableofFigures"/>
        <w:tabs>
          <w:tab w:val="right" w:leader="dot" w:pos="8777"/>
        </w:tabs>
        <w:rPr>
          <w:rFonts w:eastAsiaTheme="minorEastAsia"/>
          <w:noProof/>
          <w:lang w:eastAsia="sk-SK"/>
        </w:rPr>
      </w:pPr>
      <w:hyperlink w:anchor="_Toc103847753" w:history="1">
        <w:r w:rsidRPr="00CC4A9D">
          <w:rPr>
            <w:rStyle w:val="Hyperlink"/>
            <w:noProof/>
          </w:rPr>
          <w:t>Obr. 6 UML diagram nasadenia</w:t>
        </w:r>
        <w:r>
          <w:rPr>
            <w:noProof/>
            <w:webHidden/>
          </w:rPr>
          <w:tab/>
        </w:r>
        <w:r>
          <w:rPr>
            <w:noProof/>
            <w:webHidden/>
          </w:rPr>
          <w:fldChar w:fldCharType="begin"/>
        </w:r>
        <w:r>
          <w:rPr>
            <w:noProof/>
            <w:webHidden/>
          </w:rPr>
          <w:instrText xml:space="preserve"> PAGEREF _Toc103847753 \h </w:instrText>
        </w:r>
        <w:r>
          <w:rPr>
            <w:noProof/>
            <w:webHidden/>
          </w:rPr>
        </w:r>
        <w:r>
          <w:rPr>
            <w:noProof/>
            <w:webHidden/>
          </w:rPr>
          <w:fldChar w:fldCharType="separate"/>
        </w:r>
        <w:r>
          <w:rPr>
            <w:noProof/>
            <w:webHidden/>
          </w:rPr>
          <w:t>34</w:t>
        </w:r>
        <w:r>
          <w:rPr>
            <w:noProof/>
            <w:webHidden/>
          </w:rPr>
          <w:fldChar w:fldCharType="end"/>
        </w:r>
      </w:hyperlink>
    </w:p>
    <w:p w14:paraId="49618049" w14:textId="7A2D4BF0" w:rsidR="00CB19C3" w:rsidRDefault="00CB19C3">
      <w:pPr>
        <w:pStyle w:val="TableofFigures"/>
        <w:tabs>
          <w:tab w:val="right" w:leader="dot" w:pos="8777"/>
        </w:tabs>
        <w:rPr>
          <w:rFonts w:eastAsiaTheme="minorEastAsia"/>
          <w:noProof/>
          <w:lang w:eastAsia="sk-SK"/>
        </w:rPr>
      </w:pPr>
      <w:hyperlink w:anchor="_Toc103847754" w:history="1">
        <w:r w:rsidRPr="00CC4A9D">
          <w:rPr>
            <w:rStyle w:val="Hyperlink"/>
            <w:noProof/>
          </w:rPr>
          <w:t>Obr. 7 Spokojnosť respondentov s funkciami</w:t>
        </w:r>
        <w:r>
          <w:rPr>
            <w:noProof/>
            <w:webHidden/>
          </w:rPr>
          <w:tab/>
        </w:r>
        <w:r>
          <w:rPr>
            <w:noProof/>
            <w:webHidden/>
          </w:rPr>
          <w:fldChar w:fldCharType="begin"/>
        </w:r>
        <w:r>
          <w:rPr>
            <w:noProof/>
            <w:webHidden/>
          </w:rPr>
          <w:instrText xml:space="preserve"> PAGEREF _Toc103847754 \h </w:instrText>
        </w:r>
        <w:r>
          <w:rPr>
            <w:noProof/>
            <w:webHidden/>
          </w:rPr>
        </w:r>
        <w:r>
          <w:rPr>
            <w:noProof/>
            <w:webHidden/>
          </w:rPr>
          <w:fldChar w:fldCharType="separate"/>
        </w:r>
        <w:r>
          <w:rPr>
            <w:noProof/>
            <w:webHidden/>
          </w:rPr>
          <w:t>46</w:t>
        </w:r>
        <w:r>
          <w:rPr>
            <w:noProof/>
            <w:webHidden/>
          </w:rPr>
          <w:fldChar w:fldCharType="end"/>
        </w:r>
      </w:hyperlink>
    </w:p>
    <w:p w14:paraId="3C835C0B" w14:textId="46414E43" w:rsidR="00CB19C3" w:rsidRDefault="00CB19C3">
      <w:pPr>
        <w:pStyle w:val="TableofFigures"/>
        <w:tabs>
          <w:tab w:val="right" w:leader="dot" w:pos="8777"/>
        </w:tabs>
        <w:rPr>
          <w:rFonts w:eastAsiaTheme="minorEastAsia"/>
          <w:noProof/>
          <w:lang w:eastAsia="sk-SK"/>
        </w:rPr>
      </w:pPr>
      <w:hyperlink w:anchor="_Toc103847755" w:history="1">
        <w:r w:rsidRPr="00CC4A9D">
          <w:rPr>
            <w:rStyle w:val="Hyperlink"/>
            <w:noProof/>
          </w:rPr>
          <w:t>Obr. 8 Úspešnosť respondentov v plnení zadaných úloh</w:t>
        </w:r>
        <w:r>
          <w:rPr>
            <w:noProof/>
            <w:webHidden/>
          </w:rPr>
          <w:tab/>
        </w:r>
        <w:r>
          <w:rPr>
            <w:noProof/>
            <w:webHidden/>
          </w:rPr>
          <w:fldChar w:fldCharType="begin"/>
        </w:r>
        <w:r>
          <w:rPr>
            <w:noProof/>
            <w:webHidden/>
          </w:rPr>
          <w:instrText xml:space="preserve"> PAGEREF _Toc103847755 \h </w:instrText>
        </w:r>
        <w:r>
          <w:rPr>
            <w:noProof/>
            <w:webHidden/>
          </w:rPr>
        </w:r>
        <w:r>
          <w:rPr>
            <w:noProof/>
            <w:webHidden/>
          </w:rPr>
          <w:fldChar w:fldCharType="separate"/>
        </w:r>
        <w:r>
          <w:rPr>
            <w:noProof/>
            <w:webHidden/>
          </w:rPr>
          <w:t>47</w:t>
        </w:r>
        <w:r>
          <w:rPr>
            <w:noProof/>
            <w:webHidden/>
          </w:rPr>
          <w:fldChar w:fldCharType="end"/>
        </w:r>
      </w:hyperlink>
    </w:p>
    <w:p w14:paraId="166EDE93" w14:textId="64505040" w:rsidR="00CB19C3" w:rsidRDefault="00CB19C3">
      <w:pPr>
        <w:pStyle w:val="TableofFigures"/>
        <w:tabs>
          <w:tab w:val="right" w:leader="dot" w:pos="8777"/>
        </w:tabs>
        <w:rPr>
          <w:rFonts w:eastAsiaTheme="minorEastAsia"/>
          <w:noProof/>
          <w:lang w:eastAsia="sk-SK"/>
        </w:rPr>
      </w:pPr>
      <w:hyperlink w:anchor="_Toc103847756" w:history="1">
        <w:r w:rsidRPr="00CC4A9D">
          <w:rPr>
            <w:rStyle w:val="Hyperlink"/>
            <w:noProof/>
          </w:rPr>
          <w:t>Obr. 9 Názor respondentov na prehľadnosť a jednoduchosť aplikácie</w:t>
        </w:r>
        <w:r>
          <w:rPr>
            <w:noProof/>
            <w:webHidden/>
          </w:rPr>
          <w:tab/>
        </w:r>
        <w:r>
          <w:rPr>
            <w:noProof/>
            <w:webHidden/>
          </w:rPr>
          <w:fldChar w:fldCharType="begin"/>
        </w:r>
        <w:r>
          <w:rPr>
            <w:noProof/>
            <w:webHidden/>
          </w:rPr>
          <w:instrText xml:space="preserve"> PAGEREF _Toc103847756 \h </w:instrText>
        </w:r>
        <w:r>
          <w:rPr>
            <w:noProof/>
            <w:webHidden/>
          </w:rPr>
        </w:r>
        <w:r>
          <w:rPr>
            <w:noProof/>
            <w:webHidden/>
          </w:rPr>
          <w:fldChar w:fldCharType="separate"/>
        </w:r>
        <w:r>
          <w:rPr>
            <w:noProof/>
            <w:webHidden/>
          </w:rPr>
          <w:t>47</w:t>
        </w:r>
        <w:r>
          <w:rPr>
            <w:noProof/>
            <w:webHidden/>
          </w:rPr>
          <w:fldChar w:fldCharType="end"/>
        </w:r>
      </w:hyperlink>
    </w:p>
    <w:p w14:paraId="365D794E" w14:textId="3A5A7707" w:rsidR="00CB19C3" w:rsidRDefault="00CB19C3">
      <w:pPr>
        <w:pStyle w:val="TableofFigures"/>
        <w:tabs>
          <w:tab w:val="right" w:leader="dot" w:pos="8777"/>
        </w:tabs>
        <w:rPr>
          <w:rFonts w:eastAsiaTheme="minorEastAsia"/>
          <w:noProof/>
          <w:lang w:eastAsia="sk-SK"/>
        </w:rPr>
      </w:pPr>
      <w:hyperlink w:anchor="_Toc103847757" w:history="1">
        <w:r w:rsidRPr="00CC4A9D">
          <w:rPr>
            <w:rStyle w:val="Hyperlink"/>
            <w:noProof/>
          </w:rPr>
          <w:t>Obr. 10 Názor respondentov na dizajn aplikácie</w:t>
        </w:r>
        <w:r>
          <w:rPr>
            <w:noProof/>
            <w:webHidden/>
          </w:rPr>
          <w:tab/>
        </w:r>
        <w:r>
          <w:rPr>
            <w:noProof/>
            <w:webHidden/>
          </w:rPr>
          <w:fldChar w:fldCharType="begin"/>
        </w:r>
        <w:r>
          <w:rPr>
            <w:noProof/>
            <w:webHidden/>
          </w:rPr>
          <w:instrText xml:space="preserve"> PAGEREF _Toc103847757 \h </w:instrText>
        </w:r>
        <w:r>
          <w:rPr>
            <w:noProof/>
            <w:webHidden/>
          </w:rPr>
        </w:r>
        <w:r>
          <w:rPr>
            <w:noProof/>
            <w:webHidden/>
          </w:rPr>
          <w:fldChar w:fldCharType="separate"/>
        </w:r>
        <w:r>
          <w:rPr>
            <w:noProof/>
            <w:webHidden/>
          </w:rPr>
          <w:t>48</w:t>
        </w:r>
        <w:r>
          <w:rPr>
            <w:noProof/>
            <w:webHidden/>
          </w:rPr>
          <w:fldChar w:fldCharType="end"/>
        </w:r>
      </w:hyperlink>
    </w:p>
    <w:p w14:paraId="3B037F40" w14:textId="0128E14B" w:rsidR="00CB19C3" w:rsidRDefault="00CB19C3">
      <w:pPr>
        <w:pStyle w:val="TableofFigures"/>
        <w:tabs>
          <w:tab w:val="right" w:leader="dot" w:pos="8777"/>
        </w:tabs>
        <w:rPr>
          <w:rFonts w:eastAsiaTheme="minorEastAsia"/>
          <w:noProof/>
          <w:lang w:eastAsia="sk-SK"/>
        </w:rPr>
      </w:pPr>
      <w:hyperlink w:anchor="_Toc103847758" w:history="1">
        <w:r w:rsidRPr="00CC4A9D">
          <w:rPr>
            <w:rStyle w:val="Hyperlink"/>
            <w:noProof/>
          </w:rPr>
          <w:t>Obr. 11 Názor respondentov na využitie aplikácie v praxi</w:t>
        </w:r>
        <w:r>
          <w:rPr>
            <w:noProof/>
            <w:webHidden/>
          </w:rPr>
          <w:tab/>
        </w:r>
        <w:r>
          <w:rPr>
            <w:noProof/>
            <w:webHidden/>
          </w:rPr>
          <w:fldChar w:fldCharType="begin"/>
        </w:r>
        <w:r>
          <w:rPr>
            <w:noProof/>
            <w:webHidden/>
          </w:rPr>
          <w:instrText xml:space="preserve"> PAGEREF _Toc103847758 \h </w:instrText>
        </w:r>
        <w:r>
          <w:rPr>
            <w:noProof/>
            <w:webHidden/>
          </w:rPr>
        </w:r>
        <w:r>
          <w:rPr>
            <w:noProof/>
            <w:webHidden/>
          </w:rPr>
          <w:fldChar w:fldCharType="separate"/>
        </w:r>
        <w:r>
          <w:rPr>
            <w:noProof/>
            <w:webHidden/>
          </w:rPr>
          <w:t>48</w:t>
        </w:r>
        <w:r>
          <w:rPr>
            <w:noProof/>
            <w:webHidden/>
          </w:rPr>
          <w:fldChar w:fldCharType="end"/>
        </w:r>
      </w:hyperlink>
    </w:p>
    <w:p w14:paraId="103592E5" w14:textId="36B736E1" w:rsidR="00CB19C3" w:rsidRDefault="00CB19C3">
      <w:pPr>
        <w:pStyle w:val="TableofFigures"/>
        <w:tabs>
          <w:tab w:val="right" w:leader="dot" w:pos="8777"/>
        </w:tabs>
        <w:rPr>
          <w:rFonts w:eastAsiaTheme="minorEastAsia"/>
          <w:noProof/>
          <w:lang w:eastAsia="sk-SK"/>
        </w:rPr>
      </w:pPr>
      <w:hyperlink w:anchor="_Toc103847759" w:history="1">
        <w:r w:rsidRPr="00CC4A9D">
          <w:rPr>
            <w:rStyle w:val="Hyperlink"/>
            <w:noProof/>
          </w:rPr>
          <w:t>Obr. 12 Názor respondentov na rýchlosť práce pri vizite</w:t>
        </w:r>
        <w:r>
          <w:rPr>
            <w:noProof/>
            <w:webHidden/>
          </w:rPr>
          <w:tab/>
        </w:r>
        <w:r>
          <w:rPr>
            <w:noProof/>
            <w:webHidden/>
          </w:rPr>
          <w:fldChar w:fldCharType="begin"/>
        </w:r>
        <w:r>
          <w:rPr>
            <w:noProof/>
            <w:webHidden/>
          </w:rPr>
          <w:instrText xml:space="preserve"> PAGEREF _Toc103847759 \h </w:instrText>
        </w:r>
        <w:r>
          <w:rPr>
            <w:noProof/>
            <w:webHidden/>
          </w:rPr>
        </w:r>
        <w:r>
          <w:rPr>
            <w:noProof/>
            <w:webHidden/>
          </w:rPr>
          <w:fldChar w:fldCharType="separate"/>
        </w:r>
        <w:r>
          <w:rPr>
            <w:noProof/>
            <w:webHidden/>
          </w:rPr>
          <w:t>49</w:t>
        </w:r>
        <w:r>
          <w:rPr>
            <w:noProof/>
            <w:webHidden/>
          </w:rPr>
          <w:fldChar w:fldCharType="end"/>
        </w:r>
      </w:hyperlink>
    </w:p>
    <w:p w14:paraId="1CB424A5" w14:textId="72510A18" w:rsidR="00500FD3" w:rsidRPr="00A829D8" w:rsidRDefault="001F79A8" w:rsidP="00281A87">
      <w:r w:rsidRPr="00A829D8">
        <w:fldChar w:fldCharType="end"/>
      </w:r>
    </w:p>
    <w:p w14:paraId="45EE9F9D" w14:textId="77777777" w:rsidR="00360FEC" w:rsidRPr="00A829D8" w:rsidRDefault="00360FEC" w:rsidP="00360FEC">
      <w:pPr>
        <w:pStyle w:val="1Nadpis"/>
        <w:numPr>
          <w:ilvl w:val="0"/>
          <w:numId w:val="0"/>
        </w:numPr>
        <w:ind w:left="360" w:hanging="360"/>
      </w:pPr>
      <w:bookmarkStart w:id="9" w:name="_Toc103847701"/>
      <w:r w:rsidRPr="00A829D8">
        <w:lastRenderedPageBreak/>
        <w:t>Zoznam tabuliek</w:t>
      </w:r>
      <w:bookmarkEnd w:id="9"/>
    </w:p>
    <w:p w14:paraId="65CFB93E" w14:textId="7541B2CD" w:rsidR="00CB19C3" w:rsidRDefault="00A553C9">
      <w:pPr>
        <w:pStyle w:val="TableofFigures"/>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847760" w:history="1">
        <w:r w:rsidR="00CB19C3" w:rsidRPr="00B3571E">
          <w:rPr>
            <w:rStyle w:val="Hyperlink"/>
            <w:noProof/>
          </w:rPr>
          <w:t>Tab. 1 Používateľské požiadavky lekárov</w:t>
        </w:r>
        <w:r w:rsidR="00CB19C3">
          <w:rPr>
            <w:noProof/>
            <w:webHidden/>
          </w:rPr>
          <w:tab/>
        </w:r>
        <w:r w:rsidR="00CB19C3">
          <w:rPr>
            <w:noProof/>
            <w:webHidden/>
          </w:rPr>
          <w:fldChar w:fldCharType="begin"/>
        </w:r>
        <w:r w:rsidR="00CB19C3">
          <w:rPr>
            <w:noProof/>
            <w:webHidden/>
          </w:rPr>
          <w:instrText xml:space="preserve"> PAGEREF _Toc103847760 \h </w:instrText>
        </w:r>
        <w:r w:rsidR="00CB19C3">
          <w:rPr>
            <w:noProof/>
            <w:webHidden/>
          </w:rPr>
        </w:r>
        <w:r w:rsidR="00CB19C3">
          <w:rPr>
            <w:noProof/>
            <w:webHidden/>
          </w:rPr>
          <w:fldChar w:fldCharType="separate"/>
        </w:r>
        <w:r w:rsidR="00CB19C3">
          <w:rPr>
            <w:noProof/>
            <w:webHidden/>
          </w:rPr>
          <w:t>27</w:t>
        </w:r>
        <w:r w:rsidR="00CB19C3">
          <w:rPr>
            <w:noProof/>
            <w:webHidden/>
          </w:rPr>
          <w:fldChar w:fldCharType="end"/>
        </w:r>
      </w:hyperlink>
    </w:p>
    <w:p w14:paraId="6D025ADC" w14:textId="2D615CB9" w:rsidR="00CB19C3" w:rsidRDefault="00CB19C3">
      <w:pPr>
        <w:pStyle w:val="TableofFigures"/>
        <w:tabs>
          <w:tab w:val="right" w:leader="dot" w:pos="8777"/>
        </w:tabs>
        <w:rPr>
          <w:rFonts w:eastAsiaTheme="minorEastAsia"/>
          <w:noProof/>
          <w:lang w:eastAsia="sk-SK"/>
        </w:rPr>
      </w:pPr>
      <w:hyperlink w:anchor="_Toc103847761" w:history="1">
        <w:r w:rsidRPr="00B3571E">
          <w:rPr>
            <w:rStyle w:val="Hyperlink"/>
            <w:noProof/>
          </w:rPr>
          <w:t>Tab. 2 Používateľské požiadavky zdravotných sestier</w:t>
        </w:r>
        <w:r>
          <w:rPr>
            <w:noProof/>
            <w:webHidden/>
          </w:rPr>
          <w:tab/>
        </w:r>
        <w:r>
          <w:rPr>
            <w:noProof/>
            <w:webHidden/>
          </w:rPr>
          <w:fldChar w:fldCharType="begin"/>
        </w:r>
        <w:r>
          <w:rPr>
            <w:noProof/>
            <w:webHidden/>
          </w:rPr>
          <w:instrText xml:space="preserve"> PAGEREF _Toc103847761 \h </w:instrText>
        </w:r>
        <w:r>
          <w:rPr>
            <w:noProof/>
            <w:webHidden/>
          </w:rPr>
        </w:r>
        <w:r>
          <w:rPr>
            <w:noProof/>
            <w:webHidden/>
          </w:rPr>
          <w:fldChar w:fldCharType="separate"/>
        </w:r>
        <w:r>
          <w:rPr>
            <w:noProof/>
            <w:webHidden/>
          </w:rPr>
          <w:t>27</w:t>
        </w:r>
        <w:r>
          <w:rPr>
            <w:noProof/>
            <w:webHidden/>
          </w:rPr>
          <w:fldChar w:fldCharType="end"/>
        </w:r>
      </w:hyperlink>
    </w:p>
    <w:p w14:paraId="0E6493E0" w14:textId="61B182A5" w:rsidR="00CB19C3" w:rsidRDefault="00CB19C3">
      <w:pPr>
        <w:pStyle w:val="TableofFigures"/>
        <w:tabs>
          <w:tab w:val="right" w:leader="dot" w:pos="8777"/>
        </w:tabs>
        <w:rPr>
          <w:rFonts w:eastAsiaTheme="minorEastAsia"/>
          <w:noProof/>
          <w:lang w:eastAsia="sk-SK"/>
        </w:rPr>
      </w:pPr>
      <w:hyperlink w:anchor="_Toc103847762" w:history="1">
        <w:r w:rsidRPr="00B3571E">
          <w:rPr>
            <w:rStyle w:val="Hyperlink"/>
            <w:noProof/>
          </w:rPr>
          <w:t>Tab. 3 Používateľské požiadavky vedenia nemocnice</w:t>
        </w:r>
        <w:r>
          <w:rPr>
            <w:noProof/>
            <w:webHidden/>
          </w:rPr>
          <w:tab/>
        </w:r>
        <w:r>
          <w:rPr>
            <w:noProof/>
            <w:webHidden/>
          </w:rPr>
          <w:fldChar w:fldCharType="begin"/>
        </w:r>
        <w:r>
          <w:rPr>
            <w:noProof/>
            <w:webHidden/>
          </w:rPr>
          <w:instrText xml:space="preserve"> PAGEREF _Toc103847762 \h </w:instrText>
        </w:r>
        <w:r>
          <w:rPr>
            <w:noProof/>
            <w:webHidden/>
          </w:rPr>
        </w:r>
        <w:r>
          <w:rPr>
            <w:noProof/>
            <w:webHidden/>
          </w:rPr>
          <w:fldChar w:fldCharType="separate"/>
        </w:r>
        <w:r>
          <w:rPr>
            <w:noProof/>
            <w:webHidden/>
          </w:rPr>
          <w:t>27</w:t>
        </w:r>
        <w:r>
          <w:rPr>
            <w:noProof/>
            <w:webHidden/>
          </w:rPr>
          <w:fldChar w:fldCharType="end"/>
        </w:r>
      </w:hyperlink>
    </w:p>
    <w:p w14:paraId="4389A5DB" w14:textId="3C291923" w:rsidR="00CB19C3" w:rsidRDefault="00CB19C3">
      <w:pPr>
        <w:pStyle w:val="TableofFigures"/>
        <w:tabs>
          <w:tab w:val="right" w:leader="dot" w:pos="8777"/>
        </w:tabs>
        <w:rPr>
          <w:rFonts w:eastAsiaTheme="minorEastAsia"/>
          <w:noProof/>
          <w:lang w:eastAsia="sk-SK"/>
        </w:rPr>
      </w:pPr>
      <w:hyperlink w:anchor="_Toc103847763" w:history="1">
        <w:r w:rsidRPr="00B3571E">
          <w:rPr>
            <w:rStyle w:val="Hyperlink"/>
            <w:noProof/>
          </w:rPr>
          <w:t>Tab. 4 Scenár použitia - Pridať meranie pacientovi</w:t>
        </w:r>
        <w:r>
          <w:rPr>
            <w:noProof/>
            <w:webHidden/>
          </w:rPr>
          <w:tab/>
        </w:r>
        <w:r>
          <w:rPr>
            <w:noProof/>
            <w:webHidden/>
          </w:rPr>
          <w:fldChar w:fldCharType="begin"/>
        </w:r>
        <w:r>
          <w:rPr>
            <w:noProof/>
            <w:webHidden/>
          </w:rPr>
          <w:instrText xml:space="preserve"> PAGEREF _Toc103847763 \h </w:instrText>
        </w:r>
        <w:r>
          <w:rPr>
            <w:noProof/>
            <w:webHidden/>
          </w:rPr>
        </w:r>
        <w:r>
          <w:rPr>
            <w:noProof/>
            <w:webHidden/>
          </w:rPr>
          <w:fldChar w:fldCharType="separate"/>
        </w:r>
        <w:r>
          <w:rPr>
            <w:noProof/>
            <w:webHidden/>
          </w:rPr>
          <w:t>31</w:t>
        </w:r>
        <w:r>
          <w:rPr>
            <w:noProof/>
            <w:webHidden/>
          </w:rPr>
          <w:fldChar w:fldCharType="end"/>
        </w:r>
      </w:hyperlink>
    </w:p>
    <w:p w14:paraId="12ACA637" w14:textId="5E6CFA9F" w:rsidR="00CB19C3" w:rsidRDefault="00CB19C3">
      <w:pPr>
        <w:pStyle w:val="TableofFigures"/>
        <w:tabs>
          <w:tab w:val="right" w:leader="dot" w:pos="8777"/>
        </w:tabs>
        <w:rPr>
          <w:rFonts w:eastAsiaTheme="minorEastAsia"/>
          <w:noProof/>
          <w:lang w:eastAsia="sk-SK"/>
        </w:rPr>
      </w:pPr>
      <w:hyperlink w:anchor="_Toc103847764" w:history="1">
        <w:r w:rsidRPr="00B3571E">
          <w:rPr>
            <w:rStyle w:val="Hyperlink"/>
            <w:noProof/>
          </w:rPr>
          <w:t>Tab. 5 Scenár použitia - Zaznamenať vizitu</w:t>
        </w:r>
        <w:r>
          <w:rPr>
            <w:noProof/>
            <w:webHidden/>
          </w:rPr>
          <w:tab/>
        </w:r>
        <w:r>
          <w:rPr>
            <w:noProof/>
            <w:webHidden/>
          </w:rPr>
          <w:fldChar w:fldCharType="begin"/>
        </w:r>
        <w:r>
          <w:rPr>
            <w:noProof/>
            <w:webHidden/>
          </w:rPr>
          <w:instrText xml:space="preserve"> PAGEREF _Toc103847764 \h </w:instrText>
        </w:r>
        <w:r>
          <w:rPr>
            <w:noProof/>
            <w:webHidden/>
          </w:rPr>
        </w:r>
        <w:r>
          <w:rPr>
            <w:noProof/>
            <w:webHidden/>
          </w:rPr>
          <w:fldChar w:fldCharType="separate"/>
        </w:r>
        <w:r>
          <w:rPr>
            <w:noProof/>
            <w:webHidden/>
          </w:rPr>
          <w:t>31</w:t>
        </w:r>
        <w:r>
          <w:rPr>
            <w:noProof/>
            <w:webHidden/>
          </w:rPr>
          <w:fldChar w:fldCharType="end"/>
        </w:r>
      </w:hyperlink>
    </w:p>
    <w:p w14:paraId="047155CA" w14:textId="55499E0B" w:rsidR="00CB19C3" w:rsidRDefault="00CB19C3">
      <w:pPr>
        <w:pStyle w:val="TableofFigures"/>
        <w:tabs>
          <w:tab w:val="right" w:leader="dot" w:pos="8777"/>
        </w:tabs>
        <w:rPr>
          <w:rFonts w:eastAsiaTheme="minorEastAsia"/>
          <w:noProof/>
          <w:lang w:eastAsia="sk-SK"/>
        </w:rPr>
      </w:pPr>
      <w:hyperlink w:anchor="_Toc103847765" w:history="1">
        <w:r w:rsidRPr="00B3571E">
          <w:rPr>
            <w:rStyle w:val="Hyperlink"/>
            <w:noProof/>
          </w:rPr>
          <w:t>Tab. 6 Scenár použitia - Vyhľadať a pridať lekára na oddelenie</w:t>
        </w:r>
        <w:r>
          <w:rPr>
            <w:noProof/>
            <w:webHidden/>
          </w:rPr>
          <w:tab/>
        </w:r>
        <w:r>
          <w:rPr>
            <w:noProof/>
            <w:webHidden/>
          </w:rPr>
          <w:fldChar w:fldCharType="begin"/>
        </w:r>
        <w:r>
          <w:rPr>
            <w:noProof/>
            <w:webHidden/>
          </w:rPr>
          <w:instrText xml:space="preserve"> PAGEREF _Toc103847765 \h </w:instrText>
        </w:r>
        <w:r>
          <w:rPr>
            <w:noProof/>
            <w:webHidden/>
          </w:rPr>
        </w:r>
        <w:r>
          <w:rPr>
            <w:noProof/>
            <w:webHidden/>
          </w:rPr>
          <w:fldChar w:fldCharType="separate"/>
        </w:r>
        <w:r>
          <w:rPr>
            <w:noProof/>
            <w:webHidden/>
          </w:rPr>
          <w:t>32</w:t>
        </w:r>
        <w:r>
          <w:rPr>
            <w:noProof/>
            <w:webHidden/>
          </w:rPr>
          <w:fldChar w:fldCharType="end"/>
        </w:r>
      </w:hyperlink>
    </w:p>
    <w:p w14:paraId="1251DAD3" w14:textId="0AF4D6A4" w:rsidR="00360FEC" w:rsidRPr="00A829D8" w:rsidRDefault="00A553C9" w:rsidP="00360FEC">
      <w:r>
        <w:rPr>
          <w:b/>
          <w:bCs/>
          <w:noProof/>
          <w:lang w:val="en-US"/>
        </w:rPr>
        <w:fldChar w:fldCharType="end"/>
      </w:r>
    </w:p>
    <w:p w14:paraId="69449C67" w14:textId="063C1729" w:rsidR="00360FEC" w:rsidRDefault="00360FEC" w:rsidP="00360FEC">
      <w:pPr>
        <w:pStyle w:val="1Nadpis"/>
        <w:numPr>
          <w:ilvl w:val="0"/>
          <w:numId w:val="0"/>
        </w:numPr>
        <w:ind w:left="360" w:hanging="360"/>
      </w:pPr>
      <w:bookmarkStart w:id="10" w:name="_Toc382476910"/>
      <w:bookmarkStart w:id="11" w:name="_Toc103847702"/>
      <w:r w:rsidRPr="00A829D8">
        <w:lastRenderedPageBreak/>
        <w:t xml:space="preserve">Zoznam </w:t>
      </w:r>
      <w:bookmarkEnd w:id="10"/>
      <w:r w:rsidRPr="00A829D8">
        <w:t>symbolov a</w:t>
      </w:r>
      <w:r w:rsidR="0080789B">
        <w:t> </w:t>
      </w:r>
      <w:r w:rsidRPr="00A829D8">
        <w:t>skratiek</w:t>
      </w:r>
      <w:bookmarkEnd w:id="11"/>
    </w:p>
    <w:p w14:paraId="4A513D09" w14:textId="6A36BF84" w:rsidR="0080789B" w:rsidRDefault="0080789B" w:rsidP="0080789B">
      <w:r>
        <w:t>OS</w:t>
      </w:r>
      <w:r w:rsidRPr="00A829D8">
        <w:tab/>
      </w:r>
      <w:r>
        <w:t xml:space="preserve">Operating System </w:t>
      </w:r>
    </w:p>
    <w:p w14:paraId="515E0C49" w14:textId="6F6578AA" w:rsidR="00C80843" w:rsidRDefault="00C80843" w:rsidP="0080789B">
      <w:r>
        <w:t>iOS</w:t>
      </w:r>
      <w:r>
        <w:tab/>
        <w:t>iPhone Operating System</w:t>
      </w:r>
    </w:p>
    <w:p w14:paraId="0D28739D" w14:textId="778E2A01" w:rsidR="00DD667F" w:rsidRPr="00A829D8" w:rsidRDefault="00DD667F" w:rsidP="0080789B">
      <w:r>
        <w:t>SDK</w:t>
      </w:r>
      <w:r>
        <w:tab/>
        <w:t>Software Development Kit</w:t>
      </w:r>
    </w:p>
    <w:p w14:paraId="5337AE38" w14:textId="6574C65C" w:rsidR="00E351D9" w:rsidRDefault="00E351D9" w:rsidP="0080789B">
      <w:r>
        <w:t>API</w:t>
      </w:r>
      <w:r w:rsidR="00DD667F">
        <w:tab/>
        <w:t>Application Programming Interface</w:t>
      </w:r>
    </w:p>
    <w:p w14:paraId="4BEA9DD9" w14:textId="12A78FE1" w:rsidR="00EC78E9" w:rsidRDefault="00EC78E9" w:rsidP="0080789B">
      <w:r>
        <w:t>DOM</w:t>
      </w:r>
      <w:r>
        <w:tab/>
        <w:t>Document Object Model</w:t>
      </w:r>
    </w:p>
    <w:p w14:paraId="41475380" w14:textId="2AE058D8" w:rsidR="009B0925" w:rsidRDefault="009B0925" w:rsidP="0080789B">
      <w:r>
        <w:t>UI</w:t>
      </w:r>
      <w:r>
        <w:tab/>
        <w:t>User Interface</w:t>
      </w:r>
    </w:p>
    <w:p w14:paraId="42921E37" w14:textId="1CFC2A5E" w:rsidR="00EC78E9" w:rsidRDefault="00EC78E9" w:rsidP="0080789B">
      <w:r>
        <w:t>NoSQL</w:t>
      </w:r>
      <w:r>
        <w:tab/>
        <w:t>Not only Structured Query Language</w:t>
      </w:r>
    </w:p>
    <w:p w14:paraId="72B9412A" w14:textId="6067EE80" w:rsidR="00911B54" w:rsidRDefault="00CA01BC" w:rsidP="0080789B">
      <w:r>
        <w:t>HTML</w:t>
      </w:r>
      <w:r w:rsidR="00911B54">
        <w:tab/>
        <w:t>HyperText Markup Language</w:t>
      </w:r>
    </w:p>
    <w:p w14:paraId="04E60224" w14:textId="77C69A92" w:rsidR="00C80843" w:rsidRDefault="00CA01BC" w:rsidP="0080789B">
      <w:r>
        <w:t>CSS</w:t>
      </w:r>
      <w:r w:rsidR="00C80843">
        <w:tab/>
        <w:t>Cascading Style Sheets</w:t>
      </w:r>
    </w:p>
    <w:p w14:paraId="1924CCE0" w14:textId="346CD466" w:rsidR="00081948" w:rsidRDefault="00081948" w:rsidP="0080789B">
      <w:r>
        <w:t>PHP</w:t>
      </w:r>
      <w:r>
        <w:tab/>
        <w:t>Hypertext Preprocessor</w:t>
      </w:r>
    </w:p>
    <w:p w14:paraId="41EA5120" w14:textId="2A378BF7" w:rsidR="00C80843" w:rsidRDefault="00CA01BC" w:rsidP="0080789B">
      <w:r>
        <w:t>GPS</w:t>
      </w:r>
      <w:r w:rsidR="00C80843">
        <w:tab/>
        <w:t>Global Positioning System</w:t>
      </w:r>
    </w:p>
    <w:p w14:paraId="1DE30EE7" w14:textId="4FE41B89" w:rsidR="00CA01BC" w:rsidRPr="0080789B" w:rsidRDefault="00EC78E9" w:rsidP="0080789B">
      <w:r>
        <w:t>CSV</w:t>
      </w:r>
      <w:r w:rsidR="006656FE">
        <w:tab/>
        <w:t xml:space="preserve">Comma-separated values </w:t>
      </w:r>
    </w:p>
    <w:p w14:paraId="329E0832" w14:textId="77777777" w:rsidR="000345FC" w:rsidRPr="00A829D8" w:rsidRDefault="00270640" w:rsidP="00270640">
      <w:pPr>
        <w:pStyle w:val="1Nadpis"/>
        <w:numPr>
          <w:ilvl w:val="0"/>
          <w:numId w:val="0"/>
        </w:numPr>
        <w:ind w:left="360" w:hanging="360"/>
      </w:pPr>
      <w:bookmarkStart w:id="12" w:name="_Toc103847703"/>
      <w:r w:rsidRPr="00A829D8">
        <w:lastRenderedPageBreak/>
        <w:t>Úvod</w:t>
      </w:r>
      <w:bookmarkEnd w:id="12"/>
    </w:p>
    <w:p w14:paraId="346D8082" w14:textId="7F85B06B" w:rsidR="00270640" w:rsidRPr="00A829D8" w:rsidRDefault="00270640" w:rsidP="00281A87">
      <w:pPr>
        <w:jc w:val="both"/>
      </w:pPr>
    </w:p>
    <w:p w14:paraId="5D4DA0FA" w14:textId="062591A2" w:rsidR="00313222" w:rsidRDefault="00313222" w:rsidP="00281A87">
      <w:pPr>
        <w:jc w:val="both"/>
      </w:pPr>
    </w:p>
    <w:p w14:paraId="6A509C29" w14:textId="77777777" w:rsidR="00313222" w:rsidRPr="00A829D8" w:rsidRDefault="00313222" w:rsidP="00281A87">
      <w:pPr>
        <w:jc w:val="both"/>
      </w:pPr>
    </w:p>
    <w:p w14:paraId="62D5ED3D" w14:textId="2F063BE1" w:rsidR="00B751A7" w:rsidRDefault="00C66674" w:rsidP="00B751A7">
      <w:pPr>
        <w:pStyle w:val="1Nadpis"/>
      </w:pPr>
      <w:bookmarkStart w:id="13" w:name="_Toc103847704"/>
      <w:r>
        <w:lastRenderedPageBreak/>
        <w:t>Vývoj aplikácií pre mobilné zariadenia</w:t>
      </w:r>
      <w:bookmarkEnd w:id="13"/>
    </w:p>
    <w:p w14:paraId="152DEF04" w14:textId="4FAD8A3F" w:rsidR="000D2B19" w:rsidRDefault="000D2B19" w:rsidP="000D2B19">
      <w:pPr>
        <w:pStyle w:val="2Nadpis"/>
      </w:pPr>
      <w:bookmarkStart w:id="14" w:name="_Toc103847705"/>
      <w:r>
        <w:t>Mobilné operačné systémy</w:t>
      </w:r>
      <w:bookmarkEnd w:id="14"/>
    </w:p>
    <w:p w14:paraId="1BF041A7" w14:textId="7927B9AA" w:rsidR="000D2B19" w:rsidRDefault="000D2B19" w:rsidP="00D77CAC">
      <w:pPr>
        <w:ind w:firstLine="360"/>
      </w:pPr>
      <w:r>
        <w:t xml:space="preserve">Operačný systém (OS) je softvérové rozhranie, ktoré je zodpovedné za </w:t>
      </w:r>
      <w:r w:rsidR="007131A1">
        <w:t>správu a prevádzku hardvérových jednotiek a pomáha používateľovi tieto jednotky používať.</w:t>
      </w:r>
      <w:r w:rsidR="00D77CAC">
        <w:t xml:space="preserve"> Najznámejšie </w:t>
      </w:r>
      <w:r w:rsidR="002F4758">
        <w:t>mobilné OS na trhu sú Android</w:t>
      </w:r>
      <w:r w:rsidR="00C53FDC">
        <w:t xml:space="preserve">, </w:t>
      </w:r>
      <w:r w:rsidR="002F4758">
        <w:t>iOS</w:t>
      </w:r>
      <w:r w:rsidR="00C53FDC">
        <w:t>,</w:t>
      </w:r>
      <w:r w:rsidR="002F4758">
        <w:t xml:space="preserve"> Windows Phone OS</w:t>
      </w:r>
      <w:r w:rsidR="0041655A">
        <w:t xml:space="preserve"> </w:t>
      </w:r>
      <w:r w:rsidR="002F4758">
        <w:t>a</w:t>
      </w:r>
      <w:r w:rsidR="003B2AD9">
        <w:t> </w:t>
      </w:r>
      <w:r w:rsidR="002F4758">
        <w:t>Symbian</w:t>
      </w:r>
      <w:r w:rsidR="003B2AD9">
        <w:t xml:space="preserve"> </w:t>
      </w:r>
      <w:r w:rsidR="003B2AD9">
        <w:fldChar w:fldCharType="begin"/>
      </w:r>
      <w:r w:rsidR="003B2AD9">
        <w:instrText xml:space="preserve"> REF _Ref103539318 \r \h </w:instrText>
      </w:r>
      <w:r w:rsidR="003B2AD9">
        <w:fldChar w:fldCharType="separate"/>
      </w:r>
      <w:r w:rsidR="003B2AD9">
        <w:t>[1]</w:t>
      </w:r>
      <w:r w:rsidR="003B2AD9">
        <w:fldChar w:fldCharType="end"/>
      </w:r>
      <w:r w:rsidR="002F4758">
        <w:t>.</w:t>
      </w:r>
      <w:r w:rsidR="0041655A">
        <w:t xml:space="preserve"> V súčasnosti aj na Slovensku teda prevládaj</w:t>
      </w:r>
      <w:r w:rsidR="00B17235">
        <w:t xml:space="preserve">ú </w:t>
      </w:r>
      <w:r w:rsidR="0041655A">
        <w:t>dve</w:t>
      </w:r>
      <w:r w:rsidR="00B17235">
        <w:t xml:space="preserve"> najväčšie mobilné</w:t>
      </w:r>
      <w:r w:rsidR="0041655A">
        <w:t xml:space="preserve"> platformy</w:t>
      </w:r>
      <w:r w:rsidR="00B17235">
        <w:t xml:space="preserve"> a to </w:t>
      </w:r>
      <w:r w:rsidR="0041655A">
        <w:t>Android a iOS.</w:t>
      </w:r>
    </w:p>
    <w:p w14:paraId="14562BF7" w14:textId="77777777" w:rsidR="002431CA" w:rsidRDefault="00404A5C" w:rsidP="002431CA">
      <w:pPr>
        <w:keepNext/>
        <w:ind w:firstLine="360"/>
      </w:pPr>
      <w:r>
        <w:rPr>
          <w:noProof/>
        </w:rPr>
        <w:drawing>
          <wp:inline distT="0" distB="0" distL="0" distR="0" wp14:anchorId="03A85AC0" wp14:editId="184E06E6">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77DEC0CE" w14:textId="07ECD77F" w:rsidR="00404A5C" w:rsidRPr="000D2B19" w:rsidRDefault="002431CA" w:rsidP="002431CA">
      <w:pPr>
        <w:pStyle w:val="Caption"/>
      </w:pPr>
      <w:bookmarkStart w:id="15" w:name="_Toc103847748"/>
      <w:r>
        <w:t xml:space="preserve">Obr. </w:t>
      </w:r>
      <w:fldSimple w:instr=" SEQ Obr. \* ARABIC ">
        <w:r w:rsidR="00CB19C3">
          <w:rPr>
            <w:noProof/>
          </w:rPr>
          <w:t>1</w:t>
        </w:r>
      </w:fldSimple>
      <w:r>
        <w:t xml:space="preserve"> Podiel mobilných OS na celosvetovom trhu 2018-2022</w:t>
      </w:r>
      <w:r w:rsidR="00C53FDC">
        <w:t xml:space="preserve"> </w:t>
      </w:r>
      <w:r w:rsidR="003B2AD9">
        <w:fldChar w:fldCharType="begin"/>
      </w:r>
      <w:r w:rsidR="003B2AD9">
        <w:instrText xml:space="preserve"> REF _Ref103539329 \r \h </w:instrText>
      </w:r>
      <w:r w:rsidR="003B2AD9">
        <w:fldChar w:fldCharType="separate"/>
      </w:r>
      <w:r w:rsidR="003B2AD9">
        <w:t>[2]</w:t>
      </w:r>
      <w:bookmarkEnd w:id="15"/>
      <w:r w:rsidR="003B2AD9">
        <w:fldChar w:fldCharType="end"/>
      </w:r>
    </w:p>
    <w:p w14:paraId="58775F3D" w14:textId="08802F06" w:rsidR="000D2B19" w:rsidRDefault="000D2B19" w:rsidP="000D2B19">
      <w:pPr>
        <w:pStyle w:val="3Nadpis"/>
      </w:pPr>
      <w:bookmarkStart w:id="16" w:name="_Toc103847706"/>
      <w:r>
        <w:t>Android</w:t>
      </w:r>
      <w:bookmarkEnd w:id="16"/>
    </w:p>
    <w:p w14:paraId="08A07A43" w14:textId="537134C1" w:rsidR="00CC4F6B" w:rsidRDefault="00705912" w:rsidP="00CC4F6B">
      <w:pPr>
        <w:ind w:firstLine="708"/>
        <w:jc w:val="both"/>
      </w:pPr>
      <w:r>
        <w:t xml:space="preserve">Operačný systém Android je základný stavebný prvok mobilného telefónu </w:t>
      </w:r>
      <w:r w:rsidR="009209E3">
        <w:t xml:space="preserve">vyvinutý primárne pre smartfóny a tablety spoločnosťou  Android Inc., </w:t>
      </w:r>
      <w:r w:rsidR="000614A0">
        <w:t>ktorý bol</w:t>
      </w:r>
      <w:r w:rsidR="009209E3">
        <w:t xml:space="preserve"> v roku 2005 zakúpený </w:t>
      </w:r>
      <w:r>
        <w:t>spoločnosťou Google. Momentálne ide o najrozširenejší operačný systém pre mobilné zariadenia</w:t>
      </w:r>
      <w:r w:rsidR="00E2659C">
        <w:t xml:space="preserve">, ktorý </w:t>
      </w:r>
      <w:r w:rsidR="00E2659C" w:rsidRPr="00E2659C">
        <w:t>je založený na jadre Linux 2.6.</w:t>
      </w:r>
      <w:r w:rsidR="00E2659C">
        <w:t xml:space="preserve"> </w:t>
      </w:r>
      <w:r w:rsidR="00E2659C" w:rsidRPr="00E2659C">
        <w:t>Android možno najlepšie opísať ako kompletný balík riešení, ktorý zahŕňa operačný systém, komponenty a</w:t>
      </w:r>
      <w:r w:rsidR="003B2AD9">
        <w:t> </w:t>
      </w:r>
      <w:r w:rsidR="00E2659C" w:rsidRPr="00E2659C">
        <w:t>aplikácie</w:t>
      </w:r>
      <w:r w:rsidR="003B2AD9">
        <w:t xml:space="preserve"> </w:t>
      </w:r>
      <w:r w:rsidR="003B2AD9">
        <w:fldChar w:fldCharType="begin"/>
      </w:r>
      <w:r w:rsidR="003B2AD9">
        <w:instrText xml:space="preserve"> REF _Ref103539339 \r \h </w:instrText>
      </w:r>
      <w:r w:rsidR="003B2AD9">
        <w:fldChar w:fldCharType="separate"/>
      </w:r>
      <w:r w:rsidR="003B2AD9">
        <w:t>[3]</w:t>
      </w:r>
      <w:r w:rsidR="003B2AD9">
        <w:fldChar w:fldCharType="end"/>
      </w:r>
      <w:r w:rsidR="00976543">
        <w:t>.</w:t>
      </w:r>
    </w:p>
    <w:p w14:paraId="2C1F77BC" w14:textId="76591E2A" w:rsidR="00CC4F6B" w:rsidRPr="002431CA" w:rsidRDefault="00175324" w:rsidP="00CC4F6B">
      <w:pPr>
        <w:ind w:firstLine="708"/>
        <w:jc w:val="both"/>
      </w:pPr>
      <w:r>
        <w:t xml:space="preserve">Výhodou vývoja Android </w:t>
      </w:r>
      <w:r w:rsidR="004860DF">
        <w:t xml:space="preserve">aplikácií </w:t>
      </w:r>
      <w:r>
        <w:t>je určite flexibilita, pretože vo všeobecnosti Android predstavuje oveľa menej obmedzujúce prostredie oproti iným OS. Taktiež Google ponúka rozsiahlu základňu materálov pre rôzne úrovne vývojárov.</w:t>
      </w:r>
      <w:r w:rsidR="00230DC5">
        <w:t xml:space="preserve"> V súčasnosti spoločnosť Google už nie je taká zhovievavá pri publikácií aplikácie. Proces kontroly môže trvať aj týždeň, no pokiaľ nie sú porušené obsahové pravdilá spoločnosti, aplikácia dostane schválenie. Medzi nevýhody môžeme zaradiť náročné zabezpečenie kvality</w:t>
      </w:r>
      <w:r w:rsidR="00E35010">
        <w:t>, pretože veľká časť používateľov sa drží starších verzií OS, čo si vyžaduje zložitejšie testovanie, následkom čoho sa zvyšujú náklady pri vývoji</w:t>
      </w:r>
      <w:r w:rsidR="003B2AD9">
        <w:t xml:space="preserve"> </w:t>
      </w:r>
      <w:r w:rsidR="003B2AD9">
        <w:fldChar w:fldCharType="begin"/>
      </w:r>
      <w:r w:rsidR="003B2AD9">
        <w:instrText xml:space="preserve"> REF _Ref103539351 \r \h </w:instrText>
      </w:r>
      <w:r w:rsidR="003B2AD9">
        <w:fldChar w:fldCharType="separate"/>
      </w:r>
      <w:r w:rsidR="003B2AD9">
        <w:t>[4]</w:t>
      </w:r>
      <w:r w:rsidR="003B2AD9">
        <w:fldChar w:fldCharType="end"/>
      </w:r>
      <w:r w:rsidR="00E35010">
        <w:t xml:space="preserve">. </w:t>
      </w:r>
    </w:p>
    <w:p w14:paraId="73951710" w14:textId="14B7B73A" w:rsidR="000D2B19" w:rsidRDefault="000D2B19" w:rsidP="000D2B19">
      <w:pPr>
        <w:pStyle w:val="3Nadpis"/>
      </w:pPr>
      <w:bookmarkStart w:id="17" w:name="_Toc103847707"/>
      <w:r>
        <w:lastRenderedPageBreak/>
        <w:t>iOS</w:t>
      </w:r>
      <w:bookmarkEnd w:id="17"/>
    </w:p>
    <w:p w14:paraId="66FCDEB8" w14:textId="285E0ACE" w:rsidR="007140D3" w:rsidRDefault="007140D3" w:rsidP="00D42C95">
      <w:pPr>
        <w:ind w:firstLine="360"/>
        <w:jc w:val="both"/>
      </w:pPr>
      <w:r>
        <w:t>Mobilný operačný systém iOS je</w:t>
      </w:r>
      <w:r w:rsidR="00C73B44">
        <w:t xml:space="preserve"> </w:t>
      </w:r>
      <w:r w:rsidR="00C73B44" w:rsidRPr="00C73B44">
        <w:t>operačný systém pre iPhone, iPad a ďalšie mobilné zariadenia Apple.</w:t>
      </w:r>
      <w:r w:rsidR="007D4958">
        <w:t xml:space="preserve"> </w:t>
      </w:r>
      <w:r w:rsidR="007D4958" w:rsidRPr="007D4958">
        <w:t>Apple iOS, založený na Mac OS operačnom systéme, na ktorom beží rad stolných a prenosných počítačov Mac od spoločnosti Apple, je navrhnutý pre jednoduché a bezproblémové prepojenie medzi radom produktov Apple.</w:t>
      </w:r>
      <w:r w:rsidR="007D4958">
        <w:t xml:space="preserve"> </w:t>
      </w:r>
      <w:r w:rsidR="007D14F1">
        <w:t>Prvá verzia systému iOS bola vydaná v júni 2007, keď na trhu debutoval iPhone. iOS</w:t>
      </w:r>
      <w:r w:rsidR="00C73B44">
        <w:t xml:space="preserve"> </w:t>
      </w:r>
      <w:r w:rsidR="007D14F1">
        <w:t>je operačný systém odvodený od Unixu, ktorý poháňa všetky mobilné zariadenia Apple. Názov iOS nebol oficiálne použitý pre softvér až do roku 2008, keď spoločnosť Apple vydala súpravu na vývoj softvéru pre iPhone</w:t>
      </w:r>
      <w:r w:rsidR="00C923E9">
        <w:t xml:space="preserve"> (</w:t>
      </w:r>
      <w:r w:rsidR="00C923E9" w:rsidRPr="00C923E9">
        <w:t>SDK</w:t>
      </w:r>
      <w:r w:rsidR="00C923E9">
        <w:t>)</w:t>
      </w:r>
      <w:r w:rsidR="007D14F1">
        <w:t>, ktorá umožňuje všetkým tvorcom aplikácií vytvárať aplikácie pre túto platformu</w:t>
      </w:r>
      <w:r w:rsidR="00976543">
        <w:t xml:space="preserve"> </w:t>
      </w:r>
      <w:r w:rsidR="003B2AD9">
        <w:fldChar w:fldCharType="begin"/>
      </w:r>
      <w:r w:rsidR="003B2AD9">
        <w:instrText xml:space="preserve"> REF _Ref103539368 \r \h </w:instrText>
      </w:r>
      <w:r w:rsidR="003B2AD9">
        <w:fldChar w:fldCharType="separate"/>
      </w:r>
      <w:r w:rsidR="003B2AD9">
        <w:t>[5]</w:t>
      </w:r>
      <w:r w:rsidR="003B2AD9">
        <w:fldChar w:fldCharType="end"/>
      </w:r>
      <w:r w:rsidR="00976543">
        <w:fldChar w:fldCharType="begin"/>
      </w:r>
      <w:r w:rsidR="00976543">
        <w:instrText xml:space="preserve"> REF _Ref102650136 \r \h </w:instrText>
      </w:r>
      <w:r w:rsidR="00D42C95">
        <w:instrText xml:space="preserve"> \* MERGEFORMAT </w:instrText>
      </w:r>
      <w:r w:rsidR="00526A69">
        <w:fldChar w:fldCharType="separate"/>
      </w:r>
      <w:r w:rsidR="00976543">
        <w:fldChar w:fldCharType="end"/>
      </w:r>
      <w:r w:rsidR="007D14F1">
        <w:t>.</w:t>
      </w:r>
      <w:r w:rsidR="00976543">
        <w:t xml:space="preserve"> </w:t>
      </w:r>
    </w:p>
    <w:p w14:paraId="300AD2EF" w14:textId="52242BCE" w:rsidR="004860DF" w:rsidRPr="007140D3" w:rsidRDefault="004860DF" w:rsidP="00D42C95">
      <w:pPr>
        <w:ind w:firstLine="360"/>
        <w:jc w:val="both"/>
      </w:pPr>
      <w:r w:rsidRPr="004860DF">
        <w:t>Vývoj mobilných aplikácií pre iOS je veľmi žiadaný, pretože tieto aplikácie vždy fungujú mimoriadne dobre. Táto platforma je rýchla, spoľahlivá a ľahko použiteľná</w:t>
      </w:r>
      <w:r w:rsidR="00D42C95">
        <w:t xml:space="preserve">. Taktiež </w:t>
      </w:r>
      <w:r w:rsidR="00D42C95" w:rsidRPr="00D42C95">
        <w:t>Apple poskytuje vývojárom podrobné pokyny na vytvorenie používateľského rozhrania pre ich aplikácie.</w:t>
      </w:r>
      <w:r w:rsidR="00AA3F49">
        <w:t xml:space="preserve"> Veľkou nevýhodou pre vývojárov natívnych aplikácií určite sú prísne požiadavky na vývojové prostredie. Pre vývoj je potrebné použiť softvér, ako napríklad Xcode, ktorý beží iba na Macu. Problém môže nastať aj pri vydávaní aplikácie. Aplikácia môže byť odmietnutá aj keď neporušuje žiadne pravidlá</w:t>
      </w:r>
      <w:r w:rsidR="006F5624">
        <w:t>, stačí ak nie je dostatočne relevantná alebo užitočná</w:t>
      </w:r>
      <w:r w:rsidR="003B2AD9">
        <w:t xml:space="preserve"> </w:t>
      </w:r>
      <w:r w:rsidR="003B2AD9">
        <w:fldChar w:fldCharType="begin"/>
      </w:r>
      <w:r w:rsidR="003B2AD9">
        <w:instrText xml:space="preserve"> REF _Ref103539351 \r \h </w:instrText>
      </w:r>
      <w:r w:rsidR="003B2AD9">
        <w:fldChar w:fldCharType="separate"/>
      </w:r>
      <w:r w:rsidR="003B2AD9">
        <w:t>[4]</w:t>
      </w:r>
      <w:r w:rsidR="003B2AD9">
        <w:fldChar w:fldCharType="end"/>
      </w:r>
      <w:r w:rsidR="006F5624">
        <w:t>.</w:t>
      </w:r>
      <w:r w:rsidR="00AA3F49">
        <w:t xml:space="preserve"> </w:t>
      </w:r>
    </w:p>
    <w:p w14:paraId="0A62BBAC" w14:textId="0ED7A68F" w:rsidR="0071163F" w:rsidRDefault="0071163F" w:rsidP="0071163F">
      <w:pPr>
        <w:pStyle w:val="2Nadpis"/>
      </w:pPr>
      <w:bookmarkStart w:id="18" w:name="_Toc103847708"/>
      <w:r>
        <w:t>Mobilné aplikácie a technológie</w:t>
      </w:r>
      <w:bookmarkEnd w:id="18"/>
    </w:p>
    <w:p w14:paraId="35074337" w14:textId="78DF8156" w:rsidR="0071163F" w:rsidRDefault="00AA1C69" w:rsidP="001D1742">
      <w:pPr>
        <w:ind w:firstLine="360"/>
        <w:jc w:val="both"/>
      </w:pPr>
      <w:r>
        <w:t xml:space="preserve">V súčasnosti hýbu mobilné aplikácie svetom. Aj naše najmenšie aspekty života sú nimi ovplyvnené. </w:t>
      </w:r>
      <w:r w:rsidR="0036617A">
        <w:t>V dnešnom svete existujú mobilné aplikácie prakticky na čokoľvek.</w:t>
      </w:r>
      <w:r w:rsidR="00521E19">
        <w:t xml:space="preserve"> Pri takej veľkej konkurencii sa pri vývoji kladie oveľa väčší dôraz na kvalitu, precíznosť, funkčnosť a ďalšie iné parametre, ktoré presviedčajú potencionálnych používateľov</w:t>
      </w:r>
      <w:r w:rsidR="009800FA">
        <w:t xml:space="preserve"> k ich použitiu</w:t>
      </w:r>
      <w:r w:rsidR="000039E4">
        <w:t>.</w:t>
      </w:r>
      <w:r w:rsidR="00521E19">
        <w:t xml:space="preserve"> </w:t>
      </w:r>
      <w:r w:rsidR="0036617A">
        <w:t xml:space="preserve">Je preto veľmi dôležité </w:t>
      </w:r>
      <w:r w:rsidR="004C4844">
        <w:t>byť čo najviac informovaný o trendoch vo vývoji mobilných aplikácií.</w:t>
      </w:r>
      <w:r w:rsidR="008945CF">
        <w:t xml:space="preserve"> Vytváranie mobilných aplikácií je možné vykonať použitím viacerých metód. Potreby a ciele každého projektu sú iné, a preto sa podľa toho vždy mení aj prístup.</w:t>
      </w:r>
      <w:r w:rsidR="004C4844">
        <w:t xml:space="preserve"> </w:t>
      </w:r>
      <w:r w:rsidR="00F13655">
        <w:t>Na výber je jedna z týchto možností</w:t>
      </w:r>
      <w:r w:rsidR="008945CF">
        <w:t xml:space="preserve">: </w:t>
      </w:r>
      <w:r w:rsidR="00F41CBF">
        <w:t>natívny, hybridný</w:t>
      </w:r>
      <w:r w:rsidR="00EA476A">
        <w:t>, webový</w:t>
      </w:r>
      <w:r w:rsidR="00F41CBF">
        <w:t xml:space="preserve"> a multiplatformový prístup.</w:t>
      </w:r>
    </w:p>
    <w:p w14:paraId="7E47D87F" w14:textId="3EAC4937" w:rsidR="00F41CBF" w:rsidRDefault="00F41CBF" w:rsidP="00F41CBF">
      <w:pPr>
        <w:pStyle w:val="3Nadpis"/>
      </w:pPr>
      <w:bookmarkStart w:id="19" w:name="_Toc103847709"/>
      <w:r>
        <w:t>Natívny prístup</w:t>
      </w:r>
      <w:bookmarkEnd w:id="19"/>
    </w:p>
    <w:p w14:paraId="7281A38F" w14:textId="48175903" w:rsidR="00F41CBF" w:rsidRDefault="001D1742" w:rsidP="00CF7656">
      <w:pPr>
        <w:ind w:firstLine="708"/>
        <w:jc w:val="both"/>
      </w:pPr>
      <w:r>
        <w:t>Natívne aplikácie sa vyznačujú tým, že sú vytvorené špeciálne pre konkrétny operačný systém</w:t>
      </w:r>
      <w:r w:rsidR="00106F5D">
        <w:t>, ako sú</w:t>
      </w:r>
      <w:r>
        <w:t xml:space="preserve"> </w:t>
      </w:r>
      <w:r w:rsidR="00106F5D">
        <w:t xml:space="preserve">Android či iOS, </w:t>
      </w:r>
      <w:r>
        <w:t xml:space="preserve">s využitím programovacích jazykov špecifických pre platformu. </w:t>
      </w:r>
      <w:r w:rsidR="00C8300E">
        <w:t>P</w:t>
      </w:r>
      <w:r w:rsidR="009119B4">
        <w:t>ri procese</w:t>
      </w:r>
      <w:r w:rsidR="00106F5D">
        <w:t xml:space="preserve"> vývoj</w:t>
      </w:r>
      <w:r w:rsidR="00C8300E">
        <w:t>a</w:t>
      </w:r>
      <w:r w:rsidR="00106F5D">
        <w:t xml:space="preserve"> takýchto aplikácií</w:t>
      </w:r>
      <w:r w:rsidR="00C8300E">
        <w:t xml:space="preserve"> alebo softvéru pre Android</w:t>
      </w:r>
      <w:r w:rsidR="00106F5D">
        <w:t xml:space="preserve"> sa </w:t>
      </w:r>
      <w:r w:rsidR="00C8300E">
        <w:t>využíva Java alebo Kotlin, v prípade iOS ide o Objective-C alebo Swift.</w:t>
      </w:r>
      <w:r w:rsidR="00877A46">
        <w:t xml:space="preserve"> </w:t>
      </w:r>
      <w:r w:rsidR="00C8300E">
        <w:t xml:space="preserve">Vývoj natívnych mobilných aplikácií je ideálny, ak chceme poskytnúť čo najlepší používateľský zážitok z hľadiska vzhľadu a celkového dojmu z aplikácie. </w:t>
      </w:r>
      <w:r w:rsidR="00877A46">
        <w:t>Pri vývoji získavajú vývojári prístup ku kompletnej sade možností a funkcií zariadenia</w:t>
      </w:r>
      <w:r w:rsidR="009119B4">
        <w:t xml:space="preserve">, keďže </w:t>
      </w:r>
      <w:r w:rsidR="00877A46">
        <w:t>tvorba</w:t>
      </w:r>
      <w:r w:rsidR="009119B4">
        <w:t xml:space="preserve"> takýchto aplikácií </w:t>
      </w:r>
      <w:r w:rsidR="00877A46">
        <w:t xml:space="preserve">umožňuje </w:t>
      </w:r>
      <w:r w:rsidR="009119B4">
        <w:t xml:space="preserve">využívať primarné hardvérové prvky smartfónov, sko sú senzory </w:t>
      </w:r>
      <w:r w:rsidR="009119B4">
        <w:lastRenderedPageBreak/>
        <w:t>priblíženi</w:t>
      </w:r>
      <w:r w:rsidR="00CB0B9E">
        <w:t>a</w:t>
      </w:r>
      <w:r w:rsidR="009119B4">
        <w:t>, fotoaparát, mirofón a GPS.</w:t>
      </w:r>
      <w:r w:rsidR="00C364EC">
        <w:t xml:space="preserve"> </w:t>
      </w:r>
      <w:r w:rsidR="00253911">
        <w:t>Medzi výhody natívnych aplikácií určite patrí vysoká rýchlosť, keďže neprichádzajú so zložitým kódom ako hybridné a miltiplatformové aplikácie, kde sa kód musí prispôsobovať viacerým platformám. V tomto prípade sa väčšina prvkov aplikácie zobrazuje pomerne rýchlo, pretože sa vopred načí</w:t>
      </w:r>
      <w:r w:rsidR="00F1177B">
        <w:t>tajú. Jednou z významných výhod je, že fungujú bezchybne aj bez pripojenia k internetu. Zaisťuje to používateľom väčšie pohodlie a prístup ku všetkým funkciám aj v režime lietadlo či offline prostredí.</w:t>
      </w:r>
      <w:r w:rsidR="005E6C2C">
        <w:t xml:space="preserve"> Správa dvoch rôznych kódových báz je určite náročnejšia v porovnaní s jednou kódovou bázou, a tak môžeme povedať, že natívne aplikácie majú minimálny výskyt chýb.</w:t>
      </w:r>
      <w:r w:rsidR="009B03CC">
        <w:t xml:space="preserve"> Optimalizácia pri vývoji na konkrétnu platformu zaisťuje vysoký výkon. Okrem toho sú tieto aplikácie zostavené pomocou základných programovacích jazykov a rozhraní API, vďaka čomu sú eketívnejšie</w:t>
      </w:r>
      <w:r w:rsidR="004B3F6E">
        <w:t xml:space="preserv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w:t>
      </w:r>
      <w:r w:rsidR="00CB0B9E">
        <w:t>, čo vyžaduje veľa času, úsilia, zdrojov</w:t>
      </w:r>
      <w:r w:rsidR="00ED5833">
        <w:t>,</w:t>
      </w:r>
      <w:r w:rsidR="00CB0B9E">
        <w:t xml:space="preserve"> ale aj už spomínaných nákladov</w:t>
      </w:r>
      <w:r w:rsidR="004B3F6E">
        <w:t xml:space="preserve">. </w:t>
      </w:r>
      <w:r w:rsidR="006A5088">
        <w:t>Tvorbu natívnej aplikácie môžeme zvažovať, ak máme dostatok času</w:t>
      </w:r>
      <w:r w:rsidR="008539CA">
        <w:t xml:space="preserve"> </w:t>
      </w:r>
      <w:r w:rsidR="006A5088">
        <w:t xml:space="preserve">a financií, </w:t>
      </w:r>
      <w:r w:rsidR="00ED5833">
        <w:t>alebo</w:t>
      </w:r>
      <w:r w:rsidR="006A5088">
        <w:t xml:space="preserve"> potrebujeme kódovať len pre jednu platformu. Vysoká rýchlosť a výkon sa určite zíjdu pri </w:t>
      </w:r>
      <w:r w:rsidR="008539CA">
        <w:t>tvorbe hier a animácií. Rozhodujúcim by mohla byť aj potreba pridať funkcie špecifické pre zariadenie, ako GPS či fotoaparát</w:t>
      </w:r>
      <w:r w:rsidR="007A2C72">
        <w:t xml:space="preserve"> </w:t>
      </w:r>
      <w:r w:rsidR="007A2C72">
        <w:fldChar w:fldCharType="begin"/>
      </w:r>
      <w:r w:rsidR="007A2C72">
        <w:instrText xml:space="preserve"> REF _Ref102472249 \r \h </w:instrText>
      </w:r>
      <w:r w:rsidR="007A2C72">
        <w:fldChar w:fldCharType="separate"/>
      </w:r>
      <w:r w:rsidR="007A2C72">
        <w:t>[6]</w:t>
      </w:r>
      <w:r w:rsidR="007A2C72">
        <w:fldChar w:fldCharType="end"/>
      </w:r>
      <w:r w:rsidR="0028383C">
        <w:t>.</w:t>
      </w:r>
    </w:p>
    <w:p w14:paraId="5CD56249" w14:textId="7034B296" w:rsidR="00AB2B3B" w:rsidRDefault="00AB2B3B" w:rsidP="00AB2B3B">
      <w:pPr>
        <w:pStyle w:val="3Nadpis"/>
      </w:pPr>
      <w:bookmarkStart w:id="20" w:name="_Toc103847710"/>
      <w:r>
        <w:t>Webový prístup</w:t>
      </w:r>
      <w:bookmarkEnd w:id="20"/>
    </w:p>
    <w:p w14:paraId="30B41808" w14:textId="757C2086" w:rsidR="00AB2B3B" w:rsidRDefault="00172192" w:rsidP="001714BE">
      <w:pPr>
        <w:ind w:firstLine="708"/>
        <w:jc w:val="both"/>
      </w:pPr>
      <w:r w:rsidRPr="00172192">
        <w:t>Vývoj webových aplikácií je vytváranie aplikačných programov</w:t>
      </w:r>
      <w:r w:rsidR="00963C64" w:rsidRPr="00963C64">
        <w:t>, ktor</w:t>
      </w:r>
      <w:r>
        <w:t>é</w:t>
      </w:r>
      <w:r w:rsidR="00963C64" w:rsidRPr="00963C64">
        <w:t xml:space="preserve"> bež</w:t>
      </w:r>
      <w:r>
        <w:t>ia</w:t>
      </w:r>
      <w:r w:rsidR="00963C64" w:rsidRPr="00963C64">
        <w:t xml:space="preserve"> na webovom serveri a interaguj</w:t>
      </w:r>
      <w:r>
        <w:t>ú</w:t>
      </w:r>
      <w:r w:rsidR="00963C64" w:rsidRPr="00963C64">
        <w:t xml:space="preserve"> s prehliadačom. </w:t>
      </w:r>
      <w:r w:rsidR="001714BE" w:rsidRPr="001714BE">
        <w:t xml:space="preserve">Webové aplikácie sú responzívne verzie webových stránok, </w:t>
      </w:r>
      <w:r w:rsidR="009B7FA6" w:rsidRPr="009B7FA6">
        <w:t xml:space="preserve">ktoré prispôsobujú svoje používateľské rozhranie </w:t>
      </w:r>
      <w:r w:rsidR="009B7FA6">
        <w:t xml:space="preserve">akémukoľvek </w:t>
      </w:r>
      <w:r w:rsidR="009B7FA6" w:rsidRPr="009B7FA6">
        <w:t>zariadeniu</w:t>
      </w:r>
      <w:r w:rsidR="009B7FA6">
        <w:t xml:space="preserve">. </w:t>
      </w:r>
      <w:r w:rsidR="00081948">
        <w:t xml:space="preserve">Taktiež </w:t>
      </w:r>
      <w:r w:rsidR="009B7FA6">
        <w:t>môžu</w:t>
      </w:r>
      <w:r w:rsidR="001714BE" w:rsidRPr="001714BE">
        <w:t xml:space="preserve"> fungovať na </w:t>
      </w:r>
      <w:r w:rsidR="001E6CDD">
        <w:t>každom</w:t>
      </w:r>
      <w:r w:rsidR="001714BE" w:rsidRPr="001714BE">
        <w:t xml:space="preserve"> mobilnom zariadení alebo operačnom systéme, pretože sa dodávajú pomocou mobilného prehliadača</w:t>
      </w:r>
      <w:r w:rsidR="00B84A3A">
        <w:t>,</w:t>
      </w:r>
      <w:r w:rsidR="005E6400">
        <w:t xml:space="preserve"> </w:t>
      </w:r>
      <w:r w:rsidR="00B84A3A">
        <w:t xml:space="preserve">vďaka čomu sú náklady na vývoj podstatne nižšie. </w:t>
      </w:r>
      <w:r w:rsidR="00D45BC5">
        <w:t>Prevažne</w:t>
      </w:r>
      <w:r w:rsidR="005E6400">
        <w:t xml:space="preserve"> sú navrh</w:t>
      </w:r>
      <w:r w:rsidR="001D123F">
        <w:t>nut</w:t>
      </w:r>
      <w:r w:rsidR="005E6400">
        <w:t>é prostredníctvom</w:t>
      </w:r>
      <w:r w:rsidR="00CD71F1">
        <w:t xml:space="preserve"> jazykov</w:t>
      </w:r>
      <w:r w:rsidR="008226AE">
        <w:t xml:space="preserve"> </w:t>
      </w:r>
      <w:r w:rsidR="005E6400">
        <w:t>HTML, CSS, JavaScrip</w:t>
      </w:r>
      <w:r w:rsidR="00CD71F1">
        <w:t>t pre frontend a</w:t>
      </w:r>
      <w:r w:rsidR="001D123F">
        <w:t xml:space="preserve"> pre backend je to napríklad PHP </w:t>
      </w:r>
      <w:r w:rsidR="00B84A3A">
        <w:t>alebo</w:t>
      </w:r>
      <w:r w:rsidR="001D123F">
        <w:t xml:space="preserve"> Ruby</w:t>
      </w:r>
      <w:r w:rsidR="00CD71F1">
        <w:t>.</w:t>
      </w:r>
      <w:r w:rsidR="001D123F">
        <w:t xml:space="preserve"> Správaním pripomínajú natívne aplikácie, no nejde o</w:t>
      </w:r>
      <w:r w:rsidR="009B7FA6">
        <w:t> samostatné aplikácie, ktoré by bolo nutné stiahnúť a nainštalovať do zariadenia.</w:t>
      </w:r>
      <w:r w:rsidR="00081948">
        <w:t xml:space="preserve"> </w:t>
      </w:r>
      <w:r w:rsidR="00254114">
        <w:t xml:space="preserve">Pri možnosti inštalovať webovú aplikáciu </w:t>
      </w:r>
      <w:r w:rsidR="007113B9">
        <w:t xml:space="preserve">do zariadenia </w:t>
      </w:r>
      <w:r w:rsidR="00254114">
        <w:t>s</w:t>
      </w:r>
      <w:r w:rsidR="007113B9">
        <w:t>i najčastejšie</w:t>
      </w:r>
      <w:r w:rsidR="00254114">
        <w:t xml:space="preserve"> </w:t>
      </w:r>
      <w:r w:rsidR="007113B9">
        <w:t>aplikácia len</w:t>
      </w:r>
      <w:r w:rsidR="00254114">
        <w:t xml:space="preserve"> uloží </w:t>
      </w:r>
      <w:r w:rsidR="007113B9">
        <w:t xml:space="preserve">URL adresu </w:t>
      </w:r>
      <w:r w:rsidR="00254114">
        <w:t>do záložiek webovej stránky</w:t>
      </w:r>
      <w:r w:rsidR="00D45BC5">
        <w:t>. Avšak</w:t>
      </w:r>
      <w:r w:rsidR="00254114">
        <w:t xml:space="preserve"> môže ísť o</w:t>
      </w:r>
      <w:r w:rsidR="007113B9">
        <w:t> progresívnu webovú aplikáciu</w:t>
      </w:r>
      <w:r w:rsidR="00153176">
        <w:t>, ktorú je možné pridať ako ikonu do zariadenia</w:t>
      </w:r>
      <w:r w:rsidR="007113B9">
        <w:t>.</w:t>
      </w:r>
      <w:r w:rsidR="001E6CDD">
        <w:t xml:space="preserve"> </w:t>
      </w:r>
      <w:r w:rsidR="001A0BC0">
        <w:t>N</w:t>
      </w:r>
      <w:r w:rsidR="006A1B31">
        <w:t xml:space="preserve">evýhodou všetkých webových aplikácií je určite nutnosť internetového pripojenia. Aj keď majú režim offline, </w:t>
      </w:r>
      <w:r w:rsidR="00EA49C1">
        <w:t xml:space="preserve">tak na </w:t>
      </w:r>
      <w:r w:rsidR="006A1B31">
        <w:t xml:space="preserve">zálohovnie údajov v zariadení, </w:t>
      </w:r>
      <w:r w:rsidR="001A0BC0">
        <w:t>zobrazenie</w:t>
      </w:r>
      <w:r w:rsidR="006A1B31">
        <w:t xml:space="preserve"> nových údajov alebo </w:t>
      </w:r>
      <w:r w:rsidR="001A0BC0">
        <w:t xml:space="preserve">na </w:t>
      </w:r>
      <w:r w:rsidR="006A1B31">
        <w:t>obnovenie obrazovky bude</w:t>
      </w:r>
      <w:r w:rsidR="008226AE">
        <w:t xml:space="preserve"> zariadenie</w:t>
      </w:r>
      <w:r w:rsidR="006A1B31">
        <w:t xml:space="preserve"> stále potreb</w:t>
      </w:r>
      <w:r w:rsidR="008226AE">
        <w:t xml:space="preserve">ovať </w:t>
      </w:r>
      <w:r w:rsidR="006A1B31">
        <w:t>internetové pripojenie</w:t>
      </w:r>
      <w:r w:rsidR="008226AE">
        <w:t>.</w:t>
      </w:r>
      <w:r w:rsidR="001A0BC0">
        <w:t xml:space="preserve"> Takisto </w:t>
      </w:r>
      <w:r w:rsidR="00153176" w:rsidRPr="00153176">
        <w:t>sú úplne závislé od prehliadača používaného v zariadení.</w:t>
      </w:r>
      <w:r w:rsidR="00EA49C1">
        <w:t xml:space="preserve"> V porovnaní s mobilnými aplikáciami, w</w:t>
      </w:r>
      <w:r w:rsidR="00EA49C1" w:rsidRPr="00EA49C1">
        <w:t>ebové aplikácie ponúkajú najrýchlejší čas uvedenia na trh</w:t>
      </w:r>
      <w:r w:rsidR="00D45BC5">
        <w:t xml:space="preserve">, keďže vývoj trvá oveľa kratšie a môže </w:t>
      </w:r>
      <w:r w:rsidR="00EA49C1" w:rsidRPr="00EA49C1">
        <w:t xml:space="preserve">osloviť používateľov </w:t>
      </w:r>
      <w:r w:rsidR="00DA07D6">
        <w:t>iOS</w:t>
      </w:r>
      <w:r w:rsidR="00EA49C1" w:rsidRPr="00EA49C1">
        <w:t xml:space="preserve"> aj Androidu súčasne</w:t>
      </w:r>
      <w:r w:rsidR="0093781D">
        <w:t xml:space="preserve"> </w:t>
      </w:r>
      <w:r w:rsidR="0093781D">
        <w:fldChar w:fldCharType="begin"/>
      </w:r>
      <w:r w:rsidR="0093781D">
        <w:instrText xml:space="preserve"> REF _Ref103417825 \r \h </w:instrText>
      </w:r>
      <w:r w:rsidR="0093781D">
        <w:fldChar w:fldCharType="separate"/>
      </w:r>
      <w:r w:rsidR="0093781D">
        <w:t>[7]</w:t>
      </w:r>
      <w:r w:rsidR="0093781D">
        <w:fldChar w:fldCharType="end"/>
      </w:r>
      <w:r w:rsidR="00EA49C1">
        <w:t>.</w:t>
      </w:r>
    </w:p>
    <w:p w14:paraId="4DCEF1EA" w14:textId="71B1972A" w:rsidR="00F41CBF" w:rsidRDefault="00F41CBF" w:rsidP="001D1742">
      <w:pPr>
        <w:pStyle w:val="3Nadpis"/>
        <w:jc w:val="both"/>
      </w:pPr>
      <w:bookmarkStart w:id="21" w:name="_Toc103847711"/>
      <w:r>
        <w:lastRenderedPageBreak/>
        <w:t>Hybridný prístup</w:t>
      </w:r>
      <w:bookmarkEnd w:id="21"/>
    </w:p>
    <w:p w14:paraId="0EE0C090" w14:textId="78F2E044" w:rsidR="00EA6FAF" w:rsidRPr="00BB1F3A" w:rsidRDefault="00235F6F" w:rsidP="00C60186">
      <w:pPr>
        <w:ind w:firstLine="708"/>
        <w:jc w:val="both"/>
      </w:pPr>
      <w:r>
        <w:t xml:space="preserve">Vývoj hybridných aplikácií je kombináciou natívnych a webových riešení, kde vývojári vkladajú kód napísaný v jazykoch pre vývoj webu ako HTML, CSS a JavaScript do natívnej aplikácie pomocou doplnkov ako Apache Cordova </w:t>
      </w:r>
      <w:r w:rsidR="00BB1F3A">
        <w:t>či Ionic</w:t>
      </w:r>
      <w:r w:rsidR="00BB1F3A" w:rsidRPr="00BB1F3A">
        <w:t>'</w:t>
      </w:r>
      <w:r w:rsidR="00BB1F3A">
        <w:t xml:space="preserve">s Capacitor. </w:t>
      </w:r>
      <w:r w:rsidR="00CD71C2">
        <w:t>Po stiahnutí aplikácie a lokálnej inštalácií sa dokáže pripojiť k všetkým funkciám, ktoré mobilná platforma poskytuje.</w:t>
      </w:r>
      <w:r w:rsidR="00C64495">
        <w:t xml:space="preserve"> </w:t>
      </w:r>
      <w:r w:rsidR="00D80A68">
        <w:t>Pri vývoji hybridných aplikácií sa kód píše iba raz. Takýto kód je možné použiť na viacerých platformách, čo zabezpečuje rýchly vývoj a uvedenie aplikácie na trh v pomerne krátkom čase</w:t>
      </w:r>
      <w:r w:rsidR="00FD6318">
        <w:t xml:space="preserve"> a s</w:t>
      </w:r>
      <w:r w:rsidR="00217C1A">
        <w:t> </w:t>
      </w:r>
      <w:r w:rsidR="00FD6318">
        <w:t>minimálnymi</w:t>
      </w:r>
      <w:r w:rsidR="00217C1A">
        <w:t xml:space="preserve"> </w:t>
      </w:r>
      <w:r w:rsidR="00FD6318">
        <w:t>nákladmi</w:t>
      </w:r>
      <w:r w:rsidR="00D80A68">
        <w:t xml:space="preserve">. </w:t>
      </w:r>
      <w:r w:rsidR="002E770D">
        <w:t>Keďže sú tieto aplikácie založené na webov</w:t>
      </w:r>
      <w:r w:rsidR="00ED5833">
        <w:t>ých</w:t>
      </w:r>
      <w:r w:rsidR="002E770D">
        <w:t xml:space="preserve"> technológi</w:t>
      </w:r>
      <w:r w:rsidR="00ED5833">
        <w:t>ách</w:t>
      </w:r>
      <w:r w:rsidR="002E770D">
        <w:t xml:space="preserve">, sú jednoduchšie na udržiavanie a údržbu. </w:t>
      </w:r>
      <w:r w:rsidR="00676B54">
        <w:t>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w:t>
      </w:r>
      <w:r w:rsidR="00A636AF">
        <w:t xml:space="preserve"> potreb</w:t>
      </w:r>
      <w:r w:rsidR="00676B54">
        <w:t>a</w:t>
      </w:r>
      <w:r w:rsidR="00A636AF">
        <w:t xml:space="preserve"> testovať aplikáciu na rôznych zariadeniach kvôli kompatibilite na platformách Android a iOS, a teda niečo, čo sme považovali za výhodu, je aj nevýhodou. Medzi nevýhodu oproti natívnym aplikáciám môžeme považovať aj nutnosť internetového pripojenia. Len zriedka hybridné aplikácie podporujú offline verziu. </w:t>
      </w:r>
      <w:r w:rsidR="00EA6FAF">
        <w:t xml:space="preserve">Hybridné aplikácie integrujú výhody webových a natívnych aplikácií, a tak prinášajú to najlepšie pre používateľa na platformách Android a iOS. </w:t>
      </w:r>
      <w:r w:rsidR="0097552C">
        <w:t>Vývoj hybridnej aplikácie je na zváženie, ak je na tvorbu nedostatok času a finančných prostriedkov a chceme využívať natívne funkcie zariadenia.</w:t>
      </w:r>
      <w:r w:rsidR="00BF0B0B">
        <w:t xml:space="preserve"> Určite ide o jasnú voľbu pri tvorbe webovej a mobilnej aplikácie súčasne</w:t>
      </w:r>
      <w:r w:rsidR="0093781D">
        <w:t xml:space="preserve"> </w:t>
      </w:r>
      <w:r w:rsidR="0093781D">
        <w:fldChar w:fldCharType="begin"/>
      </w:r>
      <w:r w:rsidR="0093781D">
        <w:instrText xml:space="preserve"> REF _Ref102472249 \r \h </w:instrText>
      </w:r>
      <w:r w:rsidR="0093781D">
        <w:fldChar w:fldCharType="separate"/>
      </w:r>
      <w:r w:rsidR="0093781D">
        <w:t>[6]</w:t>
      </w:r>
      <w:r w:rsidR="0093781D">
        <w:fldChar w:fldCharType="end"/>
      </w:r>
      <w:r w:rsidR="005659A7">
        <w:t>.</w:t>
      </w:r>
    </w:p>
    <w:p w14:paraId="53E98349" w14:textId="4280104F" w:rsidR="00F41CBF" w:rsidRDefault="00F41CBF" w:rsidP="00C60186">
      <w:pPr>
        <w:pStyle w:val="3Nadpis"/>
        <w:jc w:val="both"/>
      </w:pPr>
      <w:bookmarkStart w:id="22" w:name="_Toc103847712"/>
      <w:r>
        <w:t>Multiplatformový prístup</w:t>
      </w:r>
      <w:bookmarkEnd w:id="22"/>
    </w:p>
    <w:p w14:paraId="36981770" w14:textId="281400BC" w:rsidR="008A2748" w:rsidRDefault="0097552C" w:rsidP="00C60186">
      <w:pPr>
        <w:jc w:val="both"/>
      </w:pPr>
      <w:r>
        <w:t>Najprv je dôležité podotknúť, že hybridné a multiplatformové aplikácie nie sú to isté.</w:t>
      </w:r>
      <w:r w:rsidR="00D946A5">
        <w:t xml:space="preserve"> Multiplatformový prístup umožňuje vývojárom napísať kód raz a použiť ho na rôzne platformy. </w:t>
      </w:r>
      <w:r w:rsidR="00C60186">
        <w:t>Je to najlepší prístup pre lacné vlastné aplikácie s bezpečnými, stabilnými, ľahko udržiavateľnými a opakovateľnými funkciami. Existuje mnoho rámcov na vývoj takýchto aplikácií, ktoré pomáhajú</w:t>
      </w:r>
      <w:r w:rsidR="00436B74">
        <w:t xml:space="preserve"> dosiahnúť pocit a používateľský zážitok podobný natívnej aplikácií. Najčastejšie využívanými sú React </w:t>
      </w:r>
      <w:r w:rsidR="00CA732C">
        <w:t>Native, Xamarin a Flutter.</w:t>
      </w:r>
      <w:r w:rsidR="00E87B9C">
        <w:t xml:space="preserve"> </w:t>
      </w:r>
      <w:r w:rsidR="00924A4F">
        <w:t>Medzi výhody multiplatformových aplikácií</w:t>
      </w:r>
      <w:r w:rsidR="00EC5A7E">
        <w:t xml:space="preserve"> určite patrí opätovná použiteľnosť kódu, takže nie je potrebné písať osobitne kód pre Android a iOS. S tým súvisí aj výhoda rýchleho a bezproblémového vývoja</w:t>
      </w:r>
      <w:r w:rsidR="00E94C1F">
        <w:t>, či</w:t>
      </w:r>
      <w:r w:rsidR="00EC5A7E">
        <w:t xml:space="preserve"> nízkych nákladov na vývoj takejto aplikácie. </w:t>
      </w:r>
      <w:r w:rsidR="00E94C1F">
        <w:t>Keďže multiplatformové aplikácie majú len jednu kódovú základňu, testovanie, nasadzovanie či aktualizácie aplikácie sú oveľa jednoduchšie a ponúkajú vyššiu presnosť a kvalitu oproti natívnemu prístupu</w:t>
      </w:r>
      <w:r w:rsidR="007D28CA">
        <w:t>,</w:t>
      </w:r>
      <w:r w:rsidR="00E94C1F">
        <w:t xml:space="preserve"> kde je takáto údržba zložitejšia. </w:t>
      </w:r>
      <w:r w:rsidR="00EC0AA1">
        <w:t>Medzi nevýhody môžeme v niektorých prípadoch zaradiť výkon aplikácie. Ak by sme porovnali dve aplikácie, jednu natívnu a jednu multiplatformovú s rovnakými funkciami, tak je pravdepodobné, že natívna bude rýchlejšia.</w:t>
      </w:r>
      <w:r w:rsidR="00E94C1F">
        <w:t xml:space="preserve"> </w:t>
      </w:r>
      <w:r w:rsidR="00D22523">
        <w:t xml:space="preserve">Multiplatformové aplikácie taktiež nie sú schopné naplno využiť natívne funkcie. Je to zapríčinené najmä rôznymi </w:t>
      </w:r>
      <w:r w:rsidR="00D22523">
        <w:lastRenderedPageBreak/>
        <w:t xml:space="preserve">rozloženiami obrazovky a rôznymi platformami. Tento spôsob vývoja sa najviac oplatí ak </w:t>
      </w:r>
      <w:r w:rsidR="0002327B">
        <w:t>potrebujeme zacieliť na používateľov aplikácií pre Android aj iOS a máme obmedzené zdroje, čas aj rozpočet. Aplikácia, ktorú chceme vytvárať by nemala byť príliš zložitá a nepotrebuje funkcie, ktoré sa medzi rozdielnymi platfo</w:t>
      </w:r>
      <w:r w:rsidR="0014228F">
        <w:t>r</w:t>
      </w:r>
      <w:r w:rsidR="0002327B">
        <w:t>mami líšia</w:t>
      </w:r>
      <w:r w:rsidR="00A97ED4">
        <w:t xml:space="preserve"> </w:t>
      </w:r>
      <w:r w:rsidR="00A97ED4">
        <w:fldChar w:fldCharType="begin"/>
      </w:r>
      <w:r w:rsidR="00A97ED4">
        <w:instrText xml:space="preserve"> REF _Ref102472249 \r \h </w:instrText>
      </w:r>
      <w:r w:rsidR="00A97ED4">
        <w:fldChar w:fldCharType="separate"/>
      </w:r>
      <w:r w:rsidR="00A97ED4">
        <w:t>[6]</w:t>
      </w:r>
      <w:r w:rsidR="00A97ED4">
        <w:fldChar w:fldCharType="end"/>
      </w:r>
      <w:r w:rsidR="005659A7">
        <w:t>.</w:t>
      </w:r>
    </w:p>
    <w:p w14:paraId="0EE92CD2" w14:textId="1B2790C8" w:rsidR="003507E4" w:rsidRDefault="003507E4" w:rsidP="003507E4">
      <w:pPr>
        <w:pStyle w:val="2Nadpis"/>
      </w:pPr>
      <w:bookmarkStart w:id="23" w:name="_Toc103847713"/>
      <w:r>
        <w:t>React Native</w:t>
      </w:r>
      <w:bookmarkEnd w:id="23"/>
    </w:p>
    <w:p w14:paraId="2844818C" w14:textId="416D995F" w:rsidR="005B4D8A" w:rsidRDefault="00167B9C" w:rsidP="005B4D8A">
      <w:pPr>
        <w:ind w:firstLine="360"/>
        <w:jc w:val="both"/>
      </w:pPr>
      <w:r>
        <w:t xml:space="preserve">React je knižnica JavaScriptu na vytváranie rýchlych a interaktívnych používateľských rozhraní. </w:t>
      </w:r>
      <w:r w:rsidR="00804463">
        <w:t>Prevádzkuje</w:t>
      </w:r>
      <w:r w:rsidR="00804463" w:rsidRPr="00804463">
        <w:t xml:space="preserve"> ho Meta (predtým Facebook) a komunita jednotlivých vývojárov a spoločností.</w:t>
      </w:r>
      <w:r w:rsidR="00804463">
        <w:t xml:space="preserve"> </w:t>
      </w:r>
      <w:r w:rsidR="00804463" w:rsidRPr="00804463">
        <w:t xml:space="preserve">Aj keď je React skôr knižnica než jazyk, je </w:t>
      </w:r>
      <w:r w:rsidR="00804463">
        <w:t>momentálne najpoužívanejší</w:t>
      </w:r>
      <w:r w:rsidR="00804463" w:rsidRPr="00804463">
        <w:t xml:space="preserve"> pri vývoji webových aplikácií.</w:t>
      </w:r>
      <w:r w:rsidR="00804463">
        <w:t xml:space="preserve"> </w:t>
      </w:r>
      <w:r>
        <w:t>React Native je rámec založený na Reacte</w:t>
      </w:r>
      <w:r w:rsidR="00932AF0">
        <w:t>, ktorý sa zameriava na vykresľovanie mobilných aplikácií na všetkých zariadeniach.</w:t>
      </w:r>
      <w:r w:rsidR="001B663F">
        <w:t xml:space="preserve"> Ako aj sami tvorcovia Reactu hovoria: „Naučte sa raz, píšte kdekoľvek“</w:t>
      </w:r>
      <w:r w:rsidR="005B4D8A">
        <w:t>, čo</w:t>
      </w:r>
      <w:r w:rsidR="001B663F">
        <w:t xml:space="preserve"> </w:t>
      </w:r>
      <w:r w:rsidR="005B4D8A" w:rsidRPr="005B4D8A">
        <w:t xml:space="preserve">znamená, že </w:t>
      </w:r>
      <w:r w:rsidR="005B4D8A">
        <w:t>je možné</w:t>
      </w:r>
      <w:r w:rsidR="005B4D8A" w:rsidRPr="005B4D8A">
        <w:t xml:space="preserve"> vytvárať zaujímavé projekty na nových platformách bez toho, aby s</w:t>
      </w:r>
      <w:r w:rsidR="005B4D8A">
        <w:t>me museli</w:t>
      </w:r>
      <w:r w:rsidR="005B4D8A" w:rsidRPr="005B4D8A">
        <w:t xml:space="preserve"> investova</w:t>
      </w:r>
      <w:r w:rsidR="0014228F">
        <w:t>ť</w:t>
      </w:r>
      <w:r w:rsidR="005B4D8A" w:rsidRPr="005B4D8A">
        <w:t xml:space="preserve"> čas a energiu do učenia sa úplne nového </w:t>
      </w:r>
      <w:r w:rsidR="005B4D8A">
        <w:t>jazyka</w:t>
      </w:r>
      <w:r w:rsidR="005B4D8A" w:rsidRPr="005B4D8A">
        <w:t>.</w:t>
      </w:r>
      <w:r w:rsidR="005B4D8A">
        <w:t xml:space="preserve"> </w:t>
      </w:r>
      <w:r w:rsidR="001363F7">
        <w:t>Myšlienka písania mobilných aplikácií v </w:t>
      </w:r>
      <w:r w:rsidR="00240543">
        <w:t>J</w:t>
      </w:r>
      <w:r w:rsidR="001363F7">
        <w:t>ava</w:t>
      </w:r>
      <w:r w:rsidR="00240543">
        <w:t>Sc</w:t>
      </w:r>
      <w:r w:rsidR="001363F7">
        <w:t>ripte pôsobí trochu zvláštne</w:t>
      </w:r>
      <w:r w:rsidR="00240543">
        <w:t>, ale tím vývojárov spoločnosti Facebook prišiel na riešenie, ktoré obohatilo celú komunitu programátorov.</w:t>
      </w:r>
      <w:r w:rsidR="00B06608">
        <w:t xml:space="preserve"> Facebook vydal prvú verziu React Native v marci 2015</w:t>
      </w:r>
      <w:r w:rsidR="00253AAA">
        <w:t>, a v pribehu pár rokov sa stal dôležitým hráčom v natívnom vývoji aplikácii mobilných zariadení</w:t>
      </w:r>
      <w:r w:rsidR="00B06608">
        <w:t>.</w:t>
      </w:r>
      <w:r w:rsidR="001B663F">
        <w:t xml:space="preserve"> </w:t>
      </w:r>
      <w:r w:rsidR="00932AF0">
        <w:t>Keďže ide o v</w:t>
      </w:r>
      <w:r w:rsidR="00315931">
        <w:t>o</w:t>
      </w:r>
      <w:r w:rsidR="00932AF0">
        <w:t>ľnedostupný mobilný rámec</w:t>
      </w:r>
      <w:r w:rsidR="00CF3517">
        <w:t xml:space="preserve">, svoje </w:t>
      </w:r>
      <w:r w:rsidR="006B7085">
        <w:t>výhody získava</w:t>
      </w:r>
      <w:r w:rsidR="00932AF0">
        <w:t xml:space="preserve"> </w:t>
      </w:r>
      <w:r w:rsidR="00CF3517">
        <w:t>aj od vývojárskej komunity</w:t>
      </w:r>
      <w:r w:rsidR="00A97ED4">
        <w:t xml:space="preserve"> </w:t>
      </w:r>
      <w:r w:rsidR="00A97ED4">
        <w:fldChar w:fldCharType="begin"/>
      </w:r>
      <w:r w:rsidR="00A97ED4">
        <w:instrText xml:space="preserve"> REF _Ref102746994 \r \h </w:instrText>
      </w:r>
      <w:r w:rsidR="00A97ED4">
        <w:fldChar w:fldCharType="separate"/>
      </w:r>
      <w:r w:rsidR="00A97ED4">
        <w:t>[8]</w:t>
      </w:r>
      <w:r w:rsidR="00A97ED4">
        <w:fldChar w:fldCharType="end"/>
      </w:r>
      <w:r w:rsidR="00A97ED4">
        <w:fldChar w:fldCharType="begin"/>
      </w:r>
      <w:r w:rsidR="00A97ED4">
        <w:instrText xml:space="preserve"> REF _Ref102759622 \r \h </w:instrText>
      </w:r>
      <w:r w:rsidR="00A97ED4">
        <w:fldChar w:fldCharType="separate"/>
      </w:r>
      <w:r w:rsidR="00A97ED4">
        <w:t>[9]</w:t>
      </w:r>
      <w:r w:rsidR="00A97ED4">
        <w:fldChar w:fldCharType="end"/>
      </w:r>
      <w:r w:rsidR="00CF3517">
        <w:t>.</w:t>
      </w:r>
    </w:p>
    <w:p w14:paraId="7C830F83" w14:textId="7647E605" w:rsidR="004B372A" w:rsidRDefault="00624936" w:rsidP="001A5401">
      <w:pPr>
        <w:ind w:firstLine="360"/>
        <w:jc w:val="both"/>
      </w:pPr>
      <w:r>
        <w:t>React Native sa snaží uľahčiť a skrátiť vývojárovi prácu, v čom spočíva aj jeho popularita</w:t>
      </w:r>
      <w:r w:rsidR="00C00D4E" w:rsidRPr="00C00D4E">
        <w:t>.</w:t>
      </w:r>
      <w:r>
        <w:t xml:space="preserve"> </w:t>
      </w:r>
      <w:r w:rsidR="00240543">
        <w:t>Klasický v</w:t>
      </w:r>
      <w:r w:rsidR="00C90960" w:rsidRPr="00C90960">
        <w:t>ývoj aplikácií zvyčajne vyžaduje zručnosti a znalosti niekoľkých vývojárov na zostavenie, posúdenie a testovanie softvéru.</w:t>
      </w:r>
      <w:r w:rsidR="00C90960">
        <w:t xml:space="preserve"> </w:t>
      </w:r>
      <w:r w:rsidR="002E06E4">
        <w:t xml:space="preserve">Táto </w:t>
      </w:r>
      <w:r w:rsidR="00240543">
        <w:t>knižnica</w:t>
      </w:r>
      <w:r w:rsidR="002E06E4">
        <w:t xml:space="preserve"> </w:t>
      </w:r>
      <w:r w:rsidR="00FE612E">
        <w:t>umožňuje zvládanie viacerých</w:t>
      </w:r>
      <w:r w:rsidR="002E59D0">
        <w:t xml:space="preserve"> častí vývoja menšiemu vývojárskemu tímu</w:t>
      </w:r>
      <w:r w:rsidR="00FE612E">
        <w:t xml:space="preserve"> </w:t>
      </w:r>
      <w:r w:rsidR="002E59D0">
        <w:t xml:space="preserve">a </w:t>
      </w:r>
      <w:r w:rsidR="002E06E4">
        <w:t>minimalizuje čas na realizáciu nápadu aplikácie</w:t>
      </w:r>
      <w:r w:rsidR="002E59D0">
        <w:t xml:space="preserve">. S týmito zdrojmi </w:t>
      </w:r>
      <w:r w:rsidR="00724357">
        <w:t>je vývoj aplikácie n</w:t>
      </w:r>
      <w:r w:rsidR="00D264C2">
        <w:t>ákladovo efektívn</w:t>
      </w:r>
      <w:r w:rsidR="00724357">
        <w:t>y</w:t>
      </w:r>
      <w:r w:rsidR="002E06E4">
        <w:t xml:space="preserve">. </w:t>
      </w:r>
      <w:r w:rsidR="006B7085" w:rsidRPr="006B7085">
        <w:t>React Native</w:t>
      </w:r>
      <w:r w:rsidR="007A0646">
        <w:t xml:space="preserve"> </w:t>
      </w:r>
      <w:r w:rsidR="006B7085" w:rsidRPr="006B7085">
        <w:t>umožňuje jednému vývojárskemu tímu vytvoriť mobilnú aplikáciu, ktorá funguje na všetkých platformách</w:t>
      </w:r>
      <w:r w:rsidR="00724357">
        <w:t xml:space="preserve">. Nie je nutné písať a udržiavať rôzne kódy oddelene. Ponúka možnosť </w:t>
      </w:r>
      <w:r w:rsidR="00297817">
        <w:t>zdieľať a znova používať kó</w:t>
      </w:r>
      <w:r w:rsidR="001D7832">
        <w:t>d</w:t>
      </w:r>
      <w:r w:rsidR="00297817">
        <w:t xml:space="preserve">. </w:t>
      </w:r>
      <w:r w:rsidR="00253AAA">
        <w:t>Navyše pomáha programátorom vytvárať natívne aplikácie pre obe najpoužívanejšie platformy s bežnými znalosťami webových technológií, ako je JavaScript.</w:t>
      </w:r>
      <w:r w:rsidR="00824857">
        <w:t xml:space="preserve"> </w:t>
      </w:r>
      <w:r w:rsidR="00824857" w:rsidRPr="00824857">
        <w:t>Inými slovami, aplikácia je rýchla</w:t>
      </w:r>
      <w:r w:rsidR="00AB2269">
        <w:t>,</w:t>
      </w:r>
      <w:r w:rsidR="00824857" w:rsidRPr="00824857">
        <w:t xml:space="preserve"> plynulá </w:t>
      </w:r>
      <w:r w:rsidR="00AB2269">
        <w:t xml:space="preserve">a flexibilná </w:t>
      </w:r>
      <w:r w:rsidR="00824857" w:rsidRPr="00824857">
        <w:t>a je ekvivalentná akejkoľvek natívnej aplikácii vytvorenej pomocou tradičných technológií</w:t>
      </w:r>
      <w:r w:rsidR="00AB2269">
        <w:t xml:space="preserve">. </w:t>
      </w:r>
      <w:r w:rsidR="001D7832">
        <w:t>Aj tieto prednosti mu pomáhajú k zisku veľkej časti trhu</w:t>
      </w:r>
      <w:r w:rsidR="001D7832" w:rsidRPr="006B7085">
        <w:t>.</w:t>
      </w:r>
      <w:r w:rsidR="001D7832">
        <w:t xml:space="preserve"> </w:t>
      </w:r>
      <w:r w:rsidR="003D22B9">
        <w:t>Výhody React Native spočívajú aj v jeho základnej vlastnosti použitia virtuálneho vykresľovania objektového modelu dokumentu</w:t>
      </w:r>
      <w:r w:rsidR="00044538">
        <w:t xml:space="preserve"> </w:t>
      </w:r>
      <w:r w:rsidR="00044538">
        <w:rPr>
          <w:lang w:val="en-US"/>
        </w:rPr>
        <w:t>(DOM)</w:t>
      </w:r>
      <w:r w:rsidR="003D22B9">
        <w:t>.</w:t>
      </w:r>
      <w:r w:rsidR="00044538">
        <w:t xml:space="preserve"> Virtuálny objekt dokumentu je odľahčená verzia skutočnej DOM štruktúry a funguje ako vrstva medzi popisom vývojára, ako by veci mali vyzerať a prácou vykonanou na ich vykreslení.</w:t>
      </w:r>
      <w:r w:rsidR="003533AB">
        <w:t xml:space="preserve"> Na vykreslenie interaktívnych používateľských rozhraní v prehliadači musia vývojári upraviť objektový model dokumentu. </w:t>
      </w:r>
      <w:r w:rsidR="0059699F">
        <w:t>Tento krok si vyžaduje nadmerné zapisovanie DOM</w:t>
      </w:r>
      <w:r w:rsidR="000D443E">
        <w:t>,</w:t>
      </w:r>
      <w:r w:rsidR="0059699F">
        <w:t xml:space="preserve"> a tým výrazne vplýva na výkon zariadenia</w:t>
      </w:r>
      <w:r w:rsidR="000D443E">
        <w:t>,</w:t>
      </w:r>
      <w:r w:rsidR="0059699F">
        <w:t xml:space="preserve"> na ktorom vykresľovanie prebieha. React vypočítava potrebné zmeny pomocou virtuálnej DOM v</w:t>
      </w:r>
      <w:r w:rsidR="000D443E">
        <w:t> </w:t>
      </w:r>
      <w:r w:rsidR="0059699F">
        <w:t>pamäti</w:t>
      </w:r>
      <w:r w:rsidR="000D443E">
        <w:t>,</w:t>
      </w:r>
      <w:r w:rsidR="0059699F">
        <w:t xml:space="preserve"> </w:t>
      </w:r>
      <w:r w:rsidR="0059699F">
        <w:lastRenderedPageBreak/>
        <w:t>a tým znižuje počet priamych zmien v reálnej DOM štruktúre v prehliadači.</w:t>
      </w:r>
      <w:r w:rsidR="002356B6">
        <w:t xml:space="preserve"> Virtu</w:t>
      </w:r>
      <w:r w:rsidR="000D443E">
        <w:t>á</w:t>
      </w:r>
      <w:r w:rsidR="002356B6">
        <w:t>l</w:t>
      </w:r>
      <w:r w:rsidR="000D443E">
        <w:t>na</w:t>
      </w:r>
      <w:r w:rsidR="002356B6">
        <w:t xml:space="preserve"> DOM má určité výkonnostné výhody, ale jeho skutočný potenciál spočíva v sile jeho abstrakcie. </w:t>
      </w:r>
      <w:r w:rsidR="002356B6" w:rsidRPr="002356B6">
        <w:t>Umiestnenie čistej abstrakcie medzi kód vývojára a skutočné vykresľovanie otvára veľa zaujímavých možností.</w:t>
      </w:r>
      <w:r w:rsidR="002356B6">
        <w:t xml:space="preserve"> </w:t>
      </w:r>
      <w:r w:rsidR="00DE77FC">
        <w:t>V roku 2015 na konferencii React</w:t>
      </w:r>
      <w:r w:rsidR="000D443E">
        <w:t>,</w:t>
      </w:r>
      <w:r w:rsidR="00DE77FC">
        <w:t xml:space="preserve"> tím Facebook prišiel s možnosťou vykresľovať aplikáciu inde ako v objektovom modely dokumentu</w:t>
      </w:r>
      <w:r w:rsidR="000A34A0">
        <w:t>,</w:t>
      </w:r>
      <w:r w:rsidR="00DE77FC">
        <w:t xml:space="preserve"> a predstavil tak knižnicu React Native. </w:t>
      </w:r>
      <w:r w:rsidR="00DE77FC" w:rsidRPr="00DE77FC">
        <w:t>Pri React Native</w:t>
      </w:r>
      <w:r w:rsidR="00DE77FC">
        <w:t>,</w:t>
      </w:r>
      <w:r w:rsidR="00DE77FC" w:rsidRPr="00DE77FC">
        <w:t xml:space="preserve"> natívne vykresľovanie znamená, že React vykresľuje pomocou natívnych rozhraní API na vytváranie </w:t>
      </w:r>
      <w:r w:rsidR="00DE77FC">
        <w:t>používateľských rozhraní</w:t>
      </w:r>
      <w:r w:rsidR="00DE77FC" w:rsidRPr="00DE77FC">
        <w:t>.</w:t>
      </w:r>
      <w:r w:rsidR="00463524">
        <w:t xml:space="preserve"> To všetko je možné vďaka rozhraniu knižnice, ktoré zabezpečuje vykresľovanie UI elementov v danom hostiteľskom zariaden</w:t>
      </w:r>
      <w:r w:rsidR="000A34A0">
        <w:t>í</w:t>
      </w:r>
      <w:r w:rsidR="00463524">
        <w:t>. Komponenty Reactu odovzdávajú kód v podobe značkovacieho jazyka funkcii vykresľovania</w:t>
      </w:r>
      <w:r w:rsidR="00173B4E">
        <w:t xml:space="preserve">, ktorá dáva pokyn Reactu, ako ich vykresliť. S Reactom pre web sa tento kód odovzdáva priamo do DOM prehliadača. Pre React Native je tento kód preložený tak, aby vyhovoval hostiteľskej platforme, takže </w:t>
      </w:r>
      <w:r w:rsidR="001A5401">
        <w:t>napríklad</w:t>
      </w:r>
      <w:r w:rsidR="00DE77FC">
        <w:t xml:space="preserve"> </w:t>
      </w:r>
      <w:r w:rsidR="001A5401">
        <w:t xml:space="preserve">element „View“ sa môže stať „UIView“ špecifický pre iOS. </w:t>
      </w:r>
      <w:r w:rsidR="00AB2269">
        <w:t>P</w:t>
      </w:r>
      <w:r w:rsidR="00AB2269" w:rsidRPr="00AB2269">
        <w:t xml:space="preserve">rístup založený na komponentoch </w:t>
      </w:r>
      <w:r w:rsidR="00AB2269">
        <w:t xml:space="preserve">vývojárov </w:t>
      </w:r>
      <w:r w:rsidR="00AB2269" w:rsidRPr="00AB2269">
        <w:t>implicitne nabáda k napísaniu čistého, modulárneho kódu, ktorý sa dá škálovať tak, aby vyhovoval zložitým aplikáciám.</w:t>
      </w:r>
      <w:r w:rsidR="001A5401">
        <w:t xml:space="preserve"> Riziko, ktoré so sebou používanie React Native prináša súvisí s úrovňou jeho vyspelosti. </w:t>
      </w:r>
      <w:r w:rsidR="00AB2954">
        <w:t>Ešte stále môžeme React Native považovať za pomerne mladú technológiu</w:t>
      </w:r>
      <w:r w:rsidR="000A34A0">
        <w:t>,</w:t>
      </w:r>
      <w:r w:rsidR="00AB2954">
        <w:t xml:space="preserve"> a preto </w:t>
      </w:r>
      <w:r w:rsidR="000A34A0">
        <w:t>môže</w:t>
      </w:r>
      <w:r w:rsidR="00AB2954">
        <w:t xml:space="preserve"> táto knižnica obsahovať svoj podiel chýb a neoptimalizovaných implementácií. Toto riziko do istej miery kompenzuje jej komunita</w:t>
      </w:r>
      <w:r w:rsidR="00A97ED4">
        <w:t xml:space="preserve"> </w:t>
      </w:r>
      <w:r w:rsidR="00A97ED4">
        <w:fldChar w:fldCharType="begin"/>
      </w:r>
      <w:r w:rsidR="00A97ED4">
        <w:instrText xml:space="preserve"> REF _Ref102847523 \r \h </w:instrText>
      </w:r>
      <w:r w:rsidR="00A97ED4">
        <w:fldChar w:fldCharType="separate"/>
      </w:r>
      <w:r w:rsidR="00A97ED4">
        <w:t>[10]</w:t>
      </w:r>
      <w:r w:rsidR="00A97ED4">
        <w:fldChar w:fldCharType="end"/>
      </w:r>
      <w:r w:rsidR="00A97ED4">
        <w:fldChar w:fldCharType="begin"/>
      </w:r>
      <w:r w:rsidR="00A97ED4">
        <w:instrText xml:space="preserve"> REF _Ref102911547 \r \h </w:instrText>
      </w:r>
      <w:r w:rsidR="00A97ED4">
        <w:fldChar w:fldCharType="separate"/>
      </w:r>
      <w:r w:rsidR="00A97ED4">
        <w:t>[11]</w:t>
      </w:r>
      <w:r w:rsidR="00A97ED4">
        <w:fldChar w:fldCharType="end"/>
      </w:r>
      <w:r w:rsidR="00002530">
        <w:t>.</w:t>
      </w:r>
    </w:p>
    <w:p w14:paraId="71761C69" w14:textId="3E1B93CE" w:rsidR="00CD7B7E" w:rsidRDefault="00CD7B7E" w:rsidP="00CD7B7E">
      <w:pPr>
        <w:pStyle w:val="2Nadpis"/>
      </w:pPr>
      <w:bookmarkStart w:id="24" w:name="_Toc103847714"/>
      <w:r>
        <w:t>Xamarin</w:t>
      </w:r>
      <w:bookmarkEnd w:id="24"/>
    </w:p>
    <w:p w14:paraId="35D5DED1" w14:textId="0E4B9BCD" w:rsidR="00F47BA4" w:rsidRDefault="00BC60C6" w:rsidP="008A3359">
      <w:pPr>
        <w:ind w:firstLine="360"/>
        <w:jc w:val="both"/>
      </w:pPr>
      <w:r w:rsidRPr="00BC60C6">
        <w:t xml:space="preserve">Xamarin je platforma, ktorá umožňuje vytvárať a </w:t>
      </w:r>
      <w:r w:rsidR="00F33F13">
        <w:t>dodávať</w:t>
      </w:r>
      <w:r w:rsidRPr="00BC60C6">
        <w:t xml:space="preserve"> aplikácie pre Android</w:t>
      </w:r>
      <w:r w:rsidR="00F47BA4">
        <w:t xml:space="preserve"> a </w:t>
      </w:r>
      <w:r w:rsidR="009151D5" w:rsidRPr="00BC60C6">
        <w:t>iOS</w:t>
      </w:r>
      <w:r w:rsidR="00F47BA4">
        <w:t xml:space="preserve"> </w:t>
      </w:r>
      <w:r w:rsidRPr="00BC60C6">
        <w:t>pomocou .NE</w:t>
      </w:r>
      <w:r w:rsidR="009C069D">
        <w:t>T. V</w:t>
      </w:r>
      <w:r w:rsidR="009C069D" w:rsidRPr="009C069D">
        <w:t xml:space="preserve">ývojárska platforma .NET </w:t>
      </w:r>
      <w:r w:rsidR="009C069D">
        <w:t xml:space="preserve">je </w:t>
      </w:r>
      <w:r w:rsidR="009C069D" w:rsidRPr="009C069D">
        <w:t>zložená z nástrojov, programovacích jazykov a knižníc na vytváranie rôznych typov aplikácií.</w:t>
      </w:r>
      <w:r w:rsidR="009C069D">
        <w:t xml:space="preserve"> Xamarin rozširuje túto vývojársku platformu o nástroje a knižnice špeciálne na vytváranie aplikácií</w:t>
      </w:r>
      <w:r w:rsidR="00B21364">
        <w:t xml:space="preserve"> </w:t>
      </w:r>
      <w:r w:rsidR="00B21364" w:rsidRPr="00B21364">
        <w:t>Android, iOS, a Windows</w:t>
      </w:r>
      <w:r w:rsidR="009C069D">
        <w:t>.</w:t>
      </w:r>
      <w:r w:rsidR="009C069D" w:rsidRPr="009C069D">
        <w:t xml:space="preserve"> </w:t>
      </w:r>
      <w:r w:rsidR="008820DC">
        <w:t xml:space="preserve">Bol vytvorený v roku 2011 vývojármi Mono, no od roku 2016 ho vlastní Microsoft. </w:t>
      </w:r>
      <w:r w:rsidR="009151D5" w:rsidRPr="009151D5">
        <w:t xml:space="preserve">Xamarin </w:t>
      </w:r>
      <w:r w:rsidR="0097436B">
        <w:t>reprezentuje</w:t>
      </w:r>
      <w:r w:rsidR="009151D5" w:rsidRPr="009151D5">
        <w:t xml:space="preserve"> </w:t>
      </w:r>
      <w:r w:rsidR="00E94A3A">
        <w:t>nadstavbu</w:t>
      </w:r>
      <w:r w:rsidR="009151D5" w:rsidRPr="009151D5">
        <w:t>, ktorá riadi komunikáciu zdieľaného kódu s kódom základnej platformy.</w:t>
      </w:r>
      <w:r w:rsidR="009151D5">
        <w:t xml:space="preserve"> </w:t>
      </w:r>
      <w:r w:rsidR="00F47BA4" w:rsidRPr="00F47BA4">
        <w:t>Je tiež súčasťou prosperujúceho mobilného ekosystému obsahujúceho všetko od cloudových zdrojov špecifických pre mobilné zariadenia od spoločnosti Microsoft</w:t>
      </w:r>
      <w:r w:rsidR="00F47BA4">
        <w:t xml:space="preserve"> a</w:t>
      </w:r>
      <w:r w:rsidR="00F47BA4" w:rsidRPr="00F47BA4">
        <w:t xml:space="preserve"> nástrojov DevOps</w:t>
      </w:r>
      <w:r w:rsidR="00F47BA4">
        <w:t>.</w:t>
      </w:r>
      <w:r w:rsidR="00F47BA4" w:rsidRPr="00F47BA4">
        <w:t xml:space="preserve"> </w:t>
      </w:r>
      <w:r w:rsidR="00F47BA4">
        <w:t>Ide o voľnedostupný rámec</w:t>
      </w:r>
      <w:r w:rsidR="00F47BA4" w:rsidRPr="008820DC">
        <w:t xml:space="preserve"> na vytváranie multiplatformových aplikácií</w:t>
      </w:r>
      <w:r w:rsidR="00C72D13">
        <w:t>, ktoré vyzerajú ako natívne na akomkoľvek zariadení</w:t>
      </w:r>
      <w:r w:rsidR="00F47BA4" w:rsidRPr="008820DC">
        <w:t>.</w:t>
      </w:r>
      <w:r w:rsidR="00C371E1">
        <w:t xml:space="preserve"> </w:t>
      </w:r>
      <w:r w:rsidR="009D4B67">
        <w:t>Takisto je</w:t>
      </w:r>
      <w:r w:rsidR="00C371E1">
        <w:t xml:space="preserve"> súčasťou obrovskej</w:t>
      </w:r>
      <w:r w:rsidR="00B21364">
        <w:t xml:space="preserve"> vývojárskej</w:t>
      </w:r>
      <w:r w:rsidR="00C371E1">
        <w:t xml:space="preserve"> komunity </w:t>
      </w:r>
      <w:r w:rsidR="00B21364" w:rsidRPr="00F47BA4">
        <w:t>s otvoreným zdrojovým kódom</w:t>
      </w:r>
      <w:r w:rsidR="00B21364">
        <w:t>.</w:t>
      </w:r>
      <w:r w:rsidR="008A3359">
        <w:t xml:space="preserve"> Je</w:t>
      </w:r>
      <w:r w:rsidR="00F47BA4" w:rsidRPr="00F47BA4">
        <w:t xml:space="preserve"> to spôsob, ako používať rovnaký jazyk a technológiu v systémoch iOS a Android, čo umožňuje opätovn</w:t>
      </w:r>
      <w:r w:rsidR="00366992">
        <w:t>é</w:t>
      </w:r>
      <w:r w:rsidR="00F47BA4" w:rsidRPr="00F47BA4">
        <w:t xml:space="preserve"> použi</w:t>
      </w:r>
      <w:r w:rsidR="00366992">
        <w:t>tie</w:t>
      </w:r>
      <w:r w:rsidR="00F47BA4" w:rsidRPr="00F47BA4">
        <w:t xml:space="preserve"> veľké</w:t>
      </w:r>
      <w:r w:rsidR="00366992">
        <w:t>ho</w:t>
      </w:r>
      <w:r w:rsidR="00F47BA4" w:rsidRPr="00F47BA4">
        <w:t xml:space="preserve"> množstv</w:t>
      </w:r>
      <w:r w:rsidR="00366992">
        <w:t>a</w:t>
      </w:r>
      <w:r w:rsidR="00F47BA4" w:rsidRPr="00F47BA4">
        <w:t xml:space="preserve"> kódu a knižníc tretích strán na dvoch veľmi odlišných mobilných platformách</w:t>
      </w:r>
      <w:r w:rsidR="00A97ED4">
        <w:t xml:space="preserve"> </w:t>
      </w:r>
      <w:r w:rsidR="00A97ED4">
        <w:fldChar w:fldCharType="begin"/>
      </w:r>
      <w:r w:rsidR="00A97ED4">
        <w:instrText xml:space="preserve"> REF _Ref103538455 \r \h </w:instrText>
      </w:r>
      <w:r w:rsidR="00A97ED4">
        <w:fldChar w:fldCharType="separate"/>
      </w:r>
      <w:r w:rsidR="00A97ED4">
        <w:t>[12]</w:t>
      </w:r>
      <w:r w:rsidR="00A97ED4">
        <w:fldChar w:fldCharType="end"/>
      </w:r>
      <w:r w:rsidR="00F47BA4" w:rsidRPr="00F47BA4">
        <w:t>.</w:t>
      </w:r>
    </w:p>
    <w:p w14:paraId="42990620" w14:textId="18B32950" w:rsidR="004120C9" w:rsidRDefault="00860B98" w:rsidP="008A3359">
      <w:pPr>
        <w:ind w:firstLine="360"/>
        <w:jc w:val="both"/>
      </w:pPr>
      <w:r w:rsidRPr="00860B98">
        <w:t>Xamarin.Forms</w:t>
      </w:r>
      <w:r w:rsidR="00BD080B">
        <w:t xml:space="preserve"> j</w:t>
      </w:r>
      <w:r w:rsidR="00BD080B" w:rsidRPr="00BD080B">
        <w:t>e samostatný produkt určený na vytváranie prototypov alebo mobilných aplikácií</w:t>
      </w:r>
      <w:r w:rsidR="00BD080B">
        <w:t>. Ide o</w:t>
      </w:r>
      <w:r w:rsidRPr="00860B98">
        <w:t xml:space="preserve"> súprav</w:t>
      </w:r>
      <w:r w:rsidR="00BD080B">
        <w:t>u</w:t>
      </w:r>
      <w:r w:rsidRPr="00860B98">
        <w:t xml:space="preserve"> nástrojov medziplatformových tried používateľského rozhrania postaven</w:t>
      </w:r>
      <w:r w:rsidR="00BD080B">
        <w:t>ú</w:t>
      </w:r>
      <w:r w:rsidRPr="00860B98">
        <w:t xml:space="preserve"> na základnejších triedach používateľského rozhrania špecifick</w:t>
      </w:r>
      <w:r w:rsidR="00BD080B">
        <w:t>ých</w:t>
      </w:r>
      <w:r w:rsidRPr="00860B98">
        <w:t xml:space="preserve"> pre platformu</w:t>
      </w:r>
      <w:r w:rsidR="009A7E1A">
        <w:t xml:space="preserve"> a to </w:t>
      </w:r>
      <w:r w:rsidRPr="00860B98">
        <w:lastRenderedPageBreak/>
        <w:t>Xamarin.Android a Xamarin.iOS.</w:t>
      </w:r>
      <w:r>
        <w:t xml:space="preserve"> </w:t>
      </w:r>
      <w:r w:rsidRPr="00860B98">
        <w:t>Jednou z najväčších výhod Xamarin.Forms je, že dáva možnosť vyvíjať natívne mobilné aplikácie pre niekoľko platforiem súčasne.</w:t>
      </w:r>
      <w:r w:rsidR="00B409C6">
        <w:t xml:space="preserve"> Tento nástroj tiež zlepšuje rýchlosť vývoja aplikácií, čo ocenia najmä biznisovo orientované projekty. </w:t>
      </w:r>
      <w:r w:rsidR="00CA0DA0">
        <w:t>Medzi plusy môžeme zaradiť aj</w:t>
      </w:r>
      <w:r w:rsidR="009A7E1A">
        <w:t xml:space="preserve"> opätovné využitie kódu až na 98% tým, že abstrahuje </w:t>
      </w:r>
      <w:r w:rsidR="00CA0DA0">
        <w:t>funkcie</w:t>
      </w:r>
      <w:r w:rsidR="009A7E1A">
        <w:t xml:space="preserve"> špecifické pre zariadenie</w:t>
      </w:r>
      <w:r w:rsidR="00CA0DA0">
        <w:t xml:space="preserve">, </w:t>
      </w:r>
      <w:r w:rsidR="00CA0DA0" w:rsidRPr="00CA0DA0">
        <w:t>ako sú mapy alebo fotoaparát</w:t>
      </w:r>
      <w:r w:rsidR="00B409C6">
        <w:t>.</w:t>
      </w:r>
      <w:r w:rsidR="001D3FB6">
        <w:t xml:space="preserve"> </w:t>
      </w:r>
      <w:r w:rsidR="00B409C6">
        <w:t>Takáto extra abstrakcia však môže znížiť výkon. Ak teda chceme dosiahnúť čo najvyšší výkon pre vlastné používateľské rozhranie, je možné využívať Xamarin.iOS a Xamarin.Android samostatne.</w:t>
      </w:r>
      <w:r w:rsidR="00366992">
        <w:t xml:space="preserve"> </w:t>
      </w:r>
      <w:r w:rsidR="0088283E">
        <w:t>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Kotlin pre Android a Objective-C alebo Swift pre iOS</w:t>
      </w:r>
      <w:r w:rsidR="00B06127">
        <w:t xml:space="preserve">. Alternatívou môže byť knižnica Xamarin.Essentials, ktorá poskytuje viacero multiplatformových API, pretože je možné ju použiť na prístup k natívnym funkciám. To </w:t>
      </w:r>
      <w:r w:rsidR="00D86727">
        <w:t>sa však nevzťahuje na Xamarin.Forms</w:t>
      </w:r>
      <w:r w:rsidR="00A97ED4">
        <w:t xml:space="preserve"> </w:t>
      </w:r>
      <w:r w:rsidR="00A97ED4">
        <w:fldChar w:fldCharType="begin"/>
      </w:r>
      <w:r w:rsidR="00A97ED4">
        <w:instrText xml:space="preserve"> REF _Ref103538469 \r \h </w:instrText>
      </w:r>
      <w:r w:rsidR="00A97ED4">
        <w:fldChar w:fldCharType="separate"/>
      </w:r>
      <w:r w:rsidR="00A97ED4">
        <w:t>[13]</w:t>
      </w:r>
      <w:r w:rsidR="00A97ED4">
        <w:fldChar w:fldCharType="end"/>
      </w:r>
      <w:r w:rsidR="00D86727">
        <w:t>.</w:t>
      </w:r>
      <w:r w:rsidR="0093236B">
        <w:t xml:space="preserve"> </w:t>
      </w:r>
    </w:p>
    <w:p w14:paraId="61718485" w14:textId="008DACB7" w:rsidR="00860B98" w:rsidRDefault="0093236B" w:rsidP="008A3359">
      <w:pPr>
        <w:ind w:firstLine="360"/>
        <w:jc w:val="both"/>
      </w:pPr>
      <w:r>
        <w:t>V závislosti od typu a</w:t>
      </w:r>
      <w:r w:rsidR="002816B3">
        <w:t> </w:t>
      </w:r>
      <w:r>
        <w:t>zložitos</w:t>
      </w:r>
      <w:r w:rsidR="002816B3">
        <w:t>ti sú</w:t>
      </w:r>
      <w:r>
        <w:t xml:space="preserve"> aplikácie </w:t>
      </w:r>
      <w:r w:rsidR="002816B3">
        <w:t>Xamarin zvyčajne väčšie ako natívne</w:t>
      </w:r>
      <w:r w:rsidR="004120C9">
        <w:t>, p</w:t>
      </w:r>
      <w:r w:rsidR="002816B3">
        <w:t>reto potrebujú dodatočnú optimalizáciu, ako napríklad prepojenie, aby sa odstránil nepoužitý kód zo zahrnutých knižníc, a tým sa zachovala priemerná veľkosť súboru aplikácie.</w:t>
      </w:r>
      <w:r w:rsidR="00D53E7C">
        <w:t xml:space="preserve"> Xamarin je bezplatná platforma, no len pre </w:t>
      </w:r>
      <w:r w:rsidR="004120C9">
        <w:t xml:space="preserve">malé firmy. </w:t>
      </w:r>
      <w:r w:rsidR="00D53E7C">
        <w:t>Komerčný vývoj aplikácie v tejto platforme si vyžaduje licenciu a zakúpenie Microsoft Visual Studio IDE.</w:t>
      </w:r>
      <w:r w:rsidR="004120C9">
        <w:t xml:space="preserve"> Na druhú stranu Microsoft a Google, dve z najväčších technologických firiem, </w:t>
      </w:r>
      <w:r w:rsidR="00C30EA6">
        <w:t>poskytujú vynikajúcu dokumentáciu na</w:t>
      </w:r>
      <w:r w:rsidR="004120C9">
        <w:t xml:space="preserve"> </w:t>
      </w:r>
      <w:r w:rsidR="00C30EA6">
        <w:t>prácu s ich nástrojmi</w:t>
      </w:r>
      <w:r w:rsidR="00A97ED4">
        <w:t xml:space="preserve"> </w:t>
      </w:r>
      <w:r w:rsidR="00A97ED4">
        <w:fldChar w:fldCharType="begin"/>
      </w:r>
      <w:r w:rsidR="00A97ED4">
        <w:instrText xml:space="preserve"> REF _Ref103538475 \r \h </w:instrText>
      </w:r>
      <w:r w:rsidR="00A97ED4">
        <w:fldChar w:fldCharType="separate"/>
      </w:r>
      <w:r w:rsidR="00A97ED4">
        <w:t>[14]</w:t>
      </w:r>
      <w:r w:rsidR="00A97ED4">
        <w:fldChar w:fldCharType="end"/>
      </w:r>
      <w:r w:rsidR="00C30EA6">
        <w:t>.</w:t>
      </w:r>
    </w:p>
    <w:p w14:paraId="16EAB6B9" w14:textId="19DDA1D1" w:rsidR="00CD7B7E" w:rsidRDefault="00CD7B7E" w:rsidP="00CD7B7E">
      <w:pPr>
        <w:pStyle w:val="2Nadpis"/>
        <w:jc w:val="both"/>
      </w:pPr>
      <w:bookmarkStart w:id="25" w:name="_Toc103847715"/>
      <w:r>
        <w:t>Flutter</w:t>
      </w:r>
      <w:bookmarkEnd w:id="25"/>
    </w:p>
    <w:p w14:paraId="29FB57F9" w14:textId="29C72618" w:rsidR="00EF1262" w:rsidRDefault="00EF1262" w:rsidP="00A80B84">
      <w:pPr>
        <w:ind w:firstLine="360"/>
        <w:jc w:val="both"/>
      </w:pPr>
      <w:r>
        <w:t xml:space="preserve">Flutter </w:t>
      </w:r>
      <w:r w:rsidR="00D65F25">
        <w:t xml:space="preserve">je mobilný rámec, ktorý slúži na vývoj softvéru používateľského rozhrania. </w:t>
      </w:r>
      <w:r w:rsidR="0069313F">
        <w:t xml:space="preserve">Je podporovaný a vytvorený </w:t>
      </w:r>
      <w:r w:rsidR="00D65F25">
        <w:t>spoločnosť</w:t>
      </w:r>
      <w:r w:rsidR="0069313F">
        <w:t>ou</w:t>
      </w:r>
      <w:r w:rsidR="00D65F25">
        <w:t xml:space="preserve"> Google na vytváranie moderných, natívnych a reaktívnych aplikácií pre iOS a Android. </w:t>
      </w:r>
      <w:r w:rsidR="0069313F">
        <w:t>Google tiež pracuje na</w:t>
      </w:r>
      <w:r w:rsidR="005F6DCD">
        <w:t xml:space="preserve"> doplnení</w:t>
      </w:r>
      <w:r w:rsidR="0069313F">
        <w:t xml:space="preserve"> </w:t>
      </w:r>
      <w:r w:rsidR="005F6DCD">
        <w:t xml:space="preserve">možnosti tvorby web aplikácií. </w:t>
      </w:r>
      <w:r w:rsidR="006B7895">
        <w:t>Ide o voľnedostupný projekt nachádzajúci sa na GitHube, takže</w:t>
      </w:r>
      <w:r w:rsidR="00C80F9D">
        <w:t xml:space="preserve"> svojimi príspevkami ho doplňuje a vylepšuje aj vývojárska komunita.</w:t>
      </w:r>
      <w:r w:rsidR="006B7895">
        <w:t xml:space="preserve"> </w:t>
      </w:r>
      <w:r w:rsidR="00993337">
        <w:t xml:space="preserve">Prvýkrát bol Flutter prezentovaný na Dart </w:t>
      </w:r>
      <w:r w:rsidR="003429D7">
        <w:t>vývojárskom</w:t>
      </w:r>
      <w:r w:rsidR="00993337">
        <w:t xml:space="preserve"> </w:t>
      </w:r>
      <w:r w:rsidR="003429D7">
        <w:t>samite</w:t>
      </w:r>
      <w:r w:rsidR="00E35011">
        <w:t xml:space="preserve"> v roku 2015, vtedy však ešte pod názvom Sky. </w:t>
      </w:r>
      <w:r w:rsidR="00365921">
        <w:t xml:space="preserve">V tom čase bol prezentovaný ako Dart v mobile. Dart je programovací jazyk taktiež od spoločnosti Google, ktorý sa prevažne využíva </w:t>
      </w:r>
      <w:r w:rsidR="003429D7">
        <w:t>na</w:t>
      </w:r>
      <w:r w:rsidR="00365921">
        <w:t xml:space="preserve"> </w:t>
      </w:r>
      <w:r w:rsidR="00F9143C">
        <w:t xml:space="preserve">tvorbu </w:t>
      </w:r>
      <w:r w:rsidR="00223A4D">
        <w:t>mobilných a webových aplikáci</w:t>
      </w:r>
      <w:r w:rsidR="00F9143C">
        <w:t>í</w:t>
      </w:r>
      <w:r w:rsidR="003429D7">
        <w:t xml:space="preserve">. </w:t>
      </w:r>
      <w:r w:rsidR="00924D9F" w:rsidRPr="00924D9F">
        <w:t xml:space="preserve">Používateľské rozhranie a obchodná logika </w:t>
      </w:r>
      <w:r w:rsidR="00924D9F">
        <w:t xml:space="preserve">Flutteru </w:t>
      </w:r>
      <w:r w:rsidR="00924D9F" w:rsidRPr="00924D9F">
        <w:t>boli napísané v Dart.</w:t>
      </w:r>
      <w:r w:rsidR="007037B0">
        <w:t xml:space="preserve"> </w:t>
      </w:r>
      <w:r w:rsidR="00635388">
        <w:t>Na samite</w:t>
      </w:r>
      <w:r w:rsidR="007037B0">
        <w:t xml:space="preserve"> bola odprezentovaná ukážka aplikácie, ktorá bola </w:t>
      </w:r>
      <w:r w:rsidR="007037B0" w:rsidRPr="007037B0">
        <w:t>schopn</w:t>
      </w:r>
      <w:r w:rsidR="007037B0">
        <w:t>á</w:t>
      </w:r>
      <w:r w:rsidR="007037B0" w:rsidRPr="007037B0">
        <w:t xml:space="preserve"> konzistentne vykresľovať rýchlosťou </w:t>
      </w:r>
      <w:r w:rsidR="00C065CD">
        <w:t>60</w:t>
      </w:r>
      <w:r w:rsidR="007037B0" w:rsidRPr="007037B0">
        <w:t xml:space="preserve"> sním</w:t>
      </w:r>
      <w:r w:rsidR="007037B0">
        <w:t>kov</w:t>
      </w:r>
      <w:r w:rsidR="007037B0" w:rsidRPr="007037B0">
        <w:t xml:space="preserve"> za sekundu</w:t>
      </w:r>
      <w:r w:rsidR="007037B0">
        <w:t>,</w:t>
      </w:r>
      <w:r w:rsidR="00C065CD">
        <w:t xml:space="preserve"> pri výkonnejších zariadeniach aj 120,</w:t>
      </w:r>
      <w:r w:rsidR="007037B0">
        <w:t xml:space="preserve"> a tak splnila cieľ systému a to byť rýchla a </w:t>
      </w:r>
      <w:r w:rsidR="00635388">
        <w:t>plynulejšia</w:t>
      </w:r>
      <w:r w:rsidR="007037B0">
        <w:t>.</w:t>
      </w:r>
      <w:r w:rsidR="00924D9F" w:rsidRPr="00924D9F">
        <w:t xml:space="preserve"> </w:t>
      </w:r>
      <w:r w:rsidR="0033629C">
        <w:t xml:space="preserve">Pod názvom Flutter bol </w:t>
      </w:r>
      <w:r w:rsidR="00DA60C6">
        <w:t xml:space="preserve">tento rámec </w:t>
      </w:r>
      <w:r w:rsidR="0033629C">
        <w:t xml:space="preserve">prvýkrat </w:t>
      </w:r>
      <w:r w:rsidR="00CA05BE">
        <w:t>vydaný so svojou stabilnou verziou</w:t>
      </w:r>
      <w:r w:rsidR="0033629C">
        <w:t xml:space="preserve"> v roku 201</w:t>
      </w:r>
      <w:r w:rsidR="00CA05BE">
        <w:t>8</w:t>
      </w:r>
      <w:r w:rsidR="00A97ED4">
        <w:t xml:space="preserve"> </w:t>
      </w:r>
      <w:r w:rsidR="00A97ED4">
        <w:fldChar w:fldCharType="begin"/>
      </w:r>
      <w:r w:rsidR="00A97ED4">
        <w:instrText xml:space="preserve"> REF _Ref103428440 \r \h </w:instrText>
      </w:r>
      <w:r w:rsidR="00A97ED4">
        <w:fldChar w:fldCharType="separate"/>
      </w:r>
      <w:r w:rsidR="00A97ED4">
        <w:t>[15]</w:t>
      </w:r>
      <w:r w:rsidR="00A97ED4">
        <w:fldChar w:fldCharType="end"/>
      </w:r>
      <w:r w:rsidR="00CA05BE">
        <w:t>.</w:t>
      </w:r>
    </w:p>
    <w:p w14:paraId="79433D32" w14:textId="78763F35" w:rsidR="004B2915" w:rsidRDefault="00B577D1" w:rsidP="004B2915">
      <w:pPr>
        <w:ind w:firstLine="360"/>
        <w:jc w:val="both"/>
      </w:pPr>
      <w:r>
        <w:lastRenderedPageBreak/>
        <w:t>Flutter používa Dart na vytvorenie používateľského rozhrnia, čím zaniká potreba využívať ďalšie samostatné jazyky ako napríklad značkovací jazyk.</w:t>
      </w:r>
      <w:r w:rsidR="00A530F4">
        <w:t xml:space="preserve"> </w:t>
      </w:r>
      <w:r w:rsidR="00C065CD">
        <w:t>Aplikácie sú zostavené z jednej kódovej základne a sú kompilované do natívneho kódu.</w:t>
      </w:r>
      <w:r w:rsidR="00497B7C">
        <w:t xml:space="preserve"> Do používateľského rozhrania je možné pridať plynulé animácie a rozpoznávanie gest.</w:t>
      </w:r>
      <w:r w:rsidR="004B2915">
        <w:t xml:space="preserve"> Flutter využíva Skia, jeho vlastn</w:t>
      </w:r>
      <w:r w:rsidR="00CF528E">
        <w:t>é</w:t>
      </w:r>
      <w:r w:rsidR="004B2915">
        <w:t xml:space="preserve"> </w:t>
      </w:r>
      <w:r w:rsidR="00CF528E">
        <w:t>renderovacie jadro na vykresľovanie</w:t>
      </w:r>
      <w:r w:rsidR="005C429C">
        <w:t>,</w:t>
      </w:r>
      <w:r w:rsidR="00CF528E">
        <w:t xml:space="preserve"> </w:t>
      </w:r>
      <w:r w:rsidR="005C429C">
        <w:t>vďaka ktorému môže byť spustený prakticky na akejkoľvek platforme.</w:t>
      </w:r>
      <w:r w:rsidR="00CA05BE">
        <w:t xml:space="preserve"> Svojou deklaratívnou povahou vytvára používateľské rozhrania tak, aby odrážali skutočný stav aplikácie. Ak sa stav alebo údaje zmenia, prekreslí sa používateľské rozhranie a vytvorí sa nová inštancia widgetu. Widgety sú stavebnými kameňmi aplikácie Flutter</w:t>
      </w:r>
      <w:r w:rsidR="00F622C0">
        <w:t xml:space="preserve"> a každý widget je nemennou časťou používateľského rozhrania. Sú to konfiguračné časti používateľského rozhrania a spoločne vytvárajú akýsi strom widgetov</w:t>
      </w:r>
      <w:r w:rsidR="00146B17">
        <w:t xml:space="preserve">, kde strom je sám o sebe považovaný za widget. </w:t>
      </w:r>
      <w:r w:rsidR="00D55B1D">
        <w:t>Flutter používa widgety ako konfiguráciu na zostaveie každého prvku na obrazovke. Za strom teda môžeme považovať aplikáciu, ktorá je len kombináciou viacerých jednoduchších widgetov</w:t>
      </w:r>
      <w:r w:rsidR="000B505D">
        <w:t xml:space="preserve">. Keďže je Flutter </w:t>
      </w:r>
      <w:r w:rsidR="00DA60C6">
        <w:t>doposiaľ</w:t>
      </w:r>
      <w:r w:rsidR="000B505D">
        <w:t xml:space="preserve"> relatívne nový</w:t>
      </w:r>
      <w:r w:rsidR="00DA60C6">
        <w:t>,</w:t>
      </w:r>
      <w:r w:rsidR="000B505D">
        <w:t xml:space="preserve"> </w:t>
      </w:r>
      <w:r w:rsidR="000B505D" w:rsidRPr="000B505D">
        <w:t xml:space="preserve">ešte </w:t>
      </w:r>
      <w:r w:rsidR="000B505D">
        <w:t>nie je vytvorené</w:t>
      </w:r>
      <w:r w:rsidR="000B505D" w:rsidRPr="000B505D">
        <w:t xml:space="preserve"> veľké množstvo knižníc pre vlastnú potrebu</w:t>
      </w:r>
      <w:r w:rsidR="00DA60C6">
        <w:t xml:space="preserve">. Rovnako aj </w:t>
      </w:r>
      <w:r w:rsidR="000B505D" w:rsidRPr="000B505D">
        <w:t>niektoré pluginy sú stále v procese vývoja</w:t>
      </w:r>
      <w:r w:rsidR="00DA60C6">
        <w:t>,</w:t>
      </w:r>
      <w:r w:rsidR="000B505D" w:rsidRPr="000B505D">
        <w:t xml:space="preserve"> </w:t>
      </w:r>
      <w:r w:rsidR="00DA60C6">
        <w:t>a</w:t>
      </w:r>
      <w:r w:rsidR="000B505D">
        <w:t xml:space="preserve">však kompenzáciou môže byť možnosť </w:t>
      </w:r>
      <w:r w:rsidR="001B23B1">
        <w:t>nájdenia a implementovania funkcionality,</w:t>
      </w:r>
      <w:r w:rsidR="000B505D">
        <w:t xml:space="preserve"> ktorú potrebujeme</w:t>
      </w:r>
      <w:r w:rsidR="008B7F92">
        <w:t xml:space="preserve">. Dart, v porovnaní s JavaScriptom, využíva relatívne malá komunita, takže existujú len obmedzené zdroje, pomocou ktorých je možné naučiť sa </w:t>
      </w:r>
      <w:r w:rsidR="00DA60C6">
        <w:t>tento jazyk</w:t>
      </w:r>
      <w:r w:rsidR="00297968">
        <w:t xml:space="preserve"> </w:t>
      </w:r>
      <w:r w:rsidR="00297968">
        <w:fldChar w:fldCharType="begin"/>
      </w:r>
      <w:r w:rsidR="00297968">
        <w:instrText xml:space="preserve"> REF _Ref103428440 \r \h </w:instrText>
      </w:r>
      <w:r w:rsidR="00297968">
        <w:fldChar w:fldCharType="separate"/>
      </w:r>
      <w:r w:rsidR="00297968">
        <w:t>[15]</w:t>
      </w:r>
      <w:r w:rsidR="00297968">
        <w:fldChar w:fldCharType="end"/>
      </w:r>
      <w:r w:rsidR="00297968">
        <w:fldChar w:fldCharType="begin"/>
      </w:r>
      <w:r w:rsidR="00297968">
        <w:instrText xml:space="preserve"> REF _Ref103432934 \r \h </w:instrText>
      </w:r>
      <w:r w:rsidR="00297968">
        <w:fldChar w:fldCharType="separate"/>
      </w:r>
      <w:r w:rsidR="00297968">
        <w:t>[16]</w:t>
      </w:r>
      <w:r w:rsidR="00297968">
        <w:fldChar w:fldCharType="end"/>
      </w:r>
      <w:r w:rsidR="00D55B1D">
        <w:t>.</w:t>
      </w:r>
    </w:p>
    <w:p w14:paraId="3479ACA7" w14:textId="507E4539" w:rsidR="00C66674" w:rsidRPr="00CD7B7E" w:rsidRDefault="00C66674" w:rsidP="00C66674">
      <w:pPr>
        <w:pStyle w:val="1Nadpis"/>
      </w:pPr>
      <w:bookmarkStart w:id="26" w:name="_Toc103847716"/>
      <w:r>
        <w:lastRenderedPageBreak/>
        <w:t>Lekárska vizita a využitie mobilných aplikácií v jej procese</w:t>
      </w:r>
      <w:bookmarkEnd w:id="26"/>
    </w:p>
    <w:p w14:paraId="15EAF318" w14:textId="4D57DB27" w:rsidR="0071163F" w:rsidRPr="0071163F" w:rsidRDefault="0071163F" w:rsidP="00C60186">
      <w:pPr>
        <w:pStyle w:val="2Nadpis"/>
        <w:jc w:val="both"/>
      </w:pPr>
      <w:bookmarkStart w:id="27" w:name="_Toc103847717"/>
      <w:r>
        <w:t>Vizita</w:t>
      </w:r>
      <w:bookmarkEnd w:id="27"/>
    </w:p>
    <w:p w14:paraId="6F5AEE0F" w14:textId="52C54651" w:rsidR="0051277C" w:rsidRPr="0051277C" w:rsidRDefault="0051277C" w:rsidP="00C60186">
      <w:pPr>
        <w:pStyle w:val="3Nadpis"/>
        <w:jc w:val="both"/>
      </w:pPr>
      <w:bookmarkStart w:id="28" w:name="_Toc103847718"/>
      <w:r>
        <w:t>Charakteristika vizity.</w:t>
      </w:r>
      <w:bookmarkEnd w:id="28"/>
    </w:p>
    <w:p w14:paraId="51D47968" w14:textId="39FABD57" w:rsidR="00350707" w:rsidRDefault="00EF300D" w:rsidP="00C60186">
      <w:pPr>
        <w:ind w:firstLine="360"/>
        <w:jc w:val="both"/>
      </w:pPr>
      <w:r>
        <w:t xml:space="preserve">Dôležitou súčasťou ošetrovateľskej starostlivosti o pacienta je vizita. </w:t>
      </w:r>
      <w:r w:rsidR="005B5862">
        <w:t xml:space="preserve">Vizita je pravidelná kontrola hospitalizovaných pacientov, </w:t>
      </w:r>
      <w:r w:rsidR="000C3F2F">
        <w:t>účelom</w:t>
      </w:r>
      <w:r w:rsidR="005B5862">
        <w:t xml:space="preserve"> ktorej </w:t>
      </w:r>
      <w:r w:rsidR="000C3F2F">
        <w:t>je</w:t>
      </w:r>
      <w:r w:rsidR="001C6228">
        <w:t xml:space="preserve"> dopodrobna</w:t>
      </w:r>
      <w:r w:rsidR="005B5862">
        <w:t xml:space="preserve"> zis</w:t>
      </w:r>
      <w:r w:rsidR="000C3F2F">
        <w:t>tiť</w:t>
      </w:r>
      <w:r w:rsidR="005B5862">
        <w:t xml:space="preserve"> aktuálne informácie o stave pacienta</w:t>
      </w:r>
      <w:r w:rsidR="000C3F2F">
        <w:t xml:space="preserve">, </w:t>
      </w:r>
      <w:r w:rsidR="001C6228">
        <w:t>kontrolujú sa výsledky</w:t>
      </w:r>
      <w:r w:rsidR="000C3F2F">
        <w:t xml:space="preserve"> predchádzajúcich</w:t>
      </w:r>
      <w:r w:rsidR="001C6228">
        <w:t xml:space="preserve"> vyšetrení</w:t>
      </w:r>
      <w:r w:rsidR="0051277C">
        <w:t>,</w:t>
      </w:r>
      <w:r w:rsidR="000C3F2F">
        <w:t> určujú sa nasledujúce postupy pri liečení pacienta</w:t>
      </w:r>
      <w:r w:rsidR="0051277C">
        <w:t>, rozhoduje sa o preložení, či prepustení pacienta</w:t>
      </w:r>
      <w:r w:rsidR="005B5862">
        <w:t>.</w:t>
      </w:r>
      <w:r w:rsidR="00BB0A18">
        <w:t xml:space="preserve"> </w:t>
      </w:r>
      <w:r w:rsidR="007D1992">
        <w:t xml:space="preserve">Ide o pravidelnú návštevu, ktorá prebieha v určitých časových intervaloch. </w:t>
      </w:r>
      <w:r w:rsidR="00377782">
        <w:t>Vizity sa z</w:t>
      </w:r>
      <w:r w:rsidR="001C6228">
        <w:t>účastňuje</w:t>
      </w:r>
      <w:r w:rsidR="00377782">
        <w:t xml:space="preserve"> </w:t>
      </w:r>
      <w:r w:rsidR="001C6228">
        <w:t>lekár</w:t>
      </w:r>
      <w:r w:rsidR="004507D2">
        <w:t>, zdravotná sestra</w:t>
      </w:r>
      <w:r w:rsidR="00D86F67">
        <w:t xml:space="preserve"> alebo iní pr</w:t>
      </w:r>
      <w:r w:rsidR="001C6228">
        <w:t xml:space="preserve">acovnci zdravotníckeho tímu. </w:t>
      </w:r>
      <w:r w:rsidR="00F01169">
        <w:t xml:space="preserve">Môže </w:t>
      </w:r>
      <w:r w:rsidR="00585A5C">
        <w:t xml:space="preserve">byť realizovaná </w:t>
      </w:r>
      <w:r w:rsidR="00F01169">
        <w:t>rôznymi spôsobmi</w:t>
      </w:r>
      <w:r w:rsidR="00585A5C">
        <w:t xml:space="preserve">. </w:t>
      </w:r>
      <w:r w:rsidR="001C6228">
        <w:t xml:space="preserve">Najčastejšie </w:t>
      </w:r>
      <w:r w:rsidR="00377782">
        <w:t>prebieha priamo v izbe pacienta pri lôžku chorého, no v praxi sa taktiež môžeme stretnúť aj s realizáciou vizity vo vyšetrovni či ambulancii praktického lekára</w:t>
      </w:r>
      <w:r w:rsidR="00585A5C">
        <w:t>, vždy to ale zavisí od samotnej organizácie a</w:t>
      </w:r>
      <w:r w:rsidR="00BB0A18">
        <w:t> </w:t>
      </w:r>
      <w:r w:rsidR="00585A5C">
        <w:t>preferencií</w:t>
      </w:r>
      <w:r w:rsidR="00BB0A18">
        <w:t xml:space="preserve"> daného oddelenia</w:t>
      </w:r>
      <w:r w:rsidR="00377782">
        <w:t xml:space="preserve">. </w:t>
      </w:r>
      <w:r w:rsidR="00BB0A18">
        <w:t>Z pohľadu pacienta ide o najvážnejšiu udalosť v jeho celodennom programe</w:t>
      </w:r>
      <w:r w:rsidR="00D03A63">
        <w:t>, ak sa práve nejedná o jeho operačný deň</w:t>
      </w:r>
      <w:r w:rsidR="00BB0A18">
        <w:t xml:space="preserve">. </w:t>
      </w:r>
      <w:r w:rsidR="007D1992">
        <w:t>Počas priebehu vizity sú pacienti informovaní o svojich výsledkoch, nadchádzajúcich vyšetreniach či o prognóze do budúcna</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7D1992">
        <w:t>.</w:t>
      </w:r>
    </w:p>
    <w:p w14:paraId="141D56C7" w14:textId="289929C8" w:rsidR="00350707" w:rsidRDefault="004507D2" w:rsidP="0071163F">
      <w:pPr>
        <w:pStyle w:val="3Nadpis"/>
      </w:pPr>
      <w:bookmarkStart w:id="29" w:name="_Toc103847719"/>
      <w:r>
        <w:t>Formy vizít</w:t>
      </w:r>
      <w:bookmarkEnd w:id="29"/>
    </w:p>
    <w:p w14:paraId="16E49F12" w14:textId="69104002" w:rsidR="004507D2" w:rsidRDefault="004507D2" w:rsidP="003215F4">
      <w:pPr>
        <w:ind w:firstLine="360"/>
        <w:jc w:val="both"/>
      </w:pPr>
      <w:r>
        <w:t xml:space="preserve">Vizity môžeme rozdeliť do dvoch základných skupín a to lekárske a sesterské vizity. </w:t>
      </w:r>
      <w:r w:rsidR="00D86F67">
        <w:t>Sesterské vizity sa líšia od lekárskej hlavne svojím zameraním a účelom.</w:t>
      </w:r>
      <w:r w:rsidR="00804616">
        <w:t xml:space="preserve"> </w:t>
      </w:r>
      <w:r w:rsidR="00AA2906">
        <w:t xml:space="preserve">Lekársku vizitu poznáme individuálnu, skupinovú, malú a veľkú. Pri sesterskej môžeme hovoriť o individuálnej, malej a veľkej. </w:t>
      </w:r>
      <w:r w:rsidR="0019141C">
        <w:t>Mal</w:t>
      </w:r>
      <w:r w:rsidR="002F3126">
        <w:t>á lekárska</w:t>
      </w:r>
      <w:r w:rsidR="0019141C">
        <w:t xml:space="preserve"> vizit</w:t>
      </w:r>
      <w:r w:rsidR="002F3126">
        <w:t xml:space="preserve">a je </w:t>
      </w:r>
      <w:r w:rsidR="00933454">
        <w:t>zvyčajne</w:t>
      </w:r>
      <w:r w:rsidR="002F3126">
        <w:t xml:space="preserve"> dvakrát denne. Obvykle vykonáva túto vizitu službukonajúci lekár, ktorý sa informuje o</w:t>
      </w:r>
      <w:r w:rsidR="00000D6F">
        <w:t> </w:t>
      </w:r>
      <w:r w:rsidR="002F3126">
        <w:t>anamnéze</w:t>
      </w:r>
      <w:r w:rsidR="00000D6F">
        <w:t xml:space="preserve"> a</w:t>
      </w:r>
      <w:r w:rsidR="002F3126">
        <w:t xml:space="preserve"> aktuálnom stave</w:t>
      </w:r>
      <w:r w:rsidR="00000D6F">
        <w:t>. Veľká lekárska vizita, alebo inak primárska, sa vykonáva dva až trikrát týždenne.</w:t>
      </w:r>
      <w:r w:rsidR="002F3126">
        <w:t xml:space="preserve"> </w:t>
      </w:r>
      <w:r w:rsidR="00000D6F">
        <w:t>Vizi</w:t>
      </w:r>
      <w:r w:rsidR="0056590C">
        <w:t>t</w:t>
      </w:r>
      <w:r w:rsidR="00000D6F">
        <w:t>u vedie primár oddelenia a zúčastňujú sa jej všetci členovia zdravotníckeho t</w:t>
      </w:r>
      <w:r w:rsidR="00C4126F">
        <w:t>í</w:t>
      </w:r>
      <w:r w:rsidR="00000D6F">
        <w:t>mu. Cieľom je vzájomná informovanosť všetkých členov týmu o stave a liečebných postup</w:t>
      </w:r>
      <w:r w:rsidR="00933454">
        <w:t>o</w:t>
      </w:r>
      <w:r w:rsidR="00000D6F">
        <w:t>ch pacienta.</w:t>
      </w:r>
      <w:r w:rsidR="002F3126">
        <w:t xml:space="preserve"> </w:t>
      </w:r>
      <w:r w:rsidR="00C4126F">
        <w:t xml:space="preserve">Ak lekár doplní túto vizitu o individuálnu konzultáciu v ambulancii, tak hovoríme o individuálnej vizite. Skupinová vizita je zvláštna forma vizity, ktorá prebieha v liečebných alebo psychiatrických oddeleniach. </w:t>
      </w:r>
      <w:r w:rsidR="0019141C">
        <w:t xml:space="preserve"> </w:t>
      </w:r>
      <w:r w:rsidR="00C4126F">
        <w:t xml:space="preserve">Sesterské vizity </w:t>
      </w:r>
      <w:r w:rsidR="007D1ACA">
        <w:t xml:space="preserve">sú určené na zistenie aktuálnych potrieb pacientov. </w:t>
      </w:r>
      <w:r w:rsidR="00800F84">
        <w:t xml:space="preserve">Sestra v rámci individuálnej vizity </w:t>
      </w:r>
      <w:r w:rsidR="00AE1725">
        <w:t>dáva inštrukcie pacientovi alebo ošetruje a prevezuje rany</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AE1725">
        <w:t xml:space="preserve">. </w:t>
      </w:r>
    </w:p>
    <w:p w14:paraId="4EC87977" w14:textId="68191DB6" w:rsidR="00406E02" w:rsidRDefault="00406E02" w:rsidP="0071163F">
      <w:pPr>
        <w:pStyle w:val="3Nadpis"/>
      </w:pPr>
      <w:bookmarkStart w:id="30" w:name="_Toc103847720"/>
      <w:r>
        <w:t>Príprava vizity</w:t>
      </w:r>
      <w:bookmarkEnd w:id="30"/>
    </w:p>
    <w:p w14:paraId="5210481F" w14:textId="0E1B7755" w:rsidR="002B1F84" w:rsidRDefault="00406E02" w:rsidP="003215F4">
      <w:pPr>
        <w:ind w:firstLine="360"/>
        <w:jc w:val="both"/>
      </w:pPr>
      <w:r>
        <w:t xml:space="preserve">Sestra má pripraviť vizitu tak, aby prebiehala v príjemnom a pokojnom prostredí. </w:t>
      </w:r>
      <w:r w:rsidR="00481728">
        <w:t xml:space="preserve">Je potrebné </w:t>
      </w:r>
      <w:r w:rsidR="00BB0302">
        <w:t>skontrolovať a upraviť izbu a upozorniť pacientov na nadchádzajúcu vizitu</w:t>
      </w:r>
      <w:r w:rsidR="00D7449D">
        <w:t>,</w:t>
      </w:r>
      <w:r w:rsidR="00BB0302">
        <w:t xml:space="preserve"> aby sa zdržiavali vo svojich izbách. </w:t>
      </w:r>
      <w:r w:rsidR="006B7A4A">
        <w:t xml:space="preserve">Povinnosťou sestier, ktoré sprevádzajú lekára pri vizite, je vedieť o pacientovi čo najviac informácií. Tieto informácie zisťujú ešte pred vizitou a taktiež ešte pred ňou ich čo najpodrobnejšie a najpresnejšie podávajú lekárovi. </w:t>
      </w:r>
      <w:r w:rsidR="00984229">
        <w:t xml:space="preserve">Ide napríklad o aktuálny stav pacienta, tlak krvi, </w:t>
      </w:r>
      <w:r w:rsidR="00984229">
        <w:lastRenderedPageBreak/>
        <w:t>pulz, príjem a výdaj tekutín. Podľa anamnézy sa zisťujú aj iné informácie ako napríklad saturácia krvi, teplota či glykémia krvi</w:t>
      </w:r>
      <w:r w:rsidR="00DE501C">
        <w:t xml:space="preserve">. </w:t>
      </w:r>
      <w:r w:rsidR="008B3288">
        <w:t>Nakoniec je ešte potrebné pripraviť zdravotné dokumentácie a základné pomôcky pre vizitu</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984229">
        <w:t>.</w:t>
      </w:r>
      <w:r w:rsidR="00C4126F">
        <w:t xml:space="preserve"> </w:t>
      </w:r>
    </w:p>
    <w:p w14:paraId="3CF526B1" w14:textId="76EE4C09" w:rsidR="001042A8" w:rsidRDefault="001042A8" w:rsidP="0071163F">
      <w:pPr>
        <w:pStyle w:val="3Nadpis"/>
      </w:pPr>
      <w:bookmarkStart w:id="31" w:name="_Toc103847721"/>
      <w:r>
        <w:t>Vedenie zdravotnej dokumentácie</w:t>
      </w:r>
      <w:bookmarkEnd w:id="31"/>
    </w:p>
    <w:p w14:paraId="13818BD7" w14:textId="40291102" w:rsidR="00313222" w:rsidRDefault="00594A1A" w:rsidP="00B25EE1">
      <w:pPr>
        <w:ind w:firstLine="360"/>
        <w:jc w:val="both"/>
      </w:pPr>
      <w:r>
        <w:t xml:space="preserve">Súčasťou poskytovania zdravotnej starostlivosti je vedenie zdravotnej dokumentácie. </w:t>
      </w:r>
      <w:r w:rsidR="002B1F84">
        <w:t>Sestra vedie zdravotnú dokumentáciu</w:t>
      </w:r>
      <w:r w:rsidR="000E4988">
        <w:t xml:space="preserve"> hospitalizovaného</w:t>
      </w:r>
      <w:r w:rsidR="002B1F84">
        <w:t xml:space="preserve"> pacienta.</w:t>
      </w:r>
      <w:r w:rsidR="00BC7575">
        <w:t xml:space="preserve"> </w:t>
      </w:r>
      <w:r w:rsidR="002B1F84">
        <w:t xml:space="preserve">Zdravotná dokumentácia je súhrn osobných údajov </w:t>
      </w:r>
      <w:r w:rsidR="00BC582B">
        <w:t xml:space="preserve">osoby, ktorej je poskytovaná zdravotná starostlivosť. Ide teda o údaje ako meno, priezvisko, rodné </w:t>
      </w:r>
      <w:r w:rsidR="000E4988">
        <w:t>číslo, dátum narodenia, adresa, telefónne číslo</w:t>
      </w:r>
      <w:r w:rsidR="00DF4B12">
        <w:t>, aktuálny zdravotný stav pacienta</w:t>
      </w:r>
      <w:r w:rsidR="000E4988">
        <w:t xml:space="preserve"> a zdravotné údaje, ktoré boli zistené od pacienta či samotným poskytovaním zdravotnej starostlivosti</w:t>
      </w:r>
      <w:r w:rsidR="00DF4B12">
        <w:t>,</w:t>
      </w:r>
      <w:r w:rsidR="000E4988">
        <w:t xml:space="preserve"> vrátane podaných liekov</w:t>
      </w:r>
      <w:r w:rsidR="00DF4B12">
        <w:t xml:space="preserve"> </w:t>
      </w:r>
      <w:r w:rsidR="000E4988">
        <w:t>a vykonaných lekárskych vyšetren</w:t>
      </w:r>
      <w:r w:rsidR="00E73565">
        <w:t>í</w:t>
      </w:r>
      <w:r w:rsidR="00DF4B12">
        <w:t xml:space="preserve"> a výsledkoch z týchto vyšetrení</w:t>
      </w:r>
      <w:r w:rsidR="000E4988">
        <w:t>.</w:t>
      </w:r>
      <w:r w:rsidR="00DF4B12">
        <w:t xml:space="preserve"> </w:t>
      </w:r>
      <w:r w:rsidR="000E4988">
        <w:t xml:space="preserve">Táto dokumentácia sa vedie </w:t>
      </w:r>
      <w:r w:rsidR="006D19F2">
        <w:t>v písomnej alebo v elektronickej forme</w:t>
      </w:r>
      <w:r w:rsidR="00297968">
        <w:t xml:space="preserve"> </w:t>
      </w:r>
      <w:r w:rsidR="00297968">
        <w:fldChar w:fldCharType="begin"/>
      </w:r>
      <w:r w:rsidR="00297968">
        <w:instrText xml:space="preserve"> REF _Ref99919330 \r \h </w:instrText>
      </w:r>
      <w:r w:rsidR="00297968">
        <w:fldChar w:fldCharType="separate"/>
      </w:r>
      <w:r w:rsidR="00297968">
        <w:t>[18]</w:t>
      </w:r>
      <w:r w:rsidR="00297968">
        <w:fldChar w:fldCharType="end"/>
      </w:r>
      <w:r>
        <w:t>.</w:t>
      </w:r>
      <w:r w:rsidR="006D19F2">
        <w:t xml:space="preserve"> </w:t>
      </w:r>
      <w:r w:rsidR="009A4021">
        <w:t>Väčšina zdravotníckych zari</w:t>
      </w:r>
      <w:r w:rsidR="00E15FE2">
        <w:t>a</w:t>
      </w:r>
      <w:r w:rsidR="009A4021">
        <w:t>dení v </w:t>
      </w:r>
      <w:r w:rsidR="00EB0257">
        <w:t xml:space="preserve"> </w:t>
      </w:r>
      <w:r w:rsidR="00D03F39">
        <w:t>súčasnosti využíva elektronickú formu stále viac a snažia sa o</w:t>
      </w:r>
      <w:r w:rsidR="00EB0257">
        <w:t xml:space="preserve"> redukciu vedenia písomnej formy zdravotnej dokumentácie. Elektronická forma je vytváraná sestrou, ktorá vkladá údaje o pacientovi do </w:t>
      </w:r>
      <w:r w:rsidR="00AE5C21">
        <w:t xml:space="preserve">databázy v počítači. </w:t>
      </w:r>
      <w:r w:rsidR="00995BFE">
        <w:t>Dôležité je, aby novovytvorený digitálny záznam bol zhodný s predchádzajúcim písomným</w:t>
      </w:r>
      <w:r w:rsidR="00297968">
        <w:t xml:space="preserve"> </w:t>
      </w:r>
      <w:r w:rsidR="00297968">
        <w:fldChar w:fldCharType="begin"/>
      </w:r>
      <w:r w:rsidR="00297968">
        <w:instrText xml:space="preserve"> REF _Ref99919341 \r \h </w:instrText>
      </w:r>
      <w:r w:rsidR="00297968">
        <w:fldChar w:fldCharType="separate"/>
      </w:r>
      <w:r w:rsidR="00297968">
        <w:t>[19]</w:t>
      </w:r>
      <w:r w:rsidR="00297968">
        <w:fldChar w:fldCharType="end"/>
      </w:r>
      <w:r w:rsidR="00995BFE">
        <w:t>.</w:t>
      </w:r>
      <w:r w:rsidR="00D1048C">
        <w:t xml:space="preserve"> </w:t>
      </w:r>
    </w:p>
    <w:p w14:paraId="5459ACC6" w14:textId="7FEFEA8C" w:rsidR="001B7279" w:rsidRDefault="0084736A" w:rsidP="001B7279">
      <w:pPr>
        <w:pStyle w:val="2Nadpis"/>
      </w:pPr>
      <w:bookmarkStart w:id="32" w:name="_Toc103847722"/>
      <w:r>
        <w:t>Existujúce aplikácie pre vizitu</w:t>
      </w:r>
      <w:bookmarkEnd w:id="32"/>
    </w:p>
    <w:p w14:paraId="6FB39833" w14:textId="6F5DEA9E" w:rsidR="00307505" w:rsidRDefault="007441E2" w:rsidP="00307505">
      <w:pPr>
        <w:jc w:val="both"/>
      </w:pPr>
      <w:r>
        <w:tab/>
      </w:r>
      <w:r w:rsidR="001A7875">
        <w:t xml:space="preserve">V súčasnosti Google ponúka </w:t>
      </w:r>
      <w:r w:rsidR="00BB181F">
        <w:t xml:space="preserve">veľa rôznych </w:t>
      </w:r>
      <w:r w:rsidR="001A7875">
        <w:t>aplikácií pre systémovú platformu Android, ktoré s</w:t>
      </w:r>
      <w:r w:rsidR="00383930">
        <w:t>ú lekárskeho charakteru.</w:t>
      </w:r>
      <w:r w:rsidR="004B3EA5">
        <w:t xml:space="preserve"> </w:t>
      </w:r>
      <w:r w:rsidR="00BB181F">
        <w:t>Medzi nimi nájdeme množstvo takých</w:t>
      </w:r>
      <w:r>
        <w:t>, ktoré slúžia na zaznamenávanie meraní. Väčšina z nich je zameraná na jedno konkrétne meranie, ako napríklad</w:t>
      </w:r>
      <w:r w:rsidR="008E3E26">
        <w:t xml:space="preserve"> len na</w:t>
      </w:r>
      <w:r>
        <w:t xml:space="preserve"> meranie krvného tlaku</w:t>
      </w:r>
      <w:r w:rsidR="00AE3BAA">
        <w:t xml:space="preserve">, </w:t>
      </w:r>
      <w:r w:rsidR="00BB6FE8">
        <w:t>teploty</w:t>
      </w:r>
      <w:r w:rsidR="00AE3BAA">
        <w:t xml:space="preserve"> či glukózy v krvi</w:t>
      </w:r>
      <w:r w:rsidR="00BB6FE8">
        <w:t xml:space="preserve">. Takéto aplikácie vám pomôžu </w:t>
      </w:r>
      <w:r w:rsidR="000428E5">
        <w:t xml:space="preserve">okrem zaznamenávania hodnôt </w:t>
      </w:r>
      <w:r w:rsidR="00235FC7">
        <w:t>do denníka sl</w:t>
      </w:r>
      <w:r w:rsidR="000428E5">
        <w:t xml:space="preserve">edovovať históriu </w:t>
      </w:r>
      <w:r w:rsidR="00235FC7">
        <w:t xml:space="preserve">týchto </w:t>
      </w:r>
      <w:r w:rsidR="000428E5">
        <w:t>meraní, zobrazovať grafy</w:t>
      </w:r>
      <w:r w:rsidR="00DD1B04">
        <w:t xml:space="preserve"> a</w:t>
      </w:r>
      <w:r w:rsidR="00AE3BAA">
        <w:t xml:space="preserve"> diagramy</w:t>
      </w:r>
      <w:r w:rsidR="000428E5">
        <w:t xml:space="preserve">. </w:t>
      </w:r>
      <w:r w:rsidR="00DD1B04">
        <w:t>Lepšie z nich majú viacero zaujímavých funkcií ako exportovanie údajov ako CSV súbor a </w:t>
      </w:r>
      <w:r w:rsidR="00085807">
        <w:t>u</w:t>
      </w:r>
      <w:r w:rsidR="00DD1B04">
        <w:t>pozornenie pomocou notifik</w:t>
      </w:r>
      <w:r w:rsidR="00085807">
        <w:t>á</w:t>
      </w:r>
      <w:r w:rsidR="00DD1B04">
        <w:t xml:space="preserve">cie na vynechané meranie. </w:t>
      </w:r>
      <w:r w:rsidR="00BB181F">
        <w:t>Niektoré</w:t>
      </w:r>
      <w:r w:rsidR="009C075D">
        <w:t xml:space="preserve"> z týchto</w:t>
      </w:r>
      <w:r w:rsidR="000428E5">
        <w:t xml:space="preserve"> aplikácií po zaznamenaní</w:t>
      </w:r>
      <w:r w:rsidR="009C075D">
        <w:t xml:space="preserve"> nameranej</w:t>
      </w:r>
      <w:r w:rsidR="000428E5">
        <w:t xml:space="preserve"> </w:t>
      </w:r>
      <w:r w:rsidR="00E05790">
        <w:t>hodnoty</w:t>
      </w:r>
      <w:r w:rsidR="004B3EA5">
        <w:t>,</w:t>
      </w:r>
      <w:r w:rsidR="00E05790">
        <w:t xml:space="preserve"> vyhodnot</w:t>
      </w:r>
      <w:r w:rsidR="003215F4">
        <w:t>ia</w:t>
      </w:r>
      <w:r w:rsidR="00E05790">
        <w:t xml:space="preserve"> zadan</w:t>
      </w:r>
      <w:r w:rsidR="009C075D">
        <w:t xml:space="preserve">ú hodnotu </w:t>
      </w:r>
      <w:r w:rsidR="00E05790">
        <w:t>a upozorn</w:t>
      </w:r>
      <w:r w:rsidR="003215F4">
        <w:t>ia</w:t>
      </w:r>
      <w:r w:rsidR="00E05790">
        <w:t xml:space="preserve"> používateľa na prípadné odchýlky od normálu. Potom tu je skupina aplikácií, ktoré sú vytvorené priamo výrobcami meracích prístrojov</w:t>
      </w:r>
      <w:r w:rsidR="00AE3BAA">
        <w:t xml:space="preserve">, </w:t>
      </w:r>
      <w:r w:rsidR="00085807">
        <w:t>ktoré</w:t>
      </w:r>
      <w:r w:rsidR="00AE3BAA">
        <w:t xml:space="preserve"> sľubujú ľahkú </w:t>
      </w:r>
      <w:r w:rsidR="00AE3BAA" w:rsidRPr="0045067B">
        <w:t>komunikáciu aplikácie s ich zariadením</w:t>
      </w:r>
      <w:r w:rsidR="003215F4" w:rsidRPr="0045067B">
        <w:t>, no o</w:t>
      </w:r>
      <w:r w:rsidR="00085807" w:rsidRPr="0045067B">
        <w:t>krem toho však majú rovnaké funkcie ako vyššie</w:t>
      </w:r>
      <w:r w:rsidR="00085807">
        <w:t xml:space="preserve"> spomenuté aplikácie</w:t>
      </w:r>
      <w:r w:rsidR="009C075D">
        <w:t xml:space="preserve">. Funkcionálne </w:t>
      </w:r>
      <w:r w:rsidR="00AE3BAA">
        <w:t>však</w:t>
      </w:r>
      <w:r w:rsidR="009C075D">
        <w:t xml:space="preserve"> </w:t>
      </w:r>
      <w:r w:rsidR="00235FC7">
        <w:t xml:space="preserve">nie vždy </w:t>
      </w:r>
      <w:r w:rsidR="009C075D">
        <w:t>spĺňajú to čo sľubuj</w:t>
      </w:r>
      <w:r w:rsidR="00BB181F">
        <w:t>ú</w:t>
      </w:r>
      <w:r w:rsidR="009C075D">
        <w:t xml:space="preserve">, </w:t>
      </w:r>
      <w:r w:rsidR="00BB181F">
        <w:t>čo môžeme vidieť</w:t>
      </w:r>
      <w:r w:rsidR="00E756EB">
        <w:t xml:space="preserve"> aj</w:t>
      </w:r>
      <w:r w:rsidR="00BB181F">
        <w:t xml:space="preserve"> na </w:t>
      </w:r>
      <w:r w:rsidR="0045067B">
        <w:t>veľkom</w:t>
      </w:r>
      <w:r w:rsidR="00BB181F">
        <w:t xml:space="preserve"> množstve </w:t>
      </w:r>
      <w:r w:rsidR="00AE3BAA">
        <w:t>negatívnych hodnotení a recenzií.</w:t>
      </w:r>
      <w:r w:rsidR="00483A3F">
        <w:t xml:space="preserve"> </w:t>
      </w:r>
      <w:r w:rsidR="009135DA">
        <w:t>Aplikáciu, v ktorej by bolo možné zaznamenávať viac</w:t>
      </w:r>
      <w:r w:rsidR="008E3E26">
        <w:t>ero</w:t>
      </w:r>
      <w:r w:rsidR="009135DA">
        <w:t xml:space="preserve"> rôznych meraní, pre väčšie množstvo ľudí </w:t>
      </w:r>
      <w:r w:rsidR="00A66BAC">
        <w:t>sme</w:t>
      </w:r>
      <w:r w:rsidR="009135DA">
        <w:t xml:space="preserve"> našl</w:t>
      </w:r>
      <w:r w:rsidR="00A66BAC">
        <w:t>i</w:t>
      </w:r>
      <w:r w:rsidR="009135DA">
        <w:t xml:space="preserve"> len jednu. Zväčša aplikácie podporovali zápis meraní jednej osobe, nanajvyš dvom</w:t>
      </w:r>
      <w:r w:rsidR="000C6093">
        <w:t>, preto by takéto aplikácie nemohli byť použité na pomoc pri vizite</w:t>
      </w:r>
      <w:r w:rsidR="009135DA">
        <w:t>.</w:t>
      </w:r>
      <w:r w:rsidR="000C6093">
        <w:t xml:space="preserve"> Posledné negatívum, ktoré </w:t>
      </w:r>
      <w:r w:rsidR="00A66BAC">
        <w:t>sme</w:t>
      </w:r>
      <w:r w:rsidR="000C6093">
        <w:t xml:space="preserve"> pri prieskume spozoroval</w:t>
      </w:r>
      <w:r w:rsidR="00A66BAC">
        <w:t>i</w:t>
      </w:r>
      <w:r w:rsidR="000C6093">
        <w:t xml:space="preserve"> bolo, že len málo z nich bolo v slovenskom jazyku</w:t>
      </w:r>
      <w:r w:rsidR="008E3E26">
        <w:t>. Nemôžem očakávať, že všetci ovadajú anglický jazyk, alebo že by ho chceli využívať na dennej báze.</w:t>
      </w:r>
      <w:r w:rsidR="009135DA">
        <w:t xml:space="preserve"> </w:t>
      </w:r>
    </w:p>
    <w:p w14:paraId="74706507" w14:textId="7DF158A7" w:rsidR="009E28F6" w:rsidRDefault="00A66BAC" w:rsidP="00307505">
      <w:pPr>
        <w:ind w:firstLine="708"/>
        <w:jc w:val="both"/>
      </w:pPr>
      <w:r>
        <w:lastRenderedPageBreak/>
        <w:t>Náš</w:t>
      </w:r>
      <w:r w:rsidR="00E756EB">
        <w:t xml:space="preserve"> prieskum existujúcich aplikácii </w:t>
      </w:r>
      <w:r>
        <w:t>sme</w:t>
      </w:r>
      <w:r w:rsidR="00E756EB">
        <w:t xml:space="preserve"> vykon</w:t>
      </w:r>
      <w:r>
        <w:t>ávali</w:t>
      </w:r>
      <w:r w:rsidR="00235FC7">
        <w:t xml:space="preserve"> v internetovom obchode Google Play, ktorý slúži ako oficiálna aplikačná databáza pre operačný systém Android. </w:t>
      </w:r>
      <w:r w:rsidR="009E28F6">
        <w:t xml:space="preserve">Ako ukážku </w:t>
      </w:r>
      <w:r>
        <w:t>uvádzame</w:t>
      </w:r>
      <w:r w:rsidR="009E28F6">
        <w:t xml:space="preserve"> </w:t>
      </w:r>
      <w:r w:rsidR="003D1EE2">
        <w:t xml:space="preserve">aplikácie, ktoré </w:t>
      </w:r>
      <w:r>
        <w:t>nás</w:t>
      </w:r>
      <w:r w:rsidR="003D1EE2">
        <w:t xml:space="preserve"> pri vyhľadávaní najviac zaujali.</w:t>
      </w:r>
    </w:p>
    <w:p w14:paraId="7B20F754" w14:textId="13EC2612" w:rsidR="006F0BD0" w:rsidRDefault="006F0BD0" w:rsidP="006F0BD0">
      <w:pPr>
        <w:pStyle w:val="3Nadpis"/>
      </w:pPr>
      <w:bookmarkStart w:id="33" w:name="_Toc103847723"/>
      <w:r>
        <w:t>Mobilná aplikácia</w:t>
      </w:r>
      <w:r w:rsidR="000E5A5D">
        <w:t xml:space="preserve"> Denník krvného tlaku</w:t>
      </w:r>
      <w:bookmarkEnd w:id="33"/>
    </w:p>
    <w:p w14:paraId="70A8A523" w14:textId="4F6D9508" w:rsidR="00634980" w:rsidRDefault="000E5A5D" w:rsidP="00634980">
      <w:pPr>
        <w:ind w:firstLine="708"/>
        <w:jc w:val="both"/>
      </w:pPr>
      <w:r>
        <w:t xml:space="preserve">Mobilná aplikácia Denník krvného tlaku </w:t>
      </w:r>
      <w:r w:rsidR="00297968">
        <w:fldChar w:fldCharType="begin"/>
      </w:r>
      <w:r w:rsidR="00297968">
        <w:instrText xml:space="preserve"> REF _Ref100585500 \r \h </w:instrText>
      </w:r>
      <w:r w:rsidR="00297968">
        <w:fldChar w:fldCharType="separate"/>
      </w:r>
      <w:r w:rsidR="00297968">
        <w:t>[20]</w:t>
      </w:r>
      <w:r w:rsidR="00297968">
        <w:fldChar w:fldCharType="end"/>
      </w:r>
      <w:r>
        <w:t xml:space="preserve"> j</w:t>
      </w:r>
      <w:r w:rsidR="0092125C">
        <w:t>e</w:t>
      </w:r>
      <w:r>
        <w:t xml:space="preserve"> </w:t>
      </w:r>
      <w:r w:rsidR="0092125C">
        <w:t>aplikácia, ktorej funkcionalit</w:t>
      </w:r>
      <w:r w:rsidR="00E77D0A">
        <w:t>y</w:t>
      </w:r>
      <w:r w:rsidR="0092125C">
        <w:t xml:space="preserve"> </w:t>
      </w:r>
      <w:r w:rsidR="00C13752">
        <w:t xml:space="preserve">najmenej spĺňali </w:t>
      </w:r>
      <w:r w:rsidR="00944DF3">
        <w:t>používateľské požiadavky</w:t>
      </w:r>
      <w:r w:rsidR="0092125C">
        <w:t>.</w:t>
      </w:r>
      <w:r w:rsidR="00C13752">
        <w:t xml:space="preserve"> Typ tejto aplikácie sa najčastejšie vyskytoval pri vyhľadávaní medicínskych výrazov či podobných kľúčových slov. I</w:t>
      </w:r>
      <w:r w:rsidR="0092125C">
        <w:t>de o</w:t>
      </w:r>
      <w:r w:rsidR="00767A58">
        <w:t> </w:t>
      </w:r>
      <w:r w:rsidR="0092125C">
        <w:t>jednoduchú</w:t>
      </w:r>
      <w:r w:rsidR="00767A58">
        <w:t xml:space="preserve"> a efektívnu</w:t>
      </w:r>
      <w:r w:rsidR="0092125C">
        <w:t xml:space="preserve"> aplikáciu pre zaznamenávanie </w:t>
      </w:r>
      <w:r w:rsidR="00E77D0A">
        <w:t xml:space="preserve">jedného typu merania pre jednu osobu. V tomto prípade ide o krvný tlak. Ako </w:t>
      </w:r>
      <w:r w:rsidR="00A66BAC">
        <w:t>už bolo spomenuté</w:t>
      </w:r>
      <w:r w:rsidR="00E77D0A">
        <w:t xml:space="preserve">, takýchto aplikácií bolo mnoho, či už v slovenskom alebo anglickom jazyku. Túto </w:t>
      </w:r>
      <w:r w:rsidR="00A66BAC">
        <w:t>sme</w:t>
      </w:r>
      <w:r w:rsidR="00E77D0A">
        <w:t xml:space="preserve"> na ukážku vybral</w:t>
      </w:r>
      <w:r w:rsidR="00A66BAC">
        <w:t>i</w:t>
      </w:r>
      <w:r w:rsidR="00E77D0A">
        <w:t xml:space="preserve"> práve preto, že bola </w:t>
      </w:r>
      <w:r w:rsidR="006824D3">
        <w:t>preložená do</w:t>
      </w:r>
      <w:r w:rsidR="00E77D0A">
        <w:t> Slovensk</w:t>
      </w:r>
      <w:r w:rsidR="006824D3">
        <w:t>ého</w:t>
      </w:r>
      <w:r w:rsidR="00E77D0A">
        <w:t xml:space="preserve"> jazyk</w:t>
      </w:r>
      <w:r w:rsidR="006824D3">
        <w:t>a</w:t>
      </w:r>
      <w:r w:rsidR="00E77D0A">
        <w:t>.</w:t>
      </w:r>
      <w:r w:rsidR="001E74E3">
        <w:t xml:space="preserve"> Aplikácia už vopred upozorňuje, že krvný tlak nemeria, len je možné do nej zapísať namerané hodnoty. Obsahuje štatistiky s históriou meraní</w:t>
      </w:r>
      <w:r w:rsidR="00CE3A7E">
        <w:t xml:space="preserve"> aj vo forme grafu. </w:t>
      </w:r>
      <w:r w:rsidR="005235CE">
        <w:t xml:space="preserve">V tomto prípade nie je možné prepojenie prístroja s aplikáciou. </w:t>
      </w:r>
      <w:r w:rsidR="00CE3A7E">
        <w:t xml:space="preserve">I keď aplikácia sľubuje upozornenie </w:t>
      </w:r>
      <w:r w:rsidR="00A462DC">
        <w:t xml:space="preserve">na hypertenziu či iné odklony od normálu, neberie do úvahy hodnoty </w:t>
      </w:r>
      <w:r w:rsidR="00767A58">
        <w:t>pulzu, a teda aj ak by bol zadaný vysoký krvný pulz, aplikácia to nevyhodnotí ako riziko.</w:t>
      </w:r>
    </w:p>
    <w:p w14:paraId="02C54AD8" w14:textId="35D65B51" w:rsidR="001624C0" w:rsidRDefault="00634980" w:rsidP="00F77F90">
      <w:pPr>
        <w:ind w:firstLine="708"/>
        <w:jc w:val="center"/>
        <w:rPr>
          <w:noProof/>
        </w:rPr>
      </w:pPr>
      <w:r>
        <w:rPr>
          <w:noProof/>
        </w:rPr>
        <w:drawing>
          <wp:inline distT="0" distB="0" distL="0" distR="0" wp14:anchorId="696F64AD" wp14:editId="14C4C708">
            <wp:extent cx="2055600" cy="4319752"/>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5600" cy="4319752"/>
                    </a:xfrm>
                    <a:prstGeom prst="rect">
                      <a:avLst/>
                    </a:prstGeom>
                    <a:noFill/>
                    <a:ln>
                      <a:noFill/>
                    </a:ln>
                  </pic:spPr>
                </pic:pic>
              </a:graphicData>
            </a:graphic>
          </wp:inline>
        </w:drawing>
      </w:r>
      <w:r w:rsidR="009146C9">
        <w:rPr>
          <w:noProof/>
        </w:rPr>
        <w:drawing>
          <wp:inline distT="0" distB="0" distL="0" distR="0" wp14:anchorId="239D93BD" wp14:editId="1AD58F0F">
            <wp:extent cx="2055600" cy="431975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5600" cy="4319753"/>
                    </a:xfrm>
                    <a:prstGeom prst="rect">
                      <a:avLst/>
                    </a:prstGeom>
                    <a:noFill/>
                    <a:ln>
                      <a:noFill/>
                    </a:ln>
                  </pic:spPr>
                </pic:pic>
              </a:graphicData>
            </a:graphic>
          </wp:inline>
        </w:drawing>
      </w:r>
    </w:p>
    <w:p w14:paraId="4F3A1C31" w14:textId="77777777" w:rsidR="001624C0" w:rsidRDefault="001624C0" w:rsidP="00514AEB">
      <w:pPr>
        <w:ind w:firstLine="708"/>
        <w:jc w:val="both"/>
      </w:pPr>
    </w:p>
    <w:p w14:paraId="4D9CDDAD" w14:textId="6E5B99BE" w:rsidR="00470260" w:rsidRDefault="00470260" w:rsidP="00277F2D">
      <w:pPr>
        <w:pStyle w:val="3Nadpis"/>
        <w:jc w:val="both"/>
      </w:pPr>
      <w:bookmarkStart w:id="34" w:name="_Toc103847724"/>
      <w:r>
        <w:lastRenderedPageBreak/>
        <w:t>Mobilná aplikácia Medical records</w:t>
      </w:r>
      <w:bookmarkEnd w:id="34"/>
    </w:p>
    <w:p w14:paraId="2F1EA5F8" w14:textId="4F546348" w:rsidR="00D41610" w:rsidRDefault="00470260" w:rsidP="00D41610">
      <w:pPr>
        <w:ind w:firstLine="708"/>
        <w:jc w:val="both"/>
      </w:pPr>
      <w:r>
        <w:t xml:space="preserve">Medical records </w:t>
      </w:r>
      <w:r w:rsidR="00297968">
        <w:fldChar w:fldCharType="begin"/>
      </w:r>
      <w:r w:rsidR="00297968">
        <w:instrText xml:space="preserve"> REF _Ref100585538 \r \h </w:instrText>
      </w:r>
      <w:r w:rsidR="00297968">
        <w:fldChar w:fldCharType="separate"/>
      </w:r>
      <w:r w:rsidR="00297968">
        <w:t>[21]</w:t>
      </w:r>
      <w:r w:rsidR="00297968">
        <w:fldChar w:fldCharType="end"/>
      </w:r>
      <w:r w:rsidR="002219FC">
        <w:t xml:space="preserve"> </w:t>
      </w:r>
      <w:r>
        <w:t>je</w:t>
      </w:r>
      <w:r w:rsidR="00E77D0A">
        <w:t xml:space="preserve"> mobilná</w:t>
      </w:r>
      <w:r>
        <w:t xml:space="preserve"> aplikácia</w:t>
      </w:r>
      <w:r w:rsidR="006F0BD0">
        <w:t xml:space="preserve">, ktorej funkcionality sa </w:t>
      </w:r>
      <w:r w:rsidR="00944DF3">
        <w:t>viac priblížili považovanému využitiu</w:t>
      </w:r>
      <w:r w:rsidR="006F0BD0">
        <w:t>.</w:t>
      </w:r>
      <w:r w:rsidR="00484002">
        <w:t xml:space="preserve"> </w:t>
      </w:r>
      <w:r w:rsidR="009E28F6">
        <w:t>Medzi výhody oproti predchádzajúcej aplikáci</w:t>
      </w:r>
      <w:r w:rsidR="006824D3">
        <w:t>í</w:t>
      </w:r>
      <w:r w:rsidR="009E28F6">
        <w:t xml:space="preserve"> patrí určite zaznamenávanie rozličných meraní, historiu návštev lekárov, výsledky testov alebo diagnózy chorôb. Celkovo vieme viesť osobné informácie o našom zdraví na jednom mieste. </w:t>
      </w:r>
      <w:r w:rsidR="0092125C">
        <w:t>V</w:t>
      </w:r>
      <w:r w:rsidR="006F0BD0">
        <w:t> </w:t>
      </w:r>
      <w:r w:rsidR="0092125C">
        <w:t>prípade</w:t>
      </w:r>
      <w:r w:rsidR="006F0BD0">
        <w:t>,</w:t>
      </w:r>
      <w:r w:rsidR="0092125C">
        <w:t xml:space="preserve"> ak má používateľ pravidelne užívať lieky, aplikácia mu môže túto povinnosť pripomínať. Taktiež je možné sledovať kalendár udalostí, ktorý je veľmi pekne dizajnovo spracovaný.</w:t>
      </w:r>
      <w:r w:rsidR="006F0BD0">
        <w:t xml:space="preserve"> Čo sa týka využitia, nebolo by ju možné použiť na zaznamenávanie meraní pacientov</w:t>
      </w:r>
      <w:r w:rsidR="006824D3">
        <w:t>, a teda ani rozdeliť skupiny ľudí na oddelenia</w:t>
      </w:r>
      <w:r w:rsidR="006F0BD0">
        <w:t xml:space="preserve">, </w:t>
      </w:r>
      <w:r w:rsidR="006824D3">
        <w:t xml:space="preserve">preto </w:t>
      </w:r>
      <w:r w:rsidR="006F0BD0">
        <w:t xml:space="preserve">nespĺňa </w:t>
      </w:r>
      <w:r w:rsidR="00A66BAC">
        <w:t>naše</w:t>
      </w:r>
      <w:r w:rsidR="006F0BD0">
        <w:t xml:space="preserve"> zadanie</w:t>
      </w:r>
      <w:r w:rsidR="006824D3">
        <w:t>. J</w:t>
      </w:r>
      <w:r w:rsidR="006F0BD0">
        <w:t>e možné okrem svojho profilu, viesť profil aj rodinnému príslušníkovi, čo môže napríklad matka s dieťaťom považovať za užitočné.</w:t>
      </w:r>
      <w:r w:rsidR="00D469D9">
        <w:t xml:space="preserve"> </w:t>
      </w:r>
      <w:r w:rsidR="006908A5">
        <w:t xml:space="preserve">Za nevýhodu </w:t>
      </w:r>
      <w:r w:rsidR="00A66BAC">
        <w:t>môžeme považovať</w:t>
      </w:r>
      <w:r w:rsidR="003E61FE">
        <w:t xml:space="preserve"> aj to, že nepodporuje slovenský</w:t>
      </w:r>
      <w:r w:rsidR="006908A5">
        <w:t xml:space="preserve"> jazyk</w:t>
      </w:r>
      <w:r w:rsidR="00295298">
        <w:t>.</w:t>
      </w:r>
      <w:r w:rsidR="006908A5">
        <w:t xml:space="preserve"> </w:t>
      </w:r>
    </w:p>
    <w:p w14:paraId="57A50445" w14:textId="021C1C72" w:rsidR="001624C0" w:rsidRDefault="00366FBA" w:rsidP="00F77F90">
      <w:pPr>
        <w:ind w:firstLine="708"/>
        <w:jc w:val="center"/>
      </w:pPr>
      <w:r>
        <w:rPr>
          <w:noProof/>
        </w:rPr>
        <w:drawing>
          <wp:inline distT="0" distB="0" distL="0" distR="0" wp14:anchorId="093C5CB7" wp14:editId="096FD088">
            <wp:extent cx="2055600" cy="365817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5600" cy="3658174"/>
                    </a:xfrm>
                    <a:prstGeom prst="rect">
                      <a:avLst/>
                    </a:prstGeom>
                    <a:noFill/>
                    <a:ln>
                      <a:noFill/>
                    </a:ln>
                  </pic:spPr>
                </pic:pic>
              </a:graphicData>
            </a:graphic>
          </wp:inline>
        </w:drawing>
      </w:r>
      <w:r>
        <w:rPr>
          <w:noProof/>
        </w:rPr>
        <w:drawing>
          <wp:inline distT="0" distB="0" distL="0" distR="0" wp14:anchorId="42BE7D7E" wp14:editId="666919CF">
            <wp:extent cx="2055600" cy="36581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5600" cy="3658175"/>
                    </a:xfrm>
                    <a:prstGeom prst="rect">
                      <a:avLst/>
                    </a:prstGeom>
                    <a:noFill/>
                    <a:ln>
                      <a:noFill/>
                    </a:ln>
                  </pic:spPr>
                </pic:pic>
              </a:graphicData>
            </a:graphic>
          </wp:inline>
        </w:drawing>
      </w:r>
    </w:p>
    <w:p w14:paraId="5BB24E2B" w14:textId="77777777" w:rsidR="00366FBA" w:rsidRDefault="00366FBA" w:rsidP="00522D0A">
      <w:pPr>
        <w:ind w:firstLine="708"/>
        <w:jc w:val="both"/>
      </w:pPr>
    </w:p>
    <w:p w14:paraId="5E936713" w14:textId="68A6B970" w:rsidR="007441E2" w:rsidRDefault="007441E2" w:rsidP="00277F2D">
      <w:pPr>
        <w:pStyle w:val="3Nadpis"/>
        <w:jc w:val="both"/>
      </w:pPr>
      <w:bookmarkStart w:id="35" w:name="_Toc103847725"/>
      <w:r>
        <w:t>Mobilná aplikácia Medical Records Clinic</w:t>
      </w:r>
      <w:r w:rsidR="00470260">
        <w:t xml:space="preserve"> app</w:t>
      </w:r>
      <w:bookmarkEnd w:id="35"/>
    </w:p>
    <w:p w14:paraId="2E768EB0" w14:textId="7C179AB5" w:rsidR="00DE4DA5" w:rsidRDefault="008E3E26" w:rsidP="002219FC">
      <w:pPr>
        <w:ind w:firstLine="357"/>
        <w:jc w:val="both"/>
      </w:pPr>
      <w:r>
        <w:t>Mobilná aplikácia Medical Records Clinik</w:t>
      </w:r>
      <w:r w:rsidR="00470260">
        <w:t xml:space="preserve"> app</w:t>
      </w:r>
      <w:r w:rsidR="0092125C">
        <w:t xml:space="preserve"> </w:t>
      </w:r>
      <w:r w:rsidR="00297968">
        <w:fldChar w:fldCharType="begin"/>
      </w:r>
      <w:r w:rsidR="00297968">
        <w:instrText xml:space="preserve"> REF _Ref100585568 \r \h </w:instrText>
      </w:r>
      <w:r w:rsidR="00297968">
        <w:fldChar w:fldCharType="separate"/>
      </w:r>
      <w:r w:rsidR="00297968">
        <w:t>[22]</w:t>
      </w:r>
      <w:r w:rsidR="00297968">
        <w:fldChar w:fldCharType="end"/>
      </w:r>
      <w:r w:rsidR="002219FC">
        <w:t xml:space="preserve"> </w:t>
      </w:r>
      <w:r>
        <w:t xml:space="preserve">je aplikácia, ktorá </w:t>
      </w:r>
      <w:r w:rsidR="00944DF3">
        <w:t>najviac naplnila používateľské požiadavky</w:t>
      </w:r>
      <w:r w:rsidR="005733FE">
        <w:t xml:space="preserve">. </w:t>
      </w:r>
      <w:r w:rsidR="00D469D9">
        <w:t>Je</w:t>
      </w:r>
      <w:r w:rsidR="00606B51">
        <w:t xml:space="preserve"> v nej</w:t>
      </w:r>
      <w:r w:rsidR="005733FE">
        <w:t xml:space="preserve"> možné pridávať viacero pacientov, vytvoriť im profil s detailnými informáciami, vykonávať zápis pre rôzne merania,</w:t>
      </w:r>
      <w:r w:rsidR="00826069">
        <w:t xml:space="preserve"> či</w:t>
      </w:r>
      <w:r w:rsidR="005733FE">
        <w:t xml:space="preserve"> vytvárať lekárov a následne ich priradiť pri tvorbe záznamu</w:t>
      </w:r>
      <w:r w:rsidR="00826069">
        <w:t xml:space="preserve">. </w:t>
      </w:r>
      <w:r w:rsidR="00D469D9">
        <w:t xml:space="preserve">Funkciu pre </w:t>
      </w:r>
      <w:r w:rsidR="001636D9">
        <w:t>sledova</w:t>
      </w:r>
      <w:r w:rsidR="00D469D9">
        <w:t>nie</w:t>
      </w:r>
      <w:r w:rsidR="001636D9">
        <w:t xml:space="preserve"> históri</w:t>
      </w:r>
      <w:r w:rsidR="00D469D9">
        <w:t>e</w:t>
      </w:r>
      <w:r w:rsidR="001636D9">
        <w:t xml:space="preserve"> záznamov a vidieť ich aj vo forme grafu</w:t>
      </w:r>
      <w:r w:rsidR="00D469D9">
        <w:t xml:space="preserve"> beriem</w:t>
      </w:r>
      <w:r w:rsidR="008C4063">
        <w:t>e</w:t>
      </w:r>
      <w:r w:rsidR="00D469D9">
        <w:t xml:space="preserve"> už ako samozrejmosť</w:t>
      </w:r>
      <w:r w:rsidR="001636D9">
        <w:t xml:space="preserve">. </w:t>
      </w:r>
      <w:r w:rsidR="00826069">
        <w:t xml:space="preserve">V aplikácii je možné </w:t>
      </w:r>
      <w:r w:rsidR="005733FE">
        <w:t>zapísať</w:t>
      </w:r>
      <w:r w:rsidR="008C4063">
        <w:t xml:space="preserve"> aj</w:t>
      </w:r>
      <w:r w:rsidR="005733FE">
        <w:t xml:space="preserve"> o akú nemocnicu ide</w:t>
      </w:r>
      <w:r w:rsidR="00826069">
        <w:t>, no z </w:t>
      </w:r>
      <w:r w:rsidR="008C4063">
        <w:t>nášho</w:t>
      </w:r>
      <w:r w:rsidR="00826069">
        <w:t xml:space="preserve"> pohľadu to nemalo veľký význam, pretože nebolo možné tejto nemocnici detailne priradiť oddelenia či </w:t>
      </w:r>
      <w:r w:rsidR="00826069">
        <w:lastRenderedPageBreak/>
        <w:t xml:space="preserve">pacientov. Ak </w:t>
      </w:r>
      <w:r w:rsidR="008C4063">
        <w:t>sme</w:t>
      </w:r>
      <w:r w:rsidR="00826069">
        <w:t xml:space="preserve"> napríklad vytvoril</w:t>
      </w:r>
      <w:r w:rsidR="008C4063">
        <w:t>i</w:t>
      </w:r>
      <w:r w:rsidR="00826069">
        <w:t xml:space="preserve"> aj dve nemocnice, pri tvorbe pacienta nebolo možné zapísať, ktorej nemocnici by </w:t>
      </w:r>
      <w:r w:rsidR="008C4063">
        <w:t>sme</w:t>
      </w:r>
      <w:r w:rsidR="00826069">
        <w:t xml:space="preserve"> ho chcel</w:t>
      </w:r>
      <w:r w:rsidR="008C4063">
        <w:t>i</w:t>
      </w:r>
      <w:r w:rsidR="00826069">
        <w:t xml:space="preserve"> priradiť. </w:t>
      </w:r>
      <w:r w:rsidR="00C43584">
        <w:t xml:space="preserve">Taktiež nebolo možné delenie účtu kvôli právomociam, a teda z tohto pohľadu pôsobila </w:t>
      </w:r>
      <w:r w:rsidR="00270574">
        <w:t xml:space="preserve">aplikácia </w:t>
      </w:r>
      <w:r w:rsidR="00C43584">
        <w:t>trochu chaoticky.</w:t>
      </w:r>
      <w:r w:rsidR="00270574">
        <w:t xml:space="preserve"> Podľa </w:t>
      </w:r>
      <w:r w:rsidR="00437A8A">
        <w:t>nášho</w:t>
      </w:r>
      <w:r w:rsidR="00270574">
        <w:t xml:space="preserve"> názoru by nemala mať zdravotná sestra možnosť prepísať informácie o nemocnici.</w:t>
      </w:r>
      <w:r w:rsidR="00C43584">
        <w:t xml:space="preserve"> Taktiež </w:t>
      </w:r>
      <w:r w:rsidR="00437A8A">
        <w:t>sme</w:t>
      </w:r>
      <w:r w:rsidR="00C43584">
        <w:t xml:space="preserve"> nenašl</w:t>
      </w:r>
      <w:r w:rsidR="00437A8A">
        <w:t>i</w:t>
      </w:r>
      <w:r w:rsidR="00C43584">
        <w:t xml:space="preserve"> spôsob, ako by bolo možné vidieť pacientov na oddelení na dvoch zariadeniach pri viacerých účtoch.</w:t>
      </w:r>
      <w:r w:rsidR="00270574">
        <w:t xml:space="preserve"> Za jej slabú stránku, i keď nejde o jej funkčnosť, považujem</w:t>
      </w:r>
      <w:r w:rsidR="00437A8A">
        <w:t>e</w:t>
      </w:r>
      <w:r w:rsidR="00270574">
        <w:t xml:space="preserve"> taktiež dizajn.</w:t>
      </w:r>
      <w:r w:rsidR="00C43584">
        <w:t xml:space="preserve"> Posledná prekážka, ktorú by </w:t>
      </w:r>
      <w:r w:rsidR="00437A8A">
        <w:t>sme</w:t>
      </w:r>
      <w:r w:rsidR="00C43584">
        <w:t xml:space="preserve"> chcel</w:t>
      </w:r>
      <w:r w:rsidR="00437A8A">
        <w:t>i</w:t>
      </w:r>
      <w:r w:rsidR="00C43584">
        <w:t xml:space="preserve"> spomenúť je, že aplikácia </w:t>
      </w:r>
      <w:r w:rsidR="0080430B">
        <w:t>je</w:t>
      </w:r>
      <w:r w:rsidR="00C43584">
        <w:t xml:space="preserve"> v anglickom jazyku</w:t>
      </w:r>
      <w:r w:rsidR="00522D0A">
        <w:t>.</w:t>
      </w:r>
    </w:p>
    <w:p w14:paraId="7E56C415" w14:textId="6A0BA354" w:rsidR="001624C0" w:rsidRDefault="001624C0" w:rsidP="00D41610">
      <w:pPr>
        <w:jc w:val="both"/>
      </w:pPr>
    </w:p>
    <w:p w14:paraId="40384211" w14:textId="7E463310" w:rsidR="001624C0" w:rsidRDefault="00366FBA" w:rsidP="00366FBA">
      <w:pPr>
        <w:ind w:firstLine="357"/>
        <w:jc w:val="center"/>
      </w:pPr>
      <w:r>
        <w:rPr>
          <w:noProof/>
        </w:rPr>
        <w:drawing>
          <wp:inline distT="0" distB="0" distL="0" distR="0" wp14:anchorId="09191A44" wp14:editId="5718C49A">
            <wp:extent cx="2055600" cy="411120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5600" cy="4111200"/>
                    </a:xfrm>
                    <a:prstGeom prst="rect">
                      <a:avLst/>
                    </a:prstGeom>
                    <a:noFill/>
                    <a:ln>
                      <a:noFill/>
                    </a:ln>
                  </pic:spPr>
                </pic:pic>
              </a:graphicData>
            </a:graphic>
          </wp:inline>
        </w:drawing>
      </w:r>
      <w:r>
        <w:rPr>
          <w:noProof/>
        </w:rPr>
        <w:drawing>
          <wp:inline distT="0" distB="0" distL="0" distR="0" wp14:anchorId="7A4245A1" wp14:editId="08213DA2">
            <wp:extent cx="2055600" cy="411120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5600" cy="4111200"/>
                    </a:xfrm>
                    <a:prstGeom prst="rect">
                      <a:avLst/>
                    </a:prstGeom>
                    <a:noFill/>
                    <a:ln>
                      <a:noFill/>
                    </a:ln>
                  </pic:spPr>
                </pic:pic>
              </a:graphicData>
            </a:graphic>
          </wp:inline>
        </w:drawing>
      </w:r>
    </w:p>
    <w:p w14:paraId="4BB3A1B0" w14:textId="77777777" w:rsidR="001624C0" w:rsidRDefault="001624C0" w:rsidP="002219FC">
      <w:pPr>
        <w:ind w:firstLine="357"/>
        <w:jc w:val="both"/>
      </w:pPr>
    </w:p>
    <w:p w14:paraId="7DA70763" w14:textId="1977AC44" w:rsidR="008B78F4" w:rsidRDefault="008B78F4" w:rsidP="00277F2D">
      <w:pPr>
        <w:pStyle w:val="3Nadpis"/>
        <w:jc w:val="both"/>
      </w:pPr>
      <w:bookmarkStart w:id="36" w:name="_Toc103847726"/>
      <w:r>
        <w:t>Zhodnotenie kvalít dostupných aplikácií</w:t>
      </w:r>
      <w:bookmarkEnd w:id="36"/>
    </w:p>
    <w:p w14:paraId="6A2FD865" w14:textId="42BF4C6A" w:rsidR="0071163F" w:rsidRDefault="00277F2D" w:rsidP="0071163F">
      <w:pPr>
        <w:ind w:firstLine="357"/>
        <w:jc w:val="both"/>
      </w:pPr>
      <w:r>
        <w:t>Z aplikácií, ktoré</w:t>
      </w:r>
      <w:r w:rsidR="00F5373C">
        <w:t xml:space="preserve"> Google Play ponúka </w:t>
      </w:r>
      <w:r w:rsidR="00437A8A">
        <w:t>sme</w:t>
      </w:r>
      <w:r w:rsidR="00F5373C">
        <w:t xml:space="preserve"> nenašl</w:t>
      </w:r>
      <w:r w:rsidR="00437A8A">
        <w:t>i</w:t>
      </w:r>
      <w:r w:rsidR="00F5373C">
        <w:t xml:space="preserve"> žiadnu, ktorá by spĺňala všetky používateľské požiadavky.</w:t>
      </w:r>
      <w:r>
        <w:t xml:space="preserve"> </w:t>
      </w:r>
      <w:r w:rsidR="009135DA">
        <w:t xml:space="preserve">Pre </w:t>
      </w:r>
      <w:r w:rsidR="00437A8A">
        <w:t>nás</w:t>
      </w:r>
      <w:r w:rsidR="009135DA">
        <w:t xml:space="preserve"> najdôležitejšie však bolo nájsť takú, v ktorej by sa dalo zaznamenávať viacero meraní pre viacero ľudí.</w:t>
      </w:r>
      <w:r w:rsidR="00F5373C">
        <w:t xml:space="preserve"> Túto požiadavku najlepšie spĺňala Medical Records Clinik app, no je potrebné podotknúť, že</w:t>
      </w:r>
      <w:r w:rsidR="009D04EB">
        <w:t xml:space="preserve"> bola v anglickom jazyku a</w:t>
      </w:r>
      <w:r w:rsidR="00F5373C">
        <w:t xml:space="preserve"> mala najhoršiu prehľadnosť a dizajn. V tejto aplikácií</w:t>
      </w:r>
      <w:r w:rsidR="009D04EB">
        <w:t xml:space="preserve"> ale </w:t>
      </w:r>
      <w:r w:rsidR="00F5373C">
        <w:t>vidím</w:t>
      </w:r>
      <w:r w:rsidR="00437A8A">
        <w:t>e</w:t>
      </w:r>
      <w:r w:rsidR="009D04EB">
        <w:t xml:space="preserve"> </w:t>
      </w:r>
      <w:r w:rsidR="00F5373C">
        <w:t xml:space="preserve">najväčší potenciál pre jej využitie v medicínskom zariadení. </w:t>
      </w:r>
    </w:p>
    <w:p w14:paraId="185A276B" w14:textId="26FBEF83" w:rsidR="0071163F" w:rsidRDefault="0071163F" w:rsidP="0071163F">
      <w:pPr>
        <w:pStyle w:val="1Nadpis"/>
      </w:pPr>
      <w:bookmarkStart w:id="37" w:name="_Toc103847727"/>
      <w:r>
        <w:lastRenderedPageBreak/>
        <w:t>Návrh aplikácie eVizita</w:t>
      </w:r>
      <w:bookmarkEnd w:id="37"/>
    </w:p>
    <w:p w14:paraId="27D9F7D6" w14:textId="789D426C" w:rsidR="0071163F" w:rsidRDefault="0071163F" w:rsidP="0071163F">
      <w:pPr>
        <w:pStyle w:val="2Nadpis"/>
      </w:pPr>
      <w:bookmarkStart w:id="38" w:name="_Toc103847728"/>
      <w:r>
        <w:t>Analýza používateľských požiadaviek</w:t>
      </w:r>
      <w:bookmarkEnd w:id="38"/>
    </w:p>
    <w:p w14:paraId="5679B03B" w14:textId="3D890B5F" w:rsidR="00C47ED1" w:rsidRDefault="00C47ED1" w:rsidP="00C47ED1">
      <w:pPr>
        <w:ind w:firstLine="360"/>
        <w:jc w:val="both"/>
      </w:pPr>
      <w:r>
        <w:t>Pred samotnou tvorbou aplikácie je potrebné identifikovať používateľske požiadavky pre aplikáciu. Snažil</w:t>
      </w:r>
      <w:r w:rsidR="001F11A3">
        <w:t>i</w:t>
      </w:r>
      <w:r>
        <w:t xml:space="preserve"> s</w:t>
      </w:r>
      <w:r w:rsidR="001F11A3">
        <w:t>me</w:t>
      </w:r>
      <w:r>
        <w:t xml:space="preserve"> sa určiť, čo má aplikácia presne spĺňať, pre koho bude určená a aké by mala mať funkcie. Pre zistenie týchto požiadaviek s</w:t>
      </w:r>
      <w:r w:rsidR="001F11A3">
        <w:t>me</w:t>
      </w:r>
      <w:r>
        <w:t xml:space="preserve"> využil</w:t>
      </w:r>
      <w:r w:rsidR="001F11A3">
        <w:t>i</w:t>
      </w:r>
      <w:r>
        <w:t xml:space="preserve"> dotazník, ktorý s</w:t>
      </w:r>
      <w:r w:rsidR="001F11A3">
        <w:t>me</w:t>
      </w:r>
      <w:r>
        <w:t xml:space="preserve"> primárne zameral</w:t>
      </w:r>
      <w:r w:rsidR="001F11A3">
        <w:t>i</w:t>
      </w:r>
      <w:r>
        <w:t xml:space="preserve"> na zdravotné sestry, ktoré by </w:t>
      </w:r>
      <w:r w:rsidR="001F11A3">
        <w:t>nám</w:t>
      </w:r>
      <w:r>
        <w:t xml:space="preserve"> mohli bližšie objasniť priebeh a fungovanie vizity. Pýtal</w:t>
      </w:r>
      <w:r w:rsidR="001F11A3">
        <w:t>i</w:t>
      </w:r>
      <w:r>
        <w:t xml:space="preserve"> s</w:t>
      </w:r>
      <w:r w:rsidR="001F11A3">
        <w:t>me</w:t>
      </w:r>
      <w:r>
        <w:t xml:space="preserve"> sa na základné informácie a to aké údaje by mali byť zaznamenané v profile pacienta alebo ako pravidelne sa uskutočňuje vizita a aké merania sa vykonávajú. Z odpovedí s</w:t>
      </w:r>
      <w:r w:rsidR="001F11A3">
        <w:t>me</w:t>
      </w:r>
      <w:r>
        <w:t xml:space="preserve"> identifikoval</w:t>
      </w:r>
      <w:r w:rsidR="001F11A3">
        <w:t>i</w:t>
      </w:r>
      <w:r>
        <w:t xml:space="preserve"> tieto požiadavky:</w:t>
      </w:r>
    </w:p>
    <w:p w14:paraId="156ABDAC" w14:textId="77777777" w:rsidR="00C47ED1" w:rsidRDefault="00C47ED1" w:rsidP="00C47ED1">
      <w:pPr>
        <w:ind w:firstLine="360"/>
        <w:jc w:val="both"/>
      </w:pPr>
      <w:r>
        <w:t>Pacienta na oddelenie prijíma zdravotná sestra. V niektorých prípadoch túto úlohu zastáva lekár, keď sa chce oboznámiť so stavom pacienta. Pri príjmaní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ostrániť.</w:t>
      </w:r>
    </w:p>
    <w:p w14:paraId="3AFB3B16" w14:textId="77777777" w:rsidR="00C47ED1" w:rsidRDefault="00C47ED1" w:rsidP="00C47ED1">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53169F65" w14:textId="77777777" w:rsidR="00C47ED1" w:rsidRDefault="00C47ED1" w:rsidP="00C47ED1">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25EDCED1" w14:textId="77777777" w:rsidR="00C47ED1" w:rsidRDefault="00C47ED1" w:rsidP="00C47ED1">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obsadennosť oddelení. </w:t>
      </w:r>
    </w:p>
    <w:p w14:paraId="440A198D" w14:textId="53B029D3" w:rsidR="00C47ED1" w:rsidRDefault="00C47ED1" w:rsidP="00C47ED1">
      <w:pPr>
        <w:ind w:firstLine="360"/>
        <w:jc w:val="both"/>
      </w:pPr>
      <w:r>
        <w:lastRenderedPageBreak/>
        <w:t>Všetky používateľské požiadavky sú ďalej zhrnuté pomocou stanovenia priorít MoSCoW metódy.</w:t>
      </w:r>
    </w:p>
    <w:tbl>
      <w:tblPr>
        <w:tblStyle w:val="TableGrid"/>
        <w:tblW w:w="8784" w:type="dxa"/>
        <w:tblLook w:val="04A0" w:firstRow="1" w:lastRow="0" w:firstColumn="1" w:lastColumn="0" w:noHBand="0" w:noVBand="1"/>
      </w:tblPr>
      <w:tblGrid>
        <w:gridCol w:w="6799"/>
        <w:gridCol w:w="1985"/>
      </w:tblGrid>
      <w:tr w:rsidR="00C47ED1" w14:paraId="7227E261"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6E19E30A" w14:textId="77777777" w:rsidR="00C47ED1" w:rsidRDefault="00C47ED1" w:rsidP="00820AA9">
            <w:pPr>
              <w:spacing w:line="240" w:lineRule="auto"/>
              <w:jc w:val="both"/>
              <w:rPr>
                <w:rFonts w:cstheme="minorHAnsi"/>
              </w:rPr>
            </w:pPr>
            <w:r>
              <w:rPr>
                <w:rFonts w:cstheme="minorHAnsi"/>
              </w:rPr>
              <w:t>Lekári</w:t>
            </w:r>
          </w:p>
        </w:tc>
      </w:tr>
      <w:tr w:rsidR="00C47ED1" w:rsidRPr="00335A64" w14:paraId="4ADBB07F"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7F2484DE" w14:textId="66C58CE1" w:rsidR="00C47ED1" w:rsidRPr="00335A64" w:rsidRDefault="00651647" w:rsidP="00C47ED1">
            <w:pPr>
              <w:pStyle w:val="ListParagraph"/>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00C47ED1" w:rsidRPr="00335A64">
              <w:rPr>
                <w:rFonts w:eastAsia="Times New Roman" w:cstheme="minorHAnsi"/>
                <w:color w:val="000000"/>
                <w:lang w:eastAsia="sk-SK"/>
              </w:rPr>
              <w:t xml:space="preserve"> a prehľadný systém</w:t>
            </w:r>
          </w:p>
          <w:p w14:paraId="370A2C90" w14:textId="77777777" w:rsidR="00C47ED1" w:rsidRPr="00335A64" w:rsidRDefault="00C47ED1" w:rsidP="00C47ED1">
            <w:pPr>
              <w:pStyle w:val="ListParagraph"/>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1C5C6A27" w14:textId="77777777" w:rsidR="00C47ED1" w:rsidRPr="00335A64" w:rsidRDefault="00C47ED1" w:rsidP="00C47ED1">
            <w:pPr>
              <w:pStyle w:val="ListParagraph"/>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20612BD8" w14:textId="77777777" w:rsidR="00C47ED1" w:rsidRPr="00335A64" w:rsidRDefault="00C47ED1" w:rsidP="00820AA9">
            <w:pPr>
              <w:spacing w:line="240" w:lineRule="auto"/>
              <w:jc w:val="center"/>
              <w:rPr>
                <w:rFonts w:cstheme="minorHAnsi"/>
              </w:rPr>
            </w:pPr>
            <w:r w:rsidRPr="00335A64">
              <w:rPr>
                <w:rFonts w:cstheme="minorHAnsi"/>
              </w:rPr>
              <w:t>M</w:t>
            </w:r>
          </w:p>
        </w:tc>
      </w:tr>
      <w:tr w:rsidR="00C47ED1" w:rsidRPr="00335A64" w14:paraId="415C1634"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0EC65C"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6DCA989"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0DF1D"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S</w:t>
            </w:r>
          </w:p>
        </w:tc>
      </w:tr>
      <w:tr w:rsidR="00C47ED1" w:rsidRPr="00335A64" w14:paraId="48CAF220"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AB5A"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642BC"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C</w:t>
            </w:r>
          </w:p>
        </w:tc>
      </w:tr>
      <w:tr w:rsidR="00C47ED1" w:rsidRPr="00335A64" w14:paraId="3259FE5E"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B78892"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25CE"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W</w:t>
            </w:r>
          </w:p>
        </w:tc>
      </w:tr>
    </w:tbl>
    <w:p w14:paraId="41802E45" w14:textId="4B38897B" w:rsidR="00C47ED1" w:rsidRPr="00335A64" w:rsidRDefault="00C47ED1" w:rsidP="00C47ED1">
      <w:pPr>
        <w:pStyle w:val="Caption"/>
        <w:rPr>
          <w:rFonts w:cstheme="minorHAnsi"/>
          <w:color w:val="FF0000"/>
        </w:rPr>
      </w:pPr>
      <w:bookmarkStart w:id="39" w:name="_Toc103847760"/>
      <w:r>
        <w:t xml:space="preserve">Tab. </w:t>
      </w:r>
      <w:fldSimple w:instr=" SEQ Tab. \* ARABIC ">
        <w:r w:rsidR="00A6257B">
          <w:rPr>
            <w:noProof/>
          </w:rPr>
          <w:t>1</w:t>
        </w:r>
      </w:fldSimple>
      <w:r>
        <w:t xml:space="preserve"> Používateľské požiadavky lekárov</w:t>
      </w:r>
      <w:bookmarkEnd w:id="39"/>
    </w:p>
    <w:tbl>
      <w:tblPr>
        <w:tblStyle w:val="TableGrid"/>
        <w:tblW w:w="8784" w:type="dxa"/>
        <w:tblLook w:val="04A0" w:firstRow="1" w:lastRow="0" w:firstColumn="1" w:lastColumn="0" w:noHBand="0" w:noVBand="1"/>
      </w:tblPr>
      <w:tblGrid>
        <w:gridCol w:w="6799"/>
        <w:gridCol w:w="1985"/>
      </w:tblGrid>
      <w:tr w:rsidR="00C47ED1" w:rsidRPr="00335A64" w14:paraId="45C91EC8"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6D7BE9E6" w14:textId="77777777" w:rsidR="00C47ED1" w:rsidRPr="00335A64" w:rsidRDefault="00C47ED1" w:rsidP="00820AA9">
            <w:pPr>
              <w:shd w:val="clear" w:color="auto" w:fill="FFFFFF" w:themeFill="background1"/>
              <w:spacing w:line="240" w:lineRule="auto"/>
              <w:jc w:val="both"/>
              <w:rPr>
                <w:rFonts w:cstheme="minorHAnsi"/>
              </w:rPr>
            </w:pPr>
            <w:r w:rsidRPr="00335A64">
              <w:rPr>
                <w:rFonts w:cstheme="minorHAnsi"/>
              </w:rPr>
              <w:t>Zdravotné sestry</w:t>
            </w:r>
          </w:p>
        </w:tc>
      </w:tr>
      <w:tr w:rsidR="00C47ED1" w:rsidRPr="00335A64" w14:paraId="66E1AB10"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EACCE" w14:textId="489E7D6A" w:rsidR="00C47ED1" w:rsidRPr="00335A64" w:rsidRDefault="00651647"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00C47ED1" w:rsidRPr="00335A64">
              <w:rPr>
                <w:rFonts w:eastAsia="Times New Roman" w:cstheme="minorHAnsi"/>
                <w:color w:val="000000"/>
                <w:lang w:eastAsia="sk-SK"/>
              </w:rPr>
              <w:t xml:space="preserve"> a prehľadný systém</w:t>
            </w:r>
          </w:p>
          <w:p w14:paraId="7B2845FB" w14:textId="77777777" w:rsidR="00C47ED1" w:rsidRPr="00335A64" w:rsidRDefault="00C47ED1"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5311A4A5" w14:textId="77777777" w:rsidR="00C47ED1" w:rsidRPr="00335A64" w:rsidRDefault="00C47ED1"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66E62E86"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Zapísať údaje z meracých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93A9B1"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M</w:t>
            </w:r>
          </w:p>
        </w:tc>
      </w:tr>
      <w:tr w:rsidR="00C47ED1" w:rsidRPr="00335A64" w14:paraId="0EE15DC9"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C74C1"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2DC7F831"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6B892ED0"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5D88D"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S</w:t>
            </w:r>
          </w:p>
        </w:tc>
      </w:tr>
      <w:tr w:rsidR="00C47ED1" w:rsidRPr="00335A64" w14:paraId="0B42A1D7"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A336" w14:textId="77777777" w:rsidR="00C47ED1" w:rsidRPr="00335A64" w:rsidRDefault="00C47ED1" w:rsidP="00C47ED1">
            <w:pPr>
              <w:pStyle w:val="ListParagraph"/>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99D3B7D" w14:textId="77777777" w:rsidR="00C47ED1" w:rsidRPr="00335A64" w:rsidRDefault="00C47ED1" w:rsidP="00C47ED1">
            <w:pPr>
              <w:pStyle w:val="ListParagraph"/>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000167"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C</w:t>
            </w:r>
          </w:p>
        </w:tc>
      </w:tr>
    </w:tbl>
    <w:p w14:paraId="16476B48" w14:textId="7AEB547C" w:rsidR="00C47ED1" w:rsidRPr="006954FA" w:rsidRDefault="00C47ED1" w:rsidP="00C47ED1">
      <w:pPr>
        <w:pStyle w:val="Caption"/>
        <w:rPr>
          <w:rFonts w:cstheme="minorHAnsi"/>
          <w:color w:val="FF0000"/>
        </w:rPr>
      </w:pPr>
      <w:bookmarkStart w:id="40" w:name="_Toc103847761"/>
      <w:r>
        <w:t xml:space="preserve">Tab. </w:t>
      </w:r>
      <w:fldSimple w:instr=" SEQ Tab. \* ARABIC ">
        <w:r w:rsidR="00A6257B">
          <w:rPr>
            <w:noProof/>
          </w:rPr>
          <w:t>2</w:t>
        </w:r>
      </w:fldSimple>
      <w:r>
        <w:t xml:space="preserve"> Používateľské požiadavky zdravotných sestier</w:t>
      </w:r>
      <w:bookmarkEnd w:id="40"/>
    </w:p>
    <w:tbl>
      <w:tblPr>
        <w:tblStyle w:val="TableGrid"/>
        <w:tblW w:w="8784" w:type="dxa"/>
        <w:tblLook w:val="04A0" w:firstRow="1" w:lastRow="0" w:firstColumn="1" w:lastColumn="0" w:noHBand="0" w:noVBand="1"/>
      </w:tblPr>
      <w:tblGrid>
        <w:gridCol w:w="6799"/>
        <w:gridCol w:w="1985"/>
      </w:tblGrid>
      <w:tr w:rsidR="00C47ED1" w:rsidRPr="00335A64" w14:paraId="7E2D8EEC"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4CEB6925" w14:textId="77777777" w:rsidR="00C47ED1" w:rsidRPr="00335A64" w:rsidRDefault="00C47ED1" w:rsidP="00820AA9">
            <w:pPr>
              <w:shd w:val="clear" w:color="auto" w:fill="FFFFFF" w:themeFill="background1"/>
              <w:spacing w:line="240" w:lineRule="auto"/>
              <w:jc w:val="both"/>
              <w:rPr>
                <w:rFonts w:cstheme="minorHAnsi"/>
              </w:rPr>
            </w:pPr>
            <w:r w:rsidRPr="00335A64">
              <w:rPr>
                <w:rFonts w:cstheme="minorHAnsi"/>
              </w:rPr>
              <w:t>Vedenie nemocnice</w:t>
            </w:r>
          </w:p>
        </w:tc>
      </w:tr>
      <w:tr w:rsidR="00C47ED1" w:rsidRPr="00335A64" w14:paraId="3E19545B"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0F5D0" w14:textId="77777777" w:rsidR="00C47ED1" w:rsidRPr="00335A64" w:rsidRDefault="00C47ED1" w:rsidP="00C47ED1">
            <w:pPr>
              <w:pStyle w:val="ListParagraph"/>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4F72ECA0" w14:textId="77777777" w:rsidR="00C47ED1" w:rsidRPr="00335A64" w:rsidRDefault="00C47ED1" w:rsidP="00C47ED1">
            <w:pPr>
              <w:pStyle w:val="ListParagraph"/>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C9B95"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M</w:t>
            </w:r>
          </w:p>
        </w:tc>
      </w:tr>
      <w:tr w:rsidR="00C47ED1" w:rsidRPr="00335A64" w14:paraId="66E6030A"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C60DDC" w14:textId="77777777" w:rsidR="00C47ED1" w:rsidRPr="00335A64" w:rsidRDefault="00C47ED1" w:rsidP="00C47ED1">
            <w:pPr>
              <w:pStyle w:val="ListParagraph"/>
              <w:numPr>
                <w:ilvl w:val="0"/>
                <w:numId w:val="26"/>
              </w:numPr>
              <w:shd w:val="clear" w:color="auto" w:fill="FFFFFF" w:themeFill="background1"/>
              <w:spacing w:line="240" w:lineRule="auto"/>
              <w:jc w:val="both"/>
              <w:rPr>
                <w:rFonts w:cstheme="minorHAnsi"/>
              </w:rPr>
            </w:pPr>
            <w:r w:rsidRPr="00335A64">
              <w:rPr>
                <w:rFonts w:cstheme="minorHAnsi"/>
              </w:rPr>
              <w:t>Lekari priradení k oddeleniam</w:t>
            </w:r>
          </w:p>
          <w:p w14:paraId="050E92DB" w14:textId="77777777" w:rsidR="00C47ED1" w:rsidRPr="00335A64" w:rsidRDefault="00C47ED1" w:rsidP="00C47ED1">
            <w:pPr>
              <w:pStyle w:val="ListParagraph"/>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49E9F"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S</w:t>
            </w:r>
          </w:p>
        </w:tc>
      </w:tr>
    </w:tbl>
    <w:p w14:paraId="210F8933" w14:textId="24E69D4B" w:rsidR="00C47ED1" w:rsidRDefault="00C47ED1" w:rsidP="00C47ED1">
      <w:pPr>
        <w:pStyle w:val="Caption"/>
      </w:pPr>
      <w:bookmarkStart w:id="41" w:name="_Toc103847762"/>
      <w:r>
        <w:t xml:space="preserve">Tab. </w:t>
      </w:r>
      <w:fldSimple w:instr=" SEQ Tab. \* ARABIC ">
        <w:r w:rsidR="00A6257B">
          <w:rPr>
            <w:noProof/>
          </w:rPr>
          <w:t>3</w:t>
        </w:r>
      </w:fldSimple>
      <w:r>
        <w:t xml:space="preserve"> Používateľské požiadavky vedenia nemocnice</w:t>
      </w:r>
      <w:bookmarkEnd w:id="41"/>
    </w:p>
    <w:p w14:paraId="6C0F38F3" w14:textId="77777777" w:rsidR="00C47ED1" w:rsidRDefault="00C47ED1" w:rsidP="00C47ED1">
      <w:pPr>
        <w:ind w:firstLine="360"/>
        <w:jc w:val="both"/>
      </w:pPr>
      <w:r>
        <w:t>•</w:t>
      </w:r>
      <w:r>
        <w:tab/>
        <w:t>(M) – Must have: dôležité požiadavky, ktoré sú základom fungovania výsledného informačného systému.</w:t>
      </w:r>
    </w:p>
    <w:p w14:paraId="1F08B0CD" w14:textId="77777777" w:rsidR="00C47ED1" w:rsidRDefault="00C47ED1" w:rsidP="00C47ED1">
      <w:pPr>
        <w:ind w:firstLine="360"/>
        <w:jc w:val="both"/>
      </w:pPr>
      <w:r>
        <w:t>•</w:t>
      </w:r>
      <w:r>
        <w:tab/>
        <w:t>(S) – Should have: dôležité požiadavky, ale nie nevyhnutné pre fungovanie systému, je možné ich zanedbať.</w:t>
      </w:r>
    </w:p>
    <w:p w14:paraId="2B7358F4" w14:textId="77777777" w:rsidR="00C47ED1" w:rsidRDefault="00C47ED1" w:rsidP="00C47ED1">
      <w:pPr>
        <w:ind w:firstLine="360"/>
        <w:jc w:val="both"/>
      </w:pPr>
      <w:r>
        <w:t>•</w:t>
      </w:r>
      <w:r>
        <w:tab/>
        <w:t>(C)  – Could have: požiadavky, ktoré sú zaujímavé pre používateľov ale nemajú požadovanú dôležitosť. Špecifikujú a implementujú sa len v takom prípade, keď je voľný čas a dostupné potrebné zdroje.</w:t>
      </w:r>
    </w:p>
    <w:p w14:paraId="03285020" w14:textId="41FB9A15" w:rsidR="007965A8" w:rsidRDefault="00C47ED1" w:rsidP="00C47ED1">
      <w:pPr>
        <w:ind w:firstLine="360"/>
        <w:jc w:val="both"/>
      </w:pPr>
      <w:r>
        <w:t>•</w:t>
      </w:r>
      <w:r>
        <w:tab/>
        <w:t>(W) – Won't have: požiadavky, pri ktorých sa zákazník a dodávateľ dohodnú, že nebudú súčasťou pripravovanej verzie, ale môžu byť implementované niekedy v budúcnosti.</w:t>
      </w:r>
    </w:p>
    <w:p w14:paraId="50074554" w14:textId="1BED06A2" w:rsidR="00C47ED1" w:rsidRPr="00023AF9" w:rsidRDefault="007965A8" w:rsidP="007965A8">
      <w:pPr>
        <w:spacing w:line="259" w:lineRule="auto"/>
      </w:pPr>
      <w:r>
        <w:br w:type="page"/>
      </w:r>
    </w:p>
    <w:p w14:paraId="20671FD5" w14:textId="7658D78C" w:rsidR="007965A8" w:rsidRDefault="007965A8" w:rsidP="007965A8">
      <w:pPr>
        <w:pStyle w:val="2Nadpis"/>
      </w:pPr>
      <w:bookmarkStart w:id="42" w:name="_Toc103847729"/>
      <w:r>
        <w:lastRenderedPageBreak/>
        <w:t>Persóny</w:t>
      </w:r>
      <w:bookmarkEnd w:id="42"/>
    </w:p>
    <w:p w14:paraId="49520CB2" w14:textId="2089F2E8" w:rsidR="00497CA8" w:rsidRDefault="005025EB" w:rsidP="00A9071D">
      <w:pPr>
        <w:ind w:firstLine="360"/>
        <w:jc w:val="both"/>
      </w:pPr>
      <w:r>
        <w:t xml:space="preserve">Pred tvorením samotného systému je potrebné </w:t>
      </w:r>
      <w:r w:rsidR="00D93CD6">
        <w:t xml:space="preserve">vytvoriť si persóny, ktoré budú reprezentovať </w:t>
      </w:r>
      <w:r w:rsidR="000310A8">
        <w:t xml:space="preserve">skutočných používateľov. </w:t>
      </w:r>
      <w:r w:rsidR="008E21A7">
        <w:t>Každá persóna reprezentuje špecifický typ používateľov. Sú vytvárané na základe kvalitatívneho a určitého kantitatívneho používateľského prieskumu</w:t>
      </w:r>
      <w:r w:rsidR="00953065">
        <w:t xml:space="preserve"> realizovaného pomocou rozhovorov, prieskumov, dotazníkov a pod</w:t>
      </w:r>
      <w:r w:rsidR="00A9071D">
        <w:t>. Dobre navrhnuté osobnosti  pomáhajú formovať plán produktu a zosúladiť všetky zainteresované strany</w:t>
      </w:r>
      <w:r w:rsidR="00297968">
        <w:t xml:space="preserve"> </w:t>
      </w:r>
      <w:r w:rsidR="00297968">
        <w:fldChar w:fldCharType="begin"/>
      </w:r>
      <w:r w:rsidR="00297968">
        <w:instrText xml:space="preserve"> REF _Ref102983047 \r \h </w:instrText>
      </w:r>
      <w:r w:rsidR="00297968">
        <w:fldChar w:fldCharType="separate"/>
      </w:r>
      <w:r w:rsidR="00297968">
        <w:t>[23]</w:t>
      </w:r>
      <w:r w:rsidR="00297968">
        <w:fldChar w:fldCharType="end"/>
      </w:r>
      <w:r w:rsidR="00A9071D">
        <w:t>.</w:t>
      </w:r>
    </w:p>
    <w:p w14:paraId="1EBE5DCA" w14:textId="77777777" w:rsidR="00106D67" w:rsidRPr="00497CA8" w:rsidRDefault="00106D67" w:rsidP="00A9071D">
      <w:pPr>
        <w:ind w:firstLine="360"/>
        <w:jc w:val="both"/>
      </w:pPr>
    </w:p>
    <w:p w14:paraId="56F45856" w14:textId="77777777" w:rsidR="002A4DC4" w:rsidRDefault="002A4DC4" w:rsidP="002A4DC4">
      <w:pPr>
        <w:keepNext/>
      </w:pPr>
      <w:r w:rsidRPr="002A4DC4">
        <w:rPr>
          <w:noProof/>
        </w:rPr>
        <w:drawing>
          <wp:inline distT="0" distB="0" distL="0" distR="0" wp14:anchorId="0891634E" wp14:editId="4C2CD92F">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61920"/>
                    </a:xfrm>
                    <a:prstGeom prst="rect">
                      <a:avLst/>
                    </a:prstGeom>
                  </pic:spPr>
                </pic:pic>
              </a:graphicData>
            </a:graphic>
          </wp:inline>
        </w:drawing>
      </w:r>
    </w:p>
    <w:p w14:paraId="31B55715" w14:textId="56331D92" w:rsidR="00106D67" w:rsidRPr="00106D67" w:rsidRDefault="002A4DC4" w:rsidP="00E6355C">
      <w:pPr>
        <w:pStyle w:val="Caption"/>
      </w:pPr>
      <w:bookmarkStart w:id="43" w:name="_Toc103847749"/>
      <w:r>
        <w:t xml:space="preserve">Obr. </w:t>
      </w:r>
      <w:fldSimple w:instr=" SEQ Obr. \* ARABIC ">
        <w:r w:rsidR="00CB19C3">
          <w:rPr>
            <w:noProof/>
          </w:rPr>
          <w:t>2</w:t>
        </w:r>
      </w:fldSimple>
      <w:r>
        <w:t xml:space="preserve"> Persóna Lekár</w:t>
      </w:r>
      <w:bookmarkEnd w:id="43"/>
    </w:p>
    <w:p w14:paraId="2F44ECFD" w14:textId="77777777" w:rsidR="00E6355C" w:rsidRDefault="00E6355C" w:rsidP="00E6355C">
      <w:pPr>
        <w:keepNext/>
      </w:pPr>
      <w:r w:rsidRPr="00E6355C">
        <w:rPr>
          <w:noProof/>
        </w:rPr>
        <w:drawing>
          <wp:inline distT="0" distB="0" distL="0" distR="0" wp14:anchorId="62011E26" wp14:editId="1B4C5D8F">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661920"/>
                    </a:xfrm>
                    <a:prstGeom prst="rect">
                      <a:avLst/>
                    </a:prstGeom>
                  </pic:spPr>
                </pic:pic>
              </a:graphicData>
            </a:graphic>
          </wp:inline>
        </w:drawing>
      </w:r>
    </w:p>
    <w:p w14:paraId="3E98788A" w14:textId="2272FE2F" w:rsidR="008E21A7" w:rsidRPr="008E21A7" w:rsidRDefault="00E6355C" w:rsidP="00E6355C">
      <w:pPr>
        <w:pStyle w:val="Caption"/>
      </w:pPr>
      <w:bookmarkStart w:id="44" w:name="_Toc103847750"/>
      <w:r>
        <w:t xml:space="preserve">Obr. </w:t>
      </w:r>
      <w:fldSimple w:instr=" SEQ Obr. \* ARABIC ">
        <w:r w:rsidR="00CB19C3">
          <w:rPr>
            <w:noProof/>
          </w:rPr>
          <w:t>3</w:t>
        </w:r>
      </w:fldSimple>
      <w:r>
        <w:t xml:space="preserve"> Persóna Zdravotná sestra</w:t>
      </w:r>
      <w:bookmarkEnd w:id="44"/>
    </w:p>
    <w:p w14:paraId="1D964740" w14:textId="77777777" w:rsidR="00E6355C" w:rsidRDefault="00E6355C" w:rsidP="00E6355C">
      <w:pPr>
        <w:keepNext/>
      </w:pPr>
      <w:r w:rsidRPr="00E6355C">
        <w:rPr>
          <w:noProof/>
        </w:rPr>
        <w:lastRenderedPageBreak/>
        <w:drawing>
          <wp:inline distT="0" distB="0" distL="0" distR="0" wp14:anchorId="67BA0645" wp14:editId="5FA2AC11">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661920"/>
                    </a:xfrm>
                    <a:prstGeom prst="rect">
                      <a:avLst/>
                    </a:prstGeom>
                  </pic:spPr>
                </pic:pic>
              </a:graphicData>
            </a:graphic>
          </wp:inline>
        </w:drawing>
      </w:r>
    </w:p>
    <w:p w14:paraId="593E2899" w14:textId="44ADC424" w:rsidR="00E35499" w:rsidRDefault="00E6355C" w:rsidP="00E6355C">
      <w:pPr>
        <w:pStyle w:val="Caption"/>
      </w:pPr>
      <w:bookmarkStart w:id="45" w:name="_Toc103847751"/>
      <w:r>
        <w:t xml:space="preserve">Obr. </w:t>
      </w:r>
      <w:fldSimple w:instr=" SEQ Obr. \* ARABIC ">
        <w:r w:rsidR="00CB19C3">
          <w:rPr>
            <w:noProof/>
          </w:rPr>
          <w:t>4</w:t>
        </w:r>
      </w:fldSimple>
      <w:r>
        <w:t xml:space="preserve"> Persóna Vedenie nemocnice</w:t>
      </w:r>
      <w:bookmarkEnd w:id="45"/>
    </w:p>
    <w:p w14:paraId="61A8062F" w14:textId="77777777" w:rsidR="00E6355C" w:rsidRPr="00E6355C" w:rsidRDefault="00E6355C" w:rsidP="00E6355C"/>
    <w:p w14:paraId="4B611BB8" w14:textId="0BC3ECF9" w:rsidR="0071163F" w:rsidRDefault="0071163F" w:rsidP="0071163F">
      <w:pPr>
        <w:pStyle w:val="2Nadpis"/>
      </w:pPr>
      <w:bookmarkStart w:id="46" w:name="_Toc103847730"/>
      <w:r>
        <w:t xml:space="preserve">Plánované </w:t>
      </w:r>
      <w:r w:rsidR="00C47ED1">
        <w:t>funkcie</w:t>
      </w:r>
      <w:bookmarkEnd w:id="46"/>
    </w:p>
    <w:p w14:paraId="7666D07D" w14:textId="74ACA1EB" w:rsidR="00564EBB" w:rsidRPr="00564EBB" w:rsidRDefault="00564EBB" w:rsidP="00564EBB">
      <w:pPr>
        <w:pStyle w:val="3Nadpis"/>
      </w:pPr>
      <w:bookmarkStart w:id="47" w:name="_Toc103847731"/>
      <w:r>
        <w:t>Zdravotná sestra</w:t>
      </w:r>
      <w:bookmarkEnd w:id="47"/>
    </w:p>
    <w:p w14:paraId="0AE6C417" w14:textId="77777777" w:rsidR="00564EBB" w:rsidRPr="00110060" w:rsidRDefault="00564EBB" w:rsidP="00564EBB">
      <w:pPr>
        <w:pStyle w:val="ListParagraph"/>
        <w:numPr>
          <w:ilvl w:val="0"/>
          <w:numId w:val="37"/>
        </w:numPr>
        <w:jc w:val="both"/>
      </w:pPr>
      <w:r w:rsidRPr="00110060">
        <w:t>Zobraziť pacientov na oddelení</w:t>
      </w:r>
    </w:p>
    <w:p w14:paraId="51FD4DFE" w14:textId="77777777" w:rsidR="00564EBB" w:rsidRDefault="00564EBB" w:rsidP="00564EBB">
      <w:pPr>
        <w:pStyle w:val="ListParagraph"/>
        <w:numPr>
          <w:ilvl w:val="0"/>
          <w:numId w:val="37"/>
        </w:numPr>
        <w:jc w:val="both"/>
      </w:pPr>
      <w:r w:rsidRPr="00110060">
        <w:t>Vytvoriť profil pacienta</w:t>
      </w:r>
    </w:p>
    <w:p w14:paraId="7DA5E67B" w14:textId="77777777" w:rsidR="00564EBB" w:rsidRDefault="00564EBB" w:rsidP="00564EBB">
      <w:pPr>
        <w:pStyle w:val="ListParagraph"/>
        <w:numPr>
          <w:ilvl w:val="0"/>
          <w:numId w:val="37"/>
        </w:numPr>
        <w:jc w:val="both"/>
      </w:pPr>
      <w:r w:rsidRPr="00110060">
        <w:t>Zobraziť profil pacienta</w:t>
      </w:r>
    </w:p>
    <w:p w14:paraId="6087FB63" w14:textId="77777777" w:rsidR="00564EBB" w:rsidRDefault="00564EBB" w:rsidP="00564EBB">
      <w:pPr>
        <w:pStyle w:val="ListParagraph"/>
        <w:numPr>
          <w:ilvl w:val="0"/>
          <w:numId w:val="37"/>
        </w:numPr>
        <w:jc w:val="both"/>
      </w:pPr>
      <w:r>
        <w:t>Upraviť profil pacienta</w:t>
      </w:r>
    </w:p>
    <w:p w14:paraId="5BC3E4CC" w14:textId="77777777" w:rsidR="00564EBB" w:rsidRDefault="00564EBB" w:rsidP="00564EBB">
      <w:pPr>
        <w:pStyle w:val="ListParagraph"/>
        <w:numPr>
          <w:ilvl w:val="0"/>
          <w:numId w:val="37"/>
        </w:numPr>
        <w:jc w:val="both"/>
      </w:pPr>
      <w:r w:rsidRPr="00110060">
        <w:t>Odstrániť profil pacienta</w:t>
      </w:r>
    </w:p>
    <w:p w14:paraId="052D4C2A" w14:textId="77777777" w:rsidR="00564EBB" w:rsidRDefault="00564EBB" w:rsidP="00564EBB">
      <w:pPr>
        <w:pStyle w:val="ListParagraph"/>
        <w:numPr>
          <w:ilvl w:val="0"/>
          <w:numId w:val="37"/>
        </w:numPr>
        <w:jc w:val="both"/>
      </w:pPr>
      <w:r w:rsidRPr="00110060">
        <w:t>Pridať meranie pacientovi</w:t>
      </w:r>
    </w:p>
    <w:p w14:paraId="35CFA9DF" w14:textId="77777777" w:rsidR="00564EBB" w:rsidRDefault="00564EBB" w:rsidP="00564EBB">
      <w:pPr>
        <w:pStyle w:val="ListParagraph"/>
        <w:numPr>
          <w:ilvl w:val="0"/>
          <w:numId w:val="37"/>
        </w:numPr>
        <w:jc w:val="both"/>
      </w:pPr>
      <w:r>
        <w:t>Upraviť pridané meranie</w:t>
      </w:r>
    </w:p>
    <w:p w14:paraId="7AB495D7" w14:textId="77777777" w:rsidR="00564EBB" w:rsidRPr="00110060" w:rsidRDefault="00564EBB" w:rsidP="00564EBB">
      <w:pPr>
        <w:pStyle w:val="ListParagraph"/>
        <w:numPr>
          <w:ilvl w:val="0"/>
          <w:numId w:val="37"/>
        </w:numPr>
        <w:jc w:val="both"/>
      </w:pPr>
      <w:r>
        <w:t>Zobraziť všetky namerané hodnoty</w:t>
      </w:r>
    </w:p>
    <w:p w14:paraId="7CE56465" w14:textId="77777777" w:rsidR="00564EBB" w:rsidRDefault="00564EBB" w:rsidP="00564EBB">
      <w:pPr>
        <w:pStyle w:val="ListParagraph"/>
        <w:numPr>
          <w:ilvl w:val="0"/>
          <w:numId w:val="37"/>
        </w:numPr>
        <w:jc w:val="both"/>
      </w:pPr>
      <w:r w:rsidRPr="00110060">
        <w:t>Pridať poznámku k</w:t>
      </w:r>
      <w:r>
        <w:t> </w:t>
      </w:r>
      <w:r w:rsidRPr="00110060">
        <w:t>pacientovi</w:t>
      </w:r>
    </w:p>
    <w:p w14:paraId="07496A4F" w14:textId="1DCCA1C5" w:rsidR="00564EBB" w:rsidRDefault="00564EBB" w:rsidP="00564EBB">
      <w:pPr>
        <w:pStyle w:val="ListParagraph"/>
        <w:numPr>
          <w:ilvl w:val="0"/>
          <w:numId w:val="37"/>
        </w:numPr>
        <w:jc w:val="both"/>
      </w:pPr>
      <w:r>
        <w:t>Zobraziť a editovať svoj profil</w:t>
      </w:r>
    </w:p>
    <w:p w14:paraId="4E66BD89" w14:textId="15313C80" w:rsidR="00564EBB" w:rsidRDefault="00564EBB" w:rsidP="00564EBB">
      <w:pPr>
        <w:pStyle w:val="3Nadpis"/>
      </w:pPr>
      <w:bookmarkStart w:id="48" w:name="_Toc103847732"/>
      <w:r>
        <w:t>Lekár</w:t>
      </w:r>
      <w:bookmarkEnd w:id="48"/>
    </w:p>
    <w:p w14:paraId="1AF259EB" w14:textId="77777777" w:rsidR="00564EBB" w:rsidRPr="008B12CC" w:rsidRDefault="00564EBB" w:rsidP="00564EBB">
      <w:pPr>
        <w:pStyle w:val="ListParagraph"/>
        <w:numPr>
          <w:ilvl w:val="0"/>
          <w:numId w:val="37"/>
        </w:numPr>
        <w:jc w:val="both"/>
      </w:pPr>
      <w:r w:rsidRPr="008B12CC">
        <w:t>Zobraziť pacientov na oddelení</w:t>
      </w:r>
    </w:p>
    <w:p w14:paraId="5E703DE6" w14:textId="77777777" w:rsidR="00564EBB" w:rsidRDefault="00564EBB" w:rsidP="00564EBB">
      <w:pPr>
        <w:pStyle w:val="ListParagraph"/>
        <w:numPr>
          <w:ilvl w:val="0"/>
          <w:numId w:val="37"/>
        </w:numPr>
        <w:jc w:val="both"/>
      </w:pPr>
      <w:r w:rsidRPr="008B12CC">
        <w:t>Zobraziť profil pacienta</w:t>
      </w:r>
    </w:p>
    <w:p w14:paraId="13037CDF" w14:textId="77777777" w:rsidR="00564EBB" w:rsidRPr="008B12CC" w:rsidRDefault="00564EBB" w:rsidP="00564EBB">
      <w:pPr>
        <w:pStyle w:val="ListParagraph"/>
        <w:numPr>
          <w:ilvl w:val="0"/>
          <w:numId w:val="37"/>
        </w:numPr>
        <w:jc w:val="both"/>
      </w:pPr>
      <w:r>
        <w:t>Upraviť profil pacienta</w:t>
      </w:r>
    </w:p>
    <w:p w14:paraId="07DA2219" w14:textId="77777777" w:rsidR="00564EBB" w:rsidRPr="008B12CC" w:rsidRDefault="00564EBB" w:rsidP="00564EBB">
      <w:pPr>
        <w:pStyle w:val="ListParagraph"/>
        <w:numPr>
          <w:ilvl w:val="0"/>
          <w:numId w:val="37"/>
        </w:numPr>
        <w:jc w:val="both"/>
      </w:pPr>
      <w:r w:rsidRPr="008B12CC">
        <w:t>Zobraziť výsledky meraní</w:t>
      </w:r>
      <w:r>
        <w:t xml:space="preserve"> pacienta</w:t>
      </w:r>
    </w:p>
    <w:p w14:paraId="565ADD91" w14:textId="77777777" w:rsidR="00564EBB" w:rsidRDefault="00564EBB" w:rsidP="00564EBB">
      <w:pPr>
        <w:pStyle w:val="ListParagraph"/>
        <w:numPr>
          <w:ilvl w:val="0"/>
          <w:numId w:val="37"/>
        </w:numPr>
        <w:jc w:val="both"/>
      </w:pPr>
      <w:r>
        <w:t>Zaznamenať vizitu</w:t>
      </w:r>
    </w:p>
    <w:p w14:paraId="76F2DE43" w14:textId="77777777" w:rsidR="00564EBB" w:rsidRPr="008B12CC" w:rsidRDefault="00564EBB" w:rsidP="00564EBB">
      <w:pPr>
        <w:pStyle w:val="ListParagraph"/>
        <w:numPr>
          <w:ilvl w:val="0"/>
          <w:numId w:val="37"/>
        </w:numPr>
        <w:jc w:val="both"/>
      </w:pPr>
      <w:r>
        <w:t>Upraviť zaznamenanú vizitu</w:t>
      </w:r>
    </w:p>
    <w:p w14:paraId="5E45A155" w14:textId="77777777" w:rsidR="00564EBB" w:rsidRPr="008B12CC" w:rsidRDefault="00564EBB" w:rsidP="00564EBB">
      <w:pPr>
        <w:pStyle w:val="ListParagraph"/>
        <w:numPr>
          <w:ilvl w:val="0"/>
          <w:numId w:val="37"/>
        </w:numPr>
        <w:jc w:val="both"/>
      </w:pPr>
      <w:r>
        <w:t>Pridať poznámku k pacientovi</w:t>
      </w:r>
    </w:p>
    <w:p w14:paraId="304B106C" w14:textId="77777777" w:rsidR="00564EBB" w:rsidRPr="008B12CC" w:rsidRDefault="00564EBB" w:rsidP="00564EBB">
      <w:pPr>
        <w:pStyle w:val="ListParagraph"/>
        <w:numPr>
          <w:ilvl w:val="0"/>
          <w:numId w:val="37"/>
        </w:numPr>
        <w:jc w:val="both"/>
      </w:pPr>
      <w:r>
        <w:lastRenderedPageBreak/>
        <w:t>Zobraziť a editovať svoj profil</w:t>
      </w:r>
    </w:p>
    <w:p w14:paraId="7423AA57" w14:textId="334F7E66" w:rsidR="00564EBB" w:rsidRDefault="00564EBB" w:rsidP="00564EBB">
      <w:pPr>
        <w:pStyle w:val="3Nadpis"/>
      </w:pPr>
      <w:bookmarkStart w:id="49" w:name="_Toc103847733"/>
      <w:r>
        <w:t>Vedenie nemocnice</w:t>
      </w:r>
      <w:bookmarkEnd w:id="49"/>
    </w:p>
    <w:p w14:paraId="0883AD28" w14:textId="1CEABB64" w:rsidR="00564EBB" w:rsidRDefault="00564EBB" w:rsidP="00564EBB">
      <w:pPr>
        <w:pStyle w:val="ListParagraph"/>
        <w:numPr>
          <w:ilvl w:val="0"/>
          <w:numId w:val="37"/>
        </w:numPr>
        <w:jc w:val="both"/>
      </w:pPr>
      <w:r>
        <w:t>Zobraziť oddelenia v nemocnici</w:t>
      </w:r>
    </w:p>
    <w:p w14:paraId="3E969546" w14:textId="77777777" w:rsidR="00564EBB" w:rsidRDefault="00564EBB" w:rsidP="00564EBB">
      <w:pPr>
        <w:pStyle w:val="ListParagraph"/>
        <w:numPr>
          <w:ilvl w:val="0"/>
          <w:numId w:val="37"/>
        </w:numPr>
        <w:jc w:val="both"/>
      </w:pPr>
      <w:r>
        <w:t>Vytvoriť oddelenie nemocnice</w:t>
      </w:r>
    </w:p>
    <w:p w14:paraId="31E96BAF" w14:textId="77777777" w:rsidR="00564EBB" w:rsidRDefault="00564EBB" w:rsidP="00564EBB">
      <w:pPr>
        <w:pStyle w:val="ListParagraph"/>
        <w:numPr>
          <w:ilvl w:val="0"/>
          <w:numId w:val="37"/>
        </w:numPr>
        <w:jc w:val="both"/>
      </w:pPr>
      <w:r>
        <w:t>Upraviť oddelenie</w:t>
      </w:r>
    </w:p>
    <w:p w14:paraId="62D4D677" w14:textId="77777777" w:rsidR="00564EBB" w:rsidRDefault="00564EBB" w:rsidP="00564EBB">
      <w:pPr>
        <w:pStyle w:val="ListParagraph"/>
        <w:numPr>
          <w:ilvl w:val="0"/>
          <w:numId w:val="37"/>
        </w:numPr>
        <w:jc w:val="both"/>
      </w:pPr>
      <w:r>
        <w:t>Odstrániť oddelenie</w:t>
      </w:r>
    </w:p>
    <w:p w14:paraId="1A346E6C" w14:textId="77777777" w:rsidR="00564EBB" w:rsidRDefault="00564EBB" w:rsidP="00564EBB">
      <w:pPr>
        <w:pStyle w:val="ListParagraph"/>
        <w:numPr>
          <w:ilvl w:val="0"/>
          <w:numId w:val="37"/>
        </w:numPr>
        <w:jc w:val="both"/>
      </w:pPr>
      <w:r>
        <w:t>Zobraziť lekárov na oddelení</w:t>
      </w:r>
    </w:p>
    <w:p w14:paraId="687CDAE2" w14:textId="77777777" w:rsidR="00564EBB" w:rsidRDefault="00564EBB" w:rsidP="00564EBB">
      <w:pPr>
        <w:pStyle w:val="ListParagraph"/>
        <w:numPr>
          <w:ilvl w:val="0"/>
          <w:numId w:val="37"/>
        </w:numPr>
        <w:jc w:val="both"/>
      </w:pPr>
      <w:r>
        <w:t>Vyhľadať a pridať lekára na oddelenie</w:t>
      </w:r>
    </w:p>
    <w:p w14:paraId="18E5EC0B" w14:textId="77777777" w:rsidR="00564EBB" w:rsidRDefault="00564EBB" w:rsidP="00564EBB">
      <w:pPr>
        <w:pStyle w:val="ListParagraph"/>
        <w:numPr>
          <w:ilvl w:val="0"/>
          <w:numId w:val="37"/>
        </w:numPr>
        <w:jc w:val="both"/>
      </w:pPr>
      <w:r>
        <w:t>Zobraziť zdravotné sestry na oddelení</w:t>
      </w:r>
    </w:p>
    <w:p w14:paraId="479D109A" w14:textId="77777777" w:rsidR="00564EBB" w:rsidRDefault="00564EBB" w:rsidP="00564EBB">
      <w:pPr>
        <w:pStyle w:val="ListParagraph"/>
        <w:numPr>
          <w:ilvl w:val="0"/>
          <w:numId w:val="37"/>
        </w:numPr>
        <w:jc w:val="both"/>
      </w:pPr>
      <w:r>
        <w:t>Vyhľadať a pridať zdravotnú sestru na oddelenie</w:t>
      </w:r>
    </w:p>
    <w:p w14:paraId="6F92BD08" w14:textId="77777777" w:rsidR="00564EBB" w:rsidRDefault="00564EBB" w:rsidP="00564EBB">
      <w:pPr>
        <w:pStyle w:val="ListParagraph"/>
        <w:numPr>
          <w:ilvl w:val="0"/>
          <w:numId w:val="37"/>
        </w:numPr>
        <w:jc w:val="both"/>
      </w:pPr>
      <w:r>
        <w:t>Zobraziť pacientov na oddelení</w:t>
      </w:r>
    </w:p>
    <w:p w14:paraId="6B6ADAFB" w14:textId="77777777" w:rsidR="00564EBB" w:rsidRDefault="00564EBB" w:rsidP="00564EBB">
      <w:pPr>
        <w:pStyle w:val="ListParagraph"/>
        <w:numPr>
          <w:ilvl w:val="0"/>
          <w:numId w:val="37"/>
        </w:numPr>
        <w:jc w:val="both"/>
      </w:pPr>
      <w:r w:rsidRPr="00110060">
        <w:t>Zobraziť údaje o</w:t>
      </w:r>
      <w:r>
        <w:t> </w:t>
      </w:r>
      <w:r w:rsidRPr="00110060">
        <w:t>pacientovi</w:t>
      </w:r>
    </w:p>
    <w:p w14:paraId="464AC36A" w14:textId="52412380" w:rsidR="00C47ED1" w:rsidRPr="00C47ED1" w:rsidRDefault="00564EBB" w:rsidP="00C47ED1">
      <w:pPr>
        <w:pStyle w:val="ListParagraph"/>
        <w:numPr>
          <w:ilvl w:val="0"/>
          <w:numId w:val="37"/>
        </w:numPr>
        <w:jc w:val="both"/>
      </w:pPr>
      <w:r>
        <w:t>Zobraziť a editovať svoj profil</w:t>
      </w:r>
    </w:p>
    <w:p w14:paraId="29C26AA8" w14:textId="60D21A83" w:rsidR="00C47ED1" w:rsidRDefault="00C47ED1" w:rsidP="00C47ED1">
      <w:pPr>
        <w:pStyle w:val="2Nadpis"/>
      </w:pPr>
      <w:bookmarkStart w:id="50" w:name="_Toc103847734"/>
      <w:r>
        <w:t>Scenáre použitia</w:t>
      </w:r>
      <w:bookmarkEnd w:id="50"/>
    </w:p>
    <w:p w14:paraId="774FFB36" w14:textId="613656A5" w:rsidR="007D25D7" w:rsidRPr="007D25D7" w:rsidRDefault="007B3F34" w:rsidP="007B3F34">
      <w:pPr>
        <w:ind w:firstLine="360"/>
        <w:jc w:val="both"/>
      </w:pPr>
      <w:r>
        <w:t xml:space="preserve">Na základe používateľských požiadaviek a persón sme navrhli možné scenáre použitia. </w:t>
      </w:r>
      <w:r w:rsidR="00850A43">
        <w:t>Používateľský scenár popisuje</w:t>
      </w:r>
      <w:r w:rsidR="00E35499">
        <w:t xml:space="preserve"> vstupné a výstupné podmienky, a</w:t>
      </w:r>
      <w:r w:rsidR="00850A43">
        <w:t xml:space="preserve"> ako budú používatelia v systéme vykonávať jednotlivé kroky. </w:t>
      </w:r>
      <w:r>
        <w:t>Vybrané scenáre použitia sú prezentované nižšie formou tabuliek</w:t>
      </w:r>
      <w:r w:rsidR="0039381B">
        <w:t>: Pridať meranie pacientovi</w:t>
      </w:r>
      <w:r>
        <w:t xml:space="preserve"> </w:t>
      </w:r>
      <w:r w:rsidR="0039381B">
        <w:t>(</w:t>
      </w:r>
      <w:r>
        <w:fldChar w:fldCharType="begin"/>
      </w:r>
      <w:r>
        <w:instrText xml:space="preserve"> REF _Ref103001066 \h  \* MERGEFORMAT </w:instrText>
      </w:r>
      <w:r>
        <w:fldChar w:fldCharType="separate"/>
      </w:r>
      <w:r>
        <w:t xml:space="preserve">Tab. </w:t>
      </w:r>
      <w:r>
        <w:rPr>
          <w:noProof/>
        </w:rPr>
        <w:t>4</w:t>
      </w:r>
      <w:r>
        <w:fldChar w:fldCharType="end"/>
      </w:r>
      <w:r w:rsidR="0039381B">
        <w:t>)</w:t>
      </w:r>
      <w:r>
        <w:t xml:space="preserve">, </w:t>
      </w:r>
      <w:r w:rsidR="0039381B">
        <w:t>Zaznamenať vizitu (</w:t>
      </w:r>
      <w:r>
        <w:fldChar w:fldCharType="begin"/>
      </w:r>
      <w:r>
        <w:instrText xml:space="preserve"> REF _Ref103001075 \h  \* MERGEFORMAT </w:instrText>
      </w:r>
      <w:r>
        <w:fldChar w:fldCharType="separate"/>
      </w:r>
      <w:r>
        <w:t xml:space="preserve">Tab. </w:t>
      </w:r>
      <w:r>
        <w:rPr>
          <w:noProof/>
        </w:rPr>
        <w:t>5</w:t>
      </w:r>
      <w:r>
        <w:fldChar w:fldCharType="end"/>
      </w:r>
      <w:r w:rsidR="0039381B">
        <w:t>)</w:t>
      </w:r>
      <w:r>
        <w:t xml:space="preserve"> a</w:t>
      </w:r>
      <w:r w:rsidR="0039381B">
        <w:t> Vyhľadať a pridať lekára na oddelenie</w:t>
      </w:r>
      <w:r>
        <w:t xml:space="preserve"> </w:t>
      </w:r>
      <w:r w:rsidR="0039381B">
        <w:t>(</w:t>
      </w:r>
      <w:r>
        <w:fldChar w:fldCharType="begin"/>
      </w:r>
      <w:r>
        <w:instrText xml:space="preserve"> REF _Ref103001082 \h  \* MERGEFORMAT </w:instrText>
      </w:r>
      <w:r>
        <w:fldChar w:fldCharType="separate"/>
      </w:r>
      <w:r>
        <w:t xml:space="preserve">Tab. </w:t>
      </w:r>
      <w:r>
        <w:rPr>
          <w:noProof/>
        </w:rPr>
        <w:t>6</w:t>
      </w:r>
      <w:r>
        <w:fldChar w:fldCharType="end"/>
      </w:r>
      <w:r w:rsidR="0039381B">
        <w:t>)</w:t>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62804E92" w14:textId="77777777" w:rsidTr="00D60595">
        <w:tc>
          <w:tcPr>
            <w:tcW w:w="2268" w:type="dxa"/>
          </w:tcPr>
          <w:p w14:paraId="678A2D33" w14:textId="77777777" w:rsidR="00D60595" w:rsidRDefault="00D60595" w:rsidP="00C95CCE">
            <w:pPr>
              <w:spacing w:line="240" w:lineRule="auto"/>
              <w:jc w:val="right"/>
            </w:pPr>
            <w:r>
              <w:t>Use Case ID:</w:t>
            </w:r>
          </w:p>
        </w:tc>
        <w:tc>
          <w:tcPr>
            <w:tcW w:w="6537" w:type="dxa"/>
          </w:tcPr>
          <w:p w14:paraId="3AF4F5A3" w14:textId="77777777" w:rsidR="00D60595" w:rsidRDefault="00D60595" w:rsidP="00C95CCE">
            <w:pPr>
              <w:spacing w:line="240" w:lineRule="auto"/>
            </w:pPr>
            <w:r>
              <w:t>6</w:t>
            </w:r>
          </w:p>
        </w:tc>
      </w:tr>
      <w:tr w:rsidR="00D60595" w:rsidRPr="008400B3" w14:paraId="2572D584" w14:textId="77777777" w:rsidTr="00D60595">
        <w:tc>
          <w:tcPr>
            <w:tcW w:w="2268" w:type="dxa"/>
          </w:tcPr>
          <w:p w14:paraId="6F532781" w14:textId="77777777" w:rsidR="00D60595" w:rsidRDefault="00D60595" w:rsidP="00C95CCE">
            <w:pPr>
              <w:spacing w:line="240" w:lineRule="auto"/>
              <w:jc w:val="right"/>
            </w:pPr>
            <w:r>
              <w:t>Názov:</w:t>
            </w:r>
          </w:p>
        </w:tc>
        <w:tc>
          <w:tcPr>
            <w:tcW w:w="6537" w:type="dxa"/>
          </w:tcPr>
          <w:p w14:paraId="641F725A" w14:textId="77777777" w:rsidR="00D60595" w:rsidRPr="008400B3" w:rsidRDefault="00D60595" w:rsidP="00C95CCE">
            <w:pPr>
              <w:spacing w:line="240" w:lineRule="auto"/>
              <w:rPr>
                <w:b/>
                <w:bCs/>
              </w:rPr>
            </w:pPr>
            <w:r>
              <w:rPr>
                <w:b/>
                <w:bCs/>
              </w:rPr>
              <w:t>Pridať meranie pacientovi</w:t>
            </w:r>
          </w:p>
        </w:tc>
      </w:tr>
      <w:tr w:rsidR="00D60595" w14:paraId="7038BF0C" w14:textId="77777777" w:rsidTr="00D60595">
        <w:tc>
          <w:tcPr>
            <w:tcW w:w="2268" w:type="dxa"/>
          </w:tcPr>
          <w:p w14:paraId="4175F53B" w14:textId="77777777" w:rsidR="00D60595" w:rsidRDefault="00D60595" w:rsidP="00C95CCE">
            <w:pPr>
              <w:spacing w:line="240" w:lineRule="auto"/>
              <w:jc w:val="right"/>
            </w:pPr>
            <w:r>
              <w:t>Aktor:</w:t>
            </w:r>
          </w:p>
        </w:tc>
        <w:tc>
          <w:tcPr>
            <w:tcW w:w="6537" w:type="dxa"/>
          </w:tcPr>
          <w:p w14:paraId="654DAED3" w14:textId="77777777" w:rsidR="00D60595" w:rsidRDefault="00D60595" w:rsidP="00C95CCE">
            <w:pPr>
              <w:spacing w:line="240" w:lineRule="auto"/>
            </w:pPr>
            <w:r>
              <w:t>Zdravotná sestra</w:t>
            </w:r>
          </w:p>
        </w:tc>
      </w:tr>
      <w:tr w:rsidR="00D60595" w14:paraId="625930BE" w14:textId="77777777" w:rsidTr="00D60595">
        <w:tc>
          <w:tcPr>
            <w:tcW w:w="2268" w:type="dxa"/>
          </w:tcPr>
          <w:p w14:paraId="4C062CDD" w14:textId="77777777" w:rsidR="00D60595" w:rsidRDefault="00D60595" w:rsidP="00C95CCE">
            <w:pPr>
              <w:spacing w:line="240" w:lineRule="auto"/>
              <w:jc w:val="right"/>
            </w:pPr>
            <w:r>
              <w:t>Popis:</w:t>
            </w:r>
          </w:p>
        </w:tc>
        <w:tc>
          <w:tcPr>
            <w:tcW w:w="6537" w:type="dxa"/>
          </w:tcPr>
          <w:p w14:paraId="23F3FDB8" w14:textId="77777777" w:rsidR="00D60595" w:rsidRDefault="00D60595" w:rsidP="00C95CCE">
            <w:pPr>
              <w:spacing w:line="240" w:lineRule="auto"/>
            </w:pPr>
            <w:r>
              <w:t>Zdravotná sestra môže pridať meranie pacientovi na jej oddelení.</w:t>
            </w:r>
          </w:p>
        </w:tc>
      </w:tr>
      <w:tr w:rsidR="00D60595" w14:paraId="4402D303" w14:textId="77777777" w:rsidTr="00D60595">
        <w:tc>
          <w:tcPr>
            <w:tcW w:w="2268" w:type="dxa"/>
          </w:tcPr>
          <w:p w14:paraId="12AFCC02" w14:textId="77777777" w:rsidR="00D60595" w:rsidRDefault="00D60595" w:rsidP="00C95CCE">
            <w:pPr>
              <w:spacing w:line="240" w:lineRule="auto"/>
              <w:jc w:val="right"/>
            </w:pPr>
            <w:r>
              <w:t>Preconditions:</w:t>
            </w:r>
          </w:p>
        </w:tc>
        <w:tc>
          <w:tcPr>
            <w:tcW w:w="6537" w:type="dxa"/>
          </w:tcPr>
          <w:p w14:paraId="7D321A2D" w14:textId="77777777" w:rsidR="00D60595" w:rsidRDefault="00D60595" w:rsidP="00D60595">
            <w:pPr>
              <w:numPr>
                <w:ilvl w:val="0"/>
                <w:numId w:val="27"/>
              </w:numPr>
              <w:spacing w:after="0" w:line="240" w:lineRule="auto"/>
            </w:pPr>
            <w:r>
              <w:t>Zdravotná sestra je prihlásená do systému</w:t>
            </w:r>
          </w:p>
          <w:p w14:paraId="06232C0F" w14:textId="77777777" w:rsidR="00D60595" w:rsidRDefault="00D60595" w:rsidP="00D60595">
            <w:pPr>
              <w:numPr>
                <w:ilvl w:val="0"/>
                <w:numId w:val="27"/>
              </w:numPr>
              <w:spacing w:after="0" w:line="240" w:lineRule="auto"/>
            </w:pPr>
            <w:r>
              <w:t>Zdravotná sestra je priradená k oddeleniu</w:t>
            </w:r>
          </w:p>
          <w:p w14:paraId="0E5DEABB" w14:textId="77777777" w:rsidR="00D60595" w:rsidRDefault="00D60595" w:rsidP="00D60595">
            <w:pPr>
              <w:numPr>
                <w:ilvl w:val="0"/>
                <w:numId w:val="27"/>
              </w:numPr>
              <w:spacing w:after="0" w:line="240" w:lineRule="auto"/>
            </w:pPr>
            <w:r>
              <w:t>Existuje pacient na jej oddelení</w:t>
            </w:r>
          </w:p>
        </w:tc>
      </w:tr>
      <w:tr w:rsidR="00D60595" w14:paraId="617F8FA7" w14:textId="77777777" w:rsidTr="00D60595">
        <w:tc>
          <w:tcPr>
            <w:tcW w:w="2268" w:type="dxa"/>
          </w:tcPr>
          <w:p w14:paraId="3B65F414" w14:textId="77777777" w:rsidR="00D60595" w:rsidRDefault="00D60595" w:rsidP="00C95CCE">
            <w:pPr>
              <w:spacing w:line="240" w:lineRule="auto"/>
              <w:jc w:val="right"/>
            </w:pPr>
            <w:r>
              <w:t>Postconditions:</w:t>
            </w:r>
          </w:p>
        </w:tc>
        <w:tc>
          <w:tcPr>
            <w:tcW w:w="6537" w:type="dxa"/>
          </w:tcPr>
          <w:p w14:paraId="515182E0" w14:textId="77777777" w:rsidR="00D60595" w:rsidRDefault="00D60595" w:rsidP="00D60595">
            <w:pPr>
              <w:numPr>
                <w:ilvl w:val="0"/>
                <w:numId w:val="28"/>
              </w:numPr>
              <w:spacing w:after="0" w:line="240" w:lineRule="auto"/>
            </w:pPr>
            <w:r>
              <w:t>Meranie sa uloží do databázy s informáciou o tom kedy a ktorou zdravotnou sestrou bolo meranie vykonané</w:t>
            </w:r>
          </w:p>
          <w:p w14:paraId="3F169C86" w14:textId="77777777" w:rsidR="00D60595" w:rsidRDefault="00D60595" w:rsidP="00D60595">
            <w:pPr>
              <w:numPr>
                <w:ilvl w:val="0"/>
                <w:numId w:val="28"/>
              </w:numPr>
              <w:spacing w:after="0" w:line="240" w:lineRule="auto"/>
            </w:pPr>
            <w:r>
              <w:t>V zozname predchádzajúcich meraní sa pacientovi zaznamená vykonané meranie</w:t>
            </w:r>
          </w:p>
        </w:tc>
      </w:tr>
      <w:tr w:rsidR="00D60595" w:rsidRPr="002847E3" w14:paraId="56042543" w14:textId="77777777" w:rsidTr="00D60595">
        <w:tc>
          <w:tcPr>
            <w:tcW w:w="2268" w:type="dxa"/>
          </w:tcPr>
          <w:p w14:paraId="75B6E4BD" w14:textId="77777777" w:rsidR="00D60595" w:rsidRDefault="00D60595" w:rsidP="00C95CCE">
            <w:pPr>
              <w:spacing w:line="240" w:lineRule="auto"/>
              <w:jc w:val="right"/>
            </w:pPr>
            <w:r>
              <w:t>Štandardný tok:</w:t>
            </w:r>
          </w:p>
        </w:tc>
        <w:tc>
          <w:tcPr>
            <w:tcW w:w="6537" w:type="dxa"/>
          </w:tcPr>
          <w:p w14:paraId="04721628" w14:textId="77777777" w:rsidR="00D60595" w:rsidRDefault="00D60595" w:rsidP="00D60595">
            <w:pPr>
              <w:pStyle w:val="ListParagraph"/>
              <w:numPr>
                <w:ilvl w:val="0"/>
                <w:numId w:val="36"/>
              </w:numPr>
              <w:spacing w:line="240" w:lineRule="auto"/>
              <w:rPr>
                <w:b/>
                <w:bCs/>
              </w:rPr>
            </w:pPr>
            <w:r w:rsidRPr="00D86336">
              <w:rPr>
                <w:b/>
                <w:bCs/>
              </w:rPr>
              <w:t>Pridať meranie pacientovi</w:t>
            </w:r>
          </w:p>
          <w:p w14:paraId="27C8BACC" w14:textId="77777777" w:rsidR="00D60595" w:rsidRPr="00D86336" w:rsidRDefault="00D60595" w:rsidP="00C95CCE">
            <w:pPr>
              <w:pStyle w:val="ListParagraph"/>
              <w:spacing w:line="240" w:lineRule="auto"/>
              <w:ind w:left="360"/>
              <w:rPr>
                <w:b/>
                <w:bCs/>
              </w:rPr>
            </w:pPr>
          </w:p>
          <w:p w14:paraId="5AB2FBC6" w14:textId="77777777" w:rsidR="00D60595" w:rsidRDefault="00D60595" w:rsidP="00D60595">
            <w:pPr>
              <w:pStyle w:val="ListParagraph"/>
              <w:numPr>
                <w:ilvl w:val="0"/>
                <w:numId w:val="35"/>
              </w:numPr>
              <w:spacing w:after="0" w:line="240" w:lineRule="auto"/>
            </w:pPr>
            <w:r>
              <w:t>Zdravotná sestra si zvolí pacienta, ktorému chce pridať meranie.</w:t>
            </w:r>
          </w:p>
          <w:p w14:paraId="1F71C8B4" w14:textId="77777777" w:rsidR="00D60595" w:rsidRDefault="00D60595" w:rsidP="00D60595">
            <w:pPr>
              <w:pStyle w:val="ListParagraph"/>
              <w:numPr>
                <w:ilvl w:val="0"/>
                <w:numId w:val="35"/>
              </w:numPr>
              <w:spacing w:after="0" w:line="240" w:lineRule="auto"/>
            </w:pPr>
            <w:r>
              <w:t>Systém zobrazí profil daného pacienta.</w:t>
            </w:r>
          </w:p>
          <w:p w14:paraId="6B2D58D6" w14:textId="77777777" w:rsidR="00D60595" w:rsidRDefault="00D60595" w:rsidP="00D60595">
            <w:pPr>
              <w:pStyle w:val="ListParagraph"/>
              <w:numPr>
                <w:ilvl w:val="0"/>
                <w:numId w:val="35"/>
              </w:numPr>
              <w:spacing w:after="0" w:line="240" w:lineRule="auto"/>
            </w:pPr>
            <w:r>
              <w:t>Zdravotná sestra klikne na tlačidlo – Pridať meranie.</w:t>
            </w:r>
          </w:p>
          <w:p w14:paraId="45B5F377" w14:textId="77777777" w:rsidR="00D60595" w:rsidRDefault="00D60595" w:rsidP="00D60595">
            <w:pPr>
              <w:pStyle w:val="ListParagraph"/>
              <w:numPr>
                <w:ilvl w:val="0"/>
                <w:numId w:val="35"/>
              </w:numPr>
              <w:spacing w:after="0" w:line="240" w:lineRule="auto"/>
            </w:pPr>
            <w:r>
              <w:t>Systém zobrazí ponuku s možnými meraniami.</w:t>
            </w:r>
          </w:p>
          <w:p w14:paraId="704A0175" w14:textId="77777777" w:rsidR="00D60595" w:rsidRDefault="00D60595" w:rsidP="00D60595">
            <w:pPr>
              <w:pStyle w:val="ListParagraph"/>
              <w:numPr>
                <w:ilvl w:val="0"/>
                <w:numId w:val="35"/>
              </w:numPr>
              <w:spacing w:after="0" w:line="240" w:lineRule="auto"/>
            </w:pPr>
            <w:r>
              <w:lastRenderedPageBreak/>
              <w:t>Zdravotná sestra si zvolí meranie, ktoré chce vykonať.</w:t>
            </w:r>
          </w:p>
          <w:p w14:paraId="6226CE8D" w14:textId="77777777" w:rsidR="00D60595" w:rsidRDefault="00D60595" w:rsidP="00D60595">
            <w:pPr>
              <w:pStyle w:val="ListParagraph"/>
              <w:numPr>
                <w:ilvl w:val="0"/>
                <w:numId w:val="35"/>
              </w:numPr>
              <w:spacing w:after="0" w:line="240" w:lineRule="auto"/>
            </w:pPr>
            <w:r>
              <w:t>Systém zobrazí možnosť zadať namerané hodnoty.</w:t>
            </w:r>
          </w:p>
          <w:p w14:paraId="05CEEA8B" w14:textId="77777777" w:rsidR="00D60595" w:rsidRDefault="00D60595" w:rsidP="00D60595">
            <w:pPr>
              <w:pStyle w:val="ListParagraph"/>
              <w:numPr>
                <w:ilvl w:val="0"/>
                <w:numId w:val="35"/>
              </w:numPr>
              <w:spacing w:after="0" w:line="240" w:lineRule="auto"/>
            </w:pPr>
            <w:r>
              <w:t>Zdravotná sestra zadá nameranú hodnotu a klikne na tlačidlo – Uložiť.</w:t>
            </w:r>
          </w:p>
          <w:p w14:paraId="6E087883" w14:textId="77777777" w:rsidR="00D60595" w:rsidRPr="002847E3" w:rsidRDefault="00D60595" w:rsidP="00D60595">
            <w:pPr>
              <w:pStyle w:val="ListParagraph"/>
              <w:numPr>
                <w:ilvl w:val="0"/>
                <w:numId w:val="35"/>
              </w:numPr>
              <w:spacing w:after="0" w:line="240" w:lineRule="auto"/>
            </w:pPr>
            <w:r>
              <w:t>Systém zapíše do databázy nameranú hodnotu, dátum a čas a zobrazí zoznam všetkých nameraných hodnôt daného merania u pacienta.</w:t>
            </w:r>
          </w:p>
        </w:tc>
      </w:tr>
      <w:tr w:rsidR="00D60595" w14:paraId="5E5286E5" w14:textId="77777777" w:rsidTr="00D60595">
        <w:tc>
          <w:tcPr>
            <w:tcW w:w="2268" w:type="dxa"/>
          </w:tcPr>
          <w:p w14:paraId="781655ED" w14:textId="77777777" w:rsidR="00D60595" w:rsidRDefault="00D60595" w:rsidP="00C95CCE">
            <w:pPr>
              <w:spacing w:line="240" w:lineRule="auto"/>
              <w:jc w:val="right"/>
            </w:pPr>
            <w:r>
              <w:lastRenderedPageBreak/>
              <w:t>Alternatívny tok:</w:t>
            </w:r>
          </w:p>
        </w:tc>
        <w:tc>
          <w:tcPr>
            <w:tcW w:w="6537" w:type="dxa"/>
          </w:tcPr>
          <w:p w14:paraId="0BEB5618" w14:textId="6B8723E2" w:rsidR="00D60595" w:rsidRPr="001B1ECD" w:rsidRDefault="00D60595" w:rsidP="00C95CCE">
            <w:pPr>
              <w:spacing w:after="0" w:line="240" w:lineRule="auto"/>
            </w:pPr>
          </w:p>
        </w:tc>
      </w:tr>
      <w:tr w:rsidR="00D60595" w14:paraId="57D935A7" w14:textId="77777777" w:rsidTr="00D60595">
        <w:tc>
          <w:tcPr>
            <w:tcW w:w="2268" w:type="dxa"/>
          </w:tcPr>
          <w:p w14:paraId="1F0DF787" w14:textId="77777777" w:rsidR="00D60595" w:rsidRDefault="00D60595" w:rsidP="00C95CCE">
            <w:pPr>
              <w:spacing w:line="240" w:lineRule="auto"/>
              <w:jc w:val="right"/>
            </w:pPr>
            <w:r>
              <w:t>Výnimky:</w:t>
            </w:r>
          </w:p>
        </w:tc>
        <w:tc>
          <w:tcPr>
            <w:tcW w:w="6537" w:type="dxa"/>
          </w:tcPr>
          <w:p w14:paraId="75DDC4F1" w14:textId="77777777" w:rsidR="00D60595" w:rsidRDefault="00D60595" w:rsidP="00C95CCE">
            <w:pPr>
              <w:spacing w:line="240" w:lineRule="auto"/>
            </w:pPr>
          </w:p>
        </w:tc>
      </w:tr>
      <w:tr w:rsidR="00D60595" w14:paraId="4DFB3EB6" w14:textId="77777777" w:rsidTr="00D60595">
        <w:tc>
          <w:tcPr>
            <w:tcW w:w="2268" w:type="dxa"/>
          </w:tcPr>
          <w:p w14:paraId="42EC3B48" w14:textId="77777777" w:rsidR="00D60595" w:rsidRDefault="00D60595" w:rsidP="00C95CCE">
            <w:pPr>
              <w:spacing w:line="240" w:lineRule="auto"/>
              <w:jc w:val="right"/>
            </w:pPr>
            <w:r>
              <w:t>Poznámky:</w:t>
            </w:r>
          </w:p>
        </w:tc>
        <w:tc>
          <w:tcPr>
            <w:tcW w:w="6537" w:type="dxa"/>
          </w:tcPr>
          <w:p w14:paraId="7BAB1D68" w14:textId="77777777" w:rsidR="00D60595" w:rsidRDefault="00D60595" w:rsidP="00D60595">
            <w:pPr>
              <w:pStyle w:val="ListParagraph"/>
              <w:numPr>
                <w:ilvl w:val="0"/>
                <w:numId w:val="34"/>
              </w:numPr>
              <w:spacing w:after="0" w:line="240" w:lineRule="auto"/>
            </w:pPr>
            <w:r>
              <w:t>Nie je obmedzený počet denných záznamov meraní.</w:t>
            </w:r>
          </w:p>
          <w:p w14:paraId="6E942054" w14:textId="77777777" w:rsidR="00D60595" w:rsidRDefault="00D60595" w:rsidP="00D60595">
            <w:pPr>
              <w:pStyle w:val="ListParagraph"/>
              <w:numPr>
                <w:ilvl w:val="0"/>
                <w:numId w:val="34"/>
              </w:numPr>
              <w:spacing w:after="0" w:line="240" w:lineRule="auto"/>
            </w:pPr>
            <w:r>
              <w:t>Nie je možná editácia dátumu a času. Tieto údaje sú automaticky zadané podľa aktuálneho dátumu a času.</w:t>
            </w:r>
          </w:p>
          <w:p w14:paraId="43A938F7" w14:textId="77777777" w:rsidR="00D60595" w:rsidRDefault="00D60595" w:rsidP="00A6257B">
            <w:pPr>
              <w:pStyle w:val="ListParagraph"/>
              <w:keepNext/>
              <w:numPr>
                <w:ilvl w:val="0"/>
                <w:numId w:val="34"/>
              </w:numPr>
              <w:spacing w:after="0" w:line="240" w:lineRule="auto"/>
            </w:pPr>
            <w:r>
              <w:t>Ku každému meraniu je možné pridať poznámku.</w:t>
            </w:r>
          </w:p>
        </w:tc>
      </w:tr>
    </w:tbl>
    <w:p w14:paraId="6385883B" w14:textId="3041DC1F" w:rsidR="00D60595" w:rsidRDefault="00A6257B" w:rsidP="00A6257B">
      <w:pPr>
        <w:pStyle w:val="Caption"/>
      </w:pPr>
      <w:bookmarkStart w:id="51" w:name="_Ref103001066"/>
      <w:bookmarkStart w:id="52" w:name="_Ref103001052"/>
      <w:bookmarkStart w:id="53" w:name="_Toc103847763"/>
      <w:r>
        <w:t xml:space="preserve">Tab. </w:t>
      </w:r>
      <w:fldSimple w:instr=" SEQ Tab. \* ARABIC ">
        <w:r>
          <w:rPr>
            <w:noProof/>
          </w:rPr>
          <w:t>4</w:t>
        </w:r>
      </w:fldSimple>
      <w:bookmarkEnd w:id="51"/>
      <w:r>
        <w:t xml:space="preserve"> Scenár použitia - Pridať meranie pacientovi</w:t>
      </w:r>
      <w:bookmarkEnd w:id="52"/>
      <w:bookmarkEnd w:id="53"/>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60DF9F86" w14:textId="77777777" w:rsidTr="00D60595">
        <w:tc>
          <w:tcPr>
            <w:tcW w:w="2268" w:type="dxa"/>
          </w:tcPr>
          <w:p w14:paraId="14C83B11" w14:textId="77777777" w:rsidR="00D60595" w:rsidRDefault="00D60595" w:rsidP="00C95CCE">
            <w:pPr>
              <w:spacing w:line="240" w:lineRule="auto"/>
              <w:jc w:val="right"/>
            </w:pPr>
            <w:r>
              <w:t>Use Case ID:</w:t>
            </w:r>
          </w:p>
        </w:tc>
        <w:tc>
          <w:tcPr>
            <w:tcW w:w="6537" w:type="dxa"/>
          </w:tcPr>
          <w:p w14:paraId="608EC9C6" w14:textId="77777777" w:rsidR="00D60595" w:rsidRDefault="00D60595" w:rsidP="00C95CCE">
            <w:pPr>
              <w:spacing w:line="240" w:lineRule="auto"/>
            </w:pPr>
            <w:r>
              <w:t>15</w:t>
            </w:r>
          </w:p>
        </w:tc>
      </w:tr>
      <w:tr w:rsidR="00D60595" w:rsidRPr="008400B3" w14:paraId="0CE6A1C4" w14:textId="77777777" w:rsidTr="00D60595">
        <w:tc>
          <w:tcPr>
            <w:tcW w:w="2268" w:type="dxa"/>
          </w:tcPr>
          <w:p w14:paraId="7DF7B569" w14:textId="77777777" w:rsidR="00D60595" w:rsidRDefault="00D60595" w:rsidP="00C95CCE">
            <w:pPr>
              <w:spacing w:line="240" w:lineRule="auto"/>
              <w:jc w:val="right"/>
            </w:pPr>
            <w:r>
              <w:t>Názov:</w:t>
            </w:r>
          </w:p>
        </w:tc>
        <w:tc>
          <w:tcPr>
            <w:tcW w:w="6537" w:type="dxa"/>
          </w:tcPr>
          <w:p w14:paraId="22F78644" w14:textId="77777777" w:rsidR="00D60595" w:rsidRPr="008400B3" w:rsidRDefault="00D60595" w:rsidP="00C95CCE">
            <w:pPr>
              <w:spacing w:line="240" w:lineRule="auto"/>
              <w:rPr>
                <w:b/>
                <w:bCs/>
              </w:rPr>
            </w:pPr>
            <w:r>
              <w:rPr>
                <w:b/>
                <w:bCs/>
              </w:rPr>
              <w:t>Zaznamenať vizitu</w:t>
            </w:r>
          </w:p>
        </w:tc>
      </w:tr>
      <w:tr w:rsidR="00D60595" w14:paraId="0ACD30AD" w14:textId="77777777" w:rsidTr="00D60595">
        <w:tc>
          <w:tcPr>
            <w:tcW w:w="2268" w:type="dxa"/>
          </w:tcPr>
          <w:p w14:paraId="06D8A57D" w14:textId="77777777" w:rsidR="00D60595" w:rsidRDefault="00D60595" w:rsidP="00C95CCE">
            <w:pPr>
              <w:spacing w:line="240" w:lineRule="auto"/>
              <w:jc w:val="right"/>
            </w:pPr>
            <w:r>
              <w:t>Aktor:</w:t>
            </w:r>
          </w:p>
        </w:tc>
        <w:tc>
          <w:tcPr>
            <w:tcW w:w="6537" w:type="dxa"/>
          </w:tcPr>
          <w:p w14:paraId="40515240" w14:textId="77777777" w:rsidR="00D60595" w:rsidRDefault="00D60595" w:rsidP="00C95CCE">
            <w:pPr>
              <w:spacing w:line="240" w:lineRule="auto"/>
            </w:pPr>
            <w:r>
              <w:t>Lekár</w:t>
            </w:r>
          </w:p>
        </w:tc>
      </w:tr>
      <w:tr w:rsidR="00D60595" w14:paraId="5FDECF03" w14:textId="77777777" w:rsidTr="00D60595">
        <w:tc>
          <w:tcPr>
            <w:tcW w:w="2268" w:type="dxa"/>
          </w:tcPr>
          <w:p w14:paraId="7CD12500" w14:textId="77777777" w:rsidR="00D60595" w:rsidRDefault="00D60595" w:rsidP="00C95CCE">
            <w:pPr>
              <w:spacing w:line="240" w:lineRule="auto"/>
              <w:jc w:val="right"/>
            </w:pPr>
            <w:r>
              <w:t>Popis:</w:t>
            </w:r>
          </w:p>
        </w:tc>
        <w:tc>
          <w:tcPr>
            <w:tcW w:w="6537" w:type="dxa"/>
          </w:tcPr>
          <w:p w14:paraId="7E856E20" w14:textId="77777777" w:rsidR="00D60595" w:rsidRDefault="00D60595" w:rsidP="00C95CCE">
            <w:pPr>
              <w:spacing w:line="240" w:lineRule="auto"/>
            </w:pPr>
            <w:r>
              <w:t>Lekár môže pacientovi na jeho oddelení zaznamenať vizitu, teda zapísať aktuálny stav pacienta do databázy.</w:t>
            </w:r>
          </w:p>
        </w:tc>
      </w:tr>
      <w:tr w:rsidR="00D60595" w14:paraId="17666579" w14:textId="77777777" w:rsidTr="00D60595">
        <w:tc>
          <w:tcPr>
            <w:tcW w:w="2268" w:type="dxa"/>
          </w:tcPr>
          <w:p w14:paraId="01B89D01" w14:textId="77777777" w:rsidR="00D60595" w:rsidRDefault="00D60595" w:rsidP="00C95CCE">
            <w:pPr>
              <w:spacing w:line="240" w:lineRule="auto"/>
              <w:jc w:val="right"/>
            </w:pPr>
            <w:r>
              <w:t>Preconditions:</w:t>
            </w:r>
          </w:p>
        </w:tc>
        <w:tc>
          <w:tcPr>
            <w:tcW w:w="6537" w:type="dxa"/>
          </w:tcPr>
          <w:p w14:paraId="226BECF5" w14:textId="77777777" w:rsidR="00D60595" w:rsidRDefault="00D60595" w:rsidP="00D60595">
            <w:pPr>
              <w:numPr>
                <w:ilvl w:val="0"/>
                <w:numId w:val="27"/>
              </w:numPr>
              <w:spacing w:after="0" w:line="240" w:lineRule="auto"/>
            </w:pPr>
            <w:r>
              <w:t>Lekár  je prihlásený do systému</w:t>
            </w:r>
          </w:p>
          <w:p w14:paraId="216E3253" w14:textId="77777777" w:rsidR="00D60595" w:rsidRDefault="00D60595" w:rsidP="00D60595">
            <w:pPr>
              <w:numPr>
                <w:ilvl w:val="0"/>
                <w:numId w:val="27"/>
              </w:numPr>
              <w:spacing w:after="0" w:line="240" w:lineRule="auto"/>
            </w:pPr>
            <w:r>
              <w:t>Lekár je priradený k oddeleniu</w:t>
            </w:r>
          </w:p>
          <w:p w14:paraId="1B8D50ED" w14:textId="77777777" w:rsidR="00D60595" w:rsidRDefault="00D60595" w:rsidP="00D60595">
            <w:pPr>
              <w:numPr>
                <w:ilvl w:val="0"/>
                <w:numId w:val="27"/>
              </w:numPr>
              <w:spacing w:after="0" w:line="240" w:lineRule="auto"/>
            </w:pPr>
            <w:r>
              <w:t>Existuje pacient na jeho oddelení</w:t>
            </w:r>
          </w:p>
        </w:tc>
      </w:tr>
      <w:tr w:rsidR="00D60595" w14:paraId="3A308EF1" w14:textId="77777777" w:rsidTr="00D60595">
        <w:tc>
          <w:tcPr>
            <w:tcW w:w="2268" w:type="dxa"/>
          </w:tcPr>
          <w:p w14:paraId="4E4F9079" w14:textId="77777777" w:rsidR="00D60595" w:rsidRDefault="00D60595" w:rsidP="00C95CCE">
            <w:pPr>
              <w:spacing w:line="240" w:lineRule="auto"/>
              <w:jc w:val="right"/>
            </w:pPr>
            <w:r>
              <w:t>Postconditions:</w:t>
            </w:r>
          </w:p>
        </w:tc>
        <w:tc>
          <w:tcPr>
            <w:tcW w:w="6537" w:type="dxa"/>
          </w:tcPr>
          <w:p w14:paraId="5D6650AA" w14:textId="77777777" w:rsidR="00D60595" w:rsidRDefault="00D60595" w:rsidP="00D60595">
            <w:pPr>
              <w:numPr>
                <w:ilvl w:val="0"/>
                <w:numId w:val="28"/>
              </w:numPr>
              <w:spacing w:after="0" w:line="240" w:lineRule="auto"/>
            </w:pPr>
            <w:r>
              <w:t>Záznamy sa uložia do databázy s informáciou o tom kedy a ktorým lekárom bola vizita vykonaná</w:t>
            </w:r>
          </w:p>
          <w:p w14:paraId="39317A60" w14:textId="77777777" w:rsidR="00D60595" w:rsidRDefault="00D60595" w:rsidP="00D60595">
            <w:pPr>
              <w:numPr>
                <w:ilvl w:val="0"/>
                <w:numId w:val="28"/>
              </w:numPr>
              <w:spacing w:after="0" w:line="240" w:lineRule="auto"/>
            </w:pPr>
            <w:r>
              <w:t>Nová vizita sa zapíše do zoznamu vykonaných lekárskych záznamov.</w:t>
            </w:r>
          </w:p>
        </w:tc>
      </w:tr>
      <w:tr w:rsidR="00D60595" w:rsidRPr="002847E3" w14:paraId="42411175" w14:textId="77777777" w:rsidTr="00D60595">
        <w:tc>
          <w:tcPr>
            <w:tcW w:w="2268" w:type="dxa"/>
          </w:tcPr>
          <w:p w14:paraId="73E873C3" w14:textId="77777777" w:rsidR="00D60595" w:rsidRDefault="00D60595" w:rsidP="00C95CCE">
            <w:pPr>
              <w:spacing w:line="240" w:lineRule="auto"/>
              <w:jc w:val="right"/>
            </w:pPr>
            <w:r>
              <w:t>Štandardný tok:</w:t>
            </w:r>
          </w:p>
        </w:tc>
        <w:tc>
          <w:tcPr>
            <w:tcW w:w="6537" w:type="dxa"/>
          </w:tcPr>
          <w:p w14:paraId="37ADF33B" w14:textId="77777777" w:rsidR="00D60595" w:rsidRDefault="00D60595" w:rsidP="00C95CCE">
            <w:pPr>
              <w:spacing w:line="240" w:lineRule="auto"/>
              <w:rPr>
                <w:b/>
                <w:bCs/>
              </w:rPr>
            </w:pPr>
            <w:r>
              <w:rPr>
                <w:b/>
                <w:bCs/>
              </w:rPr>
              <w:t>15</w:t>
            </w:r>
            <w:r w:rsidRPr="00905184">
              <w:rPr>
                <w:b/>
                <w:bCs/>
              </w:rPr>
              <w:t xml:space="preserve">.0 </w:t>
            </w:r>
            <w:r>
              <w:rPr>
                <w:b/>
                <w:bCs/>
              </w:rPr>
              <w:t>Zaznamenať vizitu</w:t>
            </w:r>
          </w:p>
          <w:p w14:paraId="2758EDC9" w14:textId="77777777" w:rsidR="00D60595" w:rsidRDefault="00D60595" w:rsidP="00D60595">
            <w:pPr>
              <w:numPr>
                <w:ilvl w:val="0"/>
                <w:numId w:val="32"/>
              </w:numPr>
              <w:spacing w:after="0" w:line="240" w:lineRule="auto"/>
            </w:pPr>
            <w:r>
              <w:t>Lekár si zvolí pacienta, ktorému chce zaznamenať vizitu.</w:t>
            </w:r>
          </w:p>
          <w:p w14:paraId="19A6F936" w14:textId="77777777" w:rsidR="00D60595" w:rsidRDefault="00D60595" w:rsidP="00D60595">
            <w:pPr>
              <w:numPr>
                <w:ilvl w:val="0"/>
                <w:numId w:val="32"/>
              </w:numPr>
              <w:spacing w:after="0" w:line="240" w:lineRule="auto"/>
            </w:pPr>
            <w:r>
              <w:t>Systém zobrazí profil daného pacienta.</w:t>
            </w:r>
          </w:p>
          <w:p w14:paraId="35B34125" w14:textId="77777777" w:rsidR="00D60595" w:rsidRDefault="00D60595" w:rsidP="00D60595">
            <w:pPr>
              <w:numPr>
                <w:ilvl w:val="0"/>
                <w:numId w:val="32"/>
              </w:numPr>
              <w:spacing w:after="0" w:line="240" w:lineRule="auto"/>
            </w:pPr>
            <w:r>
              <w:t>Lekár klikne na tlačidlo – Zaznamenať vizitu.</w:t>
            </w:r>
          </w:p>
          <w:p w14:paraId="38D6E895" w14:textId="77777777" w:rsidR="00D60595" w:rsidRDefault="00D60595" w:rsidP="00D60595">
            <w:pPr>
              <w:pStyle w:val="ListParagraph"/>
              <w:numPr>
                <w:ilvl w:val="0"/>
                <w:numId w:val="32"/>
              </w:numPr>
              <w:spacing w:line="240" w:lineRule="auto"/>
            </w:pPr>
            <w:r>
              <w:t>Systém zobrazí ponuku s možnosťami zapísať aktuálny stav pacienta, lieky, nadchádzajúce vyšetrenia alebo poznámku.</w:t>
            </w:r>
          </w:p>
          <w:p w14:paraId="27A56230" w14:textId="77777777" w:rsidR="00D60595" w:rsidRDefault="00D60595" w:rsidP="00D60595">
            <w:pPr>
              <w:pStyle w:val="ListParagraph"/>
              <w:numPr>
                <w:ilvl w:val="0"/>
                <w:numId w:val="32"/>
              </w:numPr>
              <w:spacing w:line="240" w:lineRule="auto"/>
            </w:pPr>
            <w:r>
              <w:t>Lekár vyplní ním zvolené polia a klikne na tlačidlo – Uložiť.</w:t>
            </w:r>
          </w:p>
          <w:p w14:paraId="0EB49EE9" w14:textId="77777777" w:rsidR="00D60595" w:rsidRPr="009E02B6" w:rsidRDefault="00D60595" w:rsidP="00D60595">
            <w:pPr>
              <w:pStyle w:val="ListParagraph"/>
              <w:numPr>
                <w:ilvl w:val="0"/>
                <w:numId w:val="32"/>
              </w:numPr>
              <w:spacing w:line="240" w:lineRule="auto"/>
            </w:pPr>
            <w:r>
              <w:t>Systém zapíše do databázy zapísané polia, dátum a čas a zobrazí zoznam všetkých vykonaných vizít u pacienta.</w:t>
            </w:r>
          </w:p>
        </w:tc>
      </w:tr>
      <w:tr w:rsidR="00D60595" w14:paraId="11474C4D" w14:textId="77777777" w:rsidTr="00D60595">
        <w:tc>
          <w:tcPr>
            <w:tcW w:w="2268" w:type="dxa"/>
          </w:tcPr>
          <w:p w14:paraId="554793EA" w14:textId="77777777" w:rsidR="00D60595" w:rsidRDefault="00D60595" w:rsidP="00C95CCE">
            <w:pPr>
              <w:spacing w:line="240" w:lineRule="auto"/>
              <w:jc w:val="right"/>
            </w:pPr>
            <w:r>
              <w:t>Alternatívny tok:</w:t>
            </w:r>
          </w:p>
        </w:tc>
        <w:tc>
          <w:tcPr>
            <w:tcW w:w="6537" w:type="dxa"/>
          </w:tcPr>
          <w:p w14:paraId="36024CC1" w14:textId="77777777" w:rsidR="00D60595" w:rsidRDefault="00D60595" w:rsidP="00C95CCE">
            <w:pPr>
              <w:spacing w:after="0" w:line="240" w:lineRule="auto"/>
              <w:ind w:left="720"/>
            </w:pPr>
          </w:p>
        </w:tc>
      </w:tr>
      <w:tr w:rsidR="00D60595" w14:paraId="640E3AC4" w14:textId="77777777" w:rsidTr="00D60595">
        <w:tc>
          <w:tcPr>
            <w:tcW w:w="2268" w:type="dxa"/>
          </w:tcPr>
          <w:p w14:paraId="7746E4AF" w14:textId="77777777" w:rsidR="00D60595" w:rsidRDefault="00D60595" w:rsidP="00C95CCE">
            <w:pPr>
              <w:spacing w:line="240" w:lineRule="auto"/>
              <w:jc w:val="right"/>
            </w:pPr>
            <w:r>
              <w:t>Výnimky:</w:t>
            </w:r>
          </w:p>
        </w:tc>
        <w:tc>
          <w:tcPr>
            <w:tcW w:w="6537" w:type="dxa"/>
          </w:tcPr>
          <w:p w14:paraId="75C00F0C" w14:textId="77777777" w:rsidR="00D60595" w:rsidRDefault="00D60595" w:rsidP="00C95CCE">
            <w:pPr>
              <w:spacing w:after="0" w:line="240" w:lineRule="auto"/>
            </w:pPr>
          </w:p>
        </w:tc>
      </w:tr>
      <w:tr w:rsidR="00D60595" w14:paraId="209F9BD9" w14:textId="77777777" w:rsidTr="00D60595">
        <w:tc>
          <w:tcPr>
            <w:tcW w:w="2268" w:type="dxa"/>
          </w:tcPr>
          <w:p w14:paraId="10F15157" w14:textId="77777777" w:rsidR="00D60595" w:rsidRDefault="00D60595" w:rsidP="00C95CCE">
            <w:pPr>
              <w:spacing w:line="240" w:lineRule="auto"/>
              <w:jc w:val="right"/>
            </w:pPr>
            <w:r>
              <w:t>Poznámky:</w:t>
            </w:r>
          </w:p>
        </w:tc>
        <w:tc>
          <w:tcPr>
            <w:tcW w:w="6537" w:type="dxa"/>
          </w:tcPr>
          <w:p w14:paraId="14CA2BCF" w14:textId="77777777" w:rsidR="00D60595" w:rsidRDefault="00D60595" w:rsidP="00D60595">
            <w:pPr>
              <w:pStyle w:val="ListParagraph"/>
              <w:numPr>
                <w:ilvl w:val="0"/>
                <w:numId w:val="33"/>
              </w:numPr>
              <w:spacing w:after="0" w:line="240" w:lineRule="auto"/>
            </w:pPr>
            <w:r>
              <w:t>Nie je obmedzený počet denných záznamov vizity.</w:t>
            </w:r>
          </w:p>
          <w:p w14:paraId="2AFF5654" w14:textId="77777777" w:rsidR="00D60595" w:rsidRDefault="00D60595" w:rsidP="00A6257B">
            <w:pPr>
              <w:pStyle w:val="ListParagraph"/>
              <w:keepNext/>
              <w:numPr>
                <w:ilvl w:val="0"/>
                <w:numId w:val="33"/>
              </w:numPr>
              <w:spacing w:after="0" w:line="240" w:lineRule="auto"/>
            </w:pPr>
            <w:r>
              <w:t>Nie je možná editácia dátumu a času. Tieto údaje sú automaticky zadané podľa aktuálneho dátumu a času.</w:t>
            </w:r>
          </w:p>
        </w:tc>
      </w:tr>
    </w:tbl>
    <w:p w14:paraId="5149140A" w14:textId="253C314C" w:rsidR="00D60595" w:rsidRDefault="00A6257B" w:rsidP="00A6257B">
      <w:pPr>
        <w:pStyle w:val="Caption"/>
      </w:pPr>
      <w:bookmarkStart w:id="54" w:name="_Ref103001075"/>
      <w:bookmarkStart w:id="55" w:name="_Toc103847764"/>
      <w:r>
        <w:t xml:space="preserve">Tab. </w:t>
      </w:r>
      <w:fldSimple w:instr=" SEQ Tab. \* ARABIC ">
        <w:r>
          <w:rPr>
            <w:noProof/>
          </w:rPr>
          <w:t>5</w:t>
        </w:r>
      </w:fldSimple>
      <w:bookmarkEnd w:id="54"/>
      <w:r>
        <w:t xml:space="preserve"> Scenár použitia - Zaznamenať vizitu</w:t>
      </w:r>
      <w:bookmarkEnd w:id="55"/>
    </w:p>
    <w:p w14:paraId="113BE61D" w14:textId="77777777" w:rsidR="00850A43" w:rsidRPr="00850A43" w:rsidRDefault="00850A43" w:rsidP="00850A43"/>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7C938AB5" w14:textId="77777777" w:rsidTr="00D60595">
        <w:tc>
          <w:tcPr>
            <w:tcW w:w="2268" w:type="dxa"/>
          </w:tcPr>
          <w:p w14:paraId="7B9294C7" w14:textId="77777777" w:rsidR="00D60595" w:rsidRDefault="00D60595" w:rsidP="00C95CCE">
            <w:pPr>
              <w:spacing w:line="240" w:lineRule="auto"/>
              <w:jc w:val="right"/>
            </w:pPr>
            <w:r>
              <w:lastRenderedPageBreak/>
              <w:t>Use Case ID:</w:t>
            </w:r>
          </w:p>
        </w:tc>
        <w:tc>
          <w:tcPr>
            <w:tcW w:w="6537" w:type="dxa"/>
          </w:tcPr>
          <w:p w14:paraId="41628BA2" w14:textId="77777777" w:rsidR="00D60595" w:rsidRDefault="00D60595" w:rsidP="00C95CCE">
            <w:pPr>
              <w:spacing w:line="240" w:lineRule="auto"/>
            </w:pPr>
            <w:r>
              <w:t>24</w:t>
            </w:r>
          </w:p>
        </w:tc>
      </w:tr>
      <w:tr w:rsidR="00D60595" w:rsidRPr="008400B3" w14:paraId="6942A906" w14:textId="77777777" w:rsidTr="00D60595">
        <w:tc>
          <w:tcPr>
            <w:tcW w:w="2268" w:type="dxa"/>
          </w:tcPr>
          <w:p w14:paraId="433D3F2F" w14:textId="77777777" w:rsidR="00D60595" w:rsidRDefault="00D60595" w:rsidP="00C95CCE">
            <w:pPr>
              <w:spacing w:line="240" w:lineRule="auto"/>
              <w:jc w:val="right"/>
            </w:pPr>
            <w:r>
              <w:t>Názov:</w:t>
            </w:r>
          </w:p>
        </w:tc>
        <w:tc>
          <w:tcPr>
            <w:tcW w:w="6537" w:type="dxa"/>
          </w:tcPr>
          <w:p w14:paraId="1FADCA9D" w14:textId="77777777" w:rsidR="00D60595" w:rsidRPr="008400B3" w:rsidRDefault="00D60595" w:rsidP="00C95CCE">
            <w:pPr>
              <w:spacing w:line="240" w:lineRule="auto"/>
              <w:rPr>
                <w:b/>
                <w:bCs/>
              </w:rPr>
            </w:pPr>
            <w:r>
              <w:rPr>
                <w:b/>
                <w:bCs/>
              </w:rPr>
              <w:t>Vyhľadať a pridať lekára na oddelenie</w:t>
            </w:r>
          </w:p>
        </w:tc>
      </w:tr>
      <w:tr w:rsidR="00D60595" w14:paraId="3981F405" w14:textId="77777777" w:rsidTr="00D60595">
        <w:tc>
          <w:tcPr>
            <w:tcW w:w="2268" w:type="dxa"/>
          </w:tcPr>
          <w:p w14:paraId="3D5B29AA" w14:textId="77777777" w:rsidR="00D60595" w:rsidRDefault="00D60595" w:rsidP="00C95CCE">
            <w:pPr>
              <w:spacing w:line="240" w:lineRule="auto"/>
              <w:jc w:val="right"/>
            </w:pPr>
            <w:r>
              <w:t>Aktor:</w:t>
            </w:r>
          </w:p>
        </w:tc>
        <w:tc>
          <w:tcPr>
            <w:tcW w:w="6537" w:type="dxa"/>
          </w:tcPr>
          <w:p w14:paraId="6D5A3A78" w14:textId="77777777" w:rsidR="00D60595" w:rsidRDefault="00D60595" w:rsidP="00C95CCE">
            <w:pPr>
              <w:spacing w:line="240" w:lineRule="auto"/>
            </w:pPr>
            <w:r>
              <w:t>Vedenie nemocnice</w:t>
            </w:r>
          </w:p>
        </w:tc>
      </w:tr>
      <w:tr w:rsidR="00D60595" w14:paraId="7F5D84B8" w14:textId="77777777" w:rsidTr="00D60595">
        <w:tc>
          <w:tcPr>
            <w:tcW w:w="2268" w:type="dxa"/>
          </w:tcPr>
          <w:p w14:paraId="497B4958" w14:textId="77777777" w:rsidR="00D60595" w:rsidRDefault="00D60595" w:rsidP="00C95CCE">
            <w:pPr>
              <w:spacing w:line="240" w:lineRule="auto"/>
              <w:jc w:val="right"/>
            </w:pPr>
            <w:r>
              <w:t>Popis:</w:t>
            </w:r>
          </w:p>
        </w:tc>
        <w:tc>
          <w:tcPr>
            <w:tcW w:w="6537" w:type="dxa"/>
          </w:tcPr>
          <w:p w14:paraId="19B99388" w14:textId="77777777" w:rsidR="00D60595" w:rsidRDefault="00D60595" w:rsidP="00C95CCE">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D60595" w14:paraId="63E1A5BF" w14:textId="77777777" w:rsidTr="00D60595">
        <w:tc>
          <w:tcPr>
            <w:tcW w:w="2268" w:type="dxa"/>
          </w:tcPr>
          <w:p w14:paraId="41B98F83" w14:textId="77777777" w:rsidR="00D60595" w:rsidRDefault="00D60595" w:rsidP="00C95CCE">
            <w:pPr>
              <w:spacing w:line="240" w:lineRule="auto"/>
              <w:jc w:val="right"/>
            </w:pPr>
            <w:r>
              <w:t>Preconditions:</w:t>
            </w:r>
          </w:p>
        </w:tc>
        <w:tc>
          <w:tcPr>
            <w:tcW w:w="6537" w:type="dxa"/>
          </w:tcPr>
          <w:p w14:paraId="06C37A6C" w14:textId="77777777" w:rsidR="00D60595" w:rsidRDefault="00D60595" w:rsidP="00D60595">
            <w:pPr>
              <w:numPr>
                <w:ilvl w:val="0"/>
                <w:numId w:val="27"/>
              </w:numPr>
              <w:spacing w:after="0" w:line="240" w:lineRule="auto"/>
            </w:pPr>
            <w:r>
              <w:t>Vedenie nemocnice je prihlásené do systému</w:t>
            </w:r>
          </w:p>
          <w:p w14:paraId="143C2EF2" w14:textId="77777777" w:rsidR="00D60595" w:rsidRDefault="00D60595" w:rsidP="00D60595">
            <w:pPr>
              <w:numPr>
                <w:ilvl w:val="0"/>
                <w:numId w:val="27"/>
              </w:numPr>
              <w:spacing w:after="0" w:line="240" w:lineRule="auto"/>
            </w:pPr>
            <w:r>
              <w:t>Vedenie nemocnice má vytvorené oddelenie</w:t>
            </w:r>
          </w:p>
        </w:tc>
      </w:tr>
      <w:tr w:rsidR="00D60595" w14:paraId="75D8421F" w14:textId="77777777" w:rsidTr="00D60595">
        <w:tc>
          <w:tcPr>
            <w:tcW w:w="2268" w:type="dxa"/>
          </w:tcPr>
          <w:p w14:paraId="62A07430" w14:textId="77777777" w:rsidR="00D60595" w:rsidRDefault="00D60595" w:rsidP="00C95CCE">
            <w:pPr>
              <w:spacing w:line="240" w:lineRule="auto"/>
              <w:jc w:val="right"/>
            </w:pPr>
            <w:r>
              <w:t>Postconditions:</w:t>
            </w:r>
          </w:p>
        </w:tc>
        <w:tc>
          <w:tcPr>
            <w:tcW w:w="6537" w:type="dxa"/>
          </w:tcPr>
          <w:p w14:paraId="4096538B" w14:textId="77777777" w:rsidR="00D60595" w:rsidRDefault="00D60595" w:rsidP="00D60595">
            <w:pPr>
              <w:numPr>
                <w:ilvl w:val="0"/>
                <w:numId w:val="28"/>
              </w:numPr>
              <w:spacing w:after="0" w:line="240" w:lineRule="auto"/>
            </w:pPr>
            <w:r>
              <w:t>Lekár sa priradí v databáze k nemocnici na konkrétne oddelenie</w:t>
            </w:r>
          </w:p>
          <w:p w14:paraId="620FC9DF" w14:textId="77777777" w:rsidR="00D60595" w:rsidRDefault="00D60595" w:rsidP="00D60595">
            <w:pPr>
              <w:numPr>
                <w:ilvl w:val="0"/>
                <w:numId w:val="28"/>
              </w:numPr>
              <w:spacing w:after="0" w:line="240" w:lineRule="auto"/>
            </w:pPr>
            <w:r>
              <w:t>Vedeniu nemocnice sa v systéme aktualizuje zoznam lekárov</w:t>
            </w:r>
          </w:p>
          <w:p w14:paraId="12C049B4" w14:textId="77777777" w:rsidR="00D60595" w:rsidRDefault="00D60595" w:rsidP="00D60595">
            <w:pPr>
              <w:numPr>
                <w:ilvl w:val="0"/>
                <w:numId w:val="28"/>
              </w:numPr>
              <w:spacing w:after="0" w:line="240" w:lineRule="auto"/>
            </w:pPr>
            <w:r>
              <w:t>Lekár sa priradí k oddeleniu a uvidí pacientov na svojom oddelení</w:t>
            </w:r>
          </w:p>
        </w:tc>
      </w:tr>
      <w:tr w:rsidR="00D60595" w:rsidRPr="002847E3" w14:paraId="3F2AF8FA" w14:textId="77777777" w:rsidTr="00D60595">
        <w:tc>
          <w:tcPr>
            <w:tcW w:w="2268" w:type="dxa"/>
          </w:tcPr>
          <w:p w14:paraId="046DA743" w14:textId="77777777" w:rsidR="00D60595" w:rsidRDefault="00D60595" w:rsidP="00C95CCE">
            <w:pPr>
              <w:spacing w:line="240" w:lineRule="auto"/>
              <w:jc w:val="right"/>
            </w:pPr>
            <w:r>
              <w:t>Štandardný tok:</w:t>
            </w:r>
          </w:p>
        </w:tc>
        <w:tc>
          <w:tcPr>
            <w:tcW w:w="6537" w:type="dxa"/>
          </w:tcPr>
          <w:p w14:paraId="7DB65C86" w14:textId="77777777" w:rsidR="00D60595" w:rsidRPr="00905184" w:rsidRDefault="00D60595" w:rsidP="00C95CCE">
            <w:pPr>
              <w:spacing w:line="240" w:lineRule="auto"/>
              <w:rPr>
                <w:b/>
                <w:bCs/>
              </w:rPr>
            </w:pPr>
            <w:r>
              <w:rPr>
                <w:b/>
                <w:bCs/>
              </w:rPr>
              <w:t>24</w:t>
            </w:r>
            <w:r w:rsidRPr="00905184">
              <w:rPr>
                <w:b/>
                <w:bCs/>
              </w:rPr>
              <w:t xml:space="preserve">.0 </w:t>
            </w:r>
            <w:r>
              <w:rPr>
                <w:b/>
                <w:bCs/>
              </w:rPr>
              <w:t>Vyhľadať a pridať lekára na oddelenie</w:t>
            </w:r>
          </w:p>
          <w:p w14:paraId="580880CE" w14:textId="77777777" w:rsidR="00D60595" w:rsidRDefault="00D60595" w:rsidP="00D60595">
            <w:pPr>
              <w:pStyle w:val="ListParagraph"/>
              <w:numPr>
                <w:ilvl w:val="0"/>
                <w:numId w:val="30"/>
              </w:numPr>
              <w:spacing w:after="0" w:line="240" w:lineRule="auto"/>
            </w:pPr>
            <w:r>
              <w:t>Vedenie nemocnice si zvolí oddelenie svojej nemocnice.</w:t>
            </w:r>
          </w:p>
          <w:p w14:paraId="5942500D" w14:textId="77777777" w:rsidR="00D60595" w:rsidRDefault="00D60595" w:rsidP="00D60595">
            <w:pPr>
              <w:pStyle w:val="ListParagraph"/>
              <w:numPr>
                <w:ilvl w:val="0"/>
                <w:numId w:val="30"/>
              </w:numPr>
              <w:spacing w:after="0" w:line="240" w:lineRule="auto"/>
            </w:pPr>
            <w:r>
              <w:t>Systém zobrazí možnosti výberu medzi lekármi, zdravotnými sestrami a pacientmi.</w:t>
            </w:r>
          </w:p>
          <w:p w14:paraId="6005EE2B" w14:textId="77777777" w:rsidR="00D60595" w:rsidRDefault="00D60595" w:rsidP="00D60595">
            <w:pPr>
              <w:pStyle w:val="ListParagraph"/>
              <w:numPr>
                <w:ilvl w:val="0"/>
                <w:numId w:val="30"/>
              </w:numPr>
              <w:spacing w:after="0" w:line="240" w:lineRule="auto"/>
            </w:pPr>
            <w:r>
              <w:t>Vedenie nemocnice si zvolí možnosť – Lekári.</w:t>
            </w:r>
          </w:p>
          <w:p w14:paraId="5E8ED397" w14:textId="77777777" w:rsidR="00D60595" w:rsidRDefault="00D60595" w:rsidP="00D60595">
            <w:pPr>
              <w:pStyle w:val="ListParagraph"/>
              <w:numPr>
                <w:ilvl w:val="0"/>
                <w:numId w:val="30"/>
              </w:numPr>
              <w:spacing w:after="0" w:line="240" w:lineRule="auto"/>
            </w:pPr>
            <w:r>
              <w:t>Systém zobrazí zoznam lekárov priradených k oddeleniu.</w:t>
            </w:r>
          </w:p>
          <w:p w14:paraId="28583E3E" w14:textId="77777777" w:rsidR="00D60595" w:rsidRDefault="00D60595" w:rsidP="00D60595">
            <w:pPr>
              <w:pStyle w:val="ListParagraph"/>
              <w:numPr>
                <w:ilvl w:val="0"/>
                <w:numId w:val="30"/>
              </w:numPr>
              <w:spacing w:after="0" w:line="240" w:lineRule="auto"/>
            </w:pPr>
            <w:r>
              <w:t>Vedenie nemocnice klikne na tlačidlo “+” znázorňujúce možnosť pridať lekára.</w:t>
            </w:r>
          </w:p>
          <w:p w14:paraId="5C58AA10" w14:textId="77777777" w:rsidR="00D60595" w:rsidRDefault="00D60595" w:rsidP="00D60595">
            <w:pPr>
              <w:pStyle w:val="ListParagraph"/>
              <w:numPr>
                <w:ilvl w:val="0"/>
                <w:numId w:val="30"/>
              </w:numPr>
              <w:spacing w:after="0" w:line="240" w:lineRule="auto"/>
            </w:pPr>
            <w:r>
              <w:t>Systém zobrazí možnosť vyhľadať lekára spolu so zoznamom nepriradených lekárov.</w:t>
            </w:r>
          </w:p>
          <w:p w14:paraId="508103F9" w14:textId="77777777" w:rsidR="00D60595" w:rsidRDefault="00D60595" w:rsidP="00D60595">
            <w:pPr>
              <w:pStyle w:val="ListParagraph"/>
              <w:numPr>
                <w:ilvl w:val="0"/>
                <w:numId w:val="30"/>
              </w:numPr>
              <w:spacing w:after="0" w:line="240" w:lineRule="auto"/>
            </w:pPr>
            <w:r>
              <w:t>Vedenie nemocnice zadá do vyhľadávania meno hľadaného lekára.</w:t>
            </w:r>
          </w:p>
          <w:p w14:paraId="00825156" w14:textId="77777777" w:rsidR="00D60595" w:rsidRDefault="00D60595" w:rsidP="00D60595">
            <w:pPr>
              <w:numPr>
                <w:ilvl w:val="0"/>
                <w:numId w:val="30"/>
              </w:numPr>
              <w:spacing w:after="0" w:line="240" w:lineRule="auto"/>
            </w:pPr>
            <w:r>
              <w:t>Systém zobrazí všetkých lekárov, ktorých meno sa zhoduje s vyhľadávaním.</w:t>
            </w:r>
          </w:p>
          <w:p w14:paraId="2276F69C" w14:textId="77777777" w:rsidR="00D60595" w:rsidRDefault="00D60595" w:rsidP="00D60595">
            <w:pPr>
              <w:pStyle w:val="ListParagraph"/>
              <w:numPr>
                <w:ilvl w:val="0"/>
                <w:numId w:val="30"/>
              </w:numPr>
              <w:spacing w:after="0" w:line="240" w:lineRule="auto"/>
            </w:pPr>
            <w:r>
              <w:t>Vedenie nemocnice klikne na meno lekára, ktorého chce pridať na oddelenie. Svoj výber potvrdí kliknutím na tlačidlo – Pridať lekára.</w:t>
            </w:r>
          </w:p>
          <w:p w14:paraId="48DF7226" w14:textId="77777777" w:rsidR="00D60595" w:rsidRPr="002847E3" w:rsidRDefault="00D60595" w:rsidP="00D60595">
            <w:pPr>
              <w:pStyle w:val="ListParagraph"/>
              <w:numPr>
                <w:ilvl w:val="0"/>
                <w:numId w:val="30"/>
              </w:numPr>
              <w:spacing w:after="0" w:line="240" w:lineRule="auto"/>
            </w:pPr>
            <w:r>
              <w:t xml:space="preserve">Systém zapíše lekára na oddelennie v databáze a zobrazí aktualizovaný zoznam lekárov oddelenia. </w:t>
            </w:r>
          </w:p>
        </w:tc>
      </w:tr>
      <w:tr w:rsidR="00D60595" w14:paraId="708CABF9" w14:textId="77777777" w:rsidTr="00D60595">
        <w:tc>
          <w:tcPr>
            <w:tcW w:w="2268" w:type="dxa"/>
          </w:tcPr>
          <w:p w14:paraId="6E9E76D1" w14:textId="77777777" w:rsidR="00D60595" w:rsidRDefault="00D60595" w:rsidP="00C95CCE">
            <w:pPr>
              <w:spacing w:line="240" w:lineRule="auto"/>
              <w:jc w:val="right"/>
            </w:pPr>
            <w:r>
              <w:t>Alternatívny tok:</w:t>
            </w:r>
          </w:p>
        </w:tc>
        <w:tc>
          <w:tcPr>
            <w:tcW w:w="6537" w:type="dxa"/>
          </w:tcPr>
          <w:p w14:paraId="504134A0" w14:textId="77777777" w:rsidR="00D60595" w:rsidRDefault="00D60595" w:rsidP="00C95CCE">
            <w:pPr>
              <w:spacing w:after="0" w:line="240" w:lineRule="auto"/>
              <w:ind w:left="720"/>
            </w:pPr>
          </w:p>
        </w:tc>
      </w:tr>
      <w:tr w:rsidR="00D60595" w14:paraId="1890AEF7" w14:textId="77777777" w:rsidTr="00D60595">
        <w:tc>
          <w:tcPr>
            <w:tcW w:w="2268" w:type="dxa"/>
          </w:tcPr>
          <w:p w14:paraId="5FAE6518" w14:textId="77777777" w:rsidR="00D60595" w:rsidRDefault="00D60595" w:rsidP="00C95CCE">
            <w:pPr>
              <w:spacing w:line="240" w:lineRule="auto"/>
              <w:jc w:val="right"/>
            </w:pPr>
            <w:r>
              <w:t>Výnimky:</w:t>
            </w:r>
          </w:p>
        </w:tc>
        <w:tc>
          <w:tcPr>
            <w:tcW w:w="6537" w:type="dxa"/>
          </w:tcPr>
          <w:p w14:paraId="40692A74" w14:textId="77777777" w:rsidR="00D60595" w:rsidRDefault="00D60595" w:rsidP="00C95CCE">
            <w:pPr>
              <w:spacing w:line="240" w:lineRule="auto"/>
              <w:rPr>
                <w:b/>
                <w:bCs/>
              </w:rPr>
            </w:pPr>
            <w:r>
              <w:rPr>
                <w:b/>
                <w:bCs/>
              </w:rPr>
              <w:t>24</w:t>
            </w:r>
            <w:r w:rsidRPr="00905184">
              <w:rPr>
                <w:b/>
                <w:bCs/>
              </w:rPr>
              <w:t>.0</w:t>
            </w:r>
            <w:r>
              <w:rPr>
                <w:b/>
                <w:bCs/>
              </w:rPr>
              <w:t xml:space="preserve">.E.1Pre hľadaný výraz neexistujú v databáze lekári </w:t>
            </w:r>
            <w:r>
              <w:t>(v kroku 7)</w:t>
            </w:r>
          </w:p>
          <w:p w14:paraId="1D8E6ABA" w14:textId="77777777" w:rsidR="00D60595" w:rsidRDefault="00D60595" w:rsidP="00D60595">
            <w:pPr>
              <w:numPr>
                <w:ilvl w:val="0"/>
                <w:numId w:val="29"/>
              </w:numPr>
              <w:spacing w:after="0" w:line="240" w:lineRule="auto"/>
            </w:pPr>
            <w:r>
              <w:t>Systém nezobrazí žiadnych lekárov.</w:t>
            </w:r>
          </w:p>
          <w:p w14:paraId="7BA11917" w14:textId="77777777" w:rsidR="00D60595" w:rsidRDefault="00D60595" w:rsidP="00D60595">
            <w:pPr>
              <w:numPr>
                <w:ilvl w:val="0"/>
                <w:numId w:val="29"/>
              </w:numPr>
              <w:spacing w:after="0" w:line="240" w:lineRule="auto"/>
            </w:pPr>
            <w:r>
              <w:t>Vedenie nemocnice sa rozhodne pokračovať v hľadaní.</w:t>
            </w:r>
          </w:p>
          <w:p w14:paraId="6E4C780C" w14:textId="77777777" w:rsidR="00D60595" w:rsidRDefault="00D60595" w:rsidP="00D60595">
            <w:pPr>
              <w:numPr>
                <w:ilvl w:val="1"/>
                <w:numId w:val="29"/>
              </w:numPr>
              <w:spacing w:after="0" w:line="240" w:lineRule="auto"/>
            </w:pPr>
            <w:r>
              <w:t>Upraví hľadaný výraz.</w:t>
            </w:r>
          </w:p>
          <w:p w14:paraId="06A64565" w14:textId="77777777" w:rsidR="00D60595" w:rsidRDefault="00D60595" w:rsidP="00D60595">
            <w:pPr>
              <w:numPr>
                <w:ilvl w:val="1"/>
                <w:numId w:val="29"/>
              </w:numPr>
              <w:spacing w:after="0" w:line="240" w:lineRule="auto"/>
            </w:pPr>
            <w:r>
              <w:t>Späť na krok 8.</w:t>
            </w:r>
          </w:p>
          <w:p w14:paraId="33C0EFDC" w14:textId="77777777" w:rsidR="00D60595" w:rsidRDefault="00D60595" w:rsidP="00D60595">
            <w:pPr>
              <w:numPr>
                <w:ilvl w:val="0"/>
                <w:numId w:val="29"/>
              </w:numPr>
              <w:spacing w:after="0" w:line="240" w:lineRule="auto"/>
            </w:pPr>
            <w:r>
              <w:t>Vedenie nemocnice sa rozhodne nepokračovať v hľadaní.</w:t>
            </w:r>
          </w:p>
          <w:p w14:paraId="0BBE9F4B" w14:textId="77777777" w:rsidR="00D60595" w:rsidRDefault="00D60595" w:rsidP="00D60595">
            <w:pPr>
              <w:numPr>
                <w:ilvl w:val="1"/>
                <w:numId w:val="29"/>
              </w:numPr>
              <w:spacing w:after="0" w:line="240" w:lineRule="auto"/>
            </w:pPr>
            <w:r>
              <w:t>Návrat na predchádzajúcu stránku.</w:t>
            </w:r>
          </w:p>
          <w:p w14:paraId="2AF1C7F4" w14:textId="77777777" w:rsidR="00D60595" w:rsidRDefault="00D60595" w:rsidP="00D60595">
            <w:pPr>
              <w:numPr>
                <w:ilvl w:val="1"/>
                <w:numId w:val="29"/>
              </w:numPr>
              <w:spacing w:after="0" w:line="240" w:lineRule="auto"/>
            </w:pPr>
            <w:r>
              <w:t>Systém uzavrie prípad použitia.</w:t>
            </w:r>
          </w:p>
        </w:tc>
      </w:tr>
      <w:tr w:rsidR="00D60595" w14:paraId="1BB3CF7B" w14:textId="77777777" w:rsidTr="00D60595">
        <w:tc>
          <w:tcPr>
            <w:tcW w:w="2268" w:type="dxa"/>
          </w:tcPr>
          <w:p w14:paraId="0194EC9C" w14:textId="77777777" w:rsidR="00D60595" w:rsidRDefault="00D60595" w:rsidP="00C95CCE">
            <w:pPr>
              <w:spacing w:line="240" w:lineRule="auto"/>
              <w:jc w:val="right"/>
            </w:pPr>
            <w:r>
              <w:t>Poznámky:</w:t>
            </w:r>
          </w:p>
        </w:tc>
        <w:tc>
          <w:tcPr>
            <w:tcW w:w="6537" w:type="dxa"/>
          </w:tcPr>
          <w:p w14:paraId="4945DCF6" w14:textId="77777777" w:rsidR="00D60595" w:rsidRDefault="00D60595" w:rsidP="00D60595">
            <w:pPr>
              <w:pStyle w:val="ListParagraph"/>
              <w:numPr>
                <w:ilvl w:val="0"/>
                <w:numId w:val="31"/>
              </w:numPr>
              <w:spacing w:after="0" w:line="240" w:lineRule="auto"/>
            </w:pPr>
            <w:r>
              <w:t>Pri vyhľadávaní sa zobrazujú všetci lekári, ktorí ešte nie sú priradení k žiadnej nemocnici ani oddeleniu.</w:t>
            </w:r>
          </w:p>
          <w:p w14:paraId="183A9D5E" w14:textId="77777777" w:rsidR="00D60595" w:rsidRDefault="00D60595" w:rsidP="00A6257B">
            <w:pPr>
              <w:pStyle w:val="ListParagraph"/>
              <w:keepNext/>
              <w:numPr>
                <w:ilvl w:val="0"/>
                <w:numId w:val="31"/>
              </w:numPr>
              <w:spacing w:after="0" w:line="240" w:lineRule="auto"/>
            </w:pPr>
            <w:r>
              <w:t>Vedenie nemocnice môže kedykoľvek priradeného lekára odstrániť.</w:t>
            </w:r>
          </w:p>
        </w:tc>
      </w:tr>
    </w:tbl>
    <w:p w14:paraId="0AC3AD77" w14:textId="51160B32" w:rsidR="009275D2" w:rsidRDefault="00A6257B" w:rsidP="00850A43">
      <w:pPr>
        <w:pStyle w:val="Caption"/>
      </w:pPr>
      <w:bookmarkStart w:id="56" w:name="_Ref103001082"/>
      <w:bookmarkStart w:id="57" w:name="_Toc103847765"/>
      <w:r>
        <w:t xml:space="preserve">Tab. </w:t>
      </w:r>
      <w:fldSimple w:instr=" SEQ Tab. \* ARABIC ">
        <w:r>
          <w:rPr>
            <w:noProof/>
          </w:rPr>
          <w:t>6</w:t>
        </w:r>
      </w:fldSimple>
      <w:bookmarkEnd w:id="56"/>
      <w:r>
        <w:t xml:space="preserve"> Scenár použitia - Vyhľadať a pridať lekára na oddelenie</w:t>
      </w:r>
      <w:bookmarkEnd w:id="57"/>
    </w:p>
    <w:p w14:paraId="28309604" w14:textId="09E2A88D" w:rsidR="00C47ED1" w:rsidRDefault="009275D2" w:rsidP="00C47ED1">
      <w:pPr>
        <w:pStyle w:val="2Nadpis"/>
      </w:pPr>
      <w:bookmarkStart w:id="58" w:name="_Toc103847735"/>
      <w:r>
        <w:lastRenderedPageBreak/>
        <w:t>UML diagram prípadov použitia</w:t>
      </w:r>
      <w:bookmarkEnd w:id="58"/>
    </w:p>
    <w:p w14:paraId="3DD33211" w14:textId="28EF450A" w:rsidR="009275D2" w:rsidRPr="009275D2" w:rsidRDefault="009275D2" w:rsidP="004D02C4">
      <w:pPr>
        <w:ind w:firstLine="360"/>
        <w:jc w:val="both"/>
      </w:pPr>
      <w:r>
        <w:t>Nasledujúci diagram prípadov použitia</w:t>
      </w:r>
      <w:r w:rsidR="005A1AC4">
        <w:t xml:space="preserve"> (</w:t>
      </w:r>
      <w:r w:rsidR="005A1AC4">
        <w:fldChar w:fldCharType="begin"/>
      </w:r>
      <w:r w:rsidR="005A1AC4">
        <w:instrText xml:space="preserve"> REF _Ref102998351 \h </w:instrText>
      </w:r>
      <w:r w:rsidR="005A1AC4">
        <w:fldChar w:fldCharType="separate"/>
      </w:r>
      <w:r w:rsidR="005A1AC4">
        <w:t xml:space="preserve">Obr. </w:t>
      </w:r>
      <w:r w:rsidR="005A1AC4">
        <w:rPr>
          <w:noProof/>
        </w:rPr>
        <w:t>5</w:t>
      </w:r>
      <w:r w:rsidR="005A1AC4">
        <w:fldChar w:fldCharType="end"/>
      </w:r>
      <w:r w:rsidR="005A1AC4">
        <w:t>)</w:t>
      </w:r>
      <w:r>
        <w:t xml:space="preserve"> popisuje funkcionalitu systému</w:t>
      </w:r>
      <w:r w:rsidR="004D02C4">
        <w:t xml:space="preserve">, teda čo by mal vedieť urobiť. Diagram </w:t>
      </w:r>
      <w:r>
        <w:t>sa skladá z prípadov použitia, aktérov a vzťahov medzi nimi.</w:t>
      </w:r>
      <w:r w:rsidR="004D02C4">
        <w:t xml:space="preserve"> </w:t>
      </w:r>
      <w:r w:rsidR="00A81B03">
        <w:t xml:space="preserve">Prípady použitia popisujú spôsoby použitia systému z pohľadu koncového používateľa. </w:t>
      </w:r>
      <w:r w:rsidR="004D02C4">
        <w:t>Aktéry sú možný používatelia aplikácie, v tomto prípade ide o zdravotnú sestru, lekára a vedenie nemocnice.</w:t>
      </w:r>
    </w:p>
    <w:p w14:paraId="201E2792" w14:textId="77777777" w:rsidR="007331F2" w:rsidRDefault="00C55340" w:rsidP="007331F2">
      <w:pPr>
        <w:keepNext/>
        <w:jc w:val="center"/>
      </w:pPr>
      <w:r>
        <w:rPr>
          <w:noProof/>
        </w:rPr>
        <w:drawing>
          <wp:inline distT="0" distB="0" distL="0" distR="0" wp14:anchorId="75EB2F71" wp14:editId="30507954">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C40CCDB" w14:textId="14F1930F" w:rsidR="00C47ED1" w:rsidRPr="00C47ED1" w:rsidRDefault="007331F2" w:rsidP="007331F2">
      <w:pPr>
        <w:pStyle w:val="Caption"/>
      </w:pPr>
      <w:bookmarkStart w:id="59" w:name="_Ref102998351"/>
      <w:bookmarkStart w:id="60" w:name="_Toc103847752"/>
      <w:r>
        <w:t xml:space="preserve">Obr. </w:t>
      </w:r>
      <w:fldSimple w:instr=" SEQ Obr. \* ARABIC ">
        <w:r w:rsidR="00CB19C3">
          <w:rPr>
            <w:noProof/>
          </w:rPr>
          <w:t>5</w:t>
        </w:r>
      </w:fldSimple>
      <w:bookmarkEnd w:id="59"/>
      <w:r>
        <w:t xml:space="preserve"> UML diagram prípadov použitia</w:t>
      </w:r>
      <w:bookmarkEnd w:id="60"/>
    </w:p>
    <w:p w14:paraId="23FBE1F4" w14:textId="74C4F9D9" w:rsidR="005E5E3E" w:rsidRDefault="00C47ED1" w:rsidP="005E5E3E">
      <w:pPr>
        <w:pStyle w:val="2Nadpis"/>
      </w:pPr>
      <w:bookmarkStart w:id="61" w:name="_Toc103847736"/>
      <w:r>
        <w:lastRenderedPageBreak/>
        <w:t>Architektúra systému</w:t>
      </w:r>
      <w:bookmarkEnd w:id="61"/>
    </w:p>
    <w:p w14:paraId="52CE8204" w14:textId="68721DB0" w:rsidR="00B350FC" w:rsidRDefault="00DB4559" w:rsidP="00740D16">
      <w:pPr>
        <w:ind w:firstLine="708"/>
        <w:jc w:val="both"/>
      </w:pPr>
      <w:bookmarkStart w:id="62" w:name="_Hlk103284259"/>
      <w:r>
        <w:t>Pri tvorbe</w:t>
      </w:r>
      <w:r w:rsidR="008E6240">
        <w:t xml:space="preserve"> </w:t>
      </w:r>
      <w:r>
        <w:t>mo</w:t>
      </w:r>
      <w:r w:rsidR="008E6240">
        <w:t>b</w:t>
      </w:r>
      <w:r>
        <w:t>ilných aplikácií sa častokrát používa implementácia vo forme plnohodnotnej architektúr</w:t>
      </w:r>
      <w:r w:rsidR="008E6240">
        <w:t>y</w:t>
      </w:r>
      <w:r w:rsidR="009C14CD">
        <w:t xml:space="preserve"> </w:t>
      </w:r>
      <w:r>
        <w:t>klient-server. Zvyčajne existuje frontendová aplikácia</w:t>
      </w:r>
      <w:r w:rsidR="00314086">
        <w:t>,</w:t>
      </w:r>
      <w:r>
        <w:t xml:space="preserve"> backendová aplikácia s databázou a rozhraním API, ktoré umožňuje komunikáciu medzi nimi. Vytvárať takéto komplikované systémy vlastnými silami však môže byť zdĺhavé. </w:t>
      </w:r>
      <w:r w:rsidR="008E6240">
        <w:t xml:space="preserve">Spravidla si to vyžaduje ovládanie viacerých robustných programovacích jazykov. </w:t>
      </w:r>
      <w:r>
        <w:t>V </w:t>
      </w:r>
      <w:r w:rsidR="00227A9F">
        <w:t>našom</w:t>
      </w:r>
      <w:r>
        <w:t xml:space="preserve"> prípade, keďže </w:t>
      </w:r>
      <w:r w:rsidR="00227A9F">
        <w:t>sme</w:t>
      </w:r>
      <w:r>
        <w:t xml:space="preserve"> mal</w:t>
      </w:r>
      <w:r w:rsidR="00227A9F">
        <w:t>i</w:t>
      </w:r>
      <w:r>
        <w:t xml:space="preserve"> na tvorbu len obmedzený čas</w:t>
      </w:r>
      <w:r w:rsidR="007B5879">
        <w:t>,</w:t>
      </w:r>
      <w:r>
        <w:t xml:space="preserve"> a technológie </w:t>
      </w:r>
      <w:r w:rsidR="00227A9F">
        <w:t>nám neboli až tak známe</w:t>
      </w:r>
      <w:r>
        <w:t xml:space="preserve">, </w:t>
      </w:r>
      <w:r w:rsidR="00166E00">
        <w:t>tak s</w:t>
      </w:r>
      <w:r w:rsidR="00227A9F">
        <w:t>me</w:t>
      </w:r>
      <w:r w:rsidR="00166E00">
        <w:t xml:space="preserve"> </w:t>
      </w:r>
      <w:r>
        <w:t>hľadal</w:t>
      </w:r>
      <w:r w:rsidR="00227A9F">
        <w:t>i</w:t>
      </w:r>
      <w:r>
        <w:t xml:space="preserve"> jednoduchšie riešenia, na ktorých by </w:t>
      </w:r>
      <w:r w:rsidR="00227A9F">
        <w:t>sme</w:t>
      </w:r>
      <w:r>
        <w:t xml:space="preserve"> </w:t>
      </w:r>
      <w:r w:rsidR="00227A9F">
        <w:t>mohli</w:t>
      </w:r>
      <w:r>
        <w:t xml:space="preserve"> aplikáciu postaviť.</w:t>
      </w:r>
      <w:r w:rsidR="00166E00">
        <w:t xml:space="preserve"> </w:t>
      </w:r>
      <w:r w:rsidR="007B5879">
        <w:t>Hľadal</w:t>
      </w:r>
      <w:r w:rsidR="00227A9F">
        <w:t>i sme</w:t>
      </w:r>
      <w:r w:rsidR="007B5879">
        <w:t xml:space="preserve"> riešenie, pri ktorom bude použité čo najmenšie množstvo programovacích jazykov. Keďže </w:t>
      </w:r>
      <w:r w:rsidR="00227A9F">
        <w:t>sme</w:t>
      </w:r>
      <w:r w:rsidR="007B5879">
        <w:t xml:space="preserve"> už nejaké skúsenosti s JavaScriptom mal</w:t>
      </w:r>
      <w:r w:rsidR="00227A9F">
        <w:t>i</w:t>
      </w:r>
      <w:r w:rsidR="007B5879">
        <w:t>, rozhodl</w:t>
      </w:r>
      <w:r w:rsidR="00227A9F">
        <w:t>i</w:t>
      </w:r>
      <w:r w:rsidR="007B5879">
        <w:t xml:space="preserve"> </w:t>
      </w:r>
      <w:r w:rsidR="00227A9F">
        <w:t>sme</w:t>
      </w:r>
      <w:r w:rsidR="007B5879">
        <w:t xml:space="preserve"> sa ho využiť. </w:t>
      </w:r>
      <w:r w:rsidR="00166E00">
        <w:t xml:space="preserve">Pre frontedovú aplikáciu riešenia </w:t>
      </w:r>
      <w:r w:rsidR="00227A9F">
        <w:t>sme</w:t>
      </w:r>
      <w:r w:rsidR="00166E00">
        <w:t xml:space="preserve"> </w:t>
      </w:r>
      <w:r w:rsidR="00227A9F">
        <w:t>použili</w:t>
      </w:r>
      <w:r w:rsidR="007B5879">
        <w:t xml:space="preserve"> knižnicu</w:t>
      </w:r>
      <w:r w:rsidR="00166E00">
        <w:t xml:space="preserve"> React Native</w:t>
      </w:r>
      <w:r w:rsidR="00740D16">
        <w:t>,</w:t>
      </w:r>
      <w:r w:rsidR="00166E00">
        <w:t xml:space="preserve"> a ako server </w:t>
      </w:r>
      <w:r w:rsidR="00227A9F">
        <w:t>sme</w:t>
      </w:r>
      <w:r w:rsidR="00166E00">
        <w:t xml:space="preserve"> použil</w:t>
      </w:r>
      <w:r w:rsidR="00227A9F">
        <w:t>i</w:t>
      </w:r>
      <w:r w:rsidR="00166E00">
        <w:t xml:space="preserve"> Firebase. Firebase ponúka jednoduché riešenia využitia databáz, autentifikáciu a autorizáciu. Toto cloudové riešenie je jednoduchšou formou b</w:t>
      </w:r>
      <w:r w:rsidR="009C14CD">
        <w:t>a</w:t>
      </w:r>
      <w:r w:rsidR="00166E00">
        <w:t>ckedovej aplikácie</w:t>
      </w:r>
      <w:r w:rsidR="00436B8E">
        <w:t xml:space="preserve"> </w:t>
      </w:r>
      <w:r w:rsidR="00436B8E">
        <w:fldChar w:fldCharType="begin"/>
      </w:r>
      <w:r w:rsidR="00436B8E">
        <w:instrText xml:space="preserve"> REF _Ref103167472 \r \h </w:instrText>
      </w:r>
      <w:r w:rsidR="00436B8E">
        <w:fldChar w:fldCharType="separate"/>
      </w:r>
      <w:r w:rsidR="00436B8E">
        <w:t>[24]</w:t>
      </w:r>
      <w:r w:rsidR="00436B8E">
        <w:fldChar w:fldCharType="end"/>
      </w:r>
      <w:r w:rsidR="00166E00">
        <w:t>.</w:t>
      </w:r>
    </w:p>
    <w:bookmarkEnd w:id="62"/>
    <w:p w14:paraId="54C5D871" w14:textId="77777777" w:rsidR="00B350FC" w:rsidRDefault="00B350FC" w:rsidP="00B350FC">
      <w:pPr>
        <w:keepNext/>
        <w:jc w:val="center"/>
      </w:pPr>
      <w:r w:rsidRPr="00B350FC">
        <w:rPr>
          <w:noProof/>
        </w:rPr>
        <w:t xml:space="preserve"> </w:t>
      </w:r>
      <w:r>
        <w:rPr>
          <w:noProof/>
        </w:rPr>
        <w:drawing>
          <wp:inline distT="0" distB="0" distL="0" distR="0" wp14:anchorId="74037AC6" wp14:editId="4489FA63">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70A8A99" w14:textId="68C3EA26" w:rsidR="00740D16" w:rsidRDefault="00B350FC" w:rsidP="00191E8E">
      <w:pPr>
        <w:pStyle w:val="Caption"/>
      </w:pPr>
      <w:bookmarkStart w:id="63" w:name="_Toc103847753"/>
      <w:r>
        <w:t xml:space="preserve">Obr. </w:t>
      </w:r>
      <w:fldSimple w:instr=" SEQ Obr. \* ARABIC ">
        <w:r w:rsidR="00CB19C3">
          <w:rPr>
            <w:noProof/>
          </w:rPr>
          <w:t>6</w:t>
        </w:r>
      </w:fldSimple>
      <w:r>
        <w:t xml:space="preserve"> UML diagram nasadenia</w:t>
      </w:r>
      <w:bookmarkEnd w:id="63"/>
    </w:p>
    <w:p w14:paraId="33D1EB1B" w14:textId="7769C5B6" w:rsidR="00740D16" w:rsidRDefault="00740D16" w:rsidP="00C21F8B">
      <w:pPr>
        <w:pStyle w:val="3Nadpis"/>
      </w:pPr>
      <w:bookmarkStart w:id="64" w:name="_Hlk103284292"/>
      <w:bookmarkStart w:id="65" w:name="_Toc103847737"/>
      <w:r w:rsidRPr="00C21F8B">
        <w:t>Firebase</w:t>
      </w:r>
      <w:bookmarkEnd w:id="65"/>
    </w:p>
    <w:p w14:paraId="39690083" w14:textId="2685BA76" w:rsidR="00610C44" w:rsidRDefault="002C7218" w:rsidP="00942BD6">
      <w:pPr>
        <w:ind w:firstLine="708"/>
        <w:jc w:val="both"/>
      </w:pPr>
      <w:r>
        <w:t xml:space="preserve">Nástroj Firebase bol kúpený v roku 2014 spoločnosťou Google a stal bežnou náhradou backendových aplikácií. Vývojárom poskytuje množstvo nástrojov a služieb, ktoré im pomáhajú vyvíjať kvalitné aplikácie, rozširovať používateľskú základňu a zarábať. Vyvíjať backendové riešenia </w:t>
      </w:r>
      <w:r>
        <w:lastRenderedPageBreak/>
        <w:t xml:space="preserve">priamo pre platformy Android a iOS môže byť náročné, najmä ak ide o spravovanie viacerých samostatných kódových báz. Zložité úlohy ako je správa databáz, overovanie identity a iné, výrazne zvyšujú čas a úsilie, ktoré je potrebné investovať do tvorby aplikácie. Firebase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backend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rsidR="00436B8E">
        <w:fldChar w:fldCharType="begin"/>
      </w:r>
      <w:r w:rsidR="00436B8E">
        <w:instrText xml:space="preserve"> REF _Ref103167486 \r \h </w:instrText>
      </w:r>
      <w:r w:rsidR="00436B8E">
        <w:fldChar w:fldCharType="separate"/>
      </w:r>
      <w:r w:rsidR="00436B8E">
        <w:t>[25]</w:t>
      </w:r>
      <w:r w:rsidR="00436B8E">
        <w:fldChar w:fldCharType="end"/>
      </w:r>
      <w:r>
        <w:t>.</w:t>
      </w:r>
      <w:r w:rsidR="00942BD6">
        <w:t xml:space="preserve"> </w:t>
      </w:r>
    </w:p>
    <w:p w14:paraId="17877266" w14:textId="73D892C0" w:rsidR="002C7218" w:rsidRDefault="002C7218" w:rsidP="00942BD6">
      <w:pPr>
        <w:ind w:firstLine="708"/>
        <w:jc w:val="both"/>
      </w:pPr>
      <w:r>
        <w:t xml:space="preserve">Firebase má 8 služieb, ktoré sú navrhnuté tak, aby pomohli zlepšiť vývoj aplikácií. V </w:t>
      </w:r>
      <w:r w:rsidR="00A4419D">
        <w:t>našej</w:t>
      </w:r>
      <w:r>
        <w:t xml:space="preserve"> aplikácií </w:t>
      </w:r>
      <w:r w:rsidR="00A4419D">
        <w:t>sme</w:t>
      </w:r>
      <w:r>
        <w:t xml:space="preserve"> </w:t>
      </w:r>
      <w:r w:rsidR="00A4419D">
        <w:t>využili</w:t>
      </w:r>
      <w:r>
        <w:t xml:space="preserve"> dve z nich. </w:t>
      </w:r>
    </w:p>
    <w:p w14:paraId="7C11CB61" w14:textId="76451533" w:rsidR="002C7218" w:rsidRDefault="002C7218" w:rsidP="002C7218">
      <w:pPr>
        <w:pStyle w:val="4Nadpis"/>
      </w:pPr>
      <w:r>
        <w:t>Firebase overovanie</w:t>
      </w:r>
    </w:p>
    <w:p w14:paraId="39971A56" w14:textId="3FCB500F" w:rsidR="002C7218" w:rsidRDefault="002C7218" w:rsidP="002C7218">
      <w:pPr>
        <w:ind w:firstLine="708"/>
        <w:jc w:val="both"/>
      </w:pPr>
      <w:r>
        <w:t>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Firebase overovanie, ktoré poskytuje jednoduché rozhranie API. To umožňuje rozšíriť si svoje vlastné overovanie, využívať overovanie emailom a heslom, či prihlásenie od federatívnych poskytovateľov. Firebase overovanie je prepojené s inými Firebase službami, ako je napríklad databáza v reálnom čase</w:t>
      </w:r>
      <w:r w:rsidR="00F04027">
        <w:t xml:space="preserve"> a Cloud Firestore</w:t>
      </w:r>
      <w:r>
        <w:t>, takže je možné kontrolovať, kto má prístup k akým dátam</w:t>
      </w:r>
      <w:r w:rsidR="00436B8E">
        <w:t xml:space="preserve"> </w:t>
      </w:r>
      <w:r w:rsidR="00436B8E">
        <w:fldChar w:fldCharType="begin"/>
      </w:r>
      <w:r w:rsidR="00436B8E">
        <w:instrText xml:space="preserve"> REF _Ref103167486 \r \h </w:instrText>
      </w:r>
      <w:r w:rsidR="00436B8E">
        <w:fldChar w:fldCharType="separate"/>
      </w:r>
      <w:r w:rsidR="00436B8E">
        <w:t>[25]</w:t>
      </w:r>
      <w:r w:rsidR="00436B8E">
        <w:fldChar w:fldCharType="end"/>
      </w:r>
      <w:r>
        <w:t>.</w:t>
      </w:r>
    </w:p>
    <w:p w14:paraId="2D5FE4E5" w14:textId="1B0FD863" w:rsidR="002C7218" w:rsidRDefault="004D0C6F" w:rsidP="002C7218">
      <w:pPr>
        <w:pStyle w:val="4Nadpis"/>
      </w:pPr>
      <w:r>
        <w:t>Cloud Firestore</w:t>
      </w:r>
      <w:r w:rsidR="0073791E">
        <w:t xml:space="preserve"> </w:t>
      </w:r>
    </w:p>
    <w:p w14:paraId="2E648C7C" w14:textId="60412E8B" w:rsidR="00C21F8B" w:rsidRPr="00740D16" w:rsidRDefault="00693CCA" w:rsidP="00942BD6">
      <w:pPr>
        <w:ind w:firstLine="708"/>
        <w:jc w:val="both"/>
      </w:pPr>
      <w:r>
        <w:t>Cloud</w:t>
      </w:r>
      <w:r w:rsidR="000E3C8A">
        <w:t xml:space="preserve"> Firestore je najnovšia verzia databázy Firebase v reálnom čase. </w:t>
      </w:r>
      <w:r w:rsidR="00942BD6">
        <w:t>Je</w:t>
      </w:r>
      <w:r w:rsidR="008E6240" w:rsidRPr="008E6240">
        <w:t xml:space="preserve"> kategorizovaný ako databázový program NoSQL , ktorý </w:t>
      </w:r>
      <w:r w:rsidR="00942BD6">
        <w:t>umožňuje ukladať, synchronizovať a vyhľadávať údaje.</w:t>
      </w:r>
      <w:r w:rsidR="00610C44">
        <w:t xml:space="preserve"> </w:t>
      </w:r>
      <w:r w:rsidR="0022248F">
        <w:t xml:space="preserve">Poskytuje synchronizáciu medzi viacerými zariadeniami </w:t>
      </w:r>
      <w:r w:rsidR="00F04027" w:rsidRPr="00F04027">
        <w:t>pričom automaticky dostávajú aktualizácie s najnovšími údajmi.</w:t>
      </w:r>
      <w:r w:rsidR="00EB0888">
        <w:t xml:space="preserve"> P</w:t>
      </w:r>
      <w:r w:rsidR="0022248F">
        <w:t xml:space="preserve">omocou lokálnej vyrovnávacej pamäte zabezpečuje dostupnosť aj bez internetového pripojenia. </w:t>
      </w:r>
      <w:r w:rsidR="006725A4">
        <w:t xml:space="preserve">Ide o databázu riadenú udalosťami, ktorá funguje veľmi odlišne od </w:t>
      </w:r>
      <w:r w:rsidR="006725A4">
        <w:lastRenderedPageBreak/>
        <w:t xml:space="preserve">tradičných databáz. Veľkou výhodou tejto databázy je, že neexistuje žiaden kód na strane servera, všetko kódovanie sa vykonáva na strane </w:t>
      </w:r>
      <w:r w:rsidR="00A9790B">
        <w:t>klienta</w:t>
      </w:r>
      <w:r w:rsidR="00436B8E">
        <w:t xml:space="preserve"> </w:t>
      </w:r>
      <w:r w:rsidR="00436B8E">
        <w:fldChar w:fldCharType="begin"/>
      </w:r>
      <w:r w:rsidR="00436B8E">
        <w:instrText xml:space="preserve"> REF _Ref103167486 \r \h </w:instrText>
      </w:r>
      <w:r w:rsidR="00436B8E">
        <w:fldChar w:fldCharType="separate"/>
      </w:r>
      <w:r w:rsidR="00436B8E">
        <w:t>[25]</w:t>
      </w:r>
      <w:r w:rsidR="00436B8E">
        <w:fldChar w:fldCharType="end"/>
      </w:r>
      <w:r w:rsidR="00A9790B">
        <w:t>.</w:t>
      </w:r>
      <w:r w:rsidR="0073791E">
        <w:t xml:space="preserve"> </w:t>
      </w:r>
    </w:p>
    <w:p w14:paraId="7B55AB72" w14:textId="6DC54018" w:rsidR="00C47ED1" w:rsidRDefault="00C47ED1" w:rsidP="00C47ED1">
      <w:pPr>
        <w:pStyle w:val="2Nadpis"/>
      </w:pPr>
      <w:bookmarkStart w:id="66" w:name="_Toc103847738"/>
      <w:bookmarkEnd w:id="64"/>
      <w:r>
        <w:t>Návrh používateľského rozhrania</w:t>
      </w:r>
      <w:bookmarkEnd w:id="66"/>
    </w:p>
    <w:p w14:paraId="1C5EE355" w14:textId="5331CF8C" w:rsidR="0073791E" w:rsidRDefault="006264EB" w:rsidP="0073791E">
      <w:pPr>
        <w:ind w:firstLine="360"/>
        <w:jc w:val="both"/>
      </w:pPr>
      <w:r>
        <w:t>Pri tvorbe</w:t>
      </w:r>
      <w:r w:rsidR="001D1786">
        <w:t xml:space="preserve"> návrhu</w:t>
      </w:r>
      <w:r>
        <w:t xml:space="preserve"> používateľského rozhrania </w:t>
      </w:r>
      <w:r w:rsidR="00A4419D">
        <w:t>sme</w:t>
      </w:r>
      <w:r>
        <w:t xml:space="preserve"> vychádzal</w:t>
      </w:r>
      <w:r w:rsidR="00A4419D">
        <w:t>i</w:t>
      </w:r>
      <w:r>
        <w:t xml:space="preserve"> z už predtým </w:t>
      </w:r>
      <w:r w:rsidR="00A97822">
        <w:t>spísaných</w:t>
      </w:r>
      <w:r>
        <w:t xml:space="preserve"> </w:t>
      </w:r>
      <w:r w:rsidR="00A97822">
        <w:t>p</w:t>
      </w:r>
      <w:r>
        <w:t xml:space="preserve">oužívateľských požiadaviek. </w:t>
      </w:r>
      <w:r w:rsidR="00A97822">
        <w:t xml:space="preserve">Vďaka nim </w:t>
      </w:r>
      <w:r w:rsidR="00A4419D">
        <w:t>sme</w:t>
      </w:r>
      <w:r w:rsidR="00A97822">
        <w:t xml:space="preserve"> vedel</w:t>
      </w:r>
      <w:r w:rsidR="00A4419D">
        <w:t>i</w:t>
      </w:r>
      <w:r w:rsidR="00A97822">
        <w:t xml:space="preserve"> pre koho je systém určený, čo od neho očakávam</w:t>
      </w:r>
      <w:r w:rsidR="00A4419D">
        <w:t>e</w:t>
      </w:r>
      <w:r w:rsidR="00A97822">
        <w:t xml:space="preserve"> a aké má mať vlastnosti a funkcie. </w:t>
      </w:r>
      <w:r>
        <w:t>Snažil</w:t>
      </w:r>
      <w:r w:rsidR="00A4419D">
        <w:t>i</w:t>
      </w:r>
      <w:r>
        <w:t xml:space="preserve"> </w:t>
      </w:r>
      <w:r w:rsidR="00A4419D">
        <w:t>sme</w:t>
      </w:r>
      <w:r>
        <w:t xml:space="preserve"> sa docieliť to, aby všetky požiadavky boli zahrnuté</w:t>
      </w:r>
      <w:r w:rsidR="00A97822">
        <w:t xml:space="preserve"> a zobrazené</w:t>
      </w:r>
      <w:r>
        <w:t xml:space="preserve"> už pri tvorbe dizajnu.</w:t>
      </w:r>
      <w:r w:rsidR="00311603">
        <w:t xml:space="preserve"> Pri procese navrhovania grafického rozhrania </w:t>
      </w:r>
      <w:r w:rsidR="00A4419D">
        <w:t>sme</w:t>
      </w:r>
      <w:r w:rsidR="00311603">
        <w:t xml:space="preserve"> pracoval</w:t>
      </w:r>
      <w:r w:rsidR="00A4419D">
        <w:t>i</w:t>
      </w:r>
      <w:r w:rsidR="00311603">
        <w:t xml:space="preserve"> </w:t>
      </w:r>
      <w:r w:rsidR="00A95094">
        <w:t xml:space="preserve">s </w:t>
      </w:r>
      <w:r w:rsidR="00311603">
        <w:t>grafickým editorom Figma.</w:t>
      </w:r>
      <w:r w:rsidR="00E67B57">
        <w:t xml:space="preserve"> Táto aplikácia poskytuje prostredie pre tvorbu grafických</w:t>
      </w:r>
      <w:r w:rsidR="002148CF">
        <w:t xml:space="preserve"> dizajnerských prác, webstránok, prototypovania a navrhovania rozhraní mobilných aplikácií. </w:t>
      </w:r>
      <w:r w:rsidR="00BB2EB0">
        <w:t>Súčasťou Figma editora je aj priestor Figma komunita</w:t>
      </w:r>
      <w:r w:rsidR="00BB2EB0" w:rsidRPr="00BB2EB0">
        <w:t xml:space="preserve">, kde môžu ľudia, tímy alebo organizácie publikovať </w:t>
      </w:r>
      <w:r w:rsidR="00BB2EB0">
        <w:t>svoje nápady a </w:t>
      </w:r>
      <w:r w:rsidR="00BB2EB0" w:rsidRPr="00BB2EB0">
        <w:t>súbory</w:t>
      </w:r>
      <w:r w:rsidR="00BB2EB0">
        <w:t>.</w:t>
      </w:r>
      <w:r w:rsidR="001D1786">
        <w:t xml:space="preserve"> </w:t>
      </w:r>
      <w:r w:rsidR="00B46679">
        <w:t xml:space="preserve">Tento pristor </w:t>
      </w:r>
      <w:r w:rsidR="00A4419D">
        <w:t>nám</w:t>
      </w:r>
      <w:r w:rsidR="00B46679">
        <w:t xml:space="preserve"> poskytol inšpiráciu pred tvorbou </w:t>
      </w:r>
      <w:r w:rsidR="00A4419D">
        <w:t>nášho</w:t>
      </w:r>
      <w:r w:rsidR="00B46679">
        <w:t xml:space="preserve"> mockupu, pretože </w:t>
      </w:r>
      <w:r w:rsidR="00A4419D">
        <w:t>sme</w:t>
      </w:r>
      <w:r w:rsidR="00B46679">
        <w:t xml:space="preserve"> si mohl</w:t>
      </w:r>
      <w:r w:rsidR="00A4419D">
        <w:t>i</w:t>
      </w:r>
      <w:r w:rsidR="00B46679">
        <w:t xml:space="preserve"> pozrieť nápady </w:t>
      </w:r>
      <w:r w:rsidR="001D1786">
        <w:t>a</w:t>
      </w:r>
      <w:r w:rsidR="00B46679">
        <w:t xml:space="preserve"> tvorbu</w:t>
      </w:r>
      <w:r w:rsidR="001D1786">
        <w:t xml:space="preserve"> iných dizajnerov, ktorých</w:t>
      </w:r>
      <w:r w:rsidR="00B46679">
        <w:t xml:space="preserve"> aplikáci</w:t>
      </w:r>
      <w:r w:rsidR="001D1786">
        <w:t>e boli</w:t>
      </w:r>
      <w:r w:rsidR="00B46679">
        <w:t xml:space="preserve"> podobn</w:t>
      </w:r>
      <w:r w:rsidR="001D1786">
        <w:t>é</w:t>
      </w:r>
      <w:r w:rsidR="00B46679">
        <w:t xml:space="preserve"> tej </w:t>
      </w:r>
      <w:r w:rsidR="00A4419D">
        <w:t>našej</w:t>
      </w:r>
      <w:r w:rsidR="00B46679">
        <w:t xml:space="preserve">. </w:t>
      </w:r>
      <w:r w:rsidR="00ED2A0F">
        <w:t xml:space="preserve">Celkovo </w:t>
      </w:r>
      <w:r w:rsidR="00A4419D">
        <w:t>sme</w:t>
      </w:r>
      <w:r w:rsidR="00ED2A0F">
        <w:t xml:space="preserve"> sa snažil</w:t>
      </w:r>
      <w:r w:rsidR="00A4419D">
        <w:t>i</w:t>
      </w:r>
      <w:r w:rsidR="00ED2A0F">
        <w:t>, aby používateľské rozhranie bolo jednoduché a</w:t>
      </w:r>
      <w:r w:rsidR="00E746CA">
        <w:t> </w:t>
      </w:r>
      <w:r w:rsidR="00ED2A0F">
        <w:t>efektívne</w:t>
      </w:r>
      <w:r w:rsidR="00E746CA">
        <w:t>.</w:t>
      </w:r>
      <w:r w:rsidR="00010237">
        <w:t xml:space="preserve"> </w:t>
      </w:r>
      <w:r w:rsidR="00E67B57">
        <w:t>Keďže</w:t>
      </w:r>
      <w:r w:rsidR="00A95094">
        <w:t xml:space="preserve"> </w:t>
      </w:r>
      <w:r w:rsidR="00A4419D">
        <w:t>sme</w:t>
      </w:r>
      <w:r w:rsidR="00A95094">
        <w:t xml:space="preserve"> si pri</w:t>
      </w:r>
      <w:r w:rsidR="002148CF">
        <w:t>p</w:t>
      </w:r>
      <w:r w:rsidR="00A95094">
        <w:t>ravil</w:t>
      </w:r>
      <w:r w:rsidR="00A4419D">
        <w:t>i</w:t>
      </w:r>
      <w:r w:rsidR="00A95094">
        <w:t xml:space="preserve"> návrh dizajnu</w:t>
      </w:r>
      <w:r w:rsidR="00E67B57">
        <w:t>, zvýšil</w:t>
      </w:r>
      <w:r w:rsidR="00A4419D">
        <w:t>i</w:t>
      </w:r>
      <w:r w:rsidR="00E67B57">
        <w:t xml:space="preserve"> </w:t>
      </w:r>
      <w:r w:rsidR="00A4419D">
        <w:t>sme</w:t>
      </w:r>
      <w:r w:rsidR="00E67B57">
        <w:t xml:space="preserve"> tým efektivitu pri samotnom programovaní a štýlovaní aplikácie. </w:t>
      </w:r>
      <w:r w:rsidR="00E746CA">
        <w:t>Vytvoril</w:t>
      </w:r>
      <w:r w:rsidR="00A4419D">
        <w:t>i</w:t>
      </w:r>
      <w:r w:rsidR="00E746CA">
        <w:t xml:space="preserve"> </w:t>
      </w:r>
      <w:r w:rsidR="00A4419D">
        <w:t>sme</w:t>
      </w:r>
      <w:r w:rsidR="00E746CA">
        <w:t xml:space="preserve"> si návrh rozloženia aplikácie, základné komponenty a paletu farieb, aby </w:t>
      </w:r>
      <w:r w:rsidR="00A4419D">
        <w:t>sme</w:t>
      </w:r>
      <w:r w:rsidR="00E746CA">
        <w:t xml:space="preserve"> docielil</w:t>
      </w:r>
      <w:r w:rsidR="00A4419D">
        <w:t>i</w:t>
      </w:r>
      <w:r w:rsidR="00E746CA">
        <w:t xml:space="preserve"> konzistentnosť celej aplikácie.</w:t>
      </w:r>
    </w:p>
    <w:p w14:paraId="40B6AF8C" w14:textId="195387A3" w:rsidR="00E51A95" w:rsidRDefault="00FA193A" w:rsidP="00E51A95">
      <w:pPr>
        <w:ind w:firstLine="360"/>
        <w:jc w:val="center"/>
      </w:pPr>
      <w:bookmarkStart w:id="67" w:name="_Hlk103284321"/>
      <w:r w:rsidRPr="00F70CCB">
        <w:rPr>
          <w:noProof/>
        </w:rPr>
        <w:drawing>
          <wp:inline distT="0" distB="0" distL="0" distR="0" wp14:anchorId="152360D8" wp14:editId="594ADEFB">
            <wp:extent cx="1836000" cy="373367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569" r="1221" b="4824"/>
                    <a:stretch/>
                  </pic:blipFill>
                  <pic:spPr bwMode="auto">
                    <a:xfrm>
                      <a:off x="0" y="0"/>
                      <a:ext cx="1836000" cy="3733670"/>
                    </a:xfrm>
                    <a:prstGeom prst="roundRect">
                      <a:avLst/>
                    </a:prstGeom>
                    <a:ln>
                      <a:noFill/>
                    </a:ln>
                    <a:extLst>
                      <a:ext uri="{53640926-AAD7-44D8-BBD7-CCE9431645EC}">
                        <a14:shadowObscured xmlns:a14="http://schemas.microsoft.com/office/drawing/2010/main"/>
                      </a:ext>
                    </a:extLst>
                  </pic:spPr>
                </pic:pic>
              </a:graphicData>
            </a:graphic>
          </wp:inline>
        </w:drawing>
      </w:r>
      <w:r w:rsidR="0048171C">
        <w:t xml:space="preserve">  </w:t>
      </w:r>
      <w:r w:rsidRPr="0020741D">
        <w:rPr>
          <w:noProof/>
        </w:rPr>
        <w:drawing>
          <wp:inline distT="0" distB="0" distL="0" distR="0" wp14:anchorId="08303C7E" wp14:editId="3A784481">
            <wp:extent cx="1836000" cy="374647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29" r="986" b="4334"/>
                    <a:stretch/>
                  </pic:blipFill>
                  <pic:spPr bwMode="auto">
                    <a:xfrm>
                      <a:off x="0" y="0"/>
                      <a:ext cx="1836000" cy="3746471"/>
                    </a:xfrm>
                    <a:prstGeom prst="roundRect">
                      <a:avLst/>
                    </a:prstGeom>
                    <a:ln>
                      <a:noFill/>
                    </a:ln>
                    <a:extLst>
                      <a:ext uri="{53640926-AAD7-44D8-BBD7-CCE9431645EC}">
                        <a14:shadowObscured xmlns:a14="http://schemas.microsoft.com/office/drawing/2010/main"/>
                      </a:ext>
                    </a:extLst>
                  </pic:spPr>
                </pic:pic>
              </a:graphicData>
            </a:graphic>
          </wp:inline>
        </w:drawing>
      </w:r>
    </w:p>
    <w:p w14:paraId="6FB43058" w14:textId="77777777" w:rsidR="003866CC" w:rsidRDefault="003866CC" w:rsidP="00E51A95">
      <w:pPr>
        <w:ind w:firstLine="360"/>
        <w:jc w:val="center"/>
      </w:pPr>
    </w:p>
    <w:p w14:paraId="26D941EE" w14:textId="6B2C7182" w:rsidR="0020741D" w:rsidRDefault="004C4552" w:rsidP="0073791E">
      <w:pPr>
        <w:keepNext/>
        <w:jc w:val="center"/>
      </w:pPr>
      <w:r>
        <w:rPr>
          <w:noProof/>
        </w:rPr>
        <w:lastRenderedPageBreak/>
        <w:drawing>
          <wp:inline distT="0" distB="0" distL="0" distR="0" wp14:anchorId="45149A56" wp14:editId="5749A2C8">
            <wp:extent cx="1836000" cy="3722626"/>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5037" r="1197" b="4600"/>
                    <a:stretch/>
                  </pic:blipFill>
                  <pic:spPr bwMode="auto">
                    <a:xfrm>
                      <a:off x="0" y="0"/>
                      <a:ext cx="1836000" cy="3722626"/>
                    </a:xfrm>
                    <a:prstGeom prst="roundRect">
                      <a:avLst/>
                    </a:prstGeom>
                    <a:noFill/>
                    <a:ln>
                      <a:noFill/>
                    </a:ln>
                    <a:extLst>
                      <a:ext uri="{53640926-AAD7-44D8-BBD7-CCE9431645EC}">
                        <a14:shadowObscured xmlns:a14="http://schemas.microsoft.com/office/drawing/2010/main"/>
                      </a:ext>
                    </a:extLst>
                  </pic:spPr>
                </pic:pic>
              </a:graphicData>
            </a:graphic>
          </wp:inline>
        </w:drawing>
      </w:r>
      <w:r w:rsidRPr="004C4552">
        <w:rPr>
          <w:noProof/>
        </w:rPr>
        <w:drawing>
          <wp:inline distT="0" distB="0" distL="0" distR="0" wp14:anchorId="5A461AEB" wp14:editId="0F8673E3">
            <wp:extent cx="1836000" cy="372984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7" r="1135" b="4516"/>
                    <a:stretch/>
                  </pic:blipFill>
                  <pic:spPr bwMode="auto">
                    <a:xfrm>
                      <a:off x="0" y="0"/>
                      <a:ext cx="1836000" cy="3729842"/>
                    </a:xfrm>
                    <a:prstGeom prst="roundRect">
                      <a:avLst/>
                    </a:prstGeom>
                    <a:ln>
                      <a:noFill/>
                    </a:ln>
                    <a:extLst>
                      <a:ext uri="{53640926-AAD7-44D8-BBD7-CCE9431645EC}">
                        <a14:shadowObscured xmlns:a14="http://schemas.microsoft.com/office/drawing/2010/main"/>
                      </a:ext>
                    </a:extLst>
                  </pic:spPr>
                </pic:pic>
              </a:graphicData>
            </a:graphic>
          </wp:inline>
        </w:drawing>
      </w:r>
    </w:p>
    <w:p w14:paraId="230B7519" w14:textId="3E046B53" w:rsidR="0073791E" w:rsidRDefault="0073791E" w:rsidP="0073791E">
      <w:pPr>
        <w:keepNext/>
        <w:jc w:val="center"/>
      </w:pPr>
    </w:p>
    <w:p w14:paraId="4A963581" w14:textId="3E38E2F8" w:rsidR="0073791E" w:rsidRPr="005530B4" w:rsidRDefault="0073791E" w:rsidP="0073791E">
      <w:pPr>
        <w:keepNext/>
        <w:jc w:val="center"/>
      </w:pPr>
    </w:p>
    <w:p w14:paraId="437C0243" w14:textId="1D17D8DF" w:rsidR="00C47ED1" w:rsidRDefault="00C47ED1" w:rsidP="00C47ED1">
      <w:pPr>
        <w:pStyle w:val="1Nadpis"/>
      </w:pPr>
      <w:bookmarkStart w:id="68" w:name="_Toc103847739"/>
      <w:bookmarkEnd w:id="67"/>
      <w:r>
        <w:lastRenderedPageBreak/>
        <w:t>Implementácia aplikácie eVizita</w:t>
      </w:r>
      <w:bookmarkEnd w:id="68"/>
    </w:p>
    <w:p w14:paraId="41F98D8A" w14:textId="4569BA62" w:rsidR="004F68BF" w:rsidRPr="002C33CF" w:rsidRDefault="00C33D20" w:rsidP="004F68BF">
      <w:pPr>
        <w:ind w:firstLine="708"/>
        <w:jc w:val="both"/>
      </w:pPr>
      <w:r>
        <w:t xml:space="preserve">Pri analyzovaní dostupných možností </w:t>
      </w:r>
      <w:r w:rsidR="00E33F45">
        <w:t xml:space="preserve">či vyvíjať natívnu, </w:t>
      </w:r>
      <w:r w:rsidR="00505D0F">
        <w:t xml:space="preserve">webovú, </w:t>
      </w:r>
      <w:r w:rsidR="00E33F45">
        <w:t>hybridnú alebo multiplatformovú aplikáciu</w:t>
      </w:r>
      <w:r w:rsidR="0035722A">
        <w:t xml:space="preserve"> nám</w:t>
      </w:r>
      <w:r w:rsidR="00E33F45">
        <w:t xml:space="preserve"> ako najvýhodnejšia vychádzala</w:t>
      </w:r>
      <w:r w:rsidR="00447D2C">
        <w:t xml:space="preserve"> </w:t>
      </w:r>
      <w:r w:rsidR="00E33F45">
        <w:t>multiplatformová.</w:t>
      </w:r>
      <w:r w:rsidR="00E71979">
        <w:t xml:space="preserve"> Rozhodli sme sa pre tvorbu mobilnej aplikácie, pretože </w:t>
      </w:r>
      <w:r w:rsidR="007358CB">
        <w:t xml:space="preserve">bude jednoduchšie sa dostať do aplikácie priamo z obrazovky telefónu, a preto sme </w:t>
      </w:r>
      <w:r w:rsidR="0011167F">
        <w:t>webový prístup vývoja</w:t>
      </w:r>
      <w:r w:rsidR="007358CB">
        <w:t xml:space="preserve"> vylúčili. </w:t>
      </w:r>
      <w:r w:rsidR="00447D2C">
        <w:t>V aplikácií nie je nutné vytvárať zložité funkcie ani využívať špecifické funkcie zariadenia, pre ktoré by sa hodil natívny prístup vývoja.</w:t>
      </w:r>
      <w:r w:rsidR="0035722A">
        <w:t xml:space="preserve"> Vývoj </w:t>
      </w:r>
      <w:r w:rsidR="007358CB">
        <w:t>multiplatformovej</w:t>
      </w:r>
      <w:r w:rsidR="0035722A">
        <w:t xml:space="preserve"> aplikácie je charakterizovaný ako rýchly a</w:t>
      </w:r>
      <w:r w:rsidR="00170904">
        <w:t> </w:t>
      </w:r>
      <w:r w:rsidR="0035722A">
        <w:t>bezproblémový</w:t>
      </w:r>
      <w:r w:rsidR="00170904">
        <w:t>,</w:t>
      </w:r>
      <w:r w:rsidR="007358CB">
        <w:t xml:space="preserve"> a zároveň je možné vytvárať </w:t>
      </w:r>
      <w:r w:rsidR="005D5B40">
        <w:t>kód pre Android a iOS</w:t>
      </w:r>
      <w:r w:rsidR="007358CB">
        <w:t xml:space="preserve"> </w:t>
      </w:r>
      <w:r w:rsidR="00941057">
        <w:t>súčasne</w:t>
      </w:r>
      <w:r w:rsidR="00E33F45">
        <w:t xml:space="preserve">. </w:t>
      </w:r>
      <w:r w:rsidR="00170904">
        <w:t xml:space="preserve">Avšak aplikáciu je potrebné vytvoriť čo najrýchlejšie, preto sme sa rozhodli testovať funkčnosť len pre Android. </w:t>
      </w:r>
      <w:r w:rsidR="007B6788">
        <w:t xml:space="preserve">Ide o najrozšírenejší OS, takže cielime na najväčšiu </w:t>
      </w:r>
      <w:r w:rsidR="00D045C6">
        <w:t>skupinu používateľov</w:t>
      </w:r>
      <w:r w:rsidR="00170904">
        <w:t>.</w:t>
      </w:r>
      <w:r w:rsidR="005D5B40">
        <w:t xml:space="preserve"> </w:t>
      </w:r>
      <w:r w:rsidR="009426AD">
        <w:t xml:space="preserve">Pre simuláciu zariadenia so systémov Android v počítači sme </w:t>
      </w:r>
      <w:r w:rsidR="00941057">
        <w:t>si zvolili</w:t>
      </w:r>
      <w:r w:rsidR="009426AD">
        <w:t xml:space="preserve"> </w:t>
      </w:r>
      <w:r w:rsidR="00941057">
        <w:t>nástroj</w:t>
      </w:r>
      <w:r w:rsidR="009426AD">
        <w:t xml:space="preserve"> Android Studio Emulátor. Ten poskytuje takmer všetky možnosti skutočného zariadenia</w:t>
      </w:r>
      <w:r w:rsidR="001D70CB">
        <w:t>.</w:t>
      </w:r>
      <w:r w:rsidR="001D10B3">
        <w:t xml:space="preserve"> Takéto testovanie aplikácie je v niektorých smeroch rýchlejsšie a jednoduchšie ako na fyzickom zariadení.</w:t>
      </w:r>
      <w:r w:rsidR="004C037C">
        <w:t xml:space="preserve"> </w:t>
      </w:r>
      <w:r w:rsidR="006524FA">
        <w:t>Pre tvorbu kódu sme vyberali z najznámejších multiplatformových rámcov. Našim výberom je</w:t>
      </w:r>
      <w:r w:rsidR="001D10B3">
        <w:t xml:space="preserve"> knižnica</w:t>
      </w:r>
      <w:r w:rsidR="006524FA">
        <w:t xml:space="preserve"> React Native, práve kvôli je</w:t>
      </w:r>
      <w:r w:rsidR="001D10B3">
        <w:t>j</w:t>
      </w:r>
      <w:r w:rsidR="006524FA">
        <w:t xml:space="preserve"> jednoduchosti</w:t>
      </w:r>
      <w:r w:rsidR="00027543">
        <w:t xml:space="preserve"> a popularite</w:t>
      </w:r>
      <w:r w:rsidR="00FA0D18">
        <w:t xml:space="preserve">. </w:t>
      </w:r>
      <w:r w:rsidR="004F68BF">
        <w:t xml:space="preserve">Vďaka znovupoužiteľným komponentom dokáže pri tvorbe programu ušetriť dosť času. </w:t>
      </w:r>
      <w:r w:rsidR="00FA0D18">
        <w:t>Taktiež sme sa rozhodli využiť naše doterajšie znalosti v</w:t>
      </w:r>
      <w:r w:rsidR="000047C3">
        <w:t> </w:t>
      </w:r>
      <w:r w:rsidR="00FA0D18">
        <w:t>JavaScripte</w:t>
      </w:r>
      <w:r w:rsidR="000047C3">
        <w:t>, čo práve knižnica od Reactu ponúka.</w:t>
      </w:r>
    </w:p>
    <w:p w14:paraId="77574407" w14:textId="7D0EAB19" w:rsidR="00C47ED1" w:rsidRDefault="00C47ED1" w:rsidP="00C47ED1">
      <w:pPr>
        <w:pStyle w:val="2Nadpis"/>
      </w:pPr>
      <w:bookmarkStart w:id="69" w:name="_Toc103847740"/>
      <w:r>
        <w:t>Prototyp</w:t>
      </w:r>
      <w:bookmarkEnd w:id="69"/>
    </w:p>
    <w:p w14:paraId="70E6752B" w14:textId="090312C7" w:rsidR="00947879" w:rsidRDefault="00B1461E" w:rsidP="00630939">
      <w:pPr>
        <w:ind w:firstLine="360"/>
        <w:jc w:val="both"/>
      </w:pPr>
      <w:r>
        <w:t>Keďže pre</w:t>
      </w:r>
      <w:r w:rsidR="008560D6">
        <w:t xml:space="preserve"> splnenie funkčnosti</w:t>
      </w:r>
      <w:r>
        <w:t xml:space="preserve"> aplikácie boli nevyhnutné viaceré obrazovky, tvorbu aplikácie</w:t>
      </w:r>
      <w:r w:rsidR="008560D6">
        <w:t xml:space="preserve"> sme</w:t>
      </w:r>
      <w:r>
        <w:t xml:space="preserve"> začili</w:t>
      </w:r>
      <w:r w:rsidR="00EF45A5">
        <w:t xml:space="preserve"> použitím </w:t>
      </w:r>
      <w:r w:rsidR="008560D6">
        <w:t>„s</w:t>
      </w:r>
      <w:r>
        <w:t>tack</w:t>
      </w:r>
      <w:r w:rsidR="008560D6">
        <w:t xml:space="preserve"> n</w:t>
      </w:r>
      <w:r>
        <w:t>avigator</w:t>
      </w:r>
      <w:r w:rsidR="00EF45A5">
        <w:t>a</w:t>
      </w:r>
      <w:r w:rsidR="008560D6">
        <w:t>.“ Ten poskytuje aplikácií spôsob prechodu medzi obrazovkami</w:t>
      </w:r>
      <w:r w:rsidR="00EB5FD9">
        <w:t xml:space="preserve"> tým, že </w:t>
      </w:r>
      <w:r w:rsidR="008560D6">
        <w:t>každ</w:t>
      </w:r>
      <w:r w:rsidR="00EB5FD9">
        <w:t>ú</w:t>
      </w:r>
      <w:r w:rsidR="008560D6">
        <w:t xml:space="preserve"> nov</w:t>
      </w:r>
      <w:r w:rsidR="00EB5FD9">
        <w:t>ú</w:t>
      </w:r>
      <w:r w:rsidR="008560D6">
        <w:t xml:space="preserve"> obrazovk</w:t>
      </w:r>
      <w:r w:rsidR="00EB5FD9">
        <w:t>u</w:t>
      </w:r>
      <w:r w:rsidR="008560D6">
        <w:t xml:space="preserve"> umiest</w:t>
      </w:r>
      <w:r w:rsidR="00EB5FD9">
        <w:t>ňuje</w:t>
      </w:r>
      <w:r w:rsidR="008560D6">
        <w:t xml:space="preserve"> nad predchádzajúcu</w:t>
      </w:r>
      <w:r w:rsidR="00EB5FD9">
        <w:t>, a tým vytvára zásobník obrazoviek.</w:t>
      </w:r>
      <w:r w:rsidR="00126C09">
        <w:t xml:space="preserve"> Jeho využitím sme zabezpečili známy vzhľad prechodu obrazoviek pre používateľov systému Android. </w:t>
      </w:r>
      <w:r w:rsidR="000724FD">
        <w:t xml:space="preserve">Na účte Firebase sme vytvorili novú aplikáciu, ktorú </w:t>
      </w:r>
      <w:r w:rsidR="00222103">
        <w:t xml:space="preserve">sme </w:t>
      </w:r>
      <w:r w:rsidR="000724FD">
        <w:t>za pomoci konfiguračných údajov prepojili s našim systémom.</w:t>
      </w:r>
      <w:r w:rsidR="00222103">
        <w:t xml:space="preserve"> Na komunikáciu medzi systémom a databázo</w:t>
      </w:r>
      <w:r w:rsidR="00D005BD">
        <w:t>u</w:t>
      </w:r>
      <w:r w:rsidR="00222103">
        <w:t xml:space="preserve"> Firestore s</w:t>
      </w:r>
      <w:r w:rsidR="00947879">
        <w:t>ú</w:t>
      </w:r>
      <w:r w:rsidR="00222103">
        <w:t xml:space="preserve"> použité s</w:t>
      </w:r>
      <w:r w:rsidR="00D005BD">
        <w:t>lužby</w:t>
      </w:r>
      <w:r w:rsidR="00222103">
        <w:t>.</w:t>
      </w:r>
      <w:r w:rsidR="00D005BD">
        <w:t xml:space="preserve"> Sú to obyčajné triedy obsahujúce funkcie podľa vlastného výberu, ktoré sú oddelené od hlavnej časti kódu. Tieto služby obsahujú metódy pre</w:t>
      </w:r>
      <w:r w:rsidR="008F38FD">
        <w:t xml:space="preserve"> pridávanie,</w:t>
      </w:r>
      <w:r w:rsidR="00D005BD">
        <w:t xml:space="preserve"> získavanie</w:t>
      </w:r>
      <w:r w:rsidR="008F38FD">
        <w:t>, úpravu</w:t>
      </w:r>
      <w:r w:rsidR="00D005BD">
        <w:t xml:space="preserve"> a odstraňovanie dokumentov z Firestore kolekcií.</w:t>
      </w:r>
      <w:r w:rsidR="00280E21">
        <w:t xml:space="preserve"> V systéme boli vytvorené služby pre prácu s</w:t>
      </w:r>
      <w:r w:rsidR="00F90A7E">
        <w:t> </w:t>
      </w:r>
      <w:r w:rsidR="00280E21">
        <w:t>pacient</w:t>
      </w:r>
      <w:r w:rsidR="00F90A7E">
        <w:t>ami a ich meraniami,</w:t>
      </w:r>
      <w:r w:rsidR="00280E21">
        <w:t xml:space="preserve"> zdravotn</w:t>
      </w:r>
      <w:r w:rsidR="00F90A7E">
        <w:t>ými</w:t>
      </w:r>
      <w:r w:rsidR="00280E21">
        <w:t xml:space="preserve"> sestr</w:t>
      </w:r>
      <w:r w:rsidR="00F90A7E">
        <w:t xml:space="preserve">ami, lekármi, oddeleniami a nemocnicami. </w:t>
      </w:r>
      <w:r w:rsidR="00C55683">
        <w:t>Pre prácu s údajmi, ktoré sú potrebné na viacerých obrazovkách v systéme využívame React kontext. Ten narozdiel od preposielania údajov medzi každou obrazovkou, umožňuje odovzdávať údaje jednoduchým použitím kontextu v akomkoľvek komponente.</w:t>
      </w:r>
      <w:r w:rsidR="00630939">
        <w:t xml:space="preserve"> </w:t>
      </w:r>
      <w:r w:rsidR="00630939" w:rsidRPr="00630939">
        <w:t>Inými slovami, kontext</w:t>
      </w:r>
      <w:r w:rsidR="00630939">
        <w:t xml:space="preserve"> </w:t>
      </w:r>
      <w:r w:rsidR="00630939" w:rsidRPr="00630939">
        <w:t>nám umožňuje jednoduchšie zdieľanie údajov (stavu) medzi komponentmi.</w:t>
      </w:r>
      <w:r w:rsidR="00630939">
        <w:t xml:space="preserve"> </w:t>
      </w:r>
      <w:r w:rsidR="00216946">
        <w:t xml:space="preserve">Pre uchovávanie stavu </w:t>
      </w:r>
      <w:r w:rsidR="006D03A6">
        <w:t>obrazoviek je použitý useState</w:t>
      </w:r>
      <w:r w:rsidR="00416E19">
        <w:t>, ktorý umožňuje sledovať stav v komponente.</w:t>
      </w:r>
      <w:r w:rsidR="005557A7">
        <w:t xml:space="preserve"> Častokrát je potrebné vykonať nejakú akciu pri zmene parametra</w:t>
      </w:r>
      <w:r w:rsidR="009039FD">
        <w:t>,</w:t>
      </w:r>
      <w:r w:rsidR="005557A7">
        <w:t xml:space="preserve"> na čo v systéme využív</w:t>
      </w:r>
      <w:r w:rsidR="009039FD">
        <w:t>ame</w:t>
      </w:r>
      <w:r w:rsidR="005557A7">
        <w:t xml:space="preserve"> useEffect.</w:t>
      </w:r>
    </w:p>
    <w:p w14:paraId="345BFF0C" w14:textId="1ED8D80E" w:rsidR="00D957FA" w:rsidRDefault="00D3622E" w:rsidP="00D957FA">
      <w:pPr>
        <w:ind w:firstLine="360"/>
        <w:jc w:val="both"/>
      </w:pPr>
      <w:r>
        <w:lastRenderedPageBreak/>
        <w:t>Na začiatku sme sa rozhodli vytvárať vetvu zdravej sestry</w:t>
      </w:r>
      <w:r w:rsidR="00D2765C">
        <w:t xml:space="preserve">, jej funkcie a prechody obrazovkami. </w:t>
      </w:r>
      <w:r w:rsidR="00416E19">
        <w:t>Ako prv</w:t>
      </w:r>
      <w:r w:rsidR="009039FD">
        <w:t>ú</w:t>
      </w:r>
      <w:r w:rsidR="00416E19">
        <w:t xml:space="preserve"> </w:t>
      </w:r>
      <w:r w:rsidR="009039FD">
        <w:t>sme</w:t>
      </w:r>
      <w:r w:rsidR="00416E19">
        <w:t xml:space="preserve"> vytv</w:t>
      </w:r>
      <w:r w:rsidR="00B96FEE">
        <w:t>or</w:t>
      </w:r>
      <w:r w:rsidR="009039FD">
        <w:t>ili</w:t>
      </w:r>
      <w:r w:rsidR="00416E19">
        <w:t xml:space="preserve"> obrazovk</w:t>
      </w:r>
      <w:r w:rsidR="009039FD">
        <w:t>u</w:t>
      </w:r>
      <w:r w:rsidR="00416E19">
        <w:t xml:space="preserve"> zoznamu pacientov</w:t>
      </w:r>
      <w:r w:rsidR="00D957FA">
        <w:t xml:space="preserve"> (Obr. )</w:t>
      </w:r>
      <w:r w:rsidR="00385BF5">
        <w:t>.</w:t>
      </w:r>
      <w:r w:rsidR="009039FD">
        <w:t xml:space="preserve"> </w:t>
      </w:r>
      <w:r w:rsidR="00385BF5">
        <w:t>P</w:t>
      </w:r>
      <w:r w:rsidR="009039FD">
        <w:t xml:space="preserve">rostredníctvom služby </w:t>
      </w:r>
      <w:r w:rsidR="00E634A2">
        <w:t>s </w:t>
      </w:r>
      <w:r w:rsidR="009039FD">
        <w:t>metód</w:t>
      </w:r>
      <w:r w:rsidR="00E634A2">
        <w:t xml:space="preserve">ami pre </w:t>
      </w:r>
      <w:r w:rsidR="009039FD">
        <w:t>pacientov</w:t>
      </w:r>
      <w:r w:rsidR="00385BF5">
        <w:t xml:space="preserve"> sa</w:t>
      </w:r>
      <w:r w:rsidR="009039FD">
        <w:t xml:space="preserve"> </w:t>
      </w:r>
      <w:r w:rsidR="00485048">
        <w:t xml:space="preserve">získava </w:t>
      </w:r>
      <w:r w:rsidR="00385BF5">
        <w:t xml:space="preserve">ich zoznam </w:t>
      </w:r>
      <w:r w:rsidR="00B96FEE">
        <w:t>a zobraz</w:t>
      </w:r>
      <w:r w:rsidR="00385BF5">
        <w:t>uje</w:t>
      </w:r>
      <w:r w:rsidR="00B96FEE">
        <w:t xml:space="preserve"> </w:t>
      </w:r>
      <w:r w:rsidR="00385BF5">
        <w:t>sa</w:t>
      </w:r>
      <w:r w:rsidR="00B96FEE">
        <w:t xml:space="preserve"> na obrazovke.</w:t>
      </w:r>
      <w:r w:rsidR="00385BF5">
        <w:t xml:space="preserve"> </w:t>
      </w:r>
      <w:r w:rsidR="008F7E50" w:rsidRPr="008F7E50">
        <w:t>Obrazovka pacientov</w:t>
      </w:r>
      <w:r w:rsidR="00385BF5">
        <w:t xml:space="preserve"> ďalej</w:t>
      </w:r>
      <w:r w:rsidR="008F7E50" w:rsidRPr="008F7E50">
        <w:t xml:space="preserve"> ponúka možnos</w:t>
      </w:r>
      <w:r w:rsidR="008F7E50">
        <w:t>ti</w:t>
      </w:r>
      <w:r w:rsidR="008F7E50" w:rsidRPr="008F7E50">
        <w:t xml:space="preserve"> pridania nového pacienta alebo zobrazenie detailu už existujúceho</w:t>
      </w:r>
      <w:r w:rsidR="00616C8D">
        <w:t xml:space="preserve">. </w:t>
      </w:r>
      <w:r w:rsidR="00EB04F0">
        <w:t>V pravom hornom rohu je ikona používateľa, na ktorú po kliknutí sa zobrazí profil prihláseného používateľa</w:t>
      </w:r>
      <w:r w:rsidR="00D957FA">
        <w:t xml:space="preserve"> (Obr. )</w:t>
      </w:r>
      <w:r w:rsidR="00EB04F0">
        <w:t>.</w:t>
      </w:r>
      <w:r w:rsidR="00E634A2">
        <w:t xml:space="preserve"> </w:t>
      </w:r>
      <w:r w:rsidR="00C42BA5">
        <w:t>Na obrazovke</w:t>
      </w:r>
      <w:r w:rsidR="0032016C">
        <w:t xml:space="preserve"> pre</w:t>
      </w:r>
      <w:r w:rsidR="00C42BA5">
        <w:t xml:space="preserve"> vytvor</w:t>
      </w:r>
      <w:r w:rsidR="0032016C">
        <w:t>enie</w:t>
      </w:r>
      <w:r w:rsidR="00C42BA5">
        <w:t xml:space="preserve"> nového pacienta</w:t>
      </w:r>
      <w:r w:rsidR="00D957FA">
        <w:t xml:space="preserve"> (Obr. )</w:t>
      </w:r>
      <w:r w:rsidR="00C42BA5">
        <w:t xml:space="preserve"> je možné zadať základné údaje o pacientovi ako meno, dátum narodenia, pohlavie a zdravotnú poisťovňu, </w:t>
      </w:r>
      <w:r w:rsidR="0032016C">
        <w:t xml:space="preserve">cez tie ktoré sa týkajú zdravotného stavu a teda alergie či diagnóza, </w:t>
      </w:r>
      <w:r w:rsidR="00C42BA5">
        <w:t xml:space="preserve">až po tie rozšírenejšie </w:t>
      </w:r>
      <w:r w:rsidR="0032016C">
        <w:t>ako adresa, zamestnanie a kontakt na príuzného. Taktiež je možné zadať číslo izby pacienta, čo zabezpečí vyššiu prehľadnosť hospitalizovaných v zozname pacientov.</w:t>
      </w:r>
      <w:r w:rsidR="008A0922">
        <w:t xml:space="preserve"> Po kliknutí na tlačidlo Vytvoriť pacienta sa údaje zapíšu do databázy a zobrazí sa už aktualizovaný zoznam pacientov.</w:t>
      </w:r>
    </w:p>
    <w:p w14:paraId="4C9F6F92" w14:textId="6E4B137F" w:rsidR="00EF655B" w:rsidRDefault="00C565F7" w:rsidP="00EF655B">
      <w:pPr>
        <w:keepNext/>
        <w:ind w:firstLine="360"/>
        <w:jc w:val="center"/>
      </w:pPr>
      <w:r w:rsidRPr="00C565F7">
        <w:rPr>
          <w:noProof/>
        </w:rPr>
        <w:drawing>
          <wp:inline distT="0" distB="0" distL="0" distR="0" wp14:anchorId="44C8B82F" wp14:editId="0575F82F">
            <wp:extent cx="1800000" cy="37382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000" cy="3738298"/>
                    </a:xfrm>
                    <a:prstGeom prst="rect">
                      <a:avLst/>
                    </a:prstGeom>
                  </pic:spPr>
                </pic:pic>
              </a:graphicData>
            </a:graphic>
          </wp:inline>
        </w:drawing>
      </w:r>
      <w:r w:rsidR="00EF655B">
        <w:rPr>
          <w:noProof/>
        </w:rPr>
        <w:t xml:space="preserve">  </w:t>
      </w:r>
      <w:r w:rsidR="00905472">
        <w:rPr>
          <w:noProof/>
        </w:rPr>
        <w:t xml:space="preserve"> </w:t>
      </w:r>
      <w:r w:rsidR="00A107D2" w:rsidRPr="00A107D2">
        <w:rPr>
          <w:noProof/>
        </w:rPr>
        <w:drawing>
          <wp:inline distT="0" distB="0" distL="0" distR="0" wp14:anchorId="5137D2F1" wp14:editId="4AD9A9AA">
            <wp:extent cx="1800000" cy="37382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3738298"/>
                    </a:xfrm>
                    <a:prstGeom prst="rect">
                      <a:avLst/>
                    </a:prstGeom>
                  </pic:spPr>
                </pic:pic>
              </a:graphicData>
            </a:graphic>
          </wp:inline>
        </w:drawing>
      </w:r>
    </w:p>
    <w:p w14:paraId="14214B02" w14:textId="1514161E" w:rsidR="00D957FA" w:rsidRPr="00D957FA" w:rsidRDefault="00EF655B" w:rsidP="00D957FA">
      <w:pPr>
        <w:pStyle w:val="Caption"/>
        <w:jc w:val="left"/>
      </w:pPr>
      <w:r>
        <w:t xml:space="preserve"> </w:t>
      </w:r>
      <w:r>
        <w:tab/>
      </w:r>
      <w:r>
        <w:tab/>
        <w:t xml:space="preserve">         </w:t>
      </w:r>
    </w:p>
    <w:p w14:paraId="4C55FBAE" w14:textId="21200287" w:rsidR="00D957FA" w:rsidRDefault="00B23CF1" w:rsidP="00505394">
      <w:pPr>
        <w:ind w:firstLine="360"/>
        <w:jc w:val="both"/>
        <w:rPr>
          <w:noProof/>
        </w:rPr>
      </w:pPr>
      <w:r>
        <w:t>V profile prihláseného používateľa</w:t>
      </w:r>
      <w:r w:rsidR="00D957FA">
        <w:t xml:space="preserve"> </w:t>
      </w:r>
      <w:r>
        <w:t>je možné editovať svoje meno a odhlásiť sa. Ťuknutím na meno pacienta sa zobrazí profil pacienta</w:t>
      </w:r>
      <w:r w:rsidR="00D957FA">
        <w:t xml:space="preserve"> (Obr. )</w:t>
      </w:r>
      <w:r>
        <w:t xml:space="preserve"> s jeho vyplnenými údajmi.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w:t>
      </w:r>
      <w:r w:rsidR="0028411D">
        <w:t xml:space="preserve"> (Obr. )</w:t>
      </w:r>
      <w:r>
        <w:t>.</w:t>
      </w:r>
      <w:r w:rsidR="0028411D">
        <w:t xml:space="preserve"> </w:t>
      </w:r>
      <w:r w:rsidR="00363873">
        <w:t xml:space="preserve">Na výber sú možnosti merania krvného tlaku, telesnej teploty, váhy a výšky, saturácie a glykémie krvi či spirometrie. </w:t>
      </w:r>
      <w:r w:rsidR="00303970">
        <w:t xml:space="preserve">Medzi meraniami sa nachádza aj lekársky </w:t>
      </w:r>
      <w:r w:rsidR="00303970">
        <w:lastRenderedPageBreak/>
        <w:t xml:space="preserve">záznam, ktorý slúži na zaznamenávanie vizity pacienta. </w:t>
      </w:r>
      <w:r w:rsidR="00505394">
        <w:rPr>
          <w:noProof/>
        </w:rPr>
        <w:t xml:space="preserve">Po ťuknutí na tlačidlo Všetky merania sa dostaneme na obrazovku so všetkými vykonanými meraniami u daného pacienta </w:t>
      </w:r>
      <w:r w:rsidR="00505394">
        <w:t>(Obr. )</w:t>
      </w:r>
      <w:r w:rsidR="00505394">
        <w:rPr>
          <w:noProof/>
        </w:rPr>
        <w:t>.</w:t>
      </w:r>
    </w:p>
    <w:p w14:paraId="5D21E8EE" w14:textId="145CBD4E" w:rsidR="0032348D" w:rsidRDefault="000E7DA8" w:rsidP="0032348D">
      <w:pPr>
        <w:keepNext/>
        <w:ind w:firstLine="360"/>
        <w:jc w:val="center"/>
      </w:pPr>
      <w:r w:rsidRPr="000E7DA8">
        <w:rPr>
          <w:noProof/>
        </w:rPr>
        <w:drawing>
          <wp:inline distT="0" distB="0" distL="0" distR="0" wp14:anchorId="0A62C63E" wp14:editId="6689585A">
            <wp:extent cx="1800000" cy="3738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0" cy="3738298"/>
                    </a:xfrm>
                    <a:prstGeom prst="rect">
                      <a:avLst/>
                    </a:prstGeom>
                  </pic:spPr>
                </pic:pic>
              </a:graphicData>
            </a:graphic>
          </wp:inline>
        </w:drawing>
      </w:r>
      <w:r w:rsidR="0032348D" w:rsidRPr="007D3654">
        <w:rPr>
          <w:noProof/>
        </w:rPr>
        <w:drawing>
          <wp:inline distT="0" distB="0" distL="0" distR="0" wp14:anchorId="0508245B" wp14:editId="24676956">
            <wp:extent cx="1800000" cy="37382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3738298"/>
                    </a:xfrm>
                    <a:prstGeom prst="rect">
                      <a:avLst/>
                    </a:prstGeom>
                  </pic:spPr>
                </pic:pic>
              </a:graphicData>
            </a:graphic>
          </wp:inline>
        </w:drawing>
      </w:r>
    </w:p>
    <w:p w14:paraId="1CA2526E" w14:textId="05AAECEC" w:rsidR="00CD38AE" w:rsidRDefault="000E7DA8" w:rsidP="001028F2">
      <w:pPr>
        <w:ind w:firstLine="360"/>
        <w:jc w:val="center"/>
        <w:rPr>
          <w:noProof/>
        </w:rPr>
      </w:pPr>
      <w:r w:rsidRPr="000E7DA8">
        <w:rPr>
          <w:noProof/>
        </w:rPr>
        <w:t xml:space="preserve"> </w:t>
      </w:r>
      <w:r w:rsidR="009178D7">
        <w:rPr>
          <w:noProof/>
        </w:rPr>
        <w:t xml:space="preserve"> </w:t>
      </w:r>
    </w:p>
    <w:p w14:paraId="26674C77" w14:textId="77777777" w:rsidR="0028411D" w:rsidRDefault="0028411D" w:rsidP="001028F2">
      <w:pPr>
        <w:ind w:firstLine="360"/>
        <w:jc w:val="center"/>
        <w:rPr>
          <w:noProof/>
        </w:rPr>
      </w:pPr>
    </w:p>
    <w:p w14:paraId="7CF7A2BA" w14:textId="206B46B9" w:rsidR="00E767D1" w:rsidRDefault="007D3654" w:rsidP="007D3654">
      <w:pPr>
        <w:jc w:val="center"/>
        <w:rPr>
          <w:noProof/>
        </w:rPr>
      </w:pPr>
      <w:r w:rsidRPr="007D3654">
        <w:rPr>
          <w:noProof/>
        </w:rPr>
        <w:lastRenderedPageBreak/>
        <w:drawing>
          <wp:inline distT="0" distB="0" distL="0" distR="0" wp14:anchorId="7A7A5762" wp14:editId="1258B09F">
            <wp:extent cx="1800000" cy="37382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3738298"/>
                    </a:xfrm>
                    <a:prstGeom prst="rect">
                      <a:avLst/>
                    </a:prstGeom>
                  </pic:spPr>
                </pic:pic>
              </a:graphicData>
            </a:graphic>
          </wp:inline>
        </w:drawing>
      </w:r>
      <w:r w:rsidR="009178D7">
        <w:rPr>
          <w:noProof/>
        </w:rPr>
        <w:t xml:space="preserve">  </w:t>
      </w:r>
      <w:r w:rsidRPr="007D3654">
        <w:rPr>
          <w:noProof/>
        </w:rPr>
        <w:drawing>
          <wp:inline distT="0" distB="0" distL="0" distR="0" wp14:anchorId="08EF01BE" wp14:editId="01C5B15D">
            <wp:extent cx="1800000" cy="37382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738298"/>
                    </a:xfrm>
                    <a:prstGeom prst="rect">
                      <a:avLst/>
                    </a:prstGeom>
                  </pic:spPr>
                </pic:pic>
              </a:graphicData>
            </a:graphic>
          </wp:inline>
        </w:drawing>
      </w:r>
    </w:p>
    <w:p w14:paraId="645F3540" w14:textId="338AB949" w:rsidR="00757D98" w:rsidRDefault="00757D98" w:rsidP="00757D98">
      <w:pPr>
        <w:jc w:val="both"/>
        <w:rPr>
          <w:noProof/>
        </w:rPr>
      </w:pPr>
    </w:p>
    <w:p w14:paraId="6BF2E19C" w14:textId="1E10706B" w:rsidR="00757D98" w:rsidRDefault="00757D98" w:rsidP="00C52DEB">
      <w:pPr>
        <w:ind w:firstLine="360"/>
        <w:jc w:val="both"/>
      </w:pPr>
      <w:r>
        <w:rPr>
          <w:noProof/>
        </w:rPr>
        <w:t xml:space="preserve">Na obrazovke pre výber meraní je ďalej možné vyberať zo základných meraní, ktoré sa vykonávajú pri vizite. </w:t>
      </w:r>
      <w:r w:rsidR="00707662">
        <w:rPr>
          <w:noProof/>
        </w:rPr>
        <w:t xml:space="preserve">Po zvolení „+“ pri požadovanom meraní sa zobrazí obrazovka s týmto meraním. </w:t>
      </w:r>
      <w:r w:rsidR="00362995">
        <w:rPr>
          <w:noProof/>
        </w:rPr>
        <w:t>V</w:t>
      </w:r>
      <w:r w:rsidR="00707662">
        <w:rPr>
          <w:noProof/>
        </w:rPr>
        <w:t> tomto prípde na ukážku je to meranie krvého tlaku (Obr. ). Okrem zadania hodnôt u</w:t>
      </w:r>
      <w:r w:rsidR="00362995">
        <w:rPr>
          <w:noProof/>
        </w:rPr>
        <w:t> </w:t>
      </w:r>
      <w:r w:rsidR="00707662">
        <w:rPr>
          <w:noProof/>
        </w:rPr>
        <w:t>pacienta</w:t>
      </w:r>
      <w:r w:rsidR="00362995">
        <w:rPr>
          <w:noProof/>
        </w:rPr>
        <w:t xml:space="preserve"> je sprístupnená aj editácia dátumu a času. Hodnoty sa uložia po kliknutí na tlačidlo Uložiť. Po ťuknutí na Predchádzajúce sa zobrazia predtým namerané hodnoty </w:t>
      </w:r>
      <w:r w:rsidR="00905472">
        <w:rPr>
          <w:noProof/>
        </w:rPr>
        <w:t>pre</w:t>
      </w:r>
      <w:r w:rsidR="00362995">
        <w:rPr>
          <w:noProof/>
        </w:rPr>
        <w:t> dané merani</w:t>
      </w:r>
      <w:r w:rsidR="00905472">
        <w:rPr>
          <w:noProof/>
        </w:rPr>
        <w:t>e</w:t>
      </w:r>
      <w:r w:rsidR="00362995">
        <w:rPr>
          <w:noProof/>
        </w:rPr>
        <w:t>.</w:t>
      </w:r>
      <w:r w:rsidR="00905472">
        <w:rPr>
          <w:noProof/>
        </w:rPr>
        <w:t xml:space="preserve"> Pre ukážku je to meranie </w:t>
      </w:r>
      <w:r w:rsidR="00362995">
        <w:rPr>
          <w:noProof/>
        </w:rPr>
        <w:t xml:space="preserve"> </w:t>
      </w:r>
      <w:r w:rsidR="00905472">
        <w:rPr>
          <w:noProof/>
        </w:rPr>
        <w:t>teploty (Obr. ), pri ktorej je aj ukažka v podobe grafu nameraných hodnôt.  Na túto obrazovku je možný prístup aj kliknutím na názov merania na obrazovke výberu meraní.</w:t>
      </w:r>
      <w:r w:rsidR="00C52DEB">
        <w:rPr>
          <w:noProof/>
        </w:rPr>
        <w:t xml:space="preserve"> </w:t>
      </w:r>
      <w:r w:rsidR="00363873">
        <w:rPr>
          <w:noProof/>
        </w:rPr>
        <w:t xml:space="preserve">Zvolením merania z predcházajúcich meraní je v prípade chyby pri zapisovaní možná korekcia zadanej hodnoty vrátane dátumu a času. </w:t>
      </w:r>
      <w:r w:rsidR="00C52DEB">
        <w:rPr>
          <w:noProof/>
        </w:rPr>
        <w:t xml:space="preserve">Tým bola vo </w:t>
      </w:r>
      <w:r w:rsidR="00C52DEB">
        <w:t xml:space="preserve">fáze tvorenia prototypu dokončená vetva zdravotnej sestry a jej funkcií.  </w:t>
      </w:r>
    </w:p>
    <w:p w14:paraId="30F85354" w14:textId="5F04A0D9" w:rsidR="00CD38AE" w:rsidRDefault="00CF51AF" w:rsidP="00CD38AE">
      <w:pPr>
        <w:jc w:val="center"/>
        <w:rPr>
          <w:noProof/>
        </w:rPr>
      </w:pPr>
      <w:r w:rsidRPr="00CF51AF">
        <w:rPr>
          <w:noProof/>
        </w:rPr>
        <w:lastRenderedPageBreak/>
        <w:drawing>
          <wp:inline distT="0" distB="0" distL="0" distR="0" wp14:anchorId="215B1DCA" wp14:editId="05B988D7">
            <wp:extent cx="1800000" cy="37382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3738298"/>
                    </a:xfrm>
                    <a:prstGeom prst="rect">
                      <a:avLst/>
                    </a:prstGeom>
                  </pic:spPr>
                </pic:pic>
              </a:graphicData>
            </a:graphic>
          </wp:inline>
        </w:drawing>
      </w:r>
      <w:r w:rsidR="00E25B82">
        <w:rPr>
          <w:noProof/>
        </w:rPr>
        <w:t xml:space="preserve">  </w:t>
      </w:r>
      <w:r w:rsidR="00DE6E9F" w:rsidRPr="00DE6E9F">
        <w:rPr>
          <w:noProof/>
        </w:rPr>
        <w:drawing>
          <wp:inline distT="0" distB="0" distL="0" distR="0" wp14:anchorId="04F43107" wp14:editId="266282D8">
            <wp:extent cx="1800000" cy="37382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3738298"/>
                    </a:xfrm>
                    <a:prstGeom prst="rect">
                      <a:avLst/>
                    </a:prstGeom>
                  </pic:spPr>
                </pic:pic>
              </a:graphicData>
            </a:graphic>
          </wp:inline>
        </w:drawing>
      </w:r>
    </w:p>
    <w:bookmarkEnd w:id="2"/>
    <w:p w14:paraId="64BD83C8" w14:textId="77777777" w:rsidR="00947879" w:rsidRPr="00C47ED1" w:rsidRDefault="00947879" w:rsidP="00C52DEB">
      <w:pPr>
        <w:rPr>
          <w:noProof/>
        </w:rPr>
      </w:pPr>
    </w:p>
    <w:p w14:paraId="03530D90" w14:textId="7F58CD2B" w:rsidR="00C47ED1" w:rsidRDefault="00C47ED1" w:rsidP="00C47ED1">
      <w:pPr>
        <w:pStyle w:val="2Nadpis"/>
      </w:pPr>
      <w:bookmarkStart w:id="70" w:name="_Toc103847741"/>
      <w:r>
        <w:t>Finálna verzia</w:t>
      </w:r>
      <w:bookmarkEnd w:id="70"/>
    </w:p>
    <w:p w14:paraId="2659896E" w14:textId="67C24FFD" w:rsidR="007D55EE" w:rsidRDefault="0042527B" w:rsidP="007D55EE">
      <w:pPr>
        <w:ind w:firstLine="360"/>
        <w:jc w:val="both"/>
      </w:pPr>
      <w:r>
        <w:t xml:space="preserve">Pre rozlíšenie vetiev zdravotnej sestry, lekára a vedenia nemocnice bolo potrebné vytvoriť prihlasovanie </w:t>
      </w:r>
      <w:r w:rsidR="002806F3">
        <w:t>pou</w:t>
      </w:r>
      <w:r>
        <w:t>žívateľov a určova</w:t>
      </w:r>
      <w:r w:rsidR="00997482">
        <w:t>nie</w:t>
      </w:r>
      <w:r>
        <w:t xml:space="preserve"> ich rol</w:t>
      </w:r>
      <w:r w:rsidR="00997482">
        <w:t>í</w:t>
      </w:r>
      <w:r>
        <w:t>.</w:t>
      </w:r>
      <w:r w:rsidR="000E7743">
        <w:t xml:space="preserve"> Na to bola použitá služba </w:t>
      </w:r>
      <w:r w:rsidR="002806F3">
        <w:t>AuthService, ktorá obsahuje všetky základné metódy prihlásenia, registrácie a odhlásenia, a taktiež metódu zisťovania role používateľa.</w:t>
      </w:r>
      <w:r w:rsidR="00997482">
        <w:t xml:space="preserve"> V tejto službe sa používajú štandardné metódy z Firebase dokumentácie. </w:t>
      </w:r>
      <w:r w:rsidR="00AD122B">
        <w:t>Základ</w:t>
      </w:r>
      <w:r w:rsidR="002806F3">
        <w:t>ným pilierom</w:t>
      </w:r>
      <w:r w:rsidR="00AD122B">
        <w:t xml:space="preserve"> celej aplikácie je vytvorenie vedenia nemocnice,</w:t>
      </w:r>
      <w:r w:rsidR="002806F3">
        <w:t xml:space="preserve"> ktoré má následne pod správou lekárov a zdravotné sestry.</w:t>
      </w:r>
      <w:r w:rsidR="002B2277">
        <w:t xml:space="preserve"> </w:t>
      </w:r>
      <w:r w:rsidR="00997482">
        <w:t>N</w:t>
      </w:r>
      <w:r w:rsidR="00AD122B">
        <w:t>a začiatku si môže užívateľ vybrať či sa chce prihlásiť</w:t>
      </w:r>
      <w:r w:rsidR="002B2277">
        <w:t xml:space="preserve"> (Obr. )</w:t>
      </w:r>
      <w:r w:rsidR="00AD122B">
        <w:t xml:space="preserve"> alebo registrovať. Pri registrácii si taktiež môže vybrať, aký účet chce využívať</w:t>
      </w:r>
      <w:r w:rsidR="002B2277">
        <w:t xml:space="preserve"> (Obr. )</w:t>
      </w:r>
      <w:r w:rsidR="00AD122B">
        <w:t>.</w:t>
      </w:r>
      <w:r w:rsidR="007D55EE">
        <w:t xml:space="preserve"> Pre úspešnú registráciu je nutné zadať meno, správny formát emailu a heslo. V prípade nemocnice ide o názov nemocnice, email a heslo. Používateľ sa potom prihlasuje pomocou emailu a hesla.</w:t>
      </w:r>
    </w:p>
    <w:p w14:paraId="1D483491" w14:textId="201187B6" w:rsidR="002B2277" w:rsidRDefault="00CF51AF" w:rsidP="002B2277">
      <w:pPr>
        <w:ind w:firstLine="360"/>
        <w:jc w:val="center"/>
      </w:pPr>
      <w:r w:rsidRPr="00CF51AF">
        <w:rPr>
          <w:noProof/>
        </w:rPr>
        <w:lastRenderedPageBreak/>
        <w:drawing>
          <wp:inline distT="0" distB="0" distL="0" distR="0" wp14:anchorId="7FEE54F7" wp14:editId="2E1DF3C4">
            <wp:extent cx="1800000" cy="3738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3738298"/>
                    </a:xfrm>
                    <a:prstGeom prst="rect">
                      <a:avLst/>
                    </a:prstGeom>
                  </pic:spPr>
                </pic:pic>
              </a:graphicData>
            </a:graphic>
          </wp:inline>
        </w:drawing>
      </w:r>
      <w:r w:rsidR="00E25B82">
        <w:t xml:space="preserve">  </w:t>
      </w:r>
      <w:r w:rsidRPr="00CF51AF">
        <w:rPr>
          <w:noProof/>
        </w:rPr>
        <w:drawing>
          <wp:inline distT="0" distB="0" distL="0" distR="0" wp14:anchorId="0691377E" wp14:editId="207E12D5">
            <wp:extent cx="1800000" cy="37382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000" cy="3738298"/>
                    </a:xfrm>
                    <a:prstGeom prst="rect">
                      <a:avLst/>
                    </a:prstGeom>
                  </pic:spPr>
                </pic:pic>
              </a:graphicData>
            </a:graphic>
          </wp:inline>
        </w:drawing>
      </w:r>
    </w:p>
    <w:p w14:paraId="1E7CEACB" w14:textId="77777777" w:rsidR="009178D7" w:rsidRDefault="009178D7" w:rsidP="002B2277">
      <w:pPr>
        <w:ind w:firstLine="360"/>
        <w:jc w:val="center"/>
      </w:pPr>
    </w:p>
    <w:p w14:paraId="6A72AF1E" w14:textId="143AB74A" w:rsidR="009A725D" w:rsidRDefault="00AD122B" w:rsidP="00714819">
      <w:pPr>
        <w:ind w:firstLine="360"/>
        <w:jc w:val="both"/>
      </w:pPr>
      <w:r>
        <w:t>Vedenie nemocnice zakladá účet nemocnici, ktorú má pod správou. Vie kontrolovať oddelenia a ich obsadennosť</w:t>
      </w:r>
      <w:r w:rsidR="00C61853">
        <w:t>, no možnosť pridávania meraní má obmedzenú úplne</w:t>
      </w:r>
      <w:r>
        <w:t>.</w:t>
      </w:r>
      <w:r w:rsidR="000E7743">
        <w:t xml:space="preserve"> </w:t>
      </w:r>
      <w:r w:rsidRPr="00AD122B">
        <w:t xml:space="preserve">Ak si užívateľ vyberie účet </w:t>
      </w:r>
      <w:r w:rsidR="00530CCB">
        <w:t>l</w:t>
      </w:r>
      <w:r w:rsidRPr="00AD122B">
        <w:t xml:space="preserve">ekára alebo </w:t>
      </w:r>
      <w:r w:rsidR="00530CCB">
        <w:t>z</w:t>
      </w:r>
      <w:r w:rsidRPr="00AD122B">
        <w:t xml:space="preserve">dravotnej sestry, nie je hneď zaradený k nemocnici. Po tom čo si vytvorí účet </w:t>
      </w:r>
      <w:r w:rsidR="00530CCB">
        <w:t>ho</w:t>
      </w:r>
      <w:r w:rsidRPr="00AD122B">
        <w:t xml:space="preserve"> musí vednie </w:t>
      </w:r>
      <w:r w:rsidR="00530CCB">
        <w:t>jeho</w:t>
      </w:r>
      <w:r w:rsidRPr="00AD122B">
        <w:t xml:space="preserve"> nemocnice vyhľadať a</w:t>
      </w:r>
      <w:r w:rsidR="002B2277">
        <w:t> </w:t>
      </w:r>
      <w:r w:rsidRPr="00AD122B">
        <w:t>priradiť</w:t>
      </w:r>
      <w:r w:rsidR="002B2277">
        <w:t xml:space="preserve"> (Obr. )</w:t>
      </w:r>
      <w:r w:rsidRPr="00AD122B">
        <w:t>. Vďaka tomu nebude mať prístup k nemocnici žiadna iná osoba, len konkrétne priradené osoby.</w:t>
      </w:r>
      <w:r w:rsidR="002B2277">
        <w:t xml:space="preserve"> </w:t>
      </w:r>
      <w:r w:rsidR="00530CCB">
        <w:t xml:space="preserve">V tejto verzií aplikácie bolo pridané </w:t>
      </w:r>
      <w:r w:rsidR="002B2277">
        <w:t xml:space="preserve">aj </w:t>
      </w:r>
      <w:r w:rsidR="00530CCB">
        <w:t>overovanie, ktoré slúžilo na to</w:t>
      </w:r>
      <w:r w:rsidR="008E5B00">
        <w:t>,</w:t>
      </w:r>
      <w:r w:rsidR="00530CCB">
        <w:t xml:space="preserve"> aby sa zdrovotnej sestre </w:t>
      </w:r>
      <w:r w:rsidR="008E5B00">
        <w:t xml:space="preserve">a lekárovi </w:t>
      </w:r>
      <w:r w:rsidR="00530CCB">
        <w:t>zobrazili pacienti len z </w:t>
      </w:r>
      <w:r w:rsidR="008E5B00">
        <w:t>ich</w:t>
      </w:r>
      <w:r w:rsidR="00530CCB">
        <w:t xml:space="preserve"> oddelenia, na ktoré </w:t>
      </w:r>
      <w:r w:rsidR="008E5B00">
        <w:t>ich</w:t>
      </w:r>
      <w:r w:rsidR="00530CCB">
        <w:t xml:space="preserve"> </w:t>
      </w:r>
      <w:r w:rsidR="008E5B00">
        <w:t xml:space="preserve">vopred </w:t>
      </w:r>
      <w:r w:rsidR="00530CCB">
        <w:t xml:space="preserve">priradilo vedenie nemocnice. </w:t>
      </w:r>
      <w:r w:rsidR="000E7743">
        <w:t xml:space="preserve">Čo sa týka </w:t>
      </w:r>
      <w:r w:rsidR="008E5B00">
        <w:t>role</w:t>
      </w:r>
      <w:r w:rsidR="000E7743">
        <w:t xml:space="preserve"> zdravotnej sestry, </w:t>
      </w:r>
      <w:r w:rsidR="008E5B00">
        <w:t xml:space="preserve">jej funkcionality sa od predchádzajúcej verzie nezmenili. Po tom, čo je </w:t>
      </w:r>
      <w:r w:rsidR="000E7743">
        <w:t>priradená konkrétnemu oddeleniu</w:t>
      </w:r>
      <w:r w:rsidR="008E5B00">
        <w:t xml:space="preserve"> </w:t>
      </w:r>
      <w:r w:rsidR="000E7743">
        <w:t xml:space="preserve">vie pridať, upraviť alebo odstrániť pacientov. Po rozkliknutí konkrétneho pacienta mu vie </w:t>
      </w:r>
      <w:r w:rsidR="008E5B00">
        <w:t>zaznamenať</w:t>
      </w:r>
      <w:r w:rsidR="000E7743">
        <w:t xml:space="preserve"> rôzne merania.</w:t>
      </w:r>
      <w:r w:rsidR="00505394">
        <w:t xml:space="preserve"> </w:t>
      </w:r>
      <w:r w:rsidR="008E5B00">
        <w:t xml:space="preserve">V prípade lekára bola jeho funkcionalita, oproti zdravotnej sestre obmedzá </w:t>
      </w:r>
      <w:r w:rsidR="00C61853">
        <w:t>len na evidovanie lekárskeho záznamu</w:t>
      </w:r>
      <w:r w:rsidR="00505394">
        <w:t xml:space="preserve"> (Obr. )</w:t>
      </w:r>
      <w:r w:rsidR="00C61853">
        <w:t xml:space="preserve">. </w:t>
      </w:r>
      <w:r w:rsidR="000E7743">
        <w:t>Lekár je taktiež priradený konkrétnemu oddeleniu</w:t>
      </w:r>
      <w:r w:rsidR="00505394">
        <w:t xml:space="preserve"> a p</w:t>
      </w:r>
      <w:r w:rsidR="000E7743">
        <w:t>o kliknutí na profil pacienta mu vie zaznamenať vizitu, pridať poznámku a pozrieť si všetky merania, ktoré mu zdravotné sestry priradili pred vizitou.</w:t>
      </w:r>
    </w:p>
    <w:p w14:paraId="3515D227" w14:textId="77777777" w:rsidR="0011167F" w:rsidRDefault="00DE6E9F" w:rsidP="009A725D">
      <w:pPr>
        <w:jc w:val="center"/>
      </w:pPr>
      <w:r w:rsidRPr="00DE6E9F">
        <w:rPr>
          <w:noProof/>
        </w:rPr>
        <w:lastRenderedPageBreak/>
        <w:drawing>
          <wp:inline distT="0" distB="0" distL="0" distR="0" wp14:anchorId="60DEC501" wp14:editId="6BB7E26B">
            <wp:extent cx="1800000" cy="37382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3738298"/>
                    </a:xfrm>
                    <a:prstGeom prst="rect">
                      <a:avLst/>
                    </a:prstGeom>
                  </pic:spPr>
                </pic:pic>
              </a:graphicData>
            </a:graphic>
          </wp:inline>
        </w:drawing>
      </w:r>
      <w:r w:rsidR="00E25B82">
        <w:t xml:space="preserve">  </w:t>
      </w:r>
      <w:r w:rsidR="00CF51AF" w:rsidRPr="00CF51AF">
        <w:rPr>
          <w:noProof/>
        </w:rPr>
        <w:drawing>
          <wp:inline distT="0" distB="0" distL="0" distR="0" wp14:anchorId="6ECE5E97" wp14:editId="257DD573">
            <wp:extent cx="1800000" cy="37382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3738298"/>
                    </a:xfrm>
                    <a:prstGeom prst="rect">
                      <a:avLst/>
                    </a:prstGeom>
                  </pic:spPr>
                </pic:pic>
              </a:graphicData>
            </a:graphic>
          </wp:inline>
        </w:drawing>
      </w:r>
    </w:p>
    <w:p w14:paraId="17CF195B" w14:textId="77777777" w:rsidR="009178D7" w:rsidRDefault="009178D7" w:rsidP="009A725D">
      <w:pPr>
        <w:jc w:val="center"/>
      </w:pPr>
    </w:p>
    <w:p w14:paraId="7DF21BBE" w14:textId="5674D86C" w:rsidR="009178D7" w:rsidRDefault="009178D7" w:rsidP="009178D7">
      <w:pPr>
        <w:ind w:firstLine="360"/>
        <w:jc w:val="both"/>
      </w:pPr>
      <w:r>
        <w:t>Týmto prepojením sme dokončili finálnu verziu aplikácie. Aplikované boli všetky funkčné požiadavky stanovené pred začatím programovania. Taktiež spĺňa požiadavy na jednoduchosť a prehľadosť a aplikácia je pripravená na testovanie používateľmi.</w:t>
      </w:r>
    </w:p>
    <w:p w14:paraId="32F46C68" w14:textId="77777777" w:rsidR="0011167F" w:rsidRDefault="0011167F" w:rsidP="0011167F">
      <w:r>
        <w:t>-zistiť viac o React CreateContext, UseReducer</w:t>
      </w:r>
    </w:p>
    <w:p w14:paraId="2ED47162" w14:textId="77777777" w:rsidR="0011167F" w:rsidRPr="00216946" w:rsidRDefault="0011167F" w:rsidP="00216946"/>
    <w:p w14:paraId="5E02A11F" w14:textId="110FEA91" w:rsidR="00C47ED1" w:rsidRDefault="00C47ED1" w:rsidP="00C47ED1">
      <w:pPr>
        <w:pStyle w:val="1Nadpis"/>
      </w:pPr>
      <w:bookmarkStart w:id="71" w:name="_Toc103847742"/>
      <w:r>
        <w:lastRenderedPageBreak/>
        <w:t>Testovanie</w:t>
      </w:r>
      <w:bookmarkEnd w:id="71"/>
    </w:p>
    <w:p w14:paraId="2AA6837C" w14:textId="3349B974" w:rsidR="00C47ED1" w:rsidRDefault="00C47ED1" w:rsidP="00C47ED1">
      <w:pPr>
        <w:pStyle w:val="2Nadpis"/>
      </w:pPr>
      <w:bookmarkStart w:id="72" w:name="_Toc103847743"/>
      <w:r>
        <w:t>Priebeh testovania</w:t>
      </w:r>
      <w:bookmarkEnd w:id="72"/>
    </w:p>
    <w:p w14:paraId="5B212B80" w14:textId="68E65E1B" w:rsidR="00C47ED1" w:rsidRDefault="00694898" w:rsidP="003C16A2">
      <w:pPr>
        <w:ind w:firstLine="360"/>
        <w:jc w:val="both"/>
      </w:pPr>
      <w:r>
        <w:t xml:space="preserve">Funkčné testovanie je dôležité, aby sme analyzovali používateľskú skúsenosť a fungovanie finálnej verzie aplikácie. </w:t>
      </w:r>
      <w:r w:rsidR="004E6C73">
        <w:t>Takéto testovanie môže ešte odhaliť prípadné chyby, ktoré je potrebné odstrániť. V našom prípade sa zameriavame aj na intuitívnosť</w:t>
      </w:r>
      <w:r w:rsidR="003C16A2">
        <w:t xml:space="preserve"> aplikácie</w:t>
      </w:r>
      <w:r w:rsidR="004E6C73">
        <w:t>, a teda či sú používatelia schopní splniť testovacie úlohy na prvý pokus.</w:t>
      </w:r>
      <w:r w:rsidR="003C16A2">
        <w:t xml:space="preserve"> </w:t>
      </w:r>
      <w:r w:rsidR="00B4122F">
        <w:t>T</w:t>
      </w:r>
      <w:r w:rsidR="00CE044C">
        <w:t>estovani</w:t>
      </w:r>
      <w:r w:rsidR="00A23377">
        <w:t>e</w:t>
      </w:r>
      <w:r w:rsidR="00CE044C">
        <w:t xml:space="preserve"> aplikácie </w:t>
      </w:r>
      <w:r w:rsidR="00B4122F">
        <w:t>prebiehalo</w:t>
      </w:r>
      <w:r w:rsidR="00CE044C">
        <w:t xml:space="preserve"> formou </w:t>
      </w:r>
      <w:r w:rsidR="0076507C">
        <w:t xml:space="preserve">online </w:t>
      </w:r>
      <w:r w:rsidR="007F542E">
        <w:t>dotazníka</w:t>
      </w:r>
      <w:r w:rsidR="0076507C">
        <w:t>.</w:t>
      </w:r>
      <w:r w:rsidR="007F542E">
        <w:t xml:space="preserve"> Dôležité bolo, aby testeri boli</w:t>
      </w:r>
      <w:r w:rsidR="00B4122F">
        <w:t xml:space="preserve"> zdravotníci a teda aj</w:t>
      </w:r>
      <w:r w:rsidR="007F542E">
        <w:t xml:space="preserve"> </w:t>
      </w:r>
      <w:r w:rsidR="009510D5">
        <w:t>p</w:t>
      </w:r>
      <w:r w:rsidR="0076507C">
        <w:t xml:space="preserve">otenciálny používatelia </w:t>
      </w:r>
      <w:r w:rsidR="009510D5">
        <w:t>aplikácie</w:t>
      </w:r>
      <w:r w:rsidR="00B4122F">
        <w:t xml:space="preserve">. </w:t>
      </w:r>
      <w:r w:rsidR="003C16A2">
        <w:t xml:space="preserve">Aby si mohli testeri aplikáciu stiahnúť, rozhodli sme sa ju nahrať na webstránku, ktorá je uložená na Firebase hostingu. </w:t>
      </w:r>
      <w:r w:rsidR="00B4122F">
        <w:t>Online dotáznik obsahoval vopred pripravený link</w:t>
      </w:r>
      <w:r w:rsidR="003C16A2">
        <w:t xml:space="preserve"> na stiahnutie aplikácie a</w:t>
      </w:r>
      <w:r w:rsidR="00B4122F">
        <w:t xml:space="preserve"> testovacie úlohy pre všetky 3 </w:t>
      </w:r>
      <w:r w:rsidR="00A23377">
        <w:t xml:space="preserve">používateľské </w:t>
      </w:r>
      <w:r w:rsidR="00B4122F">
        <w:t>role</w:t>
      </w:r>
      <w:r w:rsidR="00A23377">
        <w:t>, pričom si tester mohol vybrať, ktorú časť testovacích úloh otestuje.</w:t>
      </w:r>
      <w:r w:rsidR="00345423">
        <w:t xml:space="preserve"> Každá z týchto častí </w:t>
      </w:r>
      <w:r w:rsidR="00CC7517">
        <w:t xml:space="preserve">bola postavená tak, aby boli otestované všetky základné funkcie aplikácie pre danú rolu. </w:t>
      </w:r>
      <w:r w:rsidR="00B72D27">
        <w:t xml:space="preserve">Na začiatku bolo potrebné sa prihlásiť pod zadaným emailom, potom vykonať </w:t>
      </w:r>
      <w:r w:rsidR="00B10B34">
        <w:t xml:space="preserve">kroky podľa testovacieho scenára </w:t>
      </w:r>
      <w:r w:rsidR="00B72D27">
        <w:t xml:space="preserve">a na konci sa odhlásiť. </w:t>
      </w:r>
      <w:r w:rsidR="00A23377">
        <w:t xml:space="preserve">Testovania sa zúčasnilo 5 respondentov, pričom dvaja otestovali funkcie zdravotnej sestry, dvaja funkcie lekára a jeden </w:t>
      </w:r>
      <w:r w:rsidR="00860E6F">
        <w:t>testoval úlohy pre rolu vedenia nemocnice.</w:t>
      </w:r>
    </w:p>
    <w:p w14:paraId="436F90B4" w14:textId="69A227CC" w:rsidR="00222022" w:rsidRDefault="00222022" w:rsidP="008D5641">
      <w:r>
        <w:t>Testovacie úlohy pre zdravotnú sestru:</w:t>
      </w:r>
    </w:p>
    <w:p w14:paraId="30CD5700" w14:textId="2F332977" w:rsidR="00222022" w:rsidRDefault="00222022" w:rsidP="00222022">
      <w:pPr>
        <w:pStyle w:val="ListParagraph"/>
        <w:numPr>
          <w:ilvl w:val="0"/>
          <w:numId w:val="39"/>
        </w:numPr>
      </w:pPr>
      <w:r>
        <w:t xml:space="preserve">Prihláste sa pod emailom: </w:t>
      </w:r>
      <w:hyperlink r:id="rId36" w:history="1">
        <w:r w:rsidR="00B10B34" w:rsidRPr="00FE7637">
          <w:rPr>
            <w:rStyle w:val="Hyperlink"/>
          </w:rPr>
          <w:t>sestra@evizita.sk</w:t>
        </w:r>
      </w:hyperlink>
      <w:r w:rsidR="00B10B34">
        <w:t xml:space="preserve"> </w:t>
      </w:r>
      <w:r>
        <w:t>a heslom: 123456.</w:t>
      </w:r>
    </w:p>
    <w:p w14:paraId="508F5A50" w14:textId="32F206AC" w:rsidR="00222022" w:rsidRDefault="00222022" w:rsidP="00222022">
      <w:pPr>
        <w:pStyle w:val="ListParagraph"/>
        <w:numPr>
          <w:ilvl w:val="0"/>
          <w:numId w:val="39"/>
        </w:numPr>
      </w:pPr>
      <w:r>
        <w:t xml:space="preserve">Pridajte nového pacienta na oddelenie (vyplňte základné údaje o pacientovi). </w:t>
      </w:r>
    </w:p>
    <w:p w14:paraId="26889B8F" w14:textId="29FDC14A" w:rsidR="00222022" w:rsidRDefault="00222022" w:rsidP="00222022">
      <w:pPr>
        <w:pStyle w:val="ListParagraph"/>
        <w:numPr>
          <w:ilvl w:val="0"/>
          <w:numId w:val="39"/>
        </w:numPr>
      </w:pPr>
      <w:r>
        <w:t>Zobrazte profil vami vytvoreného pacienta.</w:t>
      </w:r>
    </w:p>
    <w:p w14:paraId="61C49763" w14:textId="077187E6" w:rsidR="00222022" w:rsidRDefault="00222022" w:rsidP="00222022">
      <w:pPr>
        <w:pStyle w:val="ListParagraph"/>
        <w:numPr>
          <w:ilvl w:val="0"/>
          <w:numId w:val="39"/>
        </w:numPr>
      </w:pPr>
      <w:r>
        <w:t>Zmeňte alebo doplňte zdravotnú poisťovňu pacienta.</w:t>
      </w:r>
    </w:p>
    <w:p w14:paraId="4DF09405" w14:textId="63D41D2F" w:rsidR="00222022" w:rsidRDefault="00222022" w:rsidP="00222022">
      <w:pPr>
        <w:pStyle w:val="ListParagraph"/>
        <w:numPr>
          <w:ilvl w:val="0"/>
          <w:numId w:val="39"/>
        </w:numPr>
      </w:pPr>
      <w:r>
        <w:t>Pridajte pacientovi meranie Saturácie krvi.</w:t>
      </w:r>
    </w:p>
    <w:p w14:paraId="216B629A" w14:textId="289832D5" w:rsidR="00222022" w:rsidRDefault="00222022" w:rsidP="00222022">
      <w:pPr>
        <w:pStyle w:val="ListParagraph"/>
        <w:numPr>
          <w:ilvl w:val="0"/>
          <w:numId w:val="39"/>
        </w:numPr>
      </w:pPr>
      <w:r>
        <w:t>Pridajte pacientovi meranie Váhy a výšky s iným ako aktuálnym dátumom.</w:t>
      </w:r>
    </w:p>
    <w:p w14:paraId="2FB27F2B" w14:textId="273E88D7" w:rsidR="00222022" w:rsidRDefault="00222022" w:rsidP="00222022">
      <w:pPr>
        <w:pStyle w:val="ListParagraph"/>
        <w:numPr>
          <w:ilvl w:val="0"/>
          <w:numId w:val="39"/>
        </w:numPr>
      </w:pPr>
      <w:r>
        <w:t>Zobrazte všetky namerané hodnoty pacienta.</w:t>
      </w:r>
    </w:p>
    <w:p w14:paraId="6DC56A90" w14:textId="6864AED6" w:rsidR="00222022" w:rsidRDefault="00222022" w:rsidP="00222022">
      <w:pPr>
        <w:pStyle w:val="ListParagraph"/>
        <w:numPr>
          <w:ilvl w:val="0"/>
          <w:numId w:val="39"/>
        </w:numPr>
      </w:pPr>
      <w:r>
        <w:t>Vráťte sa na úvodnú obrazovku.</w:t>
      </w:r>
    </w:p>
    <w:p w14:paraId="6EF82F48" w14:textId="77EE692F" w:rsidR="00222022" w:rsidRDefault="00222022" w:rsidP="00222022">
      <w:pPr>
        <w:pStyle w:val="ListParagraph"/>
        <w:numPr>
          <w:ilvl w:val="0"/>
          <w:numId w:val="39"/>
        </w:numPr>
      </w:pPr>
      <w:r>
        <w:t>Odhláste sa.</w:t>
      </w:r>
    </w:p>
    <w:p w14:paraId="10461980" w14:textId="2F7B5158" w:rsidR="00222022" w:rsidRDefault="00222022" w:rsidP="00222022">
      <w:r>
        <w:t>Testovacie úlohy pre lekára:</w:t>
      </w:r>
    </w:p>
    <w:p w14:paraId="2EC16405" w14:textId="568AD123" w:rsidR="00222022" w:rsidRDefault="00222022" w:rsidP="00222022">
      <w:pPr>
        <w:pStyle w:val="ListParagraph"/>
        <w:numPr>
          <w:ilvl w:val="0"/>
          <w:numId w:val="40"/>
        </w:numPr>
      </w:pPr>
      <w:r>
        <w:t xml:space="preserve">Prihláste sa pod emailom: </w:t>
      </w:r>
      <w:hyperlink r:id="rId37" w:history="1">
        <w:r w:rsidR="00B10B34" w:rsidRPr="00FE7637">
          <w:rPr>
            <w:rStyle w:val="Hyperlink"/>
          </w:rPr>
          <w:t>lekar@evizita.sk</w:t>
        </w:r>
      </w:hyperlink>
      <w:r w:rsidR="00B10B34">
        <w:t xml:space="preserve"> </w:t>
      </w:r>
      <w:r>
        <w:t>a heslom: 123456.</w:t>
      </w:r>
    </w:p>
    <w:p w14:paraId="4C26D048" w14:textId="01B7353F" w:rsidR="00222022" w:rsidRDefault="00222022" w:rsidP="00222022">
      <w:pPr>
        <w:pStyle w:val="ListParagraph"/>
        <w:numPr>
          <w:ilvl w:val="0"/>
          <w:numId w:val="40"/>
        </w:numPr>
      </w:pPr>
      <w:r>
        <w:t>Zobrazte profil pacienta Maroša Tomkoviča.</w:t>
      </w:r>
    </w:p>
    <w:p w14:paraId="08114A67" w14:textId="6BF2299B" w:rsidR="00222022" w:rsidRDefault="00222022" w:rsidP="00222022">
      <w:pPr>
        <w:pStyle w:val="ListParagraph"/>
        <w:numPr>
          <w:ilvl w:val="0"/>
          <w:numId w:val="40"/>
        </w:numPr>
      </w:pPr>
      <w:r>
        <w:t>Zobrazte predchádzajúce merania.</w:t>
      </w:r>
    </w:p>
    <w:p w14:paraId="1A6008A5" w14:textId="56CDDF2E" w:rsidR="00222022" w:rsidRDefault="00222022" w:rsidP="00222022">
      <w:pPr>
        <w:pStyle w:val="ListParagraph"/>
        <w:numPr>
          <w:ilvl w:val="0"/>
          <w:numId w:val="40"/>
        </w:numPr>
      </w:pPr>
      <w:r>
        <w:t>Zaznamenajte pacientovi vizitu s aktuálnym stavom.</w:t>
      </w:r>
    </w:p>
    <w:p w14:paraId="085E0502" w14:textId="02DB490A" w:rsidR="00B10B34" w:rsidRDefault="00222022" w:rsidP="00B10B34">
      <w:pPr>
        <w:pStyle w:val="ListParagraph"/>
        <w:numPr>
          <w:ilvl w:val="0"/>
          <w:numId w:val="40"/>
        </w:numPr>
      </w:pPr>
      <w:r>
        <w:t>Odhláste sa</w:t>
      </w:r>
    </w:p>
    <w:p w14:paraId="214F862E" w14:textId="1FCBB0DB" w:rsidR="00B10B34" w:rsidRDefault="00B10B34" w:rsidP="00B10B34">
      <w:pPr>
        <w:spacing w:line="259" w:lineRule="auto"/>
      </w:pPr>
      <w:r>
        <w:br w:type="page"/>
      </w:r>
    </w:p>
    <w:p w14:paraId="4C862E14" w14:textId="0E526605" w:rsidR="00222022" w:rsidRDefault="00222022" w:rsidP="00222022">
      <w:r>
        <w:lastRenderedPageBreak/>
        <w:t>Testovacie úlohy pre vedenie nemocnice:</w:t>
      </w:r>
    </w:p>
    <w:p w14:paraId="2403EC46" w14:textId="511A8E0D" w:rsidR="00222022" w:rsidRDefault="00222022" w:rsidP="00222022">
      <w:pPr>
        <w:pStyle w:val="ListParagraph"/>
        <w:numPr>
          <w:ilvl w:val="0"/>
          <w:numId w:val="41"/>
        </w:numPr>
      </w:pPr>
      <w:r>
        <w:t xml:space="preserve">Prihláste sa pod emailom: </w:t>
      </w:r>
      <w:hyperlink r:id="rId38" w:history="1">
        <w:r w:rsidR="00B10B34" w:rsidRPr="00FE7637">
          <w:rPr>
            <w:rStyle w:val="Hyperlink"/>
          </w:rPr>
          <w:t>nemocnicasaca@evizita.sk</w:t>
        </w:r>
      </w:hyperlink>
      <w:r w:rsidR="00B10B34">
        <w:t xml:space="preserve"> </w:t>
      </w:r>
      <w:r>
        <w:t>a heslom: 123456.</w:t>
      </w:r>
    </w:p>
    <w:p w14:paraId="7DE8DDD3" w14:textId="0A2079F4" w:rsidR="00222022" w:rsidRDefault="00222022" w:rsidP="00222022">
      <w:pPr>
        <w:pStyle w:val="ListParagraph"/>
        <w:numPr>
          <w:ilvl w:val="0"/>
          <w:numId w:val="41"/>
        </w:numPr>
      </w:pPr>
      <w:r>
        <w:t>Pridajte nové oddelenie nemocnice.</w:t>
      </w:r>
    </w:p>
    <w:p w14:paraId="1DCF15E8" w14:textId="77777777" w:rsidR="00222022" w:rsidRDefault="00222022" w:rsidP="00222022">
      <w:pPr>
        <w:pStyle w:val="ListParagraph"/>
        <w:numPr>
          <w:ilvl w:val="0"/>
          <w:numId w:val="41"/>
        </w:numPr>
      </w:pPr>
      <w:r>
        <w:t>Vami vytvorenému oddeleniu pridajte lekára a zdravotnú sestru.</w:t>
      </w:r>
    </w:p>
    <w:p w14:paraId="23807DA9" w14:textId="2EAF4067" w:rsidR="0058308A" w:rsidRPr="00C47ED1" w:rsidRDefault="00222022" w:rsidP="00D86F29">
      <w:pPr>
        <w:pStyle w:val="ListParagraph"/>
        <w:numPr>
          <w:ilvl w:val="0"/>
          <w:numId w:val="41"/>
        </w:numPr>
      </w:pPr>
      <w:r>
        <w:t>Odhláste sa.</w:t>
      </w:r>
    </w:p>
    <w:p w14:paraId="465A6036" w14:textId="3866B3DA" w:rsidR="00F84055" w:rsidRDefault="00C47ED1" w:rsidP="00C47ED1">
      <w:pPr>
        <w:pStyle w:val="2Nadpis"/>
      </w:pPr>
      <w:bookmarkStart w:id="73" w:name="_Toc103847744"/>
      <w:r>
        <w:t>Výsledky testovania</w:t>
      </w:r>
      <w:bookmarkEnd w:id="73"/>
    </w:p>
    <w:p w14:paraId="570E90E7" w14:textId="7E88F120" w:rsidR="000F49B2" w:rsidRPr="000F49B2" w:rsidRDefault="000F49B2" w:rsidP="002669D9">
      <w:pPr>
        <w:ind w:firstLine="360"/>
        <w:jc w:val="both"/>
      </w:pPr>
      <w:r>
        <w:t xml:space="preserve">Po ukončení testovacích úloh </w:t>
      </w:r>
      <w:r w:rsidR="00BD3AE3">
        <w:t xml:space="preserve">mali testujúci vyplniť dotazník o ich skúsenosti s aplikáciou. </w:t>
      </w:r>
      <w:r w:rsidR="00A76EC7">
        <w:t xml:space="preserve">Ako prvé sme zisťovali, pre ktorú používateľskú rolu </w:t>
      </w:r>
      <w:r w:rsidR="008D5641">
        <w:t xml:space="preserve">respondenti </w:t>
      </w:r>
      <w:r w:rsidR="00A76EC7">
        <w:t xml:space="preserve">aplikáciu testovali, aby sme vedeli presne zhodniť </w:t>
      </w:r>
      <w:r w:rsidR="00B418FA">
        <w:t xml:space="preserve">jej </w:t>
      </w:r>
      <w:r w:rsidR="00A76EC7">
        <w:t>nedostatky</w:t>
      </w:r>
      <w:r w:rsidR="00B418FA">
        <w:t>.</w:t>
      </w:r>
      <w:r w:rsidR="008D5641">
        <w:t xml:space="preserve"> </w:t>
      </w:r>
      <w:r w:rsidR="00610C3A">
        <w:t>Druhou otázkou sme zisťovali, či aplikácia spĺňala všetky požadované funkcie, ktoré sme zisťovali ešte pred tvorbou aplikácie</w:t>
      </w:r>
      <w:r w:rsidR="00BE331C">
        <w:t xml:space="preserve"> (</w:t>
      </w:r>
      <w:r w:rsidR="00BE331C">
        <w:fldChar w:fldCharType="begin"/>
      </w:r>
      <w:r w:rsidR="00BE331C">
        <w:instrText xml:space="preserve"> REF _Ref103803699 \h </w:instrText>
      </w:r>
      <w:r w:rsidR="00BE331C">
        <w:fldChar w:fldCharType="separate"/>
      </w:r>
      <w:r w:rsidR="00BE331C">
        <w:t xml:space="preserve">Obr. </w:t>
      </w:r>
      <w:r w:rsidR="00BE331C">
        <w:rPr>
          <w:noProof/>
        </w:rPr>
        <w:t>7</w:t>
      </w:r>
      <w:r w:rsidR="00BE331C">
        <w:fldChar w:fldCharType="end"/>
      </w:r>
      <w:r w:rsidR="00BE331C">
        <w:t>)</w:t>
      </w:r>
      <w:r w:rsidR="00610C3A">
        <w:t xml:space="preserve">. </w:t>
      </w:r>
      <w:r w:rsidR="003A3971">
        <w:t>T</w:t>
      </w:r>
      <w:r w:rsidR="008D5641">
        <w:t>ento cieľ môžeme</w:t>
      </w:r>
      <w:r w:rsidR="003A3971">
        <w:t xml:space="preserve"> považovať za splnen</w:t>
      </w:r>
      <w:r w:rsidR="008D5641">
        <w:t>ý</w:t>
      </w:r>
      <w:r w:rsidR="003A3971">
        <w:t>, keďže všetci respondenti odpovedali</w:t>
      </w:r>
      <w:r w:rsidR="00E15778">
        <w:t>,</w:t>
      </w:r>
      <w:r w:rsidR="003A3971">
        <w:t xml:space="preserve"> že súhlasia alebo </w:t>
      </w:r>
      <w:r w:rsidR="0040382D">
        <w:t>veľmi</w:t>
      </w:r>
      <w:r w:rsidR="003A3971">
        <w:t xml:space="preserve"> súhlasia. </w:t>
      </w:r>
    </w:p>
    <w:p w14:paraId="2AD20ECA" w14:textId="77777777" w:rsidR="00610C3A" w:rsidRDefault="000F49B2" w:rsidP="00610C3A">
      <w:pPr>
        <w:keepNext/>
        <w:jc w:val="center"/>
      </w:pPr>
      <w:r>
        <w:rPr>
          <w:noProof/>
        </w:rPr>
        <w:drawing>
          <wp:inline distT="0" distB="0" distL="0" distR="0" wp14:anchorId="4C8D7D61" wp14:editId="15EF0785">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7F784D17" w14:textId="3C91FDC7" w:rsidR="003A3971" w:rsidRDefault="00610C3A" w:rsidP="00BE331C">
      <w:pPr>
        <w:pStyle w:val="Caption"/>
      </w:pPr>
      <w:bookmarkStart w:id="74" w:name="_Ref103803699"/>
      <w:bookmarkStart w:id="75" w:name="_Ref103803677"/>
      <w:bookmarkStart w:id="76" w:name="_Toc103847754"/>
      <w:r>
        <w:t xml:space="preserve">Obr. </w:t>
      </w:r>
      <w:r w:rsidR="00526A69">
        <w:fldChar w:fldCharType="begin"/>
      </w:r>
      <w:r w:rsidR="00526A69">
        <w:instrText xml:space="preserve"> SEQ Obr. \* ARABIC </w:instrText>
      </w:r>
      <w:r w:rsidR="00526A69">
        <w:fldChar w:fldCharType="separate"/>
      </w:r>
      <w:r w:rsidR="00CB19C3">
        <w:rPr>
          <w:noProof/>
        </w:rPr>
        <w:t>7</w:t>
      </w:r>
      <w:r w:rsidR="00526A69">
        <w:rPr>
          <w:noProof/>
        </w:rPr>
        <w:fldChar w:fldCharType="end"/>
      </w:r>
      <w:bookmarkEnd w:id="74"/>
      <w:r>
        <w:t xml:space="preserve"> Spokojnosť respondentov s</w:t>
      </w:r>
      <w:r w:rsidR="00BE331C">
        <w:t> </w:t>
      </w:r>
      <w:r>
        <w:t>funkciami</w:t>
      </w:r>
      <w:bookmarkEnd w:id="75"/>
      <w:bookmarkEnd w:id="76"/>
    </w:p>
    <w:p w14:paraId="11C7C7D1" w14:textId="71AFF72D" w:rsidR="00462026" w:rsidRDefault="00BE331C" w:rsidP="004B493C">
      <w:pPr>
        <w:ind w:firstLine="360"/>
        <w:jc w:val="both"/>
      </w:pPr>
      <w:r>
        <w:t>Dôležitou časťou testovania bola úspešnosť testovania zadaných úloh</w:t>
      </w:r>
      <w:r w:rsidR="00BC0455">
        <w:t xml:space="preserve"> (</w:t>
      </w:r>
      <w:r w:rsidR="00BC0455">
        <w:fldChar w:fldCharType="begin"/>
      </w:r>
      <w:r w:rsidR="00BC0455">
        <w:instrText xml:space="preserve"> REF _Ref103806073 \h </w:instrText>
      </w:r>
      <w:r w:rsidR="00BC0455">
        <w:fldChar w:fldCharType="separate"/>
      </w:r>
      <w:r w:rsidR="00BC0455">
        <w:t xml:space="preserve">Obr. </w:t>
      </w:r>
      <w:r w:rsidR="00BC0455">
        <w:rPr>
          <w:noProof/>
        </w:rPr>
        <w:t>8</w:t>
      </w:r>
      <w:r w:rsidR="00BC0455">
        <w:fldChar w:fldCharType="end"/>
      </w:r>
      <w:r w:rsidR="00BC0455">
        <w:t>)</w:t>
      </w:r>
      <w:r>
        <w:t xml:space="preserve">. </w:t>
      </w:r>
      <w:r w:rsidR="00AA1FB0">
        <w:t>Pri plnení úloh 4 respondenti nemali žiaden problém a úlohy splnili na prvý pokus bez zaváhania</w:t>
      </w:r>
      <w:r w:rsidR="008D5641">
        <w:t xml:space="preserve">. Jeden respondent </w:t>
      </w:r>
      <w:r w:rsidR="00E627FB">
        <w:t>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w:t>
      </w:r>
      <w:r w:rsidR="00F3700F">
        <w:t> poznatok, ktorý si testujúci všimol. Testovaná bola rola vedenia nemocnice</w:t>
      </w:r>
      <w:r w:rsidR="00015902">
        <w:t xml:space="preserve">, kde jednou z úloh bolo pridať nové oddelenie nemocnice. Pri vytváraní je možnosť </w:t>
      </w:r>
      <w:r w:rsidR="009D699D">
        <w:t>vyplniť</w:t>
      </w:r>
      <w:r w:rsidR="00015902">
        <w:t xml:space="preserve"> mená primára a hlavnej sestry, ktoré majú však len informatívny charakter. Respondent očakával, že tieto mená neskôr uvidí, ak bude chcieť pridať nového lekárara či zdravotnú sestru, </w:t>
      </w:r>
      <w:r w:rsidR="009D699D">
        <w:t>avšak to by najprv museli mať vytvorený učet pomocou emailu a hesla.</w:t>
      </w:r>
    </w:p>
    <w:p w14:paraId="668DFF1A" w14:textId="77777777" w:rsidR="00CB19C3" w:rsidRDefault="00CB19C3" w:rsidP="00CB19C3">
      <w:pPr>
        <w:keepNext/>
      </w:pPr>
      <w:r>
        <w:rPr>
          <w:noProof/>
        </w:rPr>
        <w:lastRenderedPageBreak/>
        <w:drawing>
          <wp:inline distT="0" distB="0" distL="0" distR="0" wp14:anchorId="451727D3" wp14:editId="6883B1E9">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44B37A58" w14:textId="3DD3C169" w:rsidR="00CB19C3" w:rsidRDefault="00CB19C3" w:rsidP="00CB19C3">
      <w:pPr>
        <w:pStyle w:val="Caption"/>
      </w:pPr>
      <w:bookmarkStart w:id="77" w:name="_Toc103847755"/>
      <w:r>
        <w:t xml:space="preserve">Obr. </w:t>
      </w:r>
      <w:fldSimple w:instr=" SEQ Obr. \* ARABIC ">
        <w:r>
          <w:rPr>
            <w:noProof/>
          </w:rPr>
          <w:t>8</w:t>
        </w:r>
      </w:fldSimple>
      <w:r>
        <w:t xml:space="preserve"> Úspešnosť respondentov v plnení zadaných úloh</w:t>
      </w:r>
      <w:bookmarkEnd w:id="77"/>
    </w:p>
    <w:p w14:paraId="06C39947" w14:textId="2BC1CBC8" w:rsidR="000F49B2" w:rsidRPr="000F49B2" w:rsidRDefault="00BC0455" w:rsidP="00BC0455">
      <w:pPr>
        <w:ind w:firstLine="708"/>
        <w:jc w:val="both"/>
      </w:pPr>
      <w:r>
        <w:t>V ďalšej otázke sme sa pýtali, či považujú aplikáciu za prehľadnú a ľahkú na používanie</w:t>
      </w:r>
      <w:r w:rsidR="004B493C">
        <w:t xml:space="preserve"> (Obr.)</w:t>
      </w:r>
      <w:r>
        <w:t>. Všetci respondenti odpovedali, že veľmi súhlasia, vďaka čomu sme úspešne splnili ďalšiu z používateľských  požiadaviek.</w:t>
      </w:r>
    </w:p>
    <w:p w14:paraId="7745A179" w14:textId="77777777" w:rsidR="00462026" w:rsidRDefault="00462026" w:rsidP="00462026">
      <w:pPr>
        <w:keepNext/>
        <w:jc w:val="center"/>
      </w:pPr>
      <w:r>
        <w:rPr>
          <w:noProof/>
        </w:rPr>
        <w:drawing>
          <wp:inline distT="0" distB="0" distL="0" distR="0" wp14:anchorId="57AC6F1D" wp14:editId="005A2D54">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52648E24" w14:textId="6AAFF186" w:rsidR="000F49B2" w:rsidRDefault="00462026" w:rsidP="00462026">
      <w:pPr>
        <w:pStyle w:val="Caption"/>
      </w:pPr>
      <w:bookmarkStart w:id="78" w:name="_Toc103847756"/>
      <w:r>
        <w:t xml:space="preserve">Obr. </w:t>
      </w:r>
      <w:r w:rsidR="00526A69">
        <w:fldChar w:fldCharType="begin"/>
      </w:r>
      <w:r w:rsidR="00526A69">
        <w:instrText xml:space="preserve"> SEQ Obr. \* ARABIC </w:instrText>
      </w:r>
      <w:r w:rsidR="00526A69">
        <w:fldChar w:fldCharType="separate"/>
      </w:r>
      <w:r w:rsidR="00CB19C3">
        <w:rPr>
          <w:noProof/>
        </w:rPr>
        <w:t>9</w:t>
      </w:r>
      <w:r w:rsidR="00526A69">
        <w:rPr>
          <w:noProof/>
        </w:rPr>
        <w:fldChar w:fldCharType="end"/>
      </w:r>
      <w:r>
        <w:t xml:space="preserve"> Názor respondentov na prehľadnosť a jednoduchosť aplikácie</w:t>
      </w:r>
      <w:bookmarkEnd w:id="78"/>
    </w:p>
    <w:p w14:paraId="7523C6D2" w14:textId="3F59299F" w:rsidR="00462026" w:rsidRPr="00462026" w:rsidRDefault="004B493C" w:rsidP="00E15778">
      <w:pPr>
        <w:ind w:firstLine="708"/>
        <w:jc w:val="both"/>
      </w:pPr>
      <w:r>
        <w:t xml:space="preserve">S prehľadnosťou a jednoduchosťou taktiež súvisí aj dizajn aplikácie. </w:t>
      </w:r>
      <w:r w:rsidR="0052230E">
        <w:t>Šiestou otázkou sme teda zisťovali, či sú s</w:t>
      </w:r>
      <w:r w:rsidR="0032348D">
        <w:t>pokojní</w:t>
      </w:r>
      <w:r w:rsidR="00E15778">
        <w:t xml:space="preserve"> s</w:t>
      </w:r>
      <w:r w:rsidR="0052230E">
        <w:t xml:space="preserve"> dizajnom </w:t>
      </w:r>
      <w:r w:rsidR="00E15778">
        <w:t>(Obr. )</w:t>
      </w:r>
      <w:r w:rsidR="0032348D">
        <w:t xml:space="preserve">. </w:t>
      </w:r>
      <w:r w:rsidR="00842497">
        <w:t>Aplikácie bola primárne vytvárana vo svetlom režime, no funguje aj v tmavom. Nevieme teda presne, v akom režime ju respondenti testovali, napriek tomu t</w:t>
      </w:r>
      <w:r w:rsidR="00E15778">
        <w:t>áto otázka mala len kladné odpovede súhlasím alebo veľmi súhlasím.</w:t>
      </w:r>
    </w:p>
    <w:p w14:paraId="28DFA16A" w14:textId="77777777" w:rsidR="006363F9" w:rsidRDefault="000F49B2" w:rsidP="006363F9">
      <w:pPr>
        <w:keepNext/>
      </w:pPr>
      <w:r>
        <w:rPr>
          <w:noProof/>
        </w:rPr>
        <w:lastRenderedPageBreak/>
        <w:drawing>
          <wp:inline distT="0" distB="0" distL="0" distR="0" wp14:anchorId="177C1F26" wp14:editId="7598F2C4">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49A791DB" w14:textId="44CD4125" w:rsidR="000F49B2" w:rsidRDefault="006363F9" w:rsidP="006363F9">
      <w:pPr>
        <w:pStyle w:val="Caption"/>
      </w:pPr>
      <w:bookmarkStart w:id="79" w:name="_Toc103847757"/>
      <w:r>
        <w:t xml:space="preserve">Obr. </w:t>
      </w:r>
      <w:r w:rsidR="00526A69">
        <w:fldChar w:fldCharType="begin"/>
      </w:r>
      <w:r w:rsidR="00526A69">
        <w:instrText xml:space="preserve"> SEQ Obr. \* ARABIC </w:instrText>
      </w:r>
      <w:r w:rsidR="00526A69">
        <w:fldChar w:fldCharType="separate"/>
      </w:r>
      <w:r w:rsidR="00CB19C3">
        <w:rPr>
          <w:noProof/>
        </w:rPr>
        <w:t>10</w:t>
      </w:r>
      <w:r w:rsidR="00526A69">
        <w:rPr>
          <w:noProof/>
        </w:rPr>
        <w:fldChar w:fldCharType="end"/>
      </w:r>
      <w:r>
        <w:t xml:space="preserve"> Názor respondentov na dizajn aplikácie</w:t>
      </w:r>
      <w:bookmarkEnd w:id="79"/>
    </w:p>
    <w:p w14:paraId="62D471CE" w14:textId="11115966" w:rsidR="000C213D" w:rsidRPr="000C213D" w:rsidRDefault="004A1ED8" w:rsidP="00D6583A">
      <w:pPr>
        <w:ind w:firstLine="708"/>
        <w:jc w:val="both"/>
      </w:pPr>
      <w:r>
        <w:t xml:space="preserve">Ďalšími otázkami sme chceli zistiť názor respondentov na reálne využitie aplikácie v praxi. </w:t>
      </w:r>
      <w:r w:rsidR="00BA7E58">
        <w:t>S tým, že si vedia aplikáciu predstaviť v praxi súhlasilo 80% respondentov. Jedna z odpovedí bola neutrálna</w:t>
      </w:r>
      <w:r w:rsidR="00D6583A">
        <w:t xml:space="preserve">. Pre respondentov </w:t>
      </w:r>
      <w:r w:rsidR="00D47A7B">
        <w:t xml:space="preserve">však </w:t>
      </w:r>
      <w:r w:rsidR="00D6583A">
        <w:t xml:space="preserve">môže byť náročné predstaviť si prácu s úplne novým systémom v praxi, ak ju priamo netestujú v danom prostredí. </w:t>
      </w:r>
    </w:p>
    <w:p w14:paraId="22D371F7" w14:textId="77777777" w:rsidR="006363F9" w:rsidRDefault="000F49B2" w:rsidP="006363F9">
      <w:pPr>
        <w:keepNext/>
      </w:pPr>
      <w:r>
        <w:rPr>
          <w:noProof/>
        </w:rPr>
        <w:drawing>
          <wp:inline distT="0" distB="0" distL="0" distR="0" wp14:anchorId="0D624DB7" wp14:editId="4AFF11CB">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448BBDE2" w14:textId="0517007C" w:rsidR="000F49B2" w:rsidRDefault="006363F9" w:rsidP="006363F9">
      <w:pPr>
        <w:pStyle w:val="Caption"/>
      </w:pPr>
      <w:bookmarkStart w:id="80" w:name="_Toc103847758"/>
      <w:r>
        <w:t xml:space="preserve">Obr. </w:t>
      </w:r>
      <w:r w:rsidR="00526A69">
        <w:fldChar w:fldCharType="begin"/>
      </w:r>
      <w:r w:rsidR="00526A69">
        <w:instrText xml:space="preserve"> SEQ Obr. \* ARABIC </w:instrText>
      </w:r>
      <w:r w:rsidR="00526A69">
        <w:fldChar w:fldCharType="separate"/>
      </w:r>
      <w:r w:rsidR="00CB19C3">
        <w:rPr>
          <w:noProof/>
        </w:rPr>
        <w:t>11</w:t>
      </w:r>
      <w:r w:rsidR="00526A69">
        <w:rPr>
          <w:noProof/>
        </w:rPr>
        <w:fldChar w:fldCharType="end"/>
      </w:r>
      <w:r>
        <w:t xml:space="preserve"> Názor respondentov na využitie aplikácie v</w:t>
      </w:r>
      <w:r w:rsidR="00D6583A">
        <w:t> </w:t>
      </w:r>
      <w:r>
        <w:t>praxi</w:t>
      </w:r>
      <w:bookmarkEnd w:id="80"/>
    </w:p>
    <w:p w14:paraId="241E12E6" w14:textId="4E09934E" w:rsidR="00D6583A" w:rsidRPr="00D6583A" w:rsidRDefault="0065784F" w:rsidP="00E265A1">
      <w:pPr>
        <w:ind w:firstLine="708"/>
        <w:jc w:val="both"/>
      </w:pPr>
      <w:r>
        <w:t>Taktiež nás z</w:t>
      </w:r>
      <w:r w:rsidR="003C524E">
        <w:t xml:space="preserve">aujímalo, či si </w:t>
      </w:r>
      <w:r>
        <w:t xml:space="preserve">respondenti myslia, že by aplikácia mohla urýchliť ich prácu pri vizite. </w:t>
      </w:r>
      <w:r w:rsidR="00D47A7B">
        <w:t xml:space="preserve">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zaznamenávať ručne na papier a neskôr prepisovať do počítača, </w:t>
      </w:r>
      <w:r w:rsidR="00E265A1">
        <w:t>je predpoklad, že by to ich prácu skutočne urýchlio.</w:t>
      </w:r>
    </w:p>
    <w:p w14:paraId="1DE71F94" w14:textId="77777777" w:rsidR="006363F9" w:rsidRDefault="000F49B2" w:rsidP="006363F9">
      <w:pPr>
        <w:keepNext/>
      </w:pPr>
      <w:r>
        <w:rPr>
          <w:noProof/>
        </w:rPr>
        <w:lastRenderedPageBreak/>
        <w:drawing>
          <wp:inline distT="0" distB="0" distL="0" distR="0" wp14:anchorId="02B263B1" wp14:editId="2456FE4E">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44BD0F41" w14:textId="42FF3DEC" w:rsidR="000F49B2" w:rsidRDefault="006363F9" w:rsidP="006363F9">
      <w:pPr>
        <w:pStyle w:val="Caption"/>
      </w:pPr>
      <w:bookmarkStart w:id="81" w:name="_Toc103847759"/>
      <w:r>
        <w:t xml:space="preserve">Obr. </w:t>
      </w:r>
      <w:r w:rsidR="00526A69">
        <w:fldChar w:fldCharType="begin"/>
      </w:r>
      <w:r w:rsidR="00526A69">
        <w:instrText xml:space="preserve"> SEQ Obr. \* ARABIC </w:instrText>
      </w:r>
      <w:r w:rsidR="00526A69">
        <w:fldChar w:fldCharType="separate"/>
      </w:r>
      <w:r w:rsidR="00CB19C3">
        <w:rPr>
          <w:noProof/>
        </w:rPr>
        <w:t>12</w:t>
      </w:r>
      <w:r w:rsidR="00526A69">
        <w:rPr>
          <w:noProof/>
        </w:rPr>
        <w:fldChar w:fldCharType="end"/>
      </w:r>
      <w:r>
        <w:t xml:space="preserve"> Názor respondentov na rýchlosť práce pri vizite</w:t>
      </w:r>
      <w:bookmarkEnd w:id="81"/>
    </w:p>
    <w:p w14:paraId="5995FB20" w14:textId="0BA49627" w:rsidR="003C524E" w:rsidRDefault="003C524E" w:rsidP="00E265A1">
      <w:pPr>
        <w:ind w:firstLine="357"/>
        <w:jc w:val="both"/>
      </w:pPr>
      <w:r>
        <w:t>Poslednou dobrovoľnou otázkou sme sa pýtali, či by sa našlo niečo, čo by v aplikácií ešte uvítali. Bol to priestor na akékoľvek poznatky či vy</w:t>
      </w:r>
      <w:r w:rsidR="006737F0">
        <w:t>jadrenia.</w:t>
      </w:r>
      <w:r w:rsidR="00E265A1">
        <w:t xml:space="preserve"> V tomto štádiu aplikácie buď respondenti napísali „Nie, bolo to vyhovujúce“ alebo neuvidli v odpovedi nič. </w:t>
      </w:r>
    </w:p>
    <w:p w14:paraId="44211D33" w14:textId="70FFD755" w:rsidR="00C22FD4" w:rsidRPr="003C524E" w:rsidRDefault="00C22FD4" w:rsidP="00E265A1">
      <w:pPr>
        <w:ind w:firstLine="357"/>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2BAB8C4D" w14:textId="4B9879D6" w:rsidR="00084EDD" w:rsidRDefault="00084EDD" w:rsidP="00281A87">
      <w:pPr>
        <w:pStyle w:val="1Nadpis"/>
        <w:numPr>
          <w:ilvl w:val="0"/>
          <w:numId w:val="0"/>
        </w:numPr>
        <w:ind w:left="357" w:hanging="357"/>
      </w:pPr>
      <w:bookmarkStart w:id="82" w:name="_Toc103847745"/>
      <w:r w:rsidRPr="00A829D8">
        <w:lastRenderedPageBreak/>
        <w:t>Záver</w:t>
      </w:r>
      <w:bookmarkEnd w:id="82"/>
    </w:p>
    <w:p w14:paraId="42EFD473" w14:textId="38F83EF3" w:rsidR="00802A19" w:rsidRDefault="00802A19" w:rsidP="00941801">
      <w:pPr>
        <w:pStyle w:val="1Nadpis"/>
        <w:numPr>
          <w:ilvl w:val="0"/>
          <w:numId w:val="0"/>
        </w:numPr>
        <w:ind w:left="357" w:hanging="357"/>
      </w:pPr>
      <w:bookmarkStart w:id="83" w:name="_Toc103847746"/>
      <w:r w:rsidRPr="00A829D8">
        <w:lastRenderedPageBreak/>
        <w:t>Zoznam použitej literatúry</w:t>
      </w:r>
      <w:bookmarkEnd w:id="83"/>
    </w:p>
    <w:p w14:paraId="64E30F97" w14:textId="77777777" w:rsidR="003B2AD9" w:rsidRDefault="003B2AD9" w:rsidP="003B2AD9">
      <w:pPr>
        <w:pStyle w:val="ListParagraph"/>
        <w:numPr>
          <w:ilvl w:val="0"/>
          <w:numId w:val="16"/>
        </w:numPr>
        <w:ind w:left="709" w:hanging="633"/>
        <w:jc w:val="both"/>
        <w:rPr>
          <w:rStyle w:val="Hyperlink"/>
          <w:color w:val="auto"/>
          <w:u w:val="none"/>
        </w:rPr>
      </w:pPr>
      <w:bookmarkStart w:id="84" w:name="_Ref103539318"/>
      <w:bookmarkStart w:id="85" w:name="_Ref99919284"/>
      <w:r>
        <w:rPr>
          <w:rStyle w:val="Hyperlink"/>
          <w:color w:val="auto"/>
          <w:u w:val="none"/>
        </w:rPr>
        <w:t>HAMED, Trafa - DARA, Rozita: Intrusion Detection in Contemporary Environments. Guelph: University of Guelph, 2017. ISBN 978-012-803-929-8.</w:t>
      </w:r>
      <w:bookmarkEnd w:id="84"/>
    </w:p>
    <w:p w14:paraId="75D9FC74" w14:textId="77777777" w:rsidR="003B2AD9" w:rsidRDefault="003B2AD9" w:rsidP="003B2AD9">
      <w:pPr>
        <w:pStyle w:val="ListParagraph"/>
        <w:numPr>
          <w:ilvl w:val="0"/>
          <w:numId w:val="16"/>
        </w:numPr>
        <w:ind w:left="709" w:hanging="633"/>
        <w:jc w:val="both"/>
        <w:rPr>
          <w:rStyle w:val="Hyperlink"/>
          <w:color w:val="auto"/>
          <w:u w:val="none"/>
        </w:rPr>
      </w:pPr>
      <w:bookmarkStart w:id="86" w:name="_Ref103539329"/>
      <w:r w:rsidRPr="00DB509A">
        <w:rPr>
          <w:rStyle w:val="Hyperlink"/>
          <w:color w:val="auto"/>
          <w:u w:val="none"/>
        </w:rPr>
        <w:t>StatCounter Global Stats</w:t>
      </w:r>
      <w:r>
        <w:rPr>
          <w:rStyle w:val="Hyperlink"/>
          <w:color w:val="auto"/>
          <w:u w:val="none"/>
        </w:rPr>
        <w:t>:</w:t>
      </w:r>
      <w:r w:rsidRPr="00DB509A">
        <w:rPr>
          <w:rStyle w:val="Hyperlink"/>
          <w:color w:val="auto"/>
          <w:u w:val="none"/>
        </w:rPr>
        <w:t xml:space="preserve"> Mobile &amp; Tablet Operating System Market Share Worldwide | Statcounter Global Stats. [online]</w:t>
      </w:r>
      <w:r>
        <w:rPr>
          <w:rStyle w:val="Hyperlink"/>
          <w:color w:val="auto"/>
          <w:u w:val="none"/>
        </w:rPr>
        <w:t xml:space="preserve">. </w:t>
      </w:r>
      <w:r w:rsidRPr="00DB509A">
        <w:rPr>
          <w:rStyle w:val="Hyperlink"/>
          <w:color w:val="auto"/>
          <w:u w:val="none"/>
        </w:rPr>
        <w:t>2022</w:t>
      </w:r>
      <w:r>
        <w:rPr>
          <w:rStyle w:val="Hyperlink"/>
          <w:color w:val="auto"/>
          <w:u w:val="none"/>
        </w:rPr>
        <w:t xml:space="preserve"> </w:t>
      </w:r>
      <w:r w:rsidRPr="00DB509A">
        <w:rPr>
          <w:rStyle w:val="Hyperlink"/>
          <w:color w:val="auto"/>
          <w:u w:val="none"/>
        </w:rPr>
        <w:t>[</w:t>
      </w:r>
      <w:r>
        <w:rPr>
          <w:rStyle w:val="Hyperlink"/>
          <w:color w:val="auto"/>
          <w:u w:val="none"/>
        </w:rPr>
        <w:t>cit.</w:t>
      </w:r>
      <w:r w:rsidRPr="00DB509A">
        <w:rPr>
          <w:rStyle w:val="Hyperlink"/>
          <w:color w:val="auto"/>
          <w:u w:val="none"/>
        </w:rPr>
        <w:t xml:space="preserve"> </w:t>
      </w:r>
      <w:r>
        <w:rPr>
          <w:rStyle w:val="Hyperlink"/>
          <w:color w:val="auto"/>
          <w:u w:val="none"/>
        </w:rPr>
        <w:t>3.5.</w:t>
      </w:r>
      <w:r w:rsidRPr="00DB509A">
        <w:rPr>
          <w:rStyle w:val="Hyperlink"/>
          <w:color w:val="auto"/>
          <w:u w:val="none"/>
        </w:rPr>
        <w:t>2022].</w:t>
      </w:r>
      <w:r>
        <w:rPr>
          <w:rStyle w:val="Hyperlink"/>
          <w:color w:val="auto"/>
          <w:u w:val="none"/>
        </w:rPr>
        <w:t xml:space="preserve"> </w:t>
      </w:r>
      <w:r w:rsidRPr="00DB509A">
        <w:rPr>
          <w:rStyle w:val="Hyperlink"/>
          <w:color w:val="auto"/>
          <w:u w:val="none"/>
        </w:rPr>
        <w:t xml:space="preserve"> </w:t>
      </w:r>
      <w:r>
        <w:rPr>
          <w:rStyle w:val="Hyperlink"/>
          <w:color w:val="auto"/>
          <w:u w:val="none"/>
        </w:rPr>
        <w:t>Dostupné na internete</w:t>
      </w:r>
      <w:r w:rsidRPr="00DB509A">
        <w:rPr>
          <w:rStyle w:val="Hyperlink"/>
          <w:color w:val="auto"/>
          <w:u w:val="none"/>
        </w:rPr>
        <w:t xml:space="preserve">: </w:t>
      </w:r>
      <w:hyperlink r:id="rId45" w:anchor="monthly-201801-202201" w:history="1">
        <w:r w:rsidRPr="00D5136A">
          <w:rPr>
            <w:rStyle w:val="Hyperlink"/>
          </w:rPr>
          <w:t>https://gs.statcounter.com/os-market-share/mobile-tablet/worldwide/#monthly-201801-202201</w:t>
        </w:r>
      </w:hyperlink>
      <w:bookmarkEnd w:id="86"/>
    </w:p>
    <w:p w14:paraId="46B6DDDC" w14:textId="04B781C8" w:rsidR="003B2AD9" w:rsidRDefault="003B2AD9" w:rsidP="003B2AD9">
      <w:pPr>
        <w:pStyle w:val="ListParagraph"/>
        <w:numPr>
          <w:ilvl w:val="0"/>
          <w:numId w:val="16"/>
        </w:numPr>
        <w:ind w:left="709" w:hanging="633"/>
        <w:jc w:val="both"/>
        <w:rPr>
          <w:rStyle w:val="Hyperlink"/>
          <w:color w:val="auto"/>
          <w:u w:val="none"/>
        </w:rPr>
      </w:pPr>
      <w:bookmarkStart w:id="87" w:name="_Ref103539339"/>
      <w:r>
        <w:rPr>
          <w:rStyle w:val="Hyperlink"/>
          <w:color w:val="auto"/>
          <w:u w:val="none"/>
        </w:rPr>
        <w:t>JAISWAL, Manishaben: Android the mobile operating system and architecture. In: International Journal of Creative Research Thoughts. Roč. 6, č. 1 (2018), s. 514-515 ISSN 2320-2882.</w:t>
      </w:r>
      <w:bookmarkEnd w:id="87"/>
      <w:r>
        <w:rPr>
          <w:rStyle w:val="Hyperlink"/>
          <w:color w:val="auto"/>
          <w:u w:val="none"/>
        </w:rPr>
        <w:t xml:space="preserve"> </w:t>
      </w:r>
    </w:p>
    <w:p w14:paraId="0EFA950D" w14:textId="6C5856BF" w:rsidR="003B2AD9" w:rsidRPr="003B2AD9" w:rsidRDefault="003B2AD9" w:rsidP="003B2AD9">
      <w:pPr>
        <w:pStyle w:val="ListParagraph"/>
        <w:numPr>
          <w:ilvl w:val="0"/>
          <w:numId w:val="16"/>
        </w:numPr>
        <w:ind w:left="709" w:hanging="633"/>
        <w:jc w:val="both"/>
        <w:rPr>
          <w:rStyle w:val="Hyperlink"/>
          <w:color w:val="auto"/>
          <w:u w:val="none"/>
        </w:rPr>
      </w:pPr>
      <w:bookmarkStart w:id="88" w:name="_Ref103539351"/>
      <w:r>
        <w:rPr>
          <w:rStyle w:val="Hyperlink"/>
          <w:color w:val="auto"/>
          <w:u w:val="none"/>
        </w:rPr>
        <w:t xml:space="preserve">ANWAR, Rami: Android vs iOS development: Whitch platform should I develop for first? </w:t>
      </w:r>
      <w:r w:rsidRPr="00540207">
        <w:t>[online]. 20</w:t>
      </w:r>
      <w:r>
        <w:t>20</w:t>
      </w:r>
      <w:r w:rsidRPr="00540207">
        <w:t xml:space="preserve"> [cit. </w:t>
      </w:r>
      <w:r>
        <w:t>5</w:t>
      </w:r>
      <w:r w:rsidRPr="00540207">
        <w:t>.</w:t>
      </w:r>
      <w:r>
        <w:t>5</w:t>
      </w:r>
      <w:r w:rsidRPr="00540207">
        <w:t>.2022]. Dostupné na internete:</w:t>
      </w:r>
      <w:r>
        <w:t xml:space="preserve"> </w:t>
      </w:r>
      <w:hyperlink r:id="rId46" w:anchor="so-which-platform-to-choose-first" w:history="1">
        <w:r w:rsidRPr="00D7074E">
          <w:rPr>
            <w:rStyle w:val="Hyperlink"/>
          </w:rPr>
          <w:t>https://easternpeak.com/blog/android-vs-ios-development-which-platform-first/#so-which-platform-to-choose-first</w:t>
        </w:r>
      </w:hyperlink>
      <w:bookmarkEnd w:id="88"/>
      <w:r>
        <w:t xml:space="preserve"> </w:t>
      </w:r>
    </w:p>
    <w:p w14:paraId="1C4A2E68" w14:textId="06CC5BEE" w:rsidR="003B2AD9" w:rsidRDefault="003B2AD9" w:rsidP="003B2AD9">
      <w:pPr>
        <w:pStyle w:val="ListParagraph"/>
        <w:numPr>
          <w:ilvl w:val="0"/>
          <w:numId w:val="16"/>
        </w:numPr>
        <w:ind w:left="709" w:hanging="633"/>
        <w:jc w:val="both"/>
        <w:rPr>
          <w:rStyle w:val="Hyperlink"/>
          <w:color w:val="auto"/>
          <w:u w:val="none"/>
        </w:rPr>
      </w:pPr>
      <w:bookmarkStart w:id="89" w:name="_Ref103539368"/>
      <w:r>
        <w:rPr>
          <w:rStyle w:val="Hyperlink"/>
          <w:color w:val="auto"/>
          <w:u w:val="none"/>
        </w:rPr>
        <w:t xml:space="preserve">KNEZOVIĆ, Martin: Okienko do minulosti: História iOS. </w:t>
      </w:r>
      <w:r w:rsidRPr="00540207">
        <w:t xml:space="preserve">[online]. </w:t>
      </w:r>
      <w:r>
        <w:t>2019</w:t>
      </w:r>
      <w:r w:rsidRPr="00540207">
        <w:t xml:space="preserve"> [cit. </w:t>
      </w:r>
      <w:r>
        <w:t>5</w:t>
      </w:r>
      <w:r w:rsidRPr="00540207">
        <w:t>.</w:t>
      </w:r>
      <w:r>
        <w:t>5</w:t>
      </w:r>
      <w:r w:rsidRPr="00540207">
        <w:t>.2022]. Dostupné na internete:</w:t>
      </w:r>
      <w:r>
        <w:t xml:space="preserve"> </w:t>
      </w:r>
      <w:hyperlink r:id="rId47" w:history="1">
        <w:r w:rsidRPr="00D7074E">
          <w:rPr>
            <w:rStyle w:val="Hyperlink"/>
          </w:rPr>
          <w:t>https://www.macblog.sk/2019/okienko-do-minulosti-historia-ios/</w:t>
        </w:r>
      </w:hyperlink>
      <w:bookmarkEnd w:id="89"/>
      <w:r>
        <w:rPr>
          <w:rStyle w:val="Hyperlink"/>
          <w:color w:val="auto"/>
          <w:u w:val="none"/>
        </w:rPr>
        <w:t xml:space="preserve"> </w:t>
      </w:r>
    </w:p>
    <w:p w14:paraId="4A0BE65A" w14:textId="77777777" w:rsidR="007A2C72" w:rsidRDefault="007A2C72" w:rsidP="007A2C72">
      <w:pPr>
        <w:pStyle w:val="ListParagraph"/>
        <w:numPr>
          <w:ilvl w:val="0"/>
          <w:numId w:val="16"/>
        </w:numPr>
        <w:ind w:left="709" w:hanging="633"/>
        <w:jc w:val="both"/>
        <w:rPr>
          <w:rStyle w:val="Hyperlink"/>
          <w:color w:val="auto"/>
          <w:u w:val="none"/>
        </w:rPr>
      </w:pPr>
      <w:bookmarkStart w:id="90" w:name="_Ref102472249"/>
      <w:r>
        <w:rPr>
          <w:rStyle w:val="Hyperlink"/>
          <w:color w:val="auto"/>
          <w:u w:val="none"/>
        </w:rPr>
        <w:t xml:space="preserve">SINGH, Satinder: Native vs Hybrid vs Cross Platform – What to Choose in 2022? </w:t>
      </w:r>
      <w:r w:rsidRPr="00540207">
        <w:t>[online]. 20</w:t>
      </w:r>
      <w:r>
        <w:t>21</w:t>
      </w:r>
      <w:r w:rsidRPr="00540207">
        <w:t xml:space="preserve"> [cit. </w:t>
      </w:r>
      <w:r>
        <w:t>2</w:t>
      </w:r>
      <w:r w:rsidRPr="00540207">
        <w:t>.</w:t>
      </w:r>
      <w:r>
        <w:t>5</w:t>
      </w:r>
      <w:r w:rsidRPr="00540207">
        <w:t>.2022]. Dostupné na internete:</w:t>
      </w:r>
      <w:r>
        <w:t xml:space="preserve"> </w:t>
      </w:r>
      <w:hyperlink r:id="rId48" w:anchor="what-is-a-native-app" w:history="1">
        <w:r w:rsidRPr="00A80068">
          <w:rPr>
            <w:rStyle w:val="Hyperlink"/>
          </w:rPr>
          <w:t>https://www.netsolutions.com/insights/native-vs-hybrid-vs-cross-platform/#what-is-a-native-app</w:t>
        </w:r>
      </w:hyperlink>
      <w:bookmarkEnd w:id="90"/>
      <w:r>
        <w:rPr>
          <w:rStyle w:val="Hyperlink"/>
          <w:color w:val="auto"/>
          <w:u w:val="none"/>
        </w:rPr>
        <w:t xml:space="preserve"> </w:t>
      </w:r>
    </w:p>
    <w:p w14:paraId="59F18840" w14:textId="77777777" w:rsidR="007A2C72" w:rsidRDefault="007A2C72" w:rsidP="007A2C72">
      <w:pPr>
        <w:pStyle w:val="ListParagraph"/>
        <w:numPr>
          <w:ilvl w:val="0"/>
          <w:numId w:val="16"/>
        </w:numPr>
        <w:spacing w:before="240"/>
        <w:ind w:left="709" w:hanging="633"/>
        <w:jc w:val="both"/>
      </w:pPr>
      <w:bookmarkStart w:id="91" w:name="_Ref103417825"/>
      <w:r>
        <w:rPr>
          <w:rStyle w:val="Hyperlink"/>
          <w:color w:val="auto"/>
          <w:u w:val="none"/>
        </w:rPr>
        <w:t xml:space="preserve">VALDELLON, Lionel: What Are the Different Types of Mobile Apps? And How Do You Choose? </w:t>
      </w:r>
      <w:r w:rsidRPr="00540207">
        <w:t>[online]. 20</w:t>
      </w:r>
      <w:r>
        <w:t>20</w:t>
      </w:r>
      <w:r w:rsidRPr="00540207">
        <w:t xml:space="preserve"> [cit. </w:t>
      </w:r>
      <w:r>
        <w:t>13</w:t>
      </w:r>
      <w:r w:rsidRPr="00540207">
        <w:t>.</w:t>
      </w:r>
      <w:r>
        <w:t>5</w:t>
      </w:r>
      <w:r w:rsidRPr="00540207">
        <w:t>.2022]. Dostupné na internete:</w:t>
      </w:r>
      <w:r>
        <w:t xml:space="preserve"> </w:t>
      </w:r>
      <w:hyperlink r:id="rId49" w:history="1">
        <w:r w:rsidRPr="009447BF">
          <w:rPr>
            <w:rStyle w:val="Hyperlink"/>
          </w:rPr>
          <w:t>https://clevertap.com/blog/types-of-mobile-apps/</w:t>
        </w:r>
      </w:hyperlink>
      <w:bookmarkEnd w:id="91"/>
      <w:r>
        <w:t xml:space="preserve"> </w:t>
      </w:r>
    </w:p>
    <w:p w14:paraId="756E6757" w14:textId="77777777" w:rsidR="00A97ED4" w:rsidRDefault="00A97ED4" w:rsidP="00A97ED4">
      <w:pPr>
        <w:pStyle w:val="ListParagraph"/>
        <w:numPr>
          <w:ilvl w:val="0"/>
          <w:numId w:val="16"/>
        </w:numPr>
        <w:ind w:left="709" w:hanging="633"/>
        <w:jc w:val="both"/>
      </w:pPr>
      <w:bookmarkStart w:id="92" w:name="_Ref102746994"/>
      <w:r>
        <w:rPr>
          <w:rStyle w:val="Hyperlink"/>
          <w:color w:val="auto"/>
          <w:u w:val="none"/>
        </w:rPr>
        <w:t xml:space="preserve">DESHPANDE, Chinmayee: The Best Guide to Know What Is React. </w:t>
      </w:r>
      <w:r w:rsidRPr="00540207">
        <w:t>[online]. 20</w:t>
      </w:r>
      <w:r>
        <w:t>21</w:t>
      </w:r>
      <w:r w:rsidRPr="00540207">
        <w:t xml:space="preserve"> [cit. </w:t>
      </w:r>
      <w:r>
        <w:t>6</w:t>
      </w:r>
      <w:r w:rsidRPr="00540207">
        <w:t>.</w:t>
      </w:r>
      <w:r>
        <w:t>5</w:t>
      </w:r>
      <w:r w:rsidRPr="00540207">
        <w:t>.2022]. Dostupné na internete:</w:t>
      </w:r>
      <w:r>
        <w:t xml:space="preserve"> </w:t>
      </w:r>
      <w:hyperlink r:id="rId50" w:history="1">
        <w:r w:rsidRPr="005A4965">
          <w:rPr>
            <w:rStyle w:val="Hyperlink"/>
          </w:rPr>
          <w:t>https://www.simplilearn.com/tutorials/reactjs-tutorial/what-is-reactjs</w:t>
        </w:r>
      </w:hyperlink>
      <w:bookmarkEnd w:id="92"/>
      <w:r>
        <w:t xml:space="preserve"> </w:t>
      </w:r>
    </w:p>
    <w:p w14:paraId="277F6659" w14:textId="77777777" w:rsidR="00A97ED4" w:rsidRDefault="00A97ED4" w:rsidP="00A97ED4">
      <w:pPr>
        <w:pStyle w:val="ListParagraph"/>
        <w:numPr>
          <w:ilvl w:val="0"/>
          <w:numId w:val="16"/>
        </w:numPr>
        <w:ind w:left="709" w:hanging="633"/>
        <w:jc w:val="both"/>
      </w:pPr>
      <w:bookmarkStart w:id="93" w:name="_Ref102759622"/>
      <w:r>
        <w:rPr>
          <w:rStyle w:val="Hyperlink"/>
          <w:color w:val="auto"/>
          <w:u w:val="none"/>
        </w:rPr>
        <w:t xml:space="preserve">DESHPANDE, Chinmayee: The Ultimate React Native Tutorial. </w:t>
      </w:r>
      <w:r w:rsidRPr="00540207">
        <w:t>[online]. 20</w:t>
      </w:r>
      <w:r>
        <w:t>22</w:t>
      </w:r>
      <w:r w:rsidRPr="00540207">
        <w:t xml:space="preserve"> [cit. </w:t>
      </w:r>
      <w:r>
        <w:t>6</w:t>
      </w:r>
      <w:r w:rsidRPr="00540207">
        <w:t>.</w:t>
      </w:r>
      <w:r>
        <w:t>5</w:t>
      </w:r>
      <w:r w:rsidRPr="00540207">
        <w:t>.2022]. Dostupné na internete:</w:t>
      </w:r>
      <w:r>
        <w:t xml:space="preserve"> </w:t>
      </w:r>
      <w:hyperlink r:id="rId51" w:history="1">
        <w:r w:rsidRPr="005A4965">
          <w:rPr>
            <w:rStyle w:val="Hyperlink"/>
          </w:rPr>
          <w:t>https://www.simplilearn.com/react-native-tutorial-article?referrer=search&amp;tag=React%20native</w:t>
        </w:r>
      </w:hyperlink>
      <w:bookmarkEnd w:id="93"/>
      <w:r>
        <w:t xml:space="preserve"> </w:t>
      </w:r>
    </w:p>
    <w:p w14:paraId="5D8633FB" w14:textId="77777777" w:rsidR="00A97ED4" w:rsidRDefault="00A97ED4" w:rsidP="00A97ED4">
      <w:pPr>
        <w:pStyle w:val="ListParagraph"/>
        <w:numPr>
          <w:ilvl w:val="0"/>
          <w:numId w:val="16"/>
        </w:numPr>
        <w:ind w:left="709" w:hanging="633"/>
        <w:jc w:val="both"/>
        <w:rPr>
          <w:rStyle w:val="Hyperlink"/>
          <w:color w:val="auto"/>
          <w:u w:val="none"/>
        </w:rPr>
      </w:pPr>
      <w:bookmarkStart w:id="94" w:name="_Ref102847523"/>
      <w:r>
        <w:rPr>
          <w:rStyle w:val="Hyperlink"/>
          <w:color w:val="auto"/>
          <w:u w:val="none"/>
        </w:rPr>
        <w:t xml:space="preserve">PAUL, Akshat - NALWAYA, Abhishek: React Native for Mobile Development. </w:t>
      </w:r>
      <w:r w:rsidRPr="00DA6EA3">
        <w:rPr>
          <w:rStyle w:val="Hyperlink"/>
          <w:color w:val="auto"/>
          <w:u w:val="none"/>
        </w:rPr>
        <w:t>Haryana</w:t>
      </w:r>
      <w:r>
        <w:rPr>
          <w:rStyle w:val="Hyperlink"/>
          <w:color w:val="auto"/>
          <w:u w:val="none"/>
        </w:rPr>
        <w:t xml:space="preserve">: </w:t>
      </w:r>
      <w:r w:rsidRPr="00DA6EA3">
        <w:rPr>
          <w:rStyle w:val="Hyperlink"/>
          <w:color w:val="auto"/>
          <w:u w:val="none"/>
        </w:rPr>
        <w:t>Apress</w:t>
      </w:r>
      <w:r>
        <w:rPr>
          <w:rStyle w:val="Hyperlink"/>
          <w:color w:val="auto"/>
          <w:u w:val="none"/>
        </w:rPr>
        <w:t xml:space="preserve">, 2019. ISBN </w:t>
      </w:r>
      <w:r w:rsidRPr="00033335">
        <w:rPr>
          <w:rStyle w:val="Hyperlink"/>
          <w:color w:val="auto"/>
          <w:u w:val="none"/>
        </w:rPr>
        <w:t>978-1-4842-4454-8</w:t>
      </w:r>
      <w:r>
        <w:rPr>
          <w:rStyle w:val="Hyperlink"/>
          <w:color w:val="auto"/>
          <w:u w:val="none"/>
        </w:rPr>
        <w:t>.</w:t>
      </w:r>
      <w:bookmarkEnd w:id="94"/>
    </w:p>
    <w:p w14:paraId="00850140" w14:textId="77777777" w:rsidR="00A97ED4" w:rsidRDefault="00A97ED4" w:rsidP="00A97ED4">
      <w:pPr>
        <w:pStyle w:val="ListParagraph"/>
        <w:numPr>
          <w:ilvl w:val="0"/>
          <w:numId w:val="16"/>
        </w:numPr>
        <w:ind w:left="709" w:hanging="633"/>
        <w:jc w:val="both"/>
        <w:rPr>
          <w:rStyle w:val="Hyperlink"/>
          <w:color w:val="auto"/>
          <w:u w:val="none"/>
        </w:rPr>
      </w:pPr>
      <w:bookmarkStart w:id="95" w:name="_Ref102911547"/>
      <w:r>
        <w:rPr>
          <w:rStyle w:val="Hyperlink"/>
          <w:color w:val="auto"/>
          <w:u w:val="none"/>
        </w:rPr>
        <w:t xml:space="preserve">EISENMAN, Bonnie: Learning React Native: </w:t>
      </w:r>
      <w:r w:rsidRPr="00633C2B">
        <w:rPr>
          <w:rStyle w:val="Hyperlink"/>
          <w:color w:val="auto"/>
          <w:u w:val="none"/>
        </w:rPr>
        <w:t>Building Native Mobile Apps with JavaScript</w:t>
      </w:r>
      <w:r>
        <w:rPr>
          <w:rStyle w:val="Hyperlink"/>
          <w:color w:val="auto"/>
          <w:u w:val="none"/>
        </w:rPr>
        <w:t xml:space="preserve">. </w:t>
      </w:r>
      <w:r w:rsidRPr="00633C2B">
        <w:rPr>
          <w:rStyle w:val="Hyperlink"/>
          <w:color w:val="auto"/>
          <w:u w:val="none"/>
        </w:rPr>
        <w:t>O'Reilly Media Inc., 201</w:t>
      </w:r>
      <w:r>
        <w:rPr>
          <w:rStyle w:val="Hyperlink"/>
          <w:color w:val="auto"/>
          <w:u w:val="none"/>
        </w:rPr>
        <w:t xml:space="preserve">6. ISBN </w:t>
      </w:r>
      <w:r w:rsidRPr="00633C2B">
        <w:rPr>
          <w:rStyle w:val="Hyperlink"/>
          <w:color w:val="auto"/>
          <w:u w:val="none"/>
        </w:rPr>
        <w:t>978-1-491-92900-1</w:t>
      </w:r>
      <w:r>
        <w:rPr>
          <w:rStyle w:val="Hyperlink"/>
          <w:color w:val="auto"/>
          <w:u w:val="none"/>
        </w:rPr>
        <w:t>.</w:t>
      </w:r>
      <w:bookmarkEnd w:id="95"/>
    </w:p>
    <w:p w14:paraId="43453620" w14:textId="77777777" w:rsidR="00A97ED4" w:rsidRDefault="00A97ED4" w:rsidP="00A97ED4">
      <w:pPr>
        <w:pStyle w:val="ListParagraph"/>
        <w:numPr>
          <w:ilvl w:val="0"/>
          <w:numId w:val="16"/>
        </w:numPr>
        <w:spacing w:before="240"/>
        <w:ind w:left="709" w:hanging="633"/>
        <w:jc w:val="both"/>
        <w:rPr>
          <w:rStyle w:val="Hyperlink"/>
          <w:color w:val="auto"/>
          <w:u w:val="none"/>
        </w:rPr>
      </w:pPr>
      <w:bookmarkStart w:id="96" w:name="_Ref103538455"/>
      <w:r>
        <w:rPr>
          <w:rStyle w:val="Hyperlink"/>
          <w:color w:val="auto"/>
          <w:u w:val="none"/>
        </w:rPr>
        <w:t xml:space="preserve">BENNETT, Jim: Xamarin in Action. </w:t>
      </w:r>
      <w:r w:rsidRPr="003C444E">
        <w:rPr>
          <w:rStyle w:val="Hyperlink"/>
          <w:color w:val="auto"/>
          <w:u w:val="none"/>
        </w:rPr>
        <w:t>Manning Publications Co.</w:t>
      </w:r>
      <w:r>
        <w:rPr>
          <w:rStyle w:val="Hyperlink"/>
          <w:color w:val="auto"/>
          <w:u w:val="none"/>
        </w:rPr>
        <w:t xml:space="preserve">, 2018. ISBN </w:t>
      </w:r>
      <w:r w:rsidRPr="003C444E">
        <w:rPr>
          <w:rStyle w:val="Hyperlink"/>
          <w:color w:val="auto"/>
          <w:u w:val="none"/>
        </w:rPr>
        <w:t>978-1617294389</w:t>
      </w:r>
      <w:bookmarkEnd w:id="96"/>
    </w:p>
    <w:p w14:paraId="513A45B6" w14:textId="0CEBCD00" w:rsidR="00A97ED4" w:rsidRDefault="00A97ED4" w:rsidP="00A97ED4">
      <w:pPr>
        <w:pStyle w:val="ListParagraph"/>
        <w:numPr>
          <w:ilvl w:val="0"/>
          <w:numId w:val="16"/>
        </w:numPr>
        <w:spacing w:before="240"/>
        <w:ind w:left="709" w:hanging="633"/>
        <w:jc w:val="both"/>
      </w:pPr>
      <w:bookmarkStart w:id="97" w:name="_Ref103538469"/>
      <w:r>
        <w:rPr>
          <w:rStyle w:val="Hyperlink"/>
          <w:color w:val="auto"/>
          <w:u w:val="none"/>
        </w:rPr>
        <w:lastRenderedPageBreak/>
        <w:t xml:space="preserve">BRITCH, David: What is Xamarin? </w:t>
      </w:r>
      <w:r w:rsidRPr="00540207">
        <w:t>[online]. 20</w:t>
      </w:r>
      <w:r>
        <w:t>21</w:t>
      </w:r>
      <w:r w:rsidRPr="00540207">
        <w:t xml:space="preserve"> [cit. </w:t>
      </w:r>
      <w:r>
        <w:t>15</w:t>
      </w:r>
      <w:r w:rsidRPr="00540207">
        <w:t>.</w:t>
      </w:r>
      <w:r>
        <w:t>5</w:t>
      </w:r>
      <w:r w:rsidRPr="00540207">
        <w:t>.2022]. Dostupné na internete:</w:t>
      </w:r>
      <w:r>
        <w:t xml:space="preserve"> </w:t>
      </w:r>
      <w:hyperlink r:id="rId52" w:history="1">
        <w:r w:rsidRPr="009914D4">
          <w:rPr>
            <w:rStyle w:val="Hyperlink"/>
          </w:rPr>
          <w:t>https://docs.microsoft.com/en-us/xamarin/get-started/what-is-xamarin</w:t>
        </w:r>
      </w:hyperlink>
      <w:bookmarkEnd w:id="97"/>
      <w:r>
        <w:t xml:space="preserve"> </w:t>
      </w:r>
    </w:p>
    <w:p w14:paraId="43913A06" w14:textId="77777777" w:rsidR="00A97ED4" w:rsidRPr="00B4505A" w:rsidRDefault="00A97ED4" w:rsidP="00A97ED4">
      <w:pPr>
        <w:pStyle w:val="ListParagraph"/>
        <w:numPr>
          <w:ilvl w:val="0"/>
          <w:numId w:val="16"/>
        </w:numPr>
        <w:spacing w:before="240"/>
        <w:ind w:left="709" w:hanging="633"/>
        <w:jc w:val="both"/>
        <w:rPr>
          <w:rStyle w:val="Hyperlink"/>
          <w:color w:val="auto"/>
          <w:u w:val="none"/>
        </w:rPr>
      </w:pPr>
      <w:bookmarkStart w:id="98" w:name="_Ref103538475"/>
      <w:r>
        <w:rPr>
          <w:rStyle w:val="Hyperlink"/>
          <w:color w:val="auto"/>
          <w:u w:val="none"/>
        </w:rPr>
        <w:t xml:space="preserve">KOPACHOVETS, Oleg: Xamarin vs Flutter: What to Choose for Your Preject? </w:t>
      </w:r>
      <w:r w:rsidRPr="00540207">
        <w:t>[online]. 20</w:t>
      </w:r>
      <w:r>
        <w:t>22</w:t>
      </w:r>
      <w:r w:rsidRPr="00540207">
        <w:t xml:space="preserve"> [cit. </w:t>
      </w:r>
      <w:r>
        <w:t>15</w:t>
      </w:r>
      <w:r w:rsidRPr="00540207">
        <w:t>.</w:t>
      </w:r>
      <w:r>
        <w:t>5</w:t>
      </w:r>
      <w:r w:rsidRPr="00540207">
        <w:t>.2022]. Dostupné na internete:</w:t>
      </w:r>
      <w:r>
        <w:t xml:space="preserve"> </w:t>
      </w:r>
      <w:hyperlink r:id="rId53" w:history="1">
        <w:r w:rsidRPr="009914D4">
          <w:rPr>
            <w:rStyle w:val="Hyperlink"/>
          </w:rPr>
          <w:t>https://procoders.tech/blog/flutter-vs-xamarin/</w:t>
        </w:r>
      </w:hyperlink>
      <w:bookmarkEnd w:id="98"/>
      <w:r>
        <w:t xml:space="preserve"> </w:t>
      </w:r>
    </w:p>
    <w:p w14:paraId="4B1DFF1F" w14:textId="77777777" w:rsidR="00A97ED4" w:rsidRDefault="00A97ED4" w:rsidP="00A97ED4">
      <w:pPr>
        <w:pStyle w:val="ListParagraph"/>
        <w:numPr>
          <w:ilvl w:val="0"/>
          <w:numId w:val="16"/>
        </w:numPr>
        <w:spacing w:before="240"/>
        <w:ind w:left="709" w:hanging="633"/>
        <w:jc w:val="both"/>
        <w:rPr>
          <w:rStyle w:val="Hyperlink"/>
          <w:color w:val="auto"/>
          <w:u w:val="none"/>
        </w:rPr>
      </w:pPr>
      <w:bookmarkStart w:id="99" w:name="_Ref103428440"/>
      <w:r>
        <w:rPr>
          <w:rStyle w:val="Hyperlink"/>
          <w:color w:val="auto"/>
          <w:u w:val="none"/>
        </w:rPr>
        <w:t xml:space="preserve">NAPOLI, Marco L.: Beginning Flutter. Indianapolis: John Wiley &amp; Sons, Inc., 2020. ISBN </w:t>
      </w:r>
      <w:r w:rsidRPr="005201E2">
        <w:rPr>
          <w:rStyle w:val="Hyperlink"/>
          <w:color w:val="auto"/>
          <w:u w:val="none"/>
        </w:rPr>
        <w:t>978-1-119-55082-2</w:t>
      </w:r>
      <w:bookmarkEnd w:id="99"/>
    </w:p>
    <w:p w14:paraId="58D1155D" w14:textId="77777777" w:rsidR="00A97ED4" w:rsidRDefault="00A97ED4" w:rsidP="00A97ED4">
      <w:pPr>
        <w:pStyle w:val="ListParagraph"/>
        <w:numPr>
          <w:ilvl w:val="0"/>
          <w:numId w:val="16"/>
        </w:numPr>
        <w:spacing w:before="240"/>
        <w:ind w:left="709" w:hanging="633"/>
        <w:jc w:val="both"/>
      </w:pPr>
      <w:bookmarkStart w:id="100" w:name="_Ref103432934"/>
      <w:r>
        <w:rPr>
          <w:rStyle w:val="Hyperlink"/>
          <w:color w:val="auto"/>
          <w:u w:val="none"/>
        </w:rPr>
        <w:t xml:space="preserve">FREEBORN, Charles: Pros and cons of Flutter app development. </w:t>
      </w:r>
      <w:r w:rsidRPr="00540207">
        <w:t>[online]. 20</w:t>
      </w:r>
      <w:r>
        <w:t>21</w:t>
      </w:r>
      <w:r w:rsidRPr="00540207">
        <w:t xml:space="preserve"> [cit. </w:t>
      </w:r>
      <w:r>
        <w:t>14</w:t>
      </w:r>
      <w:r w:rsidRPr="00540207">
        <w:t>.</w:t>
      </w:r>
      <w:r>
        <w:t>5</w:t>
      </w:r>
      <w:r w:rsidRPr="00540207">
        <w:t>.2022]. Dostupné na internete:</w:t>
      </w:r>
      <w:r>
        <w:t xml:space="preserve"> </w:t>
      </w:r>
      <w:hyperlink r:id="rId54" w:history="1">
        <w:r w:rsidRPr="00CA4F6C">
          <w:rPr>
            <w:rStyle w:val="Hyperlink"/>
          </w:rPr>
          <w:t>https://blog.logrocket.com/pros-and-cons-of-flutter-app-development/</w:t>
        </w:r>
      </w:hyperlink>
      <w:bookmarkEnd w:id="100"/>
      <w:r>
        <w:t xml:space="preserve"> </w:t>
      </w:r>
    </w:p>
    <w:p w14:paraId="3D71CE45" w14:textId="77777777" w:rsidR="00297968" w:rsidRDefault="00297968" w:rsidP="00297968">
      <w:pPr>
        <w:pStyle w:val="ListParagraph"/>
        <w:numPr>
          <w:ilvl w:val="0"/>
          <w:numId w:val="16"/>
        </w:numPr>
        <w:ind w:left="709" w:hanging="633"/>
        <w:jc w:val="both"/>
      </w:pPr>
      <w:bookmarkStart w:id="101" w:name="_Ref103540142"/>
      <w:r>
        <w:t>TIRPÁKOVÁ, Libuša - SOVÁRIOVÁ SOÓSOVÁ, Mária: Ošetrovateľské techniky. Košice: Univerzita Pavla Jozefa Šafárika v Košiciach, 2016. ISBN 978-8152-441-7.</w:t>
      </w:r>
      <w:bookmarkEnd w:id="101"/>
    </w:p>
    <w:p w14:paraId="5202FB4A" w14:textId="77777777" w:rsidR="00297968" w:rsidRPr="00137800" w:rsidRDefault="00297968" w:rsidP="00297968">
      <w:pPr>
        <w:pStyle w:val="ListParagraph"/>
        <w:numPr>
          <w:ilvl w:val="0"/>
          <w:numId w:val="16"/>
        </w:numPr>
        <w:ind w:left="709" w:hanging="633"/>
        <w:jc w:val="both"/>
      </w:pPr>
      <w:bookmarkStart w:id="102" w:name="_Ref99919330"/>
      <w:r>
        <w:t>Zákon č. 576/2004 Z.z. o zdravotnej starostlivosti, službách súvisiacich s poskytovaním zdravotnej starostlivosti a o zmene a doplnení niektorých zákonov</w:t>
      </w:r>
      <w:bookmarkEnd w:id="102"/>
    </w:p>
    <w:p w14:paraId="576F37FF" w14:textId="77777777" w:rsidR="00297968" w:rsidRPr="003C6ED2" w:rsidRDefault="00297968" w:rsidP="00297968">
      <w:pPr>
        <w:pStyle w:val="ListParagraph"/>
        <w:numPr>
          <w:ilvl w:val="0"/>
          <w:numId w:val="16"/>
        </w:numPr>
        <w:ind w:left="709" w:hanging="633"/>
        <w:jc w:val="both"/>
        <w:rPr>
          <w:rStyle w:val="Hyperlink"/>
          <w:color w:val="auto"/>
          <w:u w:val="none"/>
        </w:rPr>
      </w:pPr>
      <w:bookmarkStart w:id="103"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55" w:history="1">
        <w:r>
          <w:rPr>
            <w:rStyle w:val="Hyperlink"/>
          </w:rPr>
          <w:t>MASARIK, V. - LESŇÁKOVÁ, A. - VEDENIE ZDRAVOTNEJ DOKUMENTÁCIE V SÚLADE S LEGISLATÍVOU.pdf (vsdanubius.sk)</w:t>
        </w:r>
      </w:hyperlink>
      <w:bookmarkEnd w:id="103"/>
    </w:p>
    <w:p w14:paraId="60C423FA" w14:textId="77777777" w:rsidR="00297968" w:rsidRDefault="00297968" w:rsidP="00297968">
      <w:pPr>
        <w:pStyle w:val="ListParagraph"/>
        <w:numPr>
          <w:ilvl w:val="0"/>
          <w:numId w:val="16"/>
        </w:numPr>
        <w:ind w:left="709" w:hanging="633"/>
        <w:jc w:val="both"/>
        <w:rPr>
          <w:rStyle w:val="Hyperlink"/>
          <w:color w:val="auto"/>
          <w:u w:val="none"/>
        </w:rPr>
      </w:pPr>
      <w:bookmarkStart w:id="104" w:name="_Ref100585500"/>
      <w:r>
        <w:rPr>
          <w:rStyle w:val="Hyperlink"/>
          <w:color w:val="auto"/>
          <w:u w:val="none"/>
        </w:rPr>
        <w:t xml:space="preserve">Health &amp; Fitness AI Lab: Denník krvného tlaku.  [online] in Google Play [citované 10.4.2022] dostupné na internete: </w:t>
      </w:r>
      <w:hyperlink r:id="rId56" w:history="1">
        <w:r w:rsidRPr="00967AFD">
          <w:rPr>
            <w:rStyle w:val="Hyperlink"/>
          </w:rPr>
          <w:t>https://play.google.com/store/apps/details?id=com.bluefish.bloodpressure&amp;gl=SK</w:t>
        </w:r>
      </w:hyperlink>
      <w:bookmarkEnd w:id="104"/>
      <w:r>
        <w:rPr>
          <w:rStyle w:val="Hyperlink"/>
          <w:color w:val="auto"/>
          <w:u w:val="none"/>
        </w:rPr>
        <w:t xml:space="preserve"> </w:t>
      </w:r>
    </w:p>
    <w:p w14:paraId="5FA50EB3" w14:textId="77777777" w:rsidR="00297968" w:rsidRPr="001A5688" w:rsidRDefault="00297968" w:rsidP="00297968">
      <w:pPr>
        <w:pStyle w:val="ListParagraph"/>
        <w:numPr>
          <w:ilvl w:val="0"/>
          <w:numId w:val="16"/>
        </w:numPr>
        <w:ind w:left="709" w:hanging="633"/>
        <w:jc w:val="both"/>
        <w:rPr>
          <w:rStyle w:val="Hyperlink"/>
          <w:color w:val="auto"/>
          <w:u w:val="none"/>
        </w:rPr>
      </w:pPr>
      <w:bookmarkStart w:id="105" w:name="_Ref100585538"/>
      <w:r>
        <w:rPr>
          <w:rStyle w:val="Hyperlink"/>
          <w:color w:val="auto"/>
          <w:u w:val="none"/>
        </w:rPr>
        <w:t xml:space="preserve">YEROKHIN Vladimir: Medical records. [online] in Google Play [citované 10.4.2022] dostupné na internete: </w:t>
      </w:r>
      <w:hyperlink r:id="rId57" w:history="1">
        <w:r w:rsidRPr="00967AFD">
          <w:rPr>
            <w:rStyle w:val="Hyperlink"/>
          </w:rPr>
          <w:t>https://play.google.com/store/apps/details?id=vladimir.yerokhin.medicalrecord</w:t>
        </w:r>
      </w:hyperlink>
      <w:bookmarkEnd w:id="105"/>
      <w:r>
        <w:rPr>
          <w:rStyle w:val="Hyperlink"/>
          <w:color w:val="auto"/>
          <w:u w:val="none"/>
        </w:rPr>
        <w:t xml:space="preserve"> </w:t>
      </w:r>
    </w:p>
    <w:p w14:paraId="5A31E3E9" w14:textId="77777777" w:rsidR="00297968" w:rsidRPr="001D1742" w:rsidRDefault="00297968" w:rsidP="00297968">
      <w:pPr>
        <w:pStyle w:val="ListParagraph"/>
        <w:numPr>
          <w:ilvl w:val="0"/>
          <w:numId w:val="16"/>
        </w:numPr>
        <w:ind w:left="709" w:hanging="633"/>
        <w:jc w:val="both"/>
        <w:rPr>
          <w:rStyle w:val="Hyperlink"/>
          <w:color w:val="auto"/>
          <w:u w:val="none"/>
        </w:rPr>
      </w:pPr>
      <w:bookmarkStart w:id="106" w:name="_Ref100585568"/>
      <w:r>
        <w:rPr>
          <w:rStyle w:val="Hyperlink"/>
          <w:color w:val="auto"/>
          <w:u w:val="none"/>
        </w:rPr>
        <w:t xml:space="preserve">MedClin: Medical Records Clinic app. [online] in Google Play [citované 10.4.2022] dostupné na internete: </w:t>
      </w:r>
      <w:hyperlink r:id="rId58" w:history="1">
        <w:r w:rsidRPr="00967AFD">
          <w:rPr>
            <w:rStyle w:val="Hyperlink"/>
          </w:rPr>
          <w:t>https://play.google.com/store/apps/details?id=com.cliniconline</w:t>
        </w:r>
      </w:hyperlink>
      <w:bookmarkEnd w:id="106"/>
    </w:p>
    <w:p w14:paraId="1FEB6397" w14:textId="77777777" w:rsidR="00297968" w:rsidRDefault="00297968" w:rsidP="00297968">
      <w:pPr>
        <w:pStyle w:val="ListParagraph"/>
        <w:numPr>
          <w:ilvl w:val="0"/>
          <w:numId w:val="16"/>
        </w:numPr>
        <w:ind w:left="709" w:hanging="633"/>
        <w:jc w:val="both"/>
      </w:pPr>
      <w:bookmarkStart w:id="107" w:name="_Ref102983047"/>
      <w:r>
        <w:rPr>
          <w:rStyle w:val="Hyperlink"/>
          <w:color w:val="auto"/>
          <w:u w:val="none"/>
        </w:rPr>
        <w:t xml:space="preserve">PRADHAN, Sourabh: How to Create Effective User Personas. </w:t>
      </w:r>
      <w:r w:rsidRPr="00540207">
        <w:t>[online]. 20</w:t>
      </w:r>
      <w:r>
        <w:t>20</w:t>
      </w:r>
      <w:r w:rsidRPr="00540207">
        <w:t xml:space="preserve"> [cit. </w:t>
      </w:r>
      <w:r>
        <w:t>9</w:t>
      </w:r>
      <w:r w:rsidRPr="00540207">
        <w:t>.</w:t>
      </w:r>
      <w:r>
        <w:t>5</w:t>
      </w:r>
      <w:r w:rsidRPr="00540207">
        <w:t>.2022]. Dostupné na internete:</w:t>
      </w:r>
      <w:r>
        <w:t xml:space="preserve"> </w:t>
      </w:r>
      <w:hyperlink r:id="rId59" w:history="1">
        <w:r w:rsidRPr="00785D4B">
          <w:rPr>
            <w:rStyle w:val="Hyperlink"/>
          </w:rPr>
          <w:t>https://medium.com/agileinsider/how-to-create-effective-user-personas-9e383d166cf</w:t>
        </w:r>
      </w:hyperlink>
      <w:bookmarkEnd w:id="107"/>
      <w:r>
        <w:t xml:space="preserve"> </w:t>
      </w:r>
    </w:p>
    <w:p w14:paraId="6CF930F1" w14:textId="77777777" w:rsidR="000C41CE" w:rsidRDefault="000C41CE" w:rsidP="000C41CE">
      <w:pPr>
        <w:pStyle w:val="ListParagraph"/>
        <w:numPr>
          <w:ilvl w:val="0"/>
          <w:numId w:val="16"/>
        </w:numPr>
        <w:spacing w:before="240"/>
        <w:ind w:left="709" w:hanging="633"/>
        <w:jc w:val="both"/>
        <w:rPr>
          <w:rStyle w:val="Hyperlink"/>
          <w:color w:val="auto"/>
          <w:u w:val="none"/>
        </w:rPr>
      </w:pPr>
      <w:bookmarkStart w:id="108" w:name="_Ref103167472"/>
      <w:r>
        <w:rPr>
          <w:rStyle w:val="Hyperlink"/>
          <w:color w:val="auto"/>
          <w:u w:val="none"/>
        </w:rPr>
        <w:t xml:space="preserve">WIERUCH, Robin: The Road to React with Firebase. </w:t>
      </w:r>
      <w:r w:rsidRPr="00B4505A">
        <w:rPr>
          <w:rStyle w:val="Hyperlink"/>
          <w:color w:val="auto"/>
          <w:u w:val="none"/>
        </w:rPr>
        <w:t>Self-published, 2019.</w:t>
      </w:r>
      <w:r>
        <w:rPr>
          <w:rStyle w:val="Hyperlink"/>
          <w:color w:val="auto"/>
          <w:u w:val="none"/>
        </w:rPr>
        <w:t xml:space="preserve"> </w:t>
      </w:r>
      <w:r w:rsidRPr="00B4505A">
        <w:rPr>
          <w:rStyle w:val="Hyperlink"/>
          <w:color w:val="auto"/>
          <w:u w:val="none"/>
        </w:rPr>
        <w:t>ISBN 978-1795010894.</w:t>
      </w:r>
      <w:bookmarkEnd w:id="108"/>
    </w:p>
    <w:p w14:paraId="68EF7601" w14:textId="2FACF5AC" w:rsidR="007A2C72" w:rsidRDefault="000C41CE" w:rsidP="000C41CE">
      <w:pPr>
        <w:pStyle w:val="ListParagraph"/>
        <w:numPr>
          <w:ilvl w:val="0"/>
          <w:numId w:val="16"/>
        </w:numPr>
        <w:spacing w:before="240"/>
        <w:ind w:left="709" w:hanging="633"/>
        <w:jc w:val="both"/>
      </w:pPr>
      <w:bookmarkStart w:id="109" w:name="_Ref103167486"/>
      <w:r>
        <w:rPr>
          <w:rStyle w:val="Hyperlink"/>
          <w:color w:val="auto"/>
          <w:u w:val="none"/>
        </w:rPr>
        <w:t xml:space="preserve">MORONEY, Laurence: The Definitive Guide to Firebase. Seattle: </w:t>
      </w:r>
      <w:r w:rsidRPr="004B1D49">
        <w:rPr>
          <w:rStyle w:val="Hyperlink"/>
          <w:color w:val="auto"/>
          <w:u w:val="none"/>
        </w:rPr>
        <w:t xml:space="preserve">Apress </w:t>
      </w:r>
      <w:r>
        <w:rPr>
          <w:rStyle w:val="Hyperlink"/>
          <w:color w:val="auto"/>
          <w:u w:val="none"/>
        </w:rPr>
        <w:t xml:space="preserve">2017. ISBN </w:t>
      </w:r>
      <w:r w:rsidRPr="00B4505A">
        <w:rPr>
          <w:rStyle w:val="Hyperlink"/>
          <w:color w:val="auto"/>
          <w:u w:val="none"/>
        </w:rPr>
        <w:t>978-1-4842-2943-9</w:t>
      </w:r>
      <w:r>
        <w:rPr>
          <w:rStyle w:val="Hyperlink"/>
          <w:color w:val="auto"/>
          <w:u w:val="none"/>
        </w:rPr>
        <w:t>.</w:t>
      </w:r>
      <w:bookmarkEnd w:id="109"/>
    </w:p>
    <w:p w14:paraId="25842472" w14:textId="188CF385" w:rsidR="00084EDD" w:rsidRPr="00A829D8" w:rsidRDefault="00084EDD" w:rsidP="00084EDD">
      <w:pPr>
        <w:pStyle w:val="1Nadpis"/>
        <w:numPr>
          <w:ilvl w:val="0"/>
          <w:numId w:val="0"/>
        </w:numPr>
        <w:ind w:left="360" w:hanging="360"/>
      </w:pPr>
      <w:bookmarkStart w:id="110" w:name="_Toc103847747"/>
      <w:bookmarkEnd w:id="85"/>
      <w:r w:rsidRPr="00A829D8">
        <w:lastRenderedPageBreak/>
        <w:t>Prílohy</w:t>
      </w:r>
      <w:bookmarkEnd w:id="110"/>
    </w:p>
    <w:p w14:paraId="5976F65D" w14:textId="2538F475" w:rsidR="00084EDD" w:rsidRPr="00A829D8" w:rsidRDefault="00084EDD" w:rsidP="00084EDD">
      <w:pPr>
        <w:jc w:val="both"/>
      </w:pPr>
      <w:r w:rsidRPr="00A829D8">
        <w:t>Príloha A:</w:t>
      </w:r>
      <w:r w:rsidRPr="00A829D8">
        <w:tab/>
        <w:t xml:space="preserve">CD médium </w:t>
      </w:r>
    </w:p>
    <w:p w14:paraId="43D63C87" w14:textId="77777777" w:rsidR="00084EDD" w:rsidRPr="00A829D8" w:rsidRDefault="00084EDD" w:rsidP="00084EDD">
      <w:pPr>
        <w:jc w:val="both"/>
      </w:pPr>
      <w:r w:rsidRPr="00A829D8">
        <w:t>Príloha B:</w:t>
      </w:r>
      <w:r w:rsidRPr="00A829D8">
        <w:tab/>
        <w:t>Používateľská príručka</w:t>
      </w:r>
    </w:p>
    <w:p w14:paraId="0CDCF2B8" w14:textId="77777777" w:rsidR="00084EDD" w:rsidRPr="00A829D8" w:rsidRDefault="00084EDD" w:rsidP="00084EDD">
      <w:pPr>
        <w:jc w:val="both"/>
      </w:pPr>
      <w:r w:rsidRPr="00A829D8">
        <w:t>Príloha C:</w:t>
      </w:r>
      <w:r w:rsidRPr="00A829D8">
        <w:tab/>
        <w:t>Systémová príručka</w:t>
      </w:r>
    </w:p>
    <w:bookmarkEnd w:id="0"/>
    <w:p w14:paraId="2966C046" w14:textId="295B0E1B" w:rsidR="00084EDD" w:rsidRPr="00A829D8" w:rsidRDefault="00084EDD" w:rsidP="00084EDD">
      <w:pPr>
        <w:jc w:val="both"/>
      </w:pPr>
    </w:p>
    <w:sectPr w:rsidR="00084EDD" w:rsidRPr="00A829D8" w:rsidSect="00764113">
      <w:headerReference w:type="default" r:id="rId60"/>
      <w:footerReference w:type="default" r:id="rId6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7BBB7" w14:textId="77777777" w:rsidR="00526A69" w:rsidRDefault="00526A69" w:rsidP="00DB0F9F">
      <w:pPr>
        <w:spacing w:after="0" w:line="240" w:lineRule="auto"/>
      </w:pPr>
      <w:r>
        <w:separator/>
      </w:r>
    </w:p>
  </w:endnote>
  <w:endnote w:type="continuationSeparator" w:id="0">
    <w:p w14:paraId="0FB981C4" w14:textId="77777777" w:rsidR="00526A69" w:rsidRDefault="00526A69"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Footer"/>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w:t>
        </w:r>
        <w:r w:rsidR="004066F5">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B109A" w14:textId="77777777" w:rsidR="00526A69" w:rsidRDefault="00526A69" w:rsidP="00DB0F9F">
      <w:pPr>
        <w:spacing w:after="0" w:line="240" w:lineRule="auto"/>
      </w:pPr>
      <w:r>
        <w:separator/>
      </w:r>
    </w:p>
  </w:footnote>
  <w:footnote w:type="continuationSeparator" w:id="0">
    <w:p w14:paraId="1A7A5646" w14:textId="77777777" w:rsidR="00526A69" w:rsidRDefault="00526A69"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eader"/>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10237"/>
    <w:rsid w:val="00010D9B"/>
    <w:rsid w:val="00011C5C"/>
    <w:rsid w:val="00015902"/>
    <w:rsid w:val="00022853"/>
    <w:rsid w:val="000228C6"/>
    <w:rsid w:val="0002327B"/>
    <w:rsid w:val="00023AF9"/>
    <w:rsid w:val="00027543"/>
    <w:rsid w:val="00027A3A"/>
    <w:rsid w:val="000310A8"/>
    <w:rsid w:val="00033335"/>
    <w:rsid w:val="000345FC"/>
    <w:rsid w:val="00041527"/>
    <w:rsid w:val="000428E5"/>
    <w:rsid w:val="00043808"/>
    <w:rsid w:val="00044538"/>
    <w:rsid w:val="00046622"/>
    <w:rsid w:val="00054E4C"/>
    <w:rsid w:val="000614A0"/>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C213D"/>
    <w:rsid w:val="000C3F2F"/>
    <w:rsid w:val="000C41CE"/>
    <w:rsid w:val="000C4DC3"/>
    <w:rsid w:val="000C6093"/>
    <w:rsid w:val="000C7D97"/>
    <w:rsid w:val="000D2B19"/>
    <w:rsid w:val="000D443E"/>
    <w:rsid w:val="000D5871"/>
    <w:rsid w:val="000D7459"/>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2004"/>
    <w:rsid w:val="001172A1"/>
    <w:rsid w:val="00126C09"/>
    <w:rsid w:val="00130DB9"/>
    <w:rsid w:val="00132EE0"/>
    <w:rsid w:val="001363F7"/>
    <w:rsid w:val="00137800"/>
    <w:rsid w:val="001408AD"/>
    <w:rsid w:val="0014228F"/>
    <w:rsid w:val="00146B17"/>
    <w:rsid w:val="00146F75"/>
    <w:rsid w:val="00150E5D"/>
    <w:rsid w:val="001526D1"/>
    <w:rsid w:val="00152D09"/>
    <w:rsid w:val="00153176"/>
    <w:rsid w:val="0015321A"/>
    <w:rsid w:val="001558A1"/>
    <w:rsid w:val="0016115D"/>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9141C"/>
    <w:rsid w:val="0019174F"/>
    <w:rsid w:val="00191E8E"/>
    <w:rsid w:val="00195027"/>
    <w:rsid w:val="001952C4"/>
    <w:rsid w:val="001A0BC0"/>
    <w:rsid w:val="001A1D5D"/>
    <w:rsid w:val="001A2F83"/>
    <w:rsid w:val="001A5401"/>
    <w:rsid w:val="001A5688"/>
    <w:rsid w:val="001A7875"/>
    <w:rsid w:val="001B23B1"/>
    <w:rsid w:val="001B64CD"/>
    <w:rsid w:val="001B663F"/>
    <w:rsid w:val="001B71C8"/>
    <w:rsid w:val="001B7279"/>
    <w:rsid w:val="001C452E"/>
    <w:rsid w:val="001C4559"/>
    <w:rsid w:val="001C6228"/>
    <w:rsid w:val="001D10B3"/>
    <w:rsid w:val="001D123F"/>
    <w:rsid w:val="001D1742"/>
    <w:rsid w:val="001D1786"/>
    <w:rsid w:val="001D3477"/>
    <w:rsid w:val="001D3FB6"/>
    <w:rsid w:val="001D6977"/>
    <w:rsid w:val="001D70CB"/>
    <w:rsid w:val="001D7832"/>
    <w:rsid w:val="001E6092"/>
    <w:rsid w:val="001E6CDD"/>
    <w:rsid w:val="001E74E3"/>
    <w:rsid w:val="001F11A3"/>
    <w:rsid w:val="001F79A8"/>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31CA"/>
    <w:rsid w:val="00244E23"/>
    <w:rsid w:val="00253126"/>
    <w:rsid w:val="00253911"/>
    <w:rsid w:val="00253AAA"/>
    <w:rsid w:val="00254020"/>
    <w:rsid w:val="00254114"/>
    <w:rsid w:val="00255FF4"/>
    <w:rsid w:val="00261191"/>
    <w:rsid w:val="00261826"/>
    <w:rsid w:val="00262699"/>
    <w:rsid w:val="002669D9"/>
    <w:rsid w:val="00270574"/>
    <w:rsid w:val="00270640"/>
    <w:rsid w:val="00274B2D"/>
    <w:rsid w:val="002761D0"/>
    <w:rsid w:val="00277F2D"/>
    <w:rsid w:val="002806F3"/>
    <w:rsid w:val="00280E21"/>
    <w:rsid w:val="002816B3"/>
    <w:rsid w:val="00281A87"/>
    <w:rsid w:val="0028383C"/>
    <w:rsid w:val="0028411D"/>
    <w:rsid w:val="00295298"/>
    <w:rsid w:val="00297817"/>
    <w:rsid w:val="00297968"/>
    <w:rsid w:val="002A4DC4"/>
    <w:rsid w:val="002A5639"/>
    <w:rsid w:val="002B01CD"/>
    <w:rsid w:val="002B1F84"/>
    <w:rsid w:val="002B2277"/>
    <w:rsid w:val="002C33CF"/>
    <w:rsid w:val="002C4EDD"/>
    <w:rsid w:val="002C7218"/>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5A64"/>
    <w:rsid w:val="0033629C"/>
    <w:rsid w:val="003429D7"/>
    <w:rsid w:val="00345423"/>
    <w:rsid w:val="00350707"/>
    <w:rsid w:val="003507E4"/>
    <w:rsid w:val="003533AB"/>
    <w:rsid w:val="00354BBD"/>
    <w:rsid w:val="0035722A"/>
    <w:rsid w:val="00357437"/>
    <w:rsid w:val="00360FEC"/>
    <w:rsid w:val="0036150B"/>
    <w:rsid w:val="00362995"/>
    <w:rsid w:val="00363873"/>
    <w:rsid w:val="00365921"/>
    <w:rsid w:val="0036617A"/>
    <w:rsid w:val="00366992"/>
    <w:rsid w:val="00366FBA"/>
    <w:rsid w:val="00377782"/>
    <w:rsid w:val="00383930"/>
    <w:rsid w:val="00385BF5"/>
    <w:rsid w:val="003866CC"/>
    <w:rsid w:val="0039381B"/>
    <w:rsid w:val="003950B1"/>
    <w:rsid w:val="00395737"/>
    <w:rsid w:val="003974EF"/>
    <w:rsid w:val="003A06F2"/>
    <w:rsid w:val="003A0AF4"/>
    <w:rsid w:val="003A18A9"/>
    <w:rsid w:val="003A35EC"/>
    <w:rsid w:val="003A3971"/>
    <w:rsid w:val="003B2AD9"/>
    <w:rsid w:val="003B4B8E"/>
    <w:rsid w:val="003B4D56"/>
    <w:rsid w:val="003C0E24"/>
    <w:rsid w:val="003C16A2"/>
    <w:rsid w:val="003C2941"/>
    <w:rsid w:val="003C399F"/>
    <w:rsid w:val="003C444E"/>
    <w:rsid w:val="003C524E"/>
    <w:rsid w:val="003C6ED2"/>
    <w:rsid w:val="003D154F"/>
    <w:rsid w:val="003D1EE2"/>
    <w:rsid w:val="003D22B9"/>
    <w:rsid w:val="003E13DF"/>
    <w:rsid w:val="003E1412"/>
    <w:rsid w:val="003E61FE"/>
    <w:rsid w:val="003E6317"/>
    <w:rsid w:val="003E69A4"/>
    <w:rsid w:val="003E69C1"/>
    <w:rsid w:val="003E7893"/>
    <w:rsid w:val="003F360D"/>
    <w:rsid w:val="003F6D02"/>
    <w:rsid w:val="00401181"/>
    <w:rsid w:val="00402282"/>
    <w:rsid w:val="0040382D"/>
    <w:rsid w:val="00404A5C"/>
    <w:rsid w:val="00404BB3"/>
    <w:rsid w:val="004066F5"/>
    <w:rsid w:val="00406E02"/>
    <w:rsid w:val="004120C9"/>
    <w:rsid w:val="004122F9"/>
    <w:rsid w:val="0041376C"/>
    <w:rsid w:val="0041655A"/>
    <w:rsid w:val="00416E19"/>
    <w:rsid w:val="004203F5"/>
    <w:rsid w:val="00421824"/>
    <w:rsid w:val="00424D1B"/>
    <w:rsid w:val="0042527B"/>
    <w:rsid w:val="00427484"/>
    <w:rsid w:val="00431B4D"/>
    <w:rsid w:val="00433ADB"/>
    <w:rsid w:val="00435F43"/>
    <w:rsid w:val="00436548"/>
    <w:rsid w:val="00436B74"/>
    <w:rsid w:val="00436B8E"/>
    <w:rsid w:val="00437A8A"/>
    <w:rsid w:val="0044040F"/>
    <w:rsid w:val="00447D2C"/>
    <w:rsid w:val="0045007E"/>
    <w:rsid w:val="0045067B"/>
    <w:rsid w:val="004507D2"/>
    <w:rsid w:val="00452E78"/>
    <w:rsid w:val="004606E6"/>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5394"/>
    <w:rsid w:val="00505D0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71B7"/>
    <w:rsid w:val="005812F6"/>
    <w:rsid w:val="0058308A"/>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6DCD"/>
    <w:rsid w:val="005F7F1C"/>
    <w:rsid w:val="00602DEF"/>
    <w:rsid w:val="00606B51"/>
    <w:rsid w:val="00606F56"/>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50DBA"/>
    <w:rsid w:val="00650F36"/>
    <w:rsid w:val="0065142A"/>
    <w:rsid w:val="00651647"/>
    <w:rsid w:val="006524FA"/>
    <w:rsid w:val="00654503"/>
    <w:rsid w:val="006547F3"/>
    <w:rsid w:val="0065784F"/>
    <w:rsid w:val="00661D96"/>
    <w:rsid w:val="006656FE"/>
    <w:rsid w:val="00671971"/>
    <w:rsid w:val="006725A4"/>
    <w:rsid w:val="006737F0"/>
    <w:rsid w:val="00676B54"/>
    <w:rsid w:val="006824D3"/>
    <w:rsid w:val="00682F96"/>
    <w:rsid w:val="006908A5"/>
    <w:rsid w:val="0069313F"/>
    <w:rsid w:val="00693CCA"/>
    <w:rsid w:val="00694898"/>
    <w:rsid w:val="006954CB"/>
    <w:rsid w:val="006954FA"/>
    <w:rsid w:val="0069647C"/>
    <w:rsid w:val="00696E7D"/>
    <w:rsid w:val="006A1B31"/>
    <w:rsid w:val="006A2F8A"/>
    <w:rsid w:val="006A5088"/>
    <w:rsid w:val="006A7391"/>
    <w:rsid w:val="006B6638"/>
    <w:rsid w:val="006B7085"/>
    <w:rsid w:val="006B70EF"/>
    <w:rsid w:val="006B7895"/>
    <w:rsid w:val="006B7A4A"/>
    <w:rsid w:val="006B7D41"/>
    <w:rsid w:val="006C2B29"/>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58CB"/>
    <w:rsid w:val="0073791E"/>
    <w:rsid w:val="00740D16"/>
    <w:rsid w:val="007413FA"/>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7975"/>
    <w:rsid w:val="007F2BB8"/>
    <w:rsid w:val="007F542E"/>
    <w:rsid w:val="00800F84"/>
    <w:rsid w:val="008016E2"/>
    <w:rsid w:val="00802A19"/>
    <w:rsid w:val="0080430B"/>
    <w:rsid w:val="00804463"/>
    <w:rsid w:val="00804557"/>
    <w:rsid w:val="00804616"/>
    <w:rsid w:val="008048F6"/>
    <w:rsid w:val="008071FB"/>
    <w:rsid w:val="0080789B"/>
    <w:rsid w:val="008226AE"/>
    <w:rsid w:val="00824857"/>
    <w:rsid w:val="00826069"/>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727BA"/>
    <w:rsid w:val="00873AE0"/>
    <w:rsid w:val="00877A46"/>
    <w:rsid w:val="00881E7E"/>
    <w:rsid w:val="008820DC"/>
    <w:rsid w:val="0088283E"/>
    <w:rsid w:val="00886638"/>
    <w:rsid w:val="00893DC7"/>
    <w:rsid w:val="008945CF"/>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D5641"/>
    <w:rsid w:val="008E123B"/>
    <w:rsid w:val="008E21A7"/>
    <w:rsid w:val="008E3E26"/>
    <w:rsid w:val="008E4CF9"/>
    <w:rsid w:val="008E5B00"/>
    <w:rsid w:val="008E5B50"/>
    <w:rsid w:val="008E6196"/>
    <w:rsid w:val="008E6240"/>
    <w:rsid w:val="008F1ED2"/>
    <w:rsid w:val="008F38FD"/>
    <w:rsid w:val="008F48AD"/>
    <w:rsid w:val="008F625D"/>
    <w:rsid w:val="008F7E50"/>
    <w:rsid w:val="009039FD"/>
    <w:rsid w:val="009047D1"/>
    <w:rsid w:val="00905472"/>
    <w:rsid w:val="00905BB5"/>
    <w:rsid w:val="00910AE0"/>
    <w:rsid w:val="009119B4"/>
    <w:rsid w:val="00911B54"/>
    <w:rsid w:val="009135D0"/>
    <w:rsid w:val="009135DA"/>
    <w:rsid w:val="009146C9"/>
    <w:rsid w:val="009151D5"/>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3065"/>
    <w:rsid w:val="00954946"/>
    <w:rsid w:val="00963C64"/>
    <w:rsid w:val="0097005B"/>
    <w:rsid w:val="0097436B"/>
    <w:rsid w:val="0097552C"/>
    <w:rsid w:val="00976543"/>
    <w:rsid w:val="009800FA"/>
    <w:rsid w:val="00980C3D"/>
    <w:rsid w:val="00984229"/>
    <w:rsid w:val="00993337"/>
    <w:rsid w:val="00995BFE"/>
    <w:rsid w:val="00997482"/>
    <w:rsid w:val="009A1038"/>
    <w:rsid w:val="009A2856"/>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4B67"/>
    <w:rsid w:val="009D4F44"/>
    <w:rsid w:val="009D699D"/>
    <w:rsid w:val="009E28F6"/>
    <w:rsid w:val="009E76A2"/>
    <w:rsid w:val="009F16B3"/>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BAA"/>
    <w:rsid w:val="00AE469F"/>
    <w:rsid w:val="00AE5C21"/>
    <w:rsid w:val="00B00CC8"/>
    <w:rsid w:val="00B06127"/>
    <w:rsid w:val="00B06608"/>
    <w:rsid w:val="00B102B8"/>
    <w:rsid w:val="00B10708"/>
    <w:rsid w:val="00B108C8"/>
    <w:rsid w:val="00B10B34"/>
    <w:rsid w:val="00B11F5C"/>
    <w:rsid w:val="00B122B1"/>
    <w:rsid w:val="00B13F89"/>
    <w:rsid w:val="00B1461E"/>
    <w:rsid w:val="00B16010"/>
    <w:rsid w:val="00B17235"/>
    <w:rsid w:val="00B21364"/>
    <w:rsid w:val="00B22DBB"/>
    <w:rsid w:val="00B23CF1"/>
    <w:rsid w:val="00B25EE1"/>
    <w:rsid w:val="00B279D0"/>
    <w:rsid w:val="00B34A80"/>
    <w:rsid w:val="00B350FC"/>
    <w:rsid w:val="00B409C6"/>
    <w:rsid w:val="00B40A43"/>
    <w:rsid w:val="00B40A8C"/>
    <w:rsid w:val="00B4122F"/>
    <w:rsid w:val="00B418FA"/>
    <w:rsid w:val="00B4505A"/>
    <w:rsid w:val="00B45252"/>
    <w:rsid w:val="00B46679"/>
    <w:rsid w:val="00B577D1"/>
    <w:rsid w:val="00B648E3"/>
    <w:rsid w:val="00B72D27"/>
    <w:rsid w:val="00B751A7"/>
    <w:rsid w:val="00B84A3A"/>
    <w:rsid w:val="00B90F5A"/>
    <w:rsid w:val="00B9219E"/>
    <w:rsid w:val="00B96E67"/>
    <w:rsid w:val="00B96EC2"/>
    <w:rsid w:val="00B96FEE"/>
    <w:rsid w:val="00BA0D17"/>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7575"/>
    <w:rsid w:val="00BD080B"/>
    <w:rsid w:val="00BD3AE3"/>
    <w:rsid w:val="00BD6100"/>
    <w:rsid w:val="00BE331C"/>
    <w:rsid w:val="00BE3648"/>
    <w:rsid w:val="00BF0B0B"/>
    <w:rsid w:val="00BF27DD"/>
    <w:rsid w:val="00C00D4E"/>
    <w:rsid w:val="00C02BFD"/>
    <w:rsid w:val="00C065CD"/>
    <w:rsid w:val="00C13169"/>
    <w:rsid w:val="00C13752"/>
    <w:rsid w:val="00C17B1E"/>
    <w:rsid w:val="00C21F8B"/>
    <w:rsid w:val="00C22FD4"/>
    <w:rsid w:val="00C27351"/>
    <w:rsid w:val="00C27413"/>
    <w:rsid w:val="00C277C6"/>
    <w:rsid w:val="00C30910"/>
    <w:rsid w:val="00C30EA6"/>
    <w:rsid w:val="00C32484"/>
    <w:rsid w:val="00C33D20"/>
    <w:rsid w:val="00C357BF"/>
    <w:rsid w:val="00C364EC"/>
    <w:rsid w:val="00C371E1"/>
    <w:rsid w:val="00C40DE0"/>
    <w:rsid w:val="00C4126F"/>
    <w:rsid w:val="00C42BA5"/>
    <w:rsid w:val="00C43584"/>
    <w:rsid w:val="00C47ED1"/>
    <w:rsid w:val="00C52DEB"/>
    <w:rsid w:val="00C53FDC"/>
    <w:rsid w:val="00C55303"/>
    <w:rsid w:val="00C55340"/>
    <w:rsid w:val="00C55683"/>
    <w:rsid w:val="00C565F7"/>
    <w:rsid w:val="00C60186"/>
    <w:rsid w:val="00C61025"/>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732C"/>
    <w:rsid w:val="00CA7D2F"/>
    <w:rsid w:val="00CB0B9E"/>
    <w:rsid w:val="00CB19C3"/>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F39"/>
    <w:rsid w:val="00D045C6"/>
    <w:rsid w:val="00D0565A"/>
    <w:rsid w:val="00D1048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60595"/>
    <w:rsid w:val="00D643D9"/>
    <w:rsid w:val="00D6583A"/>
    <w:rsid w:val="00D65F25"/>
    <w:rsid w:val="00D7231B"/>
    <w:rsid w:val="00D7449D"/>
    <w:rsid w:val="00D762DE"/>
    <w:rsid w:val="00D77CAC"/>
    <w:rsid w:val="00D80A68"/>
    <w:rsid w:val="00D86727"/>
    <w:rsid w:val="00D86F29"/>
    <w:rsid w:val="00D86F67"/>
    <w:rsid w:val="00D93CD6"/>
    <w:rsid w:val="00D946A5"/>
    <w:rsid w:val="00D957FA"/>
    <w:rsid w:val="00DA07D6"/>
    <w:rsid w:val="00DA60C6"/>
    <w:rsid w:val="00DA6EA3"/>
    <w:rsid w:val="00DB0F9F"/>
    <w:rsid w:val="00DB3F8A"/>
    <w:rsid w:val="00DB4559"/>
    <w:rsid w:val="00DB509A"/>
    <w:rsid w:val="00DC1771"/>
    <w:rsid w:val="00DC4698"/>
    <w:rsid w:val="00DC7386"/>
    <w:rsid w:val="00DD1B04"/>
    <w:rsid w:val="00DD377E"/>
    <w:rsid w:val="00DD667F"/>
    <w:rsid w:val="00DE4DA5"/>
    <w:rsid w:val="00DE501C"/>
    <w:rsid w:val="00DE6E9F"/>
    <w:rsid w:val="00DE77FC"/>
    <w:rsid w:val="00DF2CF8"/>
    <w:rsid w:val="00DF4B12"/>
    <w:rsid w:val="00E05243"/>
    <w:rsid w:val="00E05790"/>
    <w:rsid w:val="00E15173"/>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601"/>
    <w:rsid w:val="00E51A95"/>
    <w:rsid w:val="00E52C31"/>
    <w:rsid w:val="00E53216"/>
    <w:rsid w:val="00E60D3E"/>
    <w:rsid w:val="00E627FB"/>
    <w:rsid w:val="00E62B33"/>
    <w:rsid w:val="00E634A2"/>
    <w:rsid w:val="00E6355C"/>
    <w:rsid w:val="00E67B57"/>
    <w:rsid w:val="00E71979"/>
    <w:rsid w:val="00E73565"/>
    <w:rsid w:val="00E746CA"/>
    <w:rsid w:val="00E756EB"/>
    <w:rsid w:val="00E75E60"/>
    <w:rsid w:val="00E767D1"/>
    <w:rsid w:val="00E769D2"/>
    <w:rsid w:val="00E77D0A"/>
    <w:rsid w:val="00E87B9C"/>
    <w:rsid w:val="00E9029C"/>
    <w:rsid w:val="00E94761"/>
    <w:rsid w:val="00E94A3A"/>
    <w:rsid w:val="00E94C1F"/>
    <w:rsid w:val="00E957FC"/>
    <w:rsid w:val="00E95E52"/>
    <w:rsid w:val="00EA476A"/>
    <w:rsid w:val="00EA49C1"/>
    <w:rsid w:val="00EA6FAF"/>
    <w:rsid w:val="00EB0257"/>
    <w:rsid w:val="00EB04F0"/>
    <w:rsid w:val="00EB0888"/>
    <w:rsid w:val="00EB0945"/>
    <w:rsid w:val="00EB38BB"/>
    <w:rsid w:val="00EB4418"/>
    <w:rsid w:val="00EB5FD9"/>
    <w:rsid w:val="00EC0AA1"/>
    <w:rsid w:val="00EC248E"/>
    <w:rsid w:val="00EC5A7E"/>
    <w:rsid w:val="00EC78E9"/>
    <w:rsid w:val="00ED2A0F"/>
    <w:rsid w:val="00ED2A43"/>
    <w:rsid w:val="00ED5833"/>
    <w:rsid w:val="00EE0FB0"/>
    <w:rsid w:val="00EE30A5"/>
    <w:rsid w:val="00EE69F5"/>
    <w:rsid w:val="00EF1262"/>
    <w:rsid w:val="00EF1F77"/>
    <w:rsid w:val="00EF300D"/>
    <w:rsid w:val="00EF3F76"/>
    <w:rsid w:val="00EF45A5"/>
    <w:rsid w:val="00EF655B"/>
    <w:rsid w:val="00EF7B8D"/>
    <w:rsid w:val="00F01169"/>
    <w:rsid w:val="00F01598"/>
    <w:rsid w:val="00F04027"/>
    <w:rsid w:val="00F060E8"/>
    <w:rsid w:val="00F07350"/>
    <w:rsid w:val="00F1068F"/>
    <w:rsid w:val="00F1177B"/>
    <w:rsid w:val="00F13655"/>
    <w:rsid w:val="00F178F8"/>
    <w:rsid w:val="00F339BE"/>
    <w:rsid w:val="00F33F13"/>
    <w:rsid w:val="00F3700F"/>
    <w:rsid w:val="00F37746"/>
    <w:rsid w:val="00F41795"/>
    <w:rsid w:val="00F41CBF"/>
    <w:rsid w:val="00F47BA4"/>
    <w:rsid w:val="00F5373C"/>
    <w:rsid w:val="00F54EEC"/>
    <w:rsid w:val="00F5702F"/>
    <w:rsid w:val="00F622C0"/>
    <w:rsid w:val="00F70CCB"/>
    <w:rsid w:val="00F7288B"/>
    <w:rsid w:val="00F77F90"/>
    <w:rsid w:val="00F84055"/>
    <w:rsid w:val="00F90A7E"/>
    <w:rsid w:val="00F9143C"/>
    <w:rsid w:val="00FA0D18"/>
    <w:rsid w:val="00FA193A"/>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8D7"/>
    <w:pPr>
      <w:spacing w:line="360" w:lineRule="auto"/>
    </w:pPr>
  </w:style>
  <w:style w:type="paragraph" w:styleId="Heading1">
    <w:name w:val="heading 1"/>
    <w:basedOn w:val="Normal"/>
    <w:next w:val="Normal"/>
    <w:link w:val="Heading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ED2"/>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F1ED2"/>
    <w:rPr>
      <w:rFonts w:asciiTheme="majorHAnsi" w:eastAsiaTheme="majorEastAsia" w:hAnsiTheme="majorHAnsi" w:cstheme="majorBidi"/>
      <w:b/>
      <w:sz w:val="26"/>
      <w:szCs w:val="26"/>
    </w:rPr>
  </w:style>
  <w:style w:type="paragraph" w:styleId="ListParagraph">
    <w:name w:val="List Paragraph"/>
    <w:basedOn w:val="Normal"/>
    <w:uiPriority w:val="34"/>
    <w:qFormat/>
    <w:rsid w:val="004E7B04"/>
    <w:pPr>
      <w:ind w:left="720"/>
      <w:contextualSpacing/>
    </w:pPr>
  </w:style>
  <w:style w:type="paragraph" w:customStyle="1" w:styleId="2Nadpis">
    <w:name w:val="2. Nadpis"/>
    <w:basedOn w:val="Heading2"/>
    <w:next w:val="Normal"/>
    <w:link w:val="2NadpisChar"/>
    <w:qFormat/>
    <w:rsid w:val="004E7B04"/>
    <w:pPr>
      <w:numPr>
        <w:ilvl w:val="1"/>
        <w:numId w:val="1"/>
      </w:numPr>
      <w:ind w:left="792"/>
    </w:pPr>
  </w:style>
  <w:style w:type="paragraph" w:customStyle="1" w:styleId="1Nadpis">
    <w:name w:val="1. Nadpis"/>
    <w:basedOn w:val="Heading1"/>
    <w:next w:val="Normal"/>
    <w:link w:val="1NadpisChar"/>
    <w:qFormat/>
    <w:rsid w:val="00281A87"/>
    <w:pPr>
      <w:pageBreakBefore/>
      <w:numPr>
        <w:numId w:val="1"/>
      </w:numPr>
      <w:ind w:left="357" w:hanging="357"/>
    </w:pPr>
  </w:style>
  <w:style w:type="character" w:customStyle="1" w:styleId="2NadpisChar">
    <w:name w:val="2. Nadpis Char"/>
    <w:basedOn w:val="Heading2Char"/>
    <w:link w:val="2Nadpis"/>
    <w:rsid w:val="004E7B04"/>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Heading1Char"/>
    <w:link w:val="1Nadpis"/>
    <w:rsid w:val="00281A87"/>
    <w:rPr>
      <w:rFonts w:asciiTheme="majorHAnsi" w:eastAsiaTheme="majorEastAsia" w:hAnsiTheme="majorHAnsi" w:cstheme="majorBidi"/>
      <w:b/>
      <w:sz w:val="32"/>
      <w:szCs w:val="32"/>
    </w:rPr>
  </w:style>
  <w:style w:type="paragraph" w:customStyle="1" w:styleId="3Nadpis">
    <w:name w:val="3. Nadpis"/>
    <w:basedOn w:val="Heading3"/>
    <w:next w:val="Normal"/>
    <w:link w:val="3NadpisChar"/>
    <w:qFormat/>
    <w:rsid w:val="004E7B04"/>
    <w:pPr>
      <w:numPr>
        <w:ilvl w:val="2"/>
        <w:numId w:val="1"/>
      </w:numPr>
    </w:pPr>
    <w:rPr>
      <w:b/>
      <w:color w:val="auto"/>
    </w:rPr>
  </w:style>
  <w:style w:type="character" w:customStyle="1" w:styleId="Heading4Char">
    <w:name w:val="Heading 4 Char"/>
    <w:basedOn w:val="DefaultParagraphFont"/>
    <w:link w:val="Heading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Heading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Heading4"/>
    <w:next w:val="Normal"/>
    <w:link w:val="4NadpisChar"/>
    <w:qFormat/>
    <w:rsid w:val="0077530D"/>
    <w:pPr>
      <w:numPr>
        <w:ilvl w:val="3"/>
        <w:numId w:val="1"/>
      </w:numPr>
      <w:ind w:left="1582" w:hanging="505"/>
    </w:pPr>
    <w:rPr>
      <w:b/>
      <w:i w:val="0"/>
      <w:color w:val="auto"/>
    </w:rPr>
  </w:style>
  <w:style w:type="table" w:styleId="TableGrid">
    <w:name w:val="Table Grid"/>
    <w:basedOn w:val="TableNormal"/>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Heading4Char"/>
    <w:link w:val="4Nadpis"/>
    <w:rsid w:val="0077530D"/>
    <w:rPr>
      <w:rFonts w:asciiTheme="majorHAnsi" w:eastAsiaTheme="majorEastAsia" w:hAnsiTheme="majorHAnsi" w:cstheme="majorBidi"/>
      <w:b/>
      <w:i w:val="0"/>
      <w:iCs/>
      <w:color w:val="2E74B5" w:themeColor="accent1" w:themeShade="BF"/>
    </w:rPr>
  </w:style>
  <w:style w:type="paragraph" w:styleId="BalloonText">
    <w:name w:val="Balloon Text"/>
    <w:basedOn w:val="Normal"/>
    <w:link w:val="BalloonTextChar"/>
    <w:uiPriority w:val="99"/>
    <w:semiHidden/>
    <w:unhideWhenUsed/>
    <w:rsid w:val="00A306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061D"/>
    <w:rPr>
      <w:rFonts w:ascii="Segoe UI" w:hAnsi="Segoe UI" w:cs="Segoe UI"/>
      <w:sz w:val="18"/>
      <w:szCs w:val="18"/>
    </w:rPr>
  </w:style>
  <w:style w:type="paragraph" w:styleId="TOCHeading">
    <w:name w:val="TOC Heading"/>
    <w:basedOn w:val="Heading1"/>
    <w:next w:val="Normal"/>
    <w:uiPriority w:val="39"/>
    <w:unhideWhenUsed/>
    <w:qFormat/>
    <w:rsid w:val="00DB0F9F"/>
    <w:pPr>
      <w:spacing w:line="259" w:lineRule="auto"/>
      <w:outlineLvl w:val="9"/>
    </w:pPr>
    <w:rPr>
      <w:b w:val="0"/>
      <w:color w:val="2E74B5" w:themeColor="accent1" w:themeShade="BF"/>
      <w:lang w:eastAsia="sk-SK"/>
    </w:rPr>
  </w:style>
  <w:style w:type="paragraph" w:styleId="TOC1">
    <w:name w:val="toc 1"/>
    <w:basedOn w:val="Normal"/>
    <w:next w:val="Normal"/>
    <w:autoRedefine/>
    <w:uiPriority w:val="39"/>
    <w:unhideWhenUsed/>
    <w:rsid w:val="00DB0F9F"/>
    <w:pPr>
      <w:spacing w:after="100"/>
    </w:pPr>
  </w:style>
  <w:style w:type="paragraph" w:styleId="TOC2">
    <w:name w:val="toc 2"/>
    <w:basedOn w:val="Normal"/>
    <w:next w:val="Normal"/>
    <w:autoRedefine/>
    <w:uiPriority w:val="39"/>
    <w:unhideWhenUsed/>
    <w:rsid w:val="00DB0F9F"/>
    <w:pPr>
      <w:spacing w:after="100"/>
      <w:ind w:left="220"/>
    </w:pPr>
  </w:style>
  <w:style w:type="paragraph" w:styleId="TOC3">
    <w:name w:val="toc 3"/>
    <w:basedOn w:val="Normal"/>
    <w:next w:val="Normal"/>
    <w:autoRedefine/>
    <w:uiPriority w:val="39"/>
    <w:unhideWhenUsed/>
    <w:rsid w:val="00DB0F9F"/>
    <w:pPr>
      <w:spacing w:after="100"/>
      <w:ind w:left="440"/>
    </w:pPr>
  </w:style>
  <w:style w:type="character" w:styleId="Hyperlink">
    <w:name w:val="Hyperlink"/>
    <w:basedOn w:val="DefaultParagraphFont"/>
    <w:uiPriority w:val="99"/>
    <w:unhideWhenUsed/>
    <w:rsid w:val="00DB0F9F"/>
    <w:rPr>
      <w:color w:val="0563C1" w:themeColor="hyperlink"/>
      <w:u w:val="single"/>
    </w:rPr>
  </w:style>
  <w:style w:type="paragraph" w:styleId="Header">
    <w:name w:val="header"/>
    <w:basedOn w:val="Normal"/>
    <w:link w:val="HeaderChar"/>
    <w:uiPriority w:val="99"/>
    <w:unhideWhenUsed/>
    <w:rsid w:val="00DB0F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DB0F9F"/>
  </w:style>
  <w:style w:type="paragraph" w:styleId="Footer">
    <w:name w:val="footer"/>
    <w:basedOn w:val="Normal"/>
    <w:link w:val="FooterChar"/>
    <w:uiPriority w:val="99"/>
    <w:unhideWhenUsed/>
    <w:rsid w:val="00DB0F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DB0F9F"/>
  </w:style>
  <w:style w:type="paragraph" w:styleId="Caption">
    <w:name w:val="caption"/>
    <w:basedOn w:val="Normal"/>
    <w:next w:val="Normal"/>
    <w:uiPriority w:val="35"/>
    <w:unhideWhenUsed/>
    <w:qFormat/>
    <w:rsid w:val="00A83B1F"/>
    <w:pPr>
      <w:spacing w:after="200" w:line="240" w:lineRule="auto"/>
      <w:jc w:val="center"/>
    </w:pPr>
    <w:rPr>
      <w:iCs/>
      <w:szCs w:val="18"/>
    </w:rPr>
  </w:style>
  <w:style w:type="paragraph" w:styleId="TableofFigures">
    <w:name w:val="table of figures"/>
    <w:basedOn w:val="Normal"/>
    <w:next w:val="Normal"/>
    <w:uiPriority w:val="99"/>
    <w:unhideWhenUsed/>
    <w:rsid w:val="001F79A8"/>
    <w:pPr>
      <w:spacing w:after="0"/>
    </w:pPr>
  </w:style>
  <w:style w:type="character" w:customStyle="1" w:styleId="st">
    <w:name w:val="st"/>
    <w:basedOn w:val="DefaultParagraphFont"/>
    <w:rsid w:val="000345FC"/>
  </w:style>
  <w:style w:type="paragraph" w:styleId="Bibliography">
    <w:name w:val="Bibliography"/>
    <w:basedOn w:val="Normal"/>
    <w:next w:val="Normal"/>
    <w:uiPriority w:val="37"/>
    <w:unhideWhenUsed/>
    <w:rsid w:val="0030444E"/>
  </w:style>
  <w:style w:type="paragraph" w:customStyle="1" w:styleId="ZoznamLiteratury">
    <w:name w:val="Zoznam Literatury"/>
    <w:basedOn w:val="Normal"/>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alWeb">
    <w:name w:val="Normal (Web)"/>
    <w:basedOn w:val="Normal"/>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UnresolvedMention">
    <w:name w:val="Unresolved Mention"/>
    <w:basedOn w:val="DefaultParagraphFont"/>
    <w:uiPriority w:val="99"/>
    <w:semiHidden/>
    <w:unhideWhenUsed/>
    <w:rsid w:val="00F37746"/>
    <w:rPr>
      <w:color w:val="605E5C"/>
      <w:shd w:val="clear" w:color="auto" w:fill="E1DFDD"/>
    </w:rPr>
  </w:style>
  <w:style w:type="character" w:styleId="FollowedHyperlink">
    <w:name w:val="FollowedHyperlink"/>
    <w:basedOn w:val="DefaultParagraphFont"/>
    <w:uiPriority w:val="99"/>
    <w:semiHidden/>
    <w:unhideWhenUsed/>
    <w:rsid w:val="00EF300D"/>
    <w:rPr>
      <w:color w:val="954F72" w:themeColor="followedHyperlink"/>
      <w:u w:val="single"/>
    </w:rPr>
  </w:style>
  <w:style w:type="paragraph" w:styleId="EndnoteText">
    <w:name w:val="endnote text"/>
    <w:basedOn w:val="Normal"/>
    <w:link w:val="EndnoteTextChar"/>
    <w:uiPriority w:val="99"/>
    <w:semiHidden/>
    <w:unhideWhenUsed/>
    <w:rsid w:val="003F6D0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F6D02"/>
    <w:rPr>
      <w:sz w:val="20"/>
      <w:szCs w:val="20"/>
    </w:rPr>
  </w:style>
  <w:style w:type="character" w:styleId="EndnoteReference">
    <w:name w:val="endnote reference"/>
    <w:basedOn w:val="DefaultParagraphFont"/>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CommentReference">
    <w:name w:val="annotation reference"/>
    <w:basedOn w:val="DefaultParagraphFont"/>
    <w:uiPriority w:val="99"/>
    <w:semiHidden/>
    <w:unhideWhenUsed/>
    <w:rsid w:val="00130DB9"/>
    <w:rPr>
      <w:sz w:val="16"/>
      <w:szCs w:val="16"/>
    </w:rPr>
  </w:style>
  <w:style w:type="paragraph" w:styleId="CommentText">
    <w:name w:val="annotation text"/>
    <w:basedOn w:val="Normal"/>
    <w:link w:val="CommentTextChar"/>
    <w:uiPriority w:val="99"/>
    <w:semiHidden/>
    <w:unhideWhenUsed/>
    <w:rsid w:val="00130DB9"/>
    <w:pPr>
      <w:spacing w:line="240" w:lineRule="auto"/>
    </w:pPr>
    <w:rPr>
      <w:sz w:val="20"/>
      <w:szCs w:val="20"/>
    </w:rPr>
  </w:style>
  <w:style w:type="character" w:customStyle="1" w:styleId="CommentTextChar">
    <w:name w:val="Comment Text Char"/>
    <w:basedOn w:val="DefaultParagraphFont"/>
    <w:link w:val="CommentText"/>
    <w:uiPriority w:val="99"/>
    <w:semiHidden/>
    <w:rsid w:val="00130DB9"/>
    <w:rPr>
      <w:sz w:val="20"/>
      <w:szCs w:val="20"/>
    </w:rPr>
  </w:style>
  <w:style w:type="paragraph" w:styleId="CommentSubject">
    <w:name w:val="annotation subject"/>
    <w:basedOn w:val="CommentText"/>
    <w:next w:val="CommentText"/>
    <w:link w:val="CommentSubjectChar"/>
    <w:uiPriority w:val="99"/>
    <w:semiHidden/>
    <w:unhideWhenUsed/>
    <w:rsid w:val="00130DB9"/>
    <w:rPr>
      <w:b/>
      <w:bCs/>
    </w:rPr>
  </w:style>
  <w:style w:type="character" w:customStyle="1" w:styleId="CommentSubjectChar">
    <w:name w:val="Comment Subject Char"/>
    <w:basedOn w:val="CommentTextChar"/>
    <w:link w:val="CommentSubject"/>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https://www.macblog.sk/2019/okienko-do-minulosti-historia-ios/" TargetMode="External"/><Relationship Id="rId50" Type="http://schemas.openxmlformats.org/officeDocument/2006/relationships/hyperlink" Target="https://www.simplilearn.com/tutorials/reactjs-tutorial/what-is-reactjs" TargetMode="External"/><Relationship Id="rId55"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54" Type="http://schemas.openxmlformats.org/officeDocument/2006/relationships/hyperlink" Target="https://blog.logrocket.com/pros-and-cons-of-flutter-app-developmen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mailto:lekar@evizita.sk" TargetMode="External"/><Relationship Id="rId40" Type="http://schemas.openxmlformats.org/officeDocument/2006/relationships/image" Target="media/image30.png"/><Relationship Id="rId45" Type="http://schemas.openxmlformats.org/officeDocument/2006/relationships/hyperlink" Target="https://gs.statcounter.com/os-market-share/mobile-tablet/worldwide/" TargetMode="External"/><Relationship Id="rId53" Type="http://schemas.openxmlformats.org/officeDocument/2006/relationships/hyperlink" Target="https://procoders.tech/blog/flutter-vs-xamarin/" TargetMode="External"/><Relationship Id="rId58" Type="http://schemas.openxmlformats.org/officeDocument/2006/relationships/hyperlink" Target="https://play.google.com/store/apps/details?id=com.cliniconlin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sestra@evizita.sk" TargetMode="External"/><Relationship Id="rId49" Type="http://schemas.openxmlformats.org/officeDocument/2006/relationships/hyperlink" Target="https://clevertap.com/blog/types-of-mobile-apps/" TargetMode="External"/><Relationship Id="rId57" Type="http://schemas.openxmlformats.org/officeDocument/2006/relationships/hyperlink" Target="https://play.google.com/store/apps/details?id=vladimir.yerokhin.medicalrecord" TargetMode="External"/><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yperlink" Target="https://docs.microsoft.com/en-us/xamarin/get-started/what-is-xamarin"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hyperlink" Target="https://www.netsolutions.com/insights/native-vs-hybrid-vs-cross-platform/" TargetMode="External"/><Relationship Id="rId56" Type="http://schemas.openxmlformats.org/officeDocument/2006/relationships/hyperlink" Target="https://play.google.com/store/apps/details?id=com.bluefish.bloodpressure&amp;gl=SK" TargetMode="External"/><Relationship Id="rId8" Type="http://schemas.openxmlformats.org/officeDocument/2006/relationships/image" Target="media/image1.png"/><Relationship Id="rId51" Type="http://schemas.openxmlformats.org/officeDocument/2006/relationships/hyperlink" Target="https://www.simplilearn.com/react-native-tutorial-article?referrer=search&amp;tag=React%20nativ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nemocnicasaca@evizita.sk" TargetMode="External"/><Relationship Id="rId46" Type="http://schemas.openxmlformats.org/officeDocument/2006/relationships/hyperlink" Target="https://easternpeak.com/blog/android-vs-ios-development-which-platform-first/" TargetMode="External"/><Relationship Id="rId59" Type="http://schemas.openxmlformats.org/officeDocument/2006/relationships/hyperlink" Target="https://medium.com/agileinsider/how-to-create-effective-user-personas-9e383d166c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9172</TotalTime>
  <Pages>53</Pages>
  <Words>11683</Words>
  <Characters>66595</Characters>
  <Application>Microsoft Office Word</Application>
  <DocSecurity>0</DocSecurity>
  <Lines>554</Lines>
  <Paragraphs>156</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78122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105</cp:revision>
  <cp:lastPrinted>2014-03-17T12:58:00Z</cp:lastPrinted>
  <dcterms:created xsi:type="dcterms:W3CDTF">2022-05-08T11:51:00Z</dcterms:created>
  <dcterms:modified xsi:type="dcterms:W3CDTF">2022-05-19T08:16:00Z</dcterms:modified>
</cp:coreProperties>
</file>