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14:paraId="6B5C5C54" w14:textId="77777777" w:rsidTr="00936723">
        <w:trPr>
          <w:trHeight w:val="5330"/>
        </w:trPr>
        <w:tc>
          <w:tcPr>
            <w:tcW w:w="5000" w:type="pct"/>
            <w:gridSpan w:val="2"/>
          </w:tcPr>
          <w:p w14:paraId="21402773" w14:textId="77777777" w:rsidR="00B102B8" w:rsidRPr="00A829D8" w:rsidRDefault="00B102B8" w:rsidP="00B102B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C628A30" w14:textId="77777777" w:rsidR="00B102B8" w:rsidRPr="00A829D8" w:rsidRDefault="00B102B8" w:rsidP="00B102B8">
            <w:pPr>
              <w:spacing w:line="259" w:lineRule="auto"/>
              <w:jc w:val="center"/>
              <w:rPr>
                <w:caps/>
                <w:sz w:val="32"/>
                <w:szCs w:val="32"/>
              </w:rPr>
            </w:pPr>
            <w:r w:rsidRPr="00A829D8">
              <w:rPr>
                <w:b/>
                <w:caps/>
                <w:sz w:val="30"/>
                <w:szCs w:val="30"/>
              </w:rPr>
              <w:t>FAKULTA ELEKTROTECHNIKY A INFORMATIKY</w:t>
            </w:r>
          </w:p>
        </w:tc>
      </w:tr>
      <w:tr w:rsidR="00B102B8" w:rsidRPr="00A829D8" w14:paraId="1D5C9F17" w14:textId="77777777" w:rsidTr="00936723">
        <w:trPr>
          <w:trHeight w:val="2161"/>
        </w:trPr>
        <w:tc>
          <w:tcPr>
            <w:tcW w:w="5000" w:type="pct"/>
            <w:gridSpan w:val="2"/>
            <w:vAlign w:val="center"/>
          </w:tcPr>
          <w:p w14:paraId="65653A8A" w14:textId="77777777" w:rsidR="00654503" w:rsidRDefault="00B102B8" w:rsidP="00654503">
            <w:pPr>
              <w:spacing w:line="259" w:lineRule="auto"/>
              <w:jc w:val="center"/>
              <w:rPr>
                <w:b/>
                <w:sz w:val="36"/>
              </w:rPr>
            </w:pPr>
            <w:r w:rsidRPr="00A829D8">
              <w:rPr>
                <w:b/>
                <w:sz w:val="36"/>
              </w:rPr>
              <w:t>NÁ</w:t>
            </w:r>
            <w:r w:rsidR="00654503">
              <w:rPr>
                <w:b/>
                <w:sz w:val="36"/>
              </w:rPr>
              <w:t>VRH A VYTVORENIE APLIKÁCIE PRE POMOC ZDRAVOTNÍKOM PRI PRAVIDELNEJ LEKÁRSKEJ VIZITE</w:t>
            </w:r>
          </w:p>
          <w:p w14:paraId="5E5927E7" w14:textId="6B458752" w:rsidR="00B102B8" w:rsidRPr="00A829D8" w:rsidRDefault="00B102B8" w:rsidP="00654503">
            <w:pPr>
              <w:spacing w:line="259" w:lineRule="auto"/>
              <w:jc w:val="center"/>
              <w:rPr>
                <w:sz w:val="32"/>
                <w:szCs w:val="32"/>
              </w:rPr>
            </w:pPr>
            <w:r w:rsidRPr="00A829D8">
              <w:rPr>
                <w:b/>
                <w:sz w:val="32"/>
                <w:szCs w:val="32"/>
              </w:rPr>
              <w:t>Bakalárska práca</w:t>
            </w:r>
          </w:p>
        </w:tc>
      </w:tr>
      <w:tr w:rsidR="00B102B8" w:rsidRPr="00A829D8" w14:paraId="64FD4C8D" w14:textId="77777777" w:rsidTr="00936723">
        <w:trPr>
          <w:trHeight w:val="4768"/>
        </w:trPr>
        <w:tc>
          <w:tcPr>
            <w:tcW w:w="5000" w:type="pct"/>
            <w:gridSpan w:val="2"/>
          </w:tcPr>
          <w:p w14:paraId="054FE47D" w14:textId="77777777" w:rsidR="00B102B8" w:rsidRPr="00A829D8" w:rsidRDefault="00B102B8">
            <w:pPr>
              <w:spacing w:line="259" w:lineRule="auto"/>
            </w:pPr>
          </w:p>
        </w:tc>
      </w:tr>
      <w:tr w:rsidR="00764113" w:rsidRPr="00A829D8" w14:paraId="19EE4C31" w14:textId="77777777" w:rsidTr="00936723">
        <w:trPr>
          <w:trHeight w:val="652"/>
        </w:trPr>
        <w:tc>
          <w:tcPr>
            <w:tcW w:w="1200" w:type="pct"/>
            <w:vAlign w:val="bottom"/>
          </w:tcPr>
          <w:p w14:paraId="646E9F74" w14:textId="56313EDB"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7D3654">
              <w:rPr>
                <w:b/>
                <w:noProof/>
                <w:sz w:val="32"/>
              </w:rPr>
              <w:t>2022</w:t>
            </w:r>
            <w:r w:rsidRPr="00A829D8">
              <w:rPr>
                <w:b/>
                <w:sz w:val="32"/>
              </w:rPr>
              <w:fldChar w:fldCharType="end"/>
            </w:r>
          </w:p>
        </w:tc>
        <w:tc>
          <w:tcPr>
            <w:tcW w:w="3800" w:type="pct"/>
            <w:vAlign w:val="bottom"/>
          </w:tcPr>
          <w:p w14:paraId="02E80401" w14:textId="1C639D7F" w:rsidR="00764113" w:rsidRPr="00A829D8" w:rsidRDefault="00075FF0" w:rsidP="00AB4546">
            <w:pPr>
              <w:spacing w:line="259" w:lineRule="auto"/>
              <w:jc w:val="right"/>
              <w:rPr>
                <w:b/>
                <w:sz w:val="32"/>
              </w:rPr>
            </w:pPr>
            <w:r>
              <w:rPr>
                <w:b/>
                <w:sz w:val="32"/>
              </w:rPr>
              <w:t>Lýdia Tarkaničová</w:t>
            </w:r>
          </w:p>
        </w:tc>
      </w:tr>
      <w:tr w:rsidR="00A3061D" w:rsidRPr="00A829D8" w14:paraId="2831D69E" w14:textId="77777777" w:rsidTr="00936723">
        <w:trPr>
          <w:trHeight w:val="5330"/>
        </w:trPr>
        <w:tc>
          <w:tcPr>
            <w:tcW w:w="5000" w:type="pct"/>
            <w:gridSpan w:val="2"/>
          </w:tcPr>
          <w:p w14:paraId="65EDC59F" w14:textId="77777777" w:rsidR="00A3061D" w:rsidRPr="00A829D8" w:rsidRDefault="00A3061D" w:rsidP="00A83B1F">
            <w:pPr>
              <w:spacing w:line="259" w:lineRule="auto"/>
              <w:jc w:val="center"/>
              <w:rPr>
                <w:b/>
                <w:sz w:val="36"/>
              </w:rPr>
            </w:pPr>
            <w:r w:rsidRPr="00A829D8">
              <w:rPr>
                <w:b/>
                <w:sz w:val="36"/>
              </w:rPr>
              <w:lastRenderedPageBreak/>
              <w:t>TECHNICKÁ UNIVERZITA V KOŠICIACH</w:t>
            </w:r>
          </w:p>
          <w:p w14:paraId="7BBD4CA2" w14:textId="504EB7E2" w:rsidR="00A3061D" w:rsidRPr="00A829D8" w:rsidRDefault="00CE60FF" w:rsidP="00A83B1F">
            <w:pPr>
              <w:spacing w:line="259" w:lineRule="auto"/>
              <w:jc w:val="center"/>
              <w:rPr>
                <w:caps/>
                <w:sz w:val="32"/>
                <w:szCs w:val="32"/>
              </w:rPr>
            </w:pPr>
            <w:r w:rsidRPr="00A829D8">
              <w:rPr>
                <w:b/>
                <w:caps/>
                <w:sz w:val="30"/>
                <w:szCs w:val="30"/>
              </w:rPr>
              <w:t>FAKULTA ELEKTROTECHNIKY A INFORMATIKY</w:t>
            </w:r>
          </w:p>
        </w:tc>
      </w:tr>
      <w:tr w:rsidR="0093153A" w:rsidRPr="00A829D8" w14:paraId="2FDE031B" w14:textId="77777777" w:rsidTr="00936723">
        <w:trPr>
          <w:trHeight w:val="2161"/>
        </w:trPr>
        <w:tc>
          <w:tcPr>
            <w:tcW w:w="5000" w:type="pct"/>
            <w:gridSpan w:val="2"/>
            <w:vAlign w:val="center"/>
          </w:tcPr>
          <w:p w14:paraId="7ED64AF4" w14:textId="77777777" w:rsidR="00654503" w:rsidRDefault="00654503" w:rsidP="00654503">
            <w:pPr>
              <w:spacing w:line="259" w:lineRule="auto"/>
              <w:jc w:val="center"/>
              <w:rPr>
                <w:b/>
                <w:sz w:val="36"/>
              </w:rPr>
            </w:pPr>
            <w:r w:rsidRPr="00A829D8">
              <w:rPr>
                <w:b/>
                <w:sz w:val="36"/>
              </w:rPr>
              <w:t>NÁ</w:t>
            </w:r>
            <w:r>
              <w:rPr>
                <w:b/>
                <w:sz w:val="36"/>
              </w:rPr>
              <w:t>VRH A VYTVORENIE APLIKÁCIE PRE POMOC ZDRAVOTNÍKOM PRI PRAVIDELNEJ LEKÁRSKEJ VIZITE</w:t>
            </w:r>
          </w:p>
          <w:p w14:paraId="656D5EE2" w14:textId="4C1A05C3" w:rsidR="00A3061D" w:rsidRPr="00A829D8" w:rsidRDefault="00A3061D" w:rsidP="00A83B1F">
            <w:pPr>
              <w:spacing w:line="259" w:lineRule="auto"/>
              <w:jc w:val="center"/>
              <w:rPr>
                <w:sz w:val="32"/>
                <w:szCs w:val="32"/>
              </w:rPr>
            </w:pPr>
            <w:r w:rsidRPr="00A829D8">
              <w:rPr>
                <w:b/>
                <w:sz w:val="32"/>
                <w:szCs w:val="32"/>
              </w:rPr>
              <w:t>Bakalárska práca</w:t>
            </w:r>
          </w:p>
        </w:tc>
      </w:tr>
      <w:tr w:rsidR="00A3061D" w:rsidRPr="00A829D8" w14:paraId="2C1EE5DE" w14:textId="77777777" w:rsidTr="00936723">
        <w:trPr>
          <w:trHeight w:val="1621"/>
        </w:trPr>
        <w:tc>
          <w:tcPr>
            <w:tcW w:w="5000" w:type="pct"/>
            <w:gridSpan w:val="2"/>
          </w:tcPr>
          <w:p w14:paraId="7329F813" w14:textId="77777777" w:rsidR="00A3061D" w:rsidRPr="00A829D8" w:rsidRDefault="00A3061D" w:rsidP="00A83B1F">
            <w:pPr>
              <w:spacing w:line="259" w:lineRule="auto"/>
            </w:pPr>
          </w:p>
        </w:tc>
      </w:tr>
      <w:tr w:rsidR="00A3061D" w:rsidRPr="00A829D8" w14:paraId="5BF5749A" w14:textId="77777777" w:rsidTr="00936723">
        <w:trPr>
          <w:trHeight w:val="398"/>
        </w:trPr>
        <w:tc>
          <w:tcPr>
            <w:tcW w:w="1200" w:type="pct"/>
            <w:vAlign w:val="center"/>
          </w:tcPr>
          <w:p w14:paraId="38653DF4" w14:textId="77777777" w:rsidR="00A3061D" w:rsidRPr="00A829D8" w:rsidRDefault="00A3061D" w:rsidP="00A3061D">
            <w:pPr>
              <w:spacing w:line="259" w:lineRule="auto"/>
            </w:pPr>
            <w:r w:rsidRPr="00A829D8">
              <w:t>Študijný program:</w:t>
            </w:r>
          </w:p>
        </w:tc>
        <w:tc>
          <w:tcPr>
            <w:tcW w:w="3800" w:type="pct"/>
            <w:vAlign w:val="center"/>
          </w:tcPr>
          <w:p w14:paraId="1F069E59" w14:textId="7D9EA1BF" w:rsidR="00A3061D" w:rsidRPr="00A829D8" w:rsidRDefault="0061777F" w:rsidP="00A3061D">
            <w:pPr>
              <w:spacing w:line="259" w:lineRule="auto"/>
            </w:pPr>
            <w:r>
              <w:t>Hospodárska informatika</w:t>
            </w:r>
          </w:p>
        </w:tc>
      </w:tr>
      <w:tr w:rsidR="00A3061D" w:rsidRPr="00A829D8" w14:paraId="10032FB3" w14:textId="77777777" w:rsidTr="00936723">
        <w:trPr>
          <w:trHeight w:val="385"/>
        </w:trPr>
        <w:tc>
          <w:tcPr>
            <w:tcW w:w="1200" w:type="pct"/>
            <w:vAlign w:val="center"/>
          </w:tcPr>
          <w:p w14:paraId="72872197" w14:textId="77777777" w:rsidR="00A3061D" w:rsidRPr="00A829D8" w:rsidRDefault="00A3061D" w:rsidP="00A3061D">
            <w:pPr>
              <w:spacing w:line="259" w:lineRule="auto"/>
            </w:pPr>
            <w:r w:rsidRPr="00A829D8">
              <w:t xml:space="preserve">Študijný odbor: </w:t>
            </w:r>
          </w:p>
        </w:tc>
        <w:tc>
          <w:tcPr>
            <w:tcW w:w="3800" w:type="pct"/>
            <w:vAlign w:val="center"/>
          </w:tcPr>
          <w:p w14:paraId="4520A267" w14:textId="07CCC3E9" w:rsidR="00A3061D" w:rsidRPr="00A829D8" w:rsidRDefault="0061777F" w:rsidP="00A3061D">
            <w:pPr>
              <w:spacing w:line="259" w:lineRule="auto"/>
            </w:pPr>
            <w:r>
              <w:t>Informatika</w:t>
            </w:r>
          </w:p>
        </w:tc>
      </w:tr>
      <w:tr w:rsidR="00A3061D" w:rsidRPr="00A829D8" w14:paraId="64AA7D8C" w14:textId="77777777" w:rsidTr="00936723">
        <w:trPr>
          <w:trHeight w:val="385"/>
        </w:trPr>
        <w:tc>
          <w:tcPr>
            <w:tcW w:w="1200" w:type="pct"/>
            <w:vAlign w:val="center"/>
          </w:tcPr>
          <w:p w14:paraId="6549972E" w14:textId="77777777" w:rsidR="00A3061D" w:rsidRPr="00A829D8" w:rsidRDefault="00A3061D" w:rsidP="00A3061D">
            <w:pPr>
              <w:spacing w:line="259" w:lineRule="auto"/>
            </w:pPr>
            <w:r w:rsidRPr="00A829D8">
              <w:t>Školiace pracovisko:</w:t>
            </w:r>
          </w:p>
        </w:tc>
        <w:tc>
          <w:tcPr>
            <w:tcW w:w="3800" w:type="pct"/>
            <w:vAlign w:val="center"/>
          </w:tcPr>
          <w:p w14:paraId="53399F8B" w14:textId="4424253B" w:rsidR="00A3061D" w:rsidRPr="00A829D8" w:rsidRDefault="0061777F" w:rsidP="00A3061D">
            <w:pPr>
              <w:spacing w:line="259" w:lineRule="auto"/>
            </w:pPr>
            <w:r>
              <w:t>Katedra kybernetiky a umelej inteligencie</w:t>
            </w:r>
            <w:r w:rsidR="0093153A" w:rsidRPr="00A829D8">
              <w:t xml:space="preserve"> (</w:t>
            </w:r>
            <w:r w:rsidR="004D17E0">
              <w:t>KKUI</w:t>
            </w:r>
            <w:r w:rsidR="0093153A" w:rsidRPr="00A829D8">
              <w:t>)</w:t>
            </w:r>
          </w:p>
        </w:tc>
      </w:tr>
      <w:tr w:rsidR="00A3061D" w:rsidRPr="00A829D8" w14:paraId="0185B356" w14:textId="77777777" w:rsidTr="00936723">
        <w:trPr>
          <w:trHeight w:val="385"/>
        </w:trPr>
        <w:tc>
          <w:tcPr>
            <w:tcW w:w="1200" w:type="pct"/>
            <w:vAlign w:val="center"/>
          </w:tcPr>
          <w:p w14:paraId="7B9F4CD5" w14:textId="77777777" w:rsidR="00A3061D" w:rsidRPr="00A829D8" w:rsidRDefault="00A3061D" w:rsidP="00A3061D">
            <w:pPr>
              <w:spacing w:line="259" w:lineRule="auto"/>
            </w:pPr>
            <w:r w:rsidRPr="00A829D8">
              <w:t>Školiteľ:</w:t>
            </w:r>
          </w:p>
        </w:tc>
        <w:tc>
          <w:tcPr>
            <w:tcW w:w="3800" w:type="pct"/>
            <w:vAlign w:val="center"/>
          </w:tcPr>
          <w:p w14:paraId="29537394" w14:textId="2CDF00B7" w:rsidR="00A3061D" w:rsidRPr="00A829D8" w:rsidRDefault="004D17E0" w:rsidP="00A3061D">
            <w:pPr>
              <w:spacing w:line="259" w:lineRule="auto"/>
            </w:pPr>
            <w:r>
              <w:t>Ing.</w:t>
            </w:r>
            <w:r w:rsidR="0093153A" w:rsidRPr="00A829D8">
              <w:t xml:space="preserve"> M</w:t>
            </w:r>
            <w:r>
              <w:t>artin Sarnovský</w:t>
            </w:r>
            <w:r w:rsidR="0093153A" w:rsidRPr="00A829D8">
              <w:t xml:space="preserve">, </w:t>
            </w:r>
            <w:r>
              <w:t>PhD.</w:t>
            </w:r>
          </w:p>
        </w:tc>
      </w:tr>
      <w:tr w:rsidR="00A3061D" w:rsidRPr="00A829D8" w14:paraId="72994312" w14:textId="77777777" w:rsidTr="00936723">
        <w:trPr>
          <w:trHeight w:val="391"/>
        </w:trPr>
        <w:tc>
          <w:tcPr>
            <w:tcW w:w="1200" w:type="pct"/>
          </w:tcPr>
          <w:p w14:paraId="013D910F" w14:textId="77777777" w:rsidR="00A3061D" w:rsidRPr="00A829D8" w:rsidRDefault="00A3061D" w:rsidP="00A3061D">
            <w:pPr>
              <w:spacing w:line="259" w:lineRule="auto"/>
            </w:pPr>
            <w:r w:rsidRPr="00A829D8">
              <w:t>Konzultant:</w:t>
            </w:r>
          </w:p>
        </w:tc>
        <w:tc>
          <w:tcPr>
            <w:tcW w:w="3800" w:type="pct"/>
            <w:vAlign w:val="center"/>
          </w:tcPr>
          <w:p w14:paraId="44725E52" w14:textId="4C269D60" w:rsidR="00A3061D" w:rsidRPr="00A829D8" w:rsidRDefault="004D17E0" w:rsidP="00A3061D">
            <w:pPr>
              <w:spacing w:line="259" w:lineRule="auto"/>
            </w:pPr>
            <w:r>
              <w:t>Ing. Michal Kolárik</w:t>
            </w:r>
          </w:p>
        </w:tc>
      </w:tr>
      <w:tr w:rsidR="00A3061D" w:rsidRPr="00A829D8" w14:paraId="5E9797EA" w14:textId="77777777" w:rsidTr="00936723">
        <w:trPr>
          <w:trHeight w:val="1453"/>
        </w:trPr>
        <w:tc>
          <w:tcPr>
            <w:tcW w:w="5000" w:type="pct"/>
            <w:gridSpan w:val="2"/>
          </w:tcPr>
          <w:p w14:paraId="6EE746DF" w14:textId="77777777" w:rsidR="00A3061D" w:rsidRDefault="00A3061D" w:rsidP="00A83B1F">
            <w:pPr>
              <w:spacing w:line="259" w:lineRule="auto"/>
            </w:pPr>
          </w:p>
          <w:p w14:paraId="6BBEA8C3" w14:textId="77777777" w:rsidR="004D17E0" w:rsidRDefault="004D17E0" w:rsidP="00A83B1F">
            <w:pPr>
              <w:spacing w:line="259" w:lineRule="auto"/>
            </w:pPr>
          </w:p>
          <w:p w14:paraId="7013BAA3" w14:textId="77777777" w:rsidR="004D17E0" w:rsidRDefault="004D17E0" w:rsidP="00A83B1F">
            <w:pPr>
              <w:spacing w:line="259" w:lineRule="auto"/>
            </w:pPr>
          </w:p>
          <w:p w14:paraId="5703D39F" w14:textId="77777777" w:rsidR="004D17E0" w:rsidRDefault="004D17E0" w:rsidP="00A83B1F">
            <w:pPr>
              <w:spacing w:line="259" w:lineRule="auto"/>
            </w:pPr>
          </w:p>
          <w:p w14:paraId="7BC3FFEA" w14:textId="77777777" w:rsidR="004D17E0" w:rsidRDefault="004D17E0" w:rsidP="00A83B1F">
            <w:pPr>
              <w:spacing w:line="259" w:lineRule="auto"/>
            </w:pPr>
          </w:p>
          <w:p w14:paraId="7CAEF26F" w14:textId="48DA5A38" w:rsidR="004D17E0" w:rsidRPr="00A829D8" w:rsidRDefault="004D17E0" w:rsidP="00A83B1F">
            <w:pPr>
              <w:spacing w:line="259" w:lineRule="auto"/>
            </w:pPr>
          </w:p>
        </w:tc>
      </w:tr>
      <w:tr w:rsidR="00A3061D" w:rsidRPr="00A829D8" w14:paraId="1FC77B1A" w14:textId="77777777" w:rsidTr="00936723">
        <w:trPr>
          <w:trHeight w:val="652"/>
        </w:trPr>
        <w:tc>
          <w:tcPr>
            <w:tcW w:w="1200" w:type="pct"/>
            <w:vAlign w:val="bottom"/>
          </w:tcPr>
          <w:p w14:paraId="78ABD521" w14:textId="0A991852"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7D3654">
              <w:rPr>
                <w:b/>
                <w:noProof/>
                <w:sz w:val="32"/>
              </w:rPr>
              <w:t>2022</w:t>
            </w:r>
            <w:r w:rsidRPr="00A829D8">
              <w:rPr>
                <w:b/>
                <w:sz w:val="32"/>
              </w:rPr>
              <w:fldChar w:fldCharType="end"/>
            </w:r>
            <w:r w:rsidR="0093153A" w:rsidRPr="00A829D8">
              <w:rPr>
                <w:b/>
                <w:sz w:val="32"/>
              </w:rPr>
              <w:t xml:space="preserve"> Košice</w:t>
            </w:r>
          </w:p>
        </w:tc>
        <w:tc>
          <w:tcPr>
            <w:tcW w:w="3800" w:type="pct"/>
            <w:vAlign w:val="bottom"/>
          </w:tcPr>
          <w:p w14:paraId="731C4D1E" w14:textId="6D6CBB5C" w:rsidR="00A3061D" w:rsidRPr="00A829D8" w:rsidRDefault="00075FF0" w:rsidP="00AB4546">
            <w:pPr>
              <w:spacing w:line="259" w:lineRule="auto"/>
              <w:jc w:val="right"/>
              <w:rPr>
                <w:b/>
                <w:sz w:val="32"/>
              </w:rPr>
            </w:pPr>
            <w:r>
              <w:rPr>
                <w:b/>
                <w:sz w:val="32"/>
              </w:rPr>
              <w:t>Lýdia Tarkaničová</w:t>
            </w:r>
          </w:p>
        </w:tc>
      </w:tr>
    </w:tbl>
    <w:p w14:paraId="42CA4A05" w14:textId="77777777" w:rsidR="00936723" w:rsidRPr="00A829D8" w:rsidRDefault="00936723" w:rsidP="00936723"/>
    <w:p w14:paraId="658676C8" w14:textId="77777777"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14:paraId="7287D61B" w14:textId="77777777" w:rsidR="00054E4C" w:rsidRPr="00A829D8" w:rsidRDefault="00054E4C" w:rsidP="00DB0F9F">
      <w:pPr>
        <w:rPr>
          <w:b/>
        </w:rPr>
      </w:pPr>
      <w:bookmarkStart w:id="3" w:name="_Toc382475973"/>
      <w:r w:rsidRPr="00A829D8">
        <w:rPr>
          <w:b/>
          <w:sz w:val="32"/>
        </w:rPr>
        <w:lastRenderedPageBreak/>
        <w:t>Abstrakt v SJ</w:t>
      </w:r>
      <w:bookmarkEnd w:id="3"/>
    </w:p>
    <w:p w14:paraId="602DC8E3" w14:textId="77777777" w:rsidR="00054E4C" w:rsidRPr="00A829D8" w:rsidRDefault="00054E4C" w:rsidP="00054E4C">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578088B3" w14:textId="77777777" w:rsidR="00054E4C" w:rsidRPr="00A829D8" w:rsidRDefault="00054E4C" w:rsidP="00054E4C">
      <w:pPr>
        <w:jc w:val="both"/>
      </w:pPr>
    </w:p>
    <w:p w14:paraId="79092BDE" w14:textId="77777777" w:rsidR="00054E4C" w:rsidRPr="00A829D8" w:rsidRDefault="00054E4C" w:rsidP="00DB0F9F">
      <w:pPr>
        <w:rPr>
          <w:b/>
          <w:sz w:val="32"/>
        </w:rPr>
      </w:pPr>
      <w:bookmarkStart w:id="4" w:name="_Toc382475974"/>
      <w:r w:rsidRPr="00A829D8">
        <w:rPr>
          <w:b/>
          <w:sz w:val="32"/>
        </w:rPr>
        <w:t>Kľúčové slov</w:t>
      </w:r>
      <w:r w:rsidR="004066F5">
        <w:rPr>
          <w:b/>
          <w:sz w:val="32"/>
        </w:rPr>
        <w:t>á</w:t>
      </w:r>
      <w:r w:rsidRPr="00A829D8">
        <w:rPr>
          <w:b/>
          <w:sz w:val="32"/>
        </w:rPr>
        <w:t xml:space="preserve"> v SJ</w:t>
      </w:r>
      <w:bookmarkEnd w:id="4"/>
    </w:p>
    <w:p w14:paraId="6FE4D29D" w14:textId="77777777" w:rsidR="00054E4C" w:rsidRPr="00A829D8" w:rsidRDefault="00054E4C" w:rsidP="00054E4C">
      <w:pPr>
        <w:jc w:val="both"/>
      </w:pPr>
      <w:r w:rsidRPr="00A829D8">
        <w:t>Kľúčové slovo1, kľúčové slovo2, kľúčové slovo3, kľúčové slovo4,...</w:t>
      </w:r>
    </w:p>
    <w:p w14:paraId="3870D1B0" w14:textId="77777777" w:rsidR="00054E4C" w:rsidRPr="00A829D8" w:rsidRDefault="00054E4C" w:rsidP="00054E4C">
      <w:pPr>
        <w:jc w:val="both"/>
      </w:pPr>
      <w:r w:rsidRPr="00A829D8">
        <w:t>Kľúčové slová sú slová, ktoré úzko definujú tému práce a pomocou nich je možné jednoduchšie vyhľadať prácu podľa jej odborného významu.</w:t>
      </w:r>
    </w:p>
    <w:p w14:paraId="5B292221" w14:textId="77777777" w:rsidR="00054E4C" w:rsidRPr="00A829D8" w:rsidRDefault="00054E4C" w:rsidP="00054E4C"/>
    <w:p w14:paraId="540F39FB" w14:textId="77777777" w:rsidR="00054E4C" w:rsidRPr="00A829D8" w:rsidRDefault="00054E4C" w:rsidP="00DB0F9F">
      <w:pPr>
        <w:rPr>
          <w:b/>
          <w:sz w:val="32"/>
        </w:rPr>
      </w:pPr>
      <w:bookmarkStart w:id="5" w:name="_Toc382475975"/>
      <w:r w:rsidRPr="00A829D8">
        <w:rPr>
          <w:b/>
          <w:sz w:val="32"/>
        </w:rPr>
        <w:t>Abstra</w:t>
      </w:r>
      <w:r w:rsidR="004066F5">
        <w:rPr>
          <w:b/>
          <w:sz w:val="32"/>
        </w:rPr>
        <w:t>c</w:t>
      </w:r>
      <w:r w:rsidRPr="00A829D8">
        <w:rPr>
          <w:b/>
          <w:sz w:val="32"/>
        </w:rPr>
        <w:t>t</w:t>
      </w:r>
      <w:bookmarkEnd w:id="5"/>
    </w:p>
    <w:p w14:paraId="673044E6" w14:textId="77777777" w:rsidR="00054E4C" w:rsidRPr="00A829D8" w:rsidRDefault="00054E4C" w:rsidP="00054E4C">
      <w:pPr>
        <w:jc w:val="both"/>
      </w:pPr>
      <w:r w:rsidRPr="00A829D8">
        <w:t>Text abstraktu v svetovom jazyku je potrebný pre integráciu do medzinárodných informačných systémov (napr. The Network Digital Library of Theses and Dissertations). Ak nie je možné jazykovú verziu umiestniť na jednej strane so slovenským abstraktom, je potrebné umiestniť ju na samostatnú stranu (cudzojazyčný abstrakt nemožno deliť a uvádzať na dvoch stranách).</w:t>
      </w:r>
    </w:p>
    <w:p w14:paraId="41D008EA" w14:textId="77777777" w:rsidR="00054E4C" w:rsidRPr="00A829D8" w:rsidRDefault="00054E4C" w:rsidP="00054E4C">
      <w:pPr>
        <w:jc w:val="both"/>
      </w:pPr>
    </w:p>
    <w:p w14:paraId="64F2DF48" w14:textId="77777777" w:rsidR="00054E4C" w:rsidRPr="00A829D8" w:rsidRDefault="004066F5" w:rsidP="004066F5">
      <w:pPr>
        <w:rPr>
          <w:b/>
          <w:sz w:val="32"/>
        </w:rPr>
      </w:pPr>
      <w:r>
        <w:rPr>
          <w:b/>
          <w:bCs/>
          <w:sz w:val="32"/>
          <w:szCs w:val="32"/>
        </w:rPr>
        <w:t>Keywords</w:t>
      </w:r>
    </w:p>
    <w:p w14:paraId="546CCB09" w14:textId="77777777" w:rsidR="00054E4C" w:rsidRPr="00A829D8" w:rsidRDefault="008E5B50" w:rsidP="00054E4C">
      <w:r w:rsidRPr="00A829D8">
        <w:t>Key word 1, Key word 2, Key word 3, Key word 4,...</w:t>
      </w:r>
    </w:p>
    <w:p w14:paraId="6CB5F81A" w14:textId="77777777" w:rsidR="008E5B50" w:rsidRPr="00A829D8" w:rsidRDefault="008E5B50" w:rsidP="008E5B50">
      <w:pPr>
        <w:spacing w:line="259" w:lineRule="auto"/>
      </w:pPr>
      <w:r w:rsidRPr="00A829D8">
        <w:br w:type="page"/>
      </w:r>
    </w:p>
    <w:p w14:paraId="1BFBE380" w14:textId="77777777" w:rsidR="008E5B50" w:rsidRPr="00A829D8" w:rsidRDefault="008E5B50" w:rsidP="00DB0F9F">
      <w:pPr>
        <w:rPr>
          <w:b/>
          <w:sz w:val="32"/>
        </w:rPr>
      </w:pPr>
      <w:bookmarkStart w:id="6" w:name="_Toc382475977"/>
      <w:r w:rsidRPr="003E1412">
        <w:rPr>
          <w:b/>
          <w:color w:val="FF0000"/>
          <w:sz w:val="32"/>
        </w:rPr>
        <w:lastRenderedPageBreak/>
        <w:t>Zadanie práce</w:t>
      </w:r>
      <w:bookmarkEnd w:id="6"/>
    </w:p>
    <w:p w14:paraId="29536843" w14:textId="77777777" w:rsidR="008E5B50" w:rsidRDefault="00FC4D2F" w:rsidP="003E1412">
      <w:pPr>
        <w:pStyle w:val="ListParagraph"/>
        <w:numPr>
          <w:ilvl w:val="0"/>
          <w:numId w:val="19"/>
        </w:numPr>
        <w:spacing w:line="259" w:lineRule="auto"/>
        <w:rPr>
          <w:color w:val="FF0000"/>
          <w:sz w:val="32"/>
        </w:rPr>
      </w:pPr>
      <w:r w:rsidRPr="003E1412">
        <w:rPr>
          <w:color w:val="FF0000"/>
          <w:sz w:val="32"/>
        </w:rPr>
        <w:t xml:space="preserve">Túto stranu nahraďte </w:t>
      </w:r>
      <w:r w:rsidR="008E5B50" w:rsidRPr="003E1412">
        <w:rPr>
          <w:color w:val="FF0000"/>
          <w:sz w:val="32"/>
        </w:rPr>
        <w:t>naskenovan</w:t>
      </w:r>
      <w:r w:rsidRPr="003E1412">
        <w:rPr>
          <w:color w:val="FF0000"/>
          <w:sz w:val="32"/>
        </w:rPr>
        <w:t>ým</w:t>
      </w:r>
      <w:r w:rsidR="008E5B50" w:rsidRPr="003E1412">
        <w:rPr>
          <w:color w:val="FF0000"/>
          <w:sz w:val="32"/>
        </w:rPr>
        <w:t xml:space="preserve"> zad</w:t>
      </w:r>
      <w:r w:rsidRPr="003E1412">
        <w:rPr>
          <w:color w:val="FF0000"/>
          <w:sz w:val="32"/>
        </w:rPr>
        <w:t>ávacím listom</w:t>
      </w:r>
      <w:r w:rsidR="003E1412">
        <w:rPr>
          <w:color w:val="FF0000"/>
          <w:sz w:val="32"/>
        </w:rPr>
        <w:t>.</w:t>
      </w:r>
    </w:p>
    <w:p w14:paraId="7FD3A61B" w14:textId="77777777" w:rsidR="003E1412" w:rsidRPr="003E1412" w:rsidRDefault="003E1412" w:rsidP="003E1412">
      <w:pPr>
        <w:pStyle w:val="ListParagraph"/>
        <w:spacing w:line="259" w:lineRule="auto"/>
        <w:rPr>
          <w:color w:val="FF0000"/>
          <w:sz w:val="32"/>
        </w:rPr>
      </w:pPr>
    </w:p>
    <w:p w14:paraId="75985CDB"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Odporúčame skenovať na 200-300 DPI, Odtiene sivej</w:t>
      </w:r>
      <w:r w:rsidR="003E1412">
        <w:rPr>
          <w:color w:val="FF0000"/>
          <w:sz w:val="32"/>
        </w:rPr>
        <w:t>.</w:t>
      </w:r>
    </w:p>
    <w:p w14:paraId="712F31EB" w14:textId="77777777" w:rsidR="003E1412" w:rsidRDefault="003E1412" w:rsidP="008E5B50">
      <w:pPr>
        <w:spacing w:line="259" w:lineRule="auto"/>
        <w:rPr>
          <w:color w:val="FF0000"/>
          <w:sz w:val="32"/>
        </w:rPr>
      </w:pPr>
    </w:p>
    <w:p w14:paraId="3A9B0805" w14:textId="77777777" w:rsidR="008E5B50" w:rsidRPr="003E1412" w:rsidRDefault="008E5B50" w:rsidP="003E1412">
      <w:pPr>
        <w:pStyle w:val="ListParagraph"/>
        <w:numPr>
          <w:ilvl w:val="0"/>
          <w:numId w:val="19"/>
        </w:numPr>
        <w:spacing w:line="259" w:lineRule="auto"/>
        <w:rPr>
          <w:color w:val="FF0000"/>
          <w:sz w:val="32"/>
        </w:rPr>
      </w:pPr>
      <w:r w:rsidRPr="003E1412">
        <w:rPr>
          <w:color w:val="FF0000"/>
          <w:sz w:val="32"/>
        </w:rPr>
        <w:t>v jednej vytlačenej ZP musí byť vložený originál zadávacieho listu !</w:t>
      </w:r>
    </w:p>
    <w:p w14:paraId="688F8733" w14:textId="77777777" w:rsidR="003E1412" w:rsidRPr="003E1412" w:rsidRDefault="003E1412" w:rsidP="003E1412">
      <w:pPr>
        <w:pStyle w:val="ListParagraph"/>
        <w:rPr>
          <w:color w:val="FF0000"/>
          <w:sz w:val="32"/>
        </w:rPr>
      </w:pPr>
    </w:p>
    <w:p w14:paraId="65429222" w14:textId="77777777" w:rsidR="003E1412" w:rsidRPr="003E1412" w:rsidRDefault="003E1412" w:rsidP="003E1412">
      <w:pPr>
        <w:pStyle w:val="ListParagraph"/>
        <w:numPr>
          <w:ilvl w:val="0"/>
          <w:numId w:val="19"/>
        </w:numPr>
        <w:spacing w:line="259" w:lineRule="auto"/>
        <w:rPr>
          <w:color w:val="FF0000"/>
          <w:sz w:val="32"/>
        </w:rPr>
      </w:pPr>
      <w:r w:rsidRPr="003E1412">
        <w:rPr>
          <w:color w:val="FF0000"/>
          <w:sz w:val="32"/>
        </w:rPr>
        <w:t>Neskenovaný obrázok roztiahnite na celu stranu.</w:t>
      </w:r>
    </w:p>
    <w:p w14:paraId="45ECFDB0" w14:textId="77777777" w:rsidR="008E5B50" w:rsidRPr="00A829D8" w:rsidRDefault="008E5B50" w:rsidP="008E5B50">
      <w:pPr>
        <w:spacing w:line="259" w:lineRule="auto"/>
      </w:pPr>
      <w:r w:rsidRPr="00A829D8">
        <w:br w:type="page"/>
      </w:r>
    </w:p>
    <w:p w14:paraId="2FCD32E3" w14:textId="77777777" w:rsidR="008E5B50" w:rsidRPr="00A829D8" w:rsidRDefault="008E5B50" w:rsidP="008E5B50">
      <w:pPr>
        <w:spacing w:line="259" w:lineRule="auto"/>
      </w:pPr>
    </w:p>
    <w:p w14:paraId="6E260228" w14:textId="77777777" w:rsidR="008E5B50" w:rsidRPr="00A829D8" w:rsidRDefault="008E5B50" w:rsidP="008E5B50">
      <w:pPr>
        <w:spacing w:line="259" w:lineRule="auto"/>
      </w:pPr>
    </w:p>
    <w:p w14:paraId="432DB49D" w14:textId="77777777" w:rsidR="008E5B50" w:rsidRPr="00A829D8" w:rsidRDefault="008E5B50" w:rsidP="008E5B50">
      <w:pPr>
        <w:spacing w:line="259" w:lineRule="auto"/>
      </w:pPr>
    </w:p>
    <w:p w14:paraId="4B76BD15" w14:textId="77777777" w:rsidR="008E5B50" w:rsidRPr="00A829D8" w:rsidRDefault="008E5B50" w:rsidP="008E5B50">
      <w:pPr>
        <w:spacing w:line="259" w:lineRule="auto"/>
      </w:pPr>
    </w:p>
    <w:p w14:paraId="2540A480" w14:textId="77777777" w:rsidR="008E5B50" w:rsidRPr="00A829D8" w:rsidRDefault="008E5B50" w:rsidP="008E5B50">
      <w:pPr>
        <w:spacing w:line="259" w:lineRule="auto"/>
      </w:pPr>
    </w:p>
    <w:p w14:paraId="3BF37C1F" w14:textId="77777777" w:rsidR="008E5B50" w:rsidRPr="00A829D8" w:rsidRDefault="008E5B50" w:rsidP="008E5B50">
      <w:pPr>
        <w:spacing w:line="259" w:lineRule="auto"/>
      </w:pPr>
    </w:p>
    <w:p w14:paraId="06ED7EE4" w14:textId="77777777" w:rsidR="008E5B50" w:rsidRPr="00A829D8" w:rsidRDefault="008E5B50" w:rsidP="008E5B50">
      <w:pPr>
        <w:spacing w:line="259" w:lineRule="auto"/>
      </w:pPr>
    </w:p>
    <w:p w14:paraId="6029AB32" w14:textId="77777777" w:rsidR="008E5B50" w:rsidRPr="00A829D8" w:rsidRDefault="008E5B50" w:rsidP="008E5B50">
      <w:pPr>
        <w:spacing w:line="259" w:lineRule="auto"/>
      </w:pPr>
    </w:p>
    <w:p w14:paraId="39998A1C" w14:textId="77777777" w:rsidR="008E5B50" w:rsidRPr="00A829D8" w:rsidRDefault="008E5B50" w:rsidP="008E5B50">
      <w:pPr>
        <w:spacing w:line="259" w:lineRule="auto"/>
      </w:pPr>
    </w:p>
    <w:p w14:paraId="5254320E" w14:textId="77777777" w:rsidR="008E5B50" w:rsidRPr="00A829D8" w:rsidRDefault="008E5B50" w:rsidP="008E5B50">
      <w:pPr>
        <w:spacing w:line="259" w:lineRule="auto"/>
      </w:pPr>
    </w:p>
    <w:p w14:paraId="031133C8" w14:textId="77777777" w:rsidR="008E5B50" w:rsidRPr="00A829D8" w:rsidRDefault="008E5B50" w:rsidP="008E5B50">
      <w:pPr>
        <w:spacing w:line="259" w:lineRule="auto"/>
      </w:pPr>
    </w:p>
    <w:p w14:paraId="45FC3A53" w14:textId="77777777" w:rsidR="008E5B50" w:rsidRPr="00A829D8" w:rsidRDefault="008E5B50" w:rsidP="008E5B50">
      <w:pPr>
        <w:spacing w:line="259" w:lineRule="auto"/>
      </w:pPr>
    </w:p>
    <w:p w14:paraId="7856649B" w14:textId="77777777" w:rsidR="008E5B50" w:rsidRPr="00A829D8" w:rsidRDefault="008E5B50" w:rsidP="008E5B50">
      <w:pPr>
        <w:spacing w:line="259" w:lineRule="auto"/>
      </w:pPr>
    </w:p>
    <w:p w14:paraId="255E9914" w14:textId="77777777" w:rsidR="008E5B50" w:rsidRPr="00A829D8" w:rsidRDefault="008E5B50" w:rsidP="008E5B50">
      <w:pPr>
        <w:spacing w:line="259" w:lineRule="auto"/>
      </w:pPr>
    </w:p>
    <w:p w14:paraId="39235707" w14:textId="77777777" w:rsidR="008E5B50" w:rsidRPr="00A829D8" w:rsidRDefault="008E5B50" w:rsidP="008E5B50">
      <w:pPr>
        <w:spacing w:line="259" w:lineRule="auto"/>
      </w:pPr>
    </w:p>
    <w:p w14:paraId="1BCE7B51" w14:textId="77777777" w:rsidR="008E5B50" w:rsidRPr="00A829D8" w:rsidRDefault="008E5B50" w:rsidP="008E5B50">
      <w:pPr>
        <w:spacing w:line="259" w:lineRule="auto"/>
      </w:pPr>
    </w:p>
    <w:p w14:paraId="5B5D88BF" w14:textId="77777777" w:rsidR="008E5B50" w:rsidRPr="00A829D8" w:rsidRDefault="008E5B50" w:rsidP="008E5B50">
      <w:pPr>
        <w:spacing w:line="259" w:lineRule="auto"/>
      </w:pPr>
    </w:p>
    <w:p w14:paraId="2E53FBAD" w14:textId="77777777" w:rsidR="008E5B50" w:rsidRPr="00A829D8" w:rsidRDefault="008E5B50" w:rsidP="008E5B50">
      <w:pPr>
        <w:spacing w:line="259" w:lineRule="auto"/>
      </w:pPr>
    </w:p>
    <w:p w14:paraId="66EAF217" w14:textId="77777777" w:rsidR="008E5B50" w:rsidRPr="00A829D8" w:rsidRDefault="008E5B50" w:rsidP="008E5B50">
      <w:pPr>
        <w:spacing w:line="259" w:lineRule="auto"/>
      </w:pPr>
    </w:p>
    <w:p w14:paraId="5E5638D1" w14:textId="77777777" w:rsidR="008E5B50" w:rsidRPr="00A829D8" w:rsidRDefault="008E5B50" w:rsidP="008E5B50">
      <w:pPr>
        <w:spacing w:line="259" w:lineRule="auto"/>
      </w:pPr>
    </w:p>
    <w:p w14:paraId="2CCE8950" w14:textId="77777777" w:rsidR="00DB0F9F" w:rsidRPr="00A829D8" w:rsidRDefault="00DB0F9F" w:rsidP="008E5B50">
      <w:pPr>
        <w:spacing w:line="259" w:lineRule="auto"/>
      </w:pPr>
    </w:p>
    <w:p w14:paraId="0A767E4F" w14:textId="77777777" w:rsidR="00DB0F9F" w:rsidRPr="00A829D8" w:rsidRDefault="00DB0F9F" w:rsidP="008E5B50">
      <w:pPr>
        <w:spacing w:line="259" w:lineRule="auto"/>
      </w:pPr>
    </w:p>
    <w:p w14:paraId="7ED851AC" w14:textId="77777777" w:rsidR="00DB0F9F" w:rsidRPr="00A829D8" w:rsidRDefault="00DB0F9F" w:rsidP="008E5B50">
      <w:pPr>
        <w:spacing w:line="259" w:lineRule="auto"/>
      </w:pPr>
    </w:p>
    <w:p w14:paraId="4BC21D6F" w14:textId="77777777" w:rsidR="008E5B50" w:rsidRPr="00A829D8" w:rsidRDefault="008E5B50" w:rsidP="008E5B50">
      <w:pPr>
        <w:spacing w:line="259" w:lineRule="auto"/>
      </w:pPr>
    </w:p>
    <w:p w14:paraId="70EFFF2B" w14:textId="77777777" w:rsidR="00DB0F9F" w:rsidRPr="00A829D8" w:rsidRDefault="00DB0F9F" w:rsidP="00DB0F9F">
      <w:pPr>
        <w:rPr>
          <w:b/>
          <w:sz w:val="32"/>
        </w:rPr>
      </w:pPr>
      <w:r w:rsidRPr="00A829D8">
        <w:rPr>
          <w:b/>
          <w:sz w:val="32"/>
        </w:rPr>
        <w:t>Čestné vyhlásenie</w:t>
      </w:r>
    </w:p>
    <w:p w14:paraId="421CF847" w14:textId="77777777" w:rsidR="008E5B50" w:rsidRPr="00A829D8" w:rsidRDefault="008E5B50" w:rsidP="008E5B50">
      <w:pPr>
        <w:spacing w:line="259" w:lineRule="auto"/>
        <w:jc w:val="both"/>
      </w:pPr>
      <w:r w:rsidRPr="00A829D8">
        <w:t xml:space="preserve">Vyhlasujem, že som celú prácu vypracoval/a samostatne s použitím uvedenej odbornej literatúry. </w:t>
      </w:r>
    </w:p>
    <w:p w14:paraId="6C6D85BF" w14:textId="77777777" w:rsidR="008E5B50" w:rsidRPr="00A829D8" w:rsidRDefault="008E5B50" w:rsidP="008E5B50">
      <w:pPr>
        <w:spacing w:line="259" w:lineRule="auto"/>
      </w:pPr>
    </w:p>
    <w:p w14:paraId="40B0D4F1" w14:textId="77777777" w:rsidR="008E5B50" w:rsidRPr="00A829D8" w:rsidRDefault="008E5B50" w:rsidP="008E5B50">
      <w:pPr>
        <w:spacing w:line="259" w:lineRule="auto"/>
      </w:pPr>
    </w:p>
    <w:p w14:paraId="5AE5F266" w14:textId="1C568CF2"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7D3654">
        <w:rPr>
          <w:noProof/>
        </w:rPr>
        <w:t>18.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42910C85" w14:textId="77777777"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519A1F82" w14:textId="77777777" w:rsidR="008E5B50" w:rsidRPr="00A829D8" w:rsidRDefault="008E5B50" w:rsidP="008E5B50">
      <w:pPr>
        <w:spacing w:line="259" w:lineRule="auto"/>
        <w:rPr>
          <w:rFonts w:asciiTheme="majorHAnsi" w:eastAsiaTheme="majorEastAsia" w:hAnsiTheme="majorHAnsi" w:cstheme="majorBidi"/>
          <w:b/>
          <w:sz w:val="32"/>
          <w:szCs w:val="32"/>
        </w:rPr>
      </w:pPr>
    </w:p>
    <w:p w14:paraId="20B7AC3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156D30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AEBC3C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1C3C27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E0899D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B028694"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6AF1B27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558126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EC7332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B02B71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23799B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A11EF6E"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2D1B2DE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BC895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9EE0F6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CD17D65"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BC44E2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14F70C6E" w14:textId="77777777" w:rsidR="00FC4D2F" w:rsidRPr="00A829D8" w:rsidRDefault="00FC4D2F" w:rsidP="00DB0F9F">
      <w:pPr>
        <w:rPr>
          <w:b/>
          <w:sz w:val="32"/>
        </w:rPr>
      </w:pPr>
      <w:bookmarkStart w:id="7" w:name="_Toc382475978"/>
      <w:r w:rsidRPr="00A829D8">
        <w:rPr>
          <w:b/>
          <w:sz w:val="32"/>
        </w:rPr>
        <w:t>Poďakovanie</w:t>
      </w:r>
      <w:bookmarkEnd w:id="7"/>
    </w:p>
    <w:p w14:paraId="64A49EC4" w14:textId="77777777" w:rsidR="00FC4D2F" w:rsidRPr="00A829D8" w:rsidRDefault="00FC4D2F" w:rsidP="00FC4D2F">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1A6BB7FF" w14:textId="77777777"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317E6F9B" w14:textId="77777777" w:rsidR="00DB0F9F" w:rsidRPr="00A829D8" w:rsidRDefault="00DB0F9F">
          <w:pPr>
            <w:pStyle w:val="TOCHeading"/>
            <w:rPr>
              <w:b/>
              <w:color w:val="auto"/>
            </w:rPr>
          </w:pPr>
          <w:r w:rsidRPr="00A829D8">
            <w:rPr>
              <w:b/>
              <w:color w:val="auto"/>
            </w:rPr>
            <w:t>Obsah</w:t>
          </w:r>
        </w:p>
        <w:p w14:paraId="67CEE1E1" w14:textId="5D525ABD" w:rsidR="00195027" w:rsidRDefault="00DB0F9F">
          <w:pPr>
            <w:pStyle w:val="TOC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606513" w:history="1">
            <w:r w:rsidR="00195027" w:rsidRPr="00FF170F">
              <w:rPr>
                <w:rStyle w:val="Hyperlink"/>
                <w:noProof/>
              </w:rPr>
              <w:t>Zoznam obrázkov</w:t>
            </w:r>
            <w:r w:rsidR="00195027">
              <w:rPr>
                <w:noProof/>
                <w:webHidden/>
              </w:rPr>
              <w:tab/>
            </w:r>
            <w:r w:rsidR="00195027">
              <w:rPr>
                <w:noProof/>
                <w:webHidden/>
              </w:rPr>
              <w:fldChar w:fldCharType="begin"/>
            </w:r>
            <w:r w:rsidR="00195027">
              <w:rPr>
                <w:noProof/>
                <w:webHidden/>
              </w:rPr>
              <w:instrText xml:space="preserve"> PAGEREF _Toc103606513 \h </w:instrText>
            </w:r>
            <w:r w:rsidR="00195027">
              <w:rPr>
                <w:noProof/>
                <w:webHidden/>
              </w:rPr>
            </w:r>
            <w:r w:rsidR="00195027">
              <w:rPr>
                <w:noProof/>
                <w:webHidden/>
              </w:rPr>
              <w:fldChar w:fldCharType="separate"/>
            </w:r>
            <w:r w:rsidR="00195027">
              <w:rPr>
                <w:noProof/>
                <w:webHidden/>
              </w:rPr>
              <w:t>9</w:t>
            </w:r>
            <w:r w:rsidR="00195027">
              <w:rPr>
                <w:noProof/>
                <w:webHidden/>
              </w:rPr>
              <w:fldChar w:fldCharType="end"/>
            </w:r>
          </w:hyperlink>
        </w:p>
        <w:p w14:paraId="06BC57F2" w14:textId="044E5EA6" w:rsidR="00195027" w:rsidRDefault="00D762DE">
          <w:pPr>
            <w:pStyle w:val="TOC1"/>
            <w:tabs>
              <w:tab w:val="right" w:leader="dot" w:pos="8777"/>
            </w:tabs>
            <w:rPr>
              <w:rFonts w:eastAsiaTheme="minorEastAsia"/>
              <w:noProof/>
              <w:lang w:eastAsia="sk-SK"/>
            </w:rPr>
          </w:pPr>
          <w:hyperlink w:anchor="_Toc103606514" w:history="1">
            <w:r w:rsidR="00195027" w:rsidRPr="00FF170F">
              <w:rPr>
                <w:rStyle w:val="Hyperlink"/>
                <w:noProof/>
              </w:rPr>
              <w:t>Zoznam tabuliek</w:t>
            </w:r>
            <w:r w:rsidR="00195027">
              <w:rPr>
                <w:noProof/>
                <w:webHidden/>
              </w:rPr>
              <w:tab/>
            </w:r>
            <w:r w:rsidR="00195027">
              <w:rPr>
                <w:noProof/>
                <w:webHidden/>
              </w:rPr>
              <w:fldChar w:fldCharType="begin"/>
            </w:r>
            <w:r w:rsidR="00195027">
              <w:rPr>
                <w:noProof/>
                <w:webHidden/>
              </w:rPr>
              <w:instrText xml:space="preserve"> PAGEREF _Toc103606514 \h </w:instrText>
            </w:r>
            <w:r w:rsidR="00195027">
              <w:rPr>
                <w:noProof/>
                <w:webHidden/>
              </w:rPr>
            </w:r>
            <w:r w:rsidR="00195027">
              <w:rPr>
                <w:noProof/>
                <w:webHidden/>
              </w:rPr>
              <w:fldChar w:fldCharType="separate"/>
            </w:r>
            <w:r w:rsidR="00195027">
              <w:rPr>
                <w:noProof/>
                <w:webHidden/>
              </w:rPr>
              <w:t>10</w:t>
            </w:r>
            <w:r w:rsidR="00195027">
              <w:rPr>
                <w:noProof/>
                <w:webHidden/>
              </w:rPr>
              <w:fldChar w:fldCharType="end"/>
            </w:r>
          </w:hyperlink>
        </w:p>
        <w:p w14:paraId="0286A547" w14:textId="3F5AFA1A" w:rsidR="00195027" w:rsidRDefault="00D762DE">
          <w:pPr>
            <w:pStyle w:val="TOC1"/>
            <w:tabs>
              <w:tab w:val="right" w:leader="dot" w:pos="8777"/>
            </w:tabs>
            <w:rPr>
              <w:rFonts w:eastAsiaTheme="minorEastAsia"/>
              <w:noProof/>
              <w:lang w:eastAsia="sk-SK"/>
            </w:rPr>
          </w:pPr>
          <w:hyperlink w:anchor="_Toc103606515" w:history="1">
            <w:r w:rsidR="00195027" w:rsidRPr="00FF170F">
              <w:rPr>
                <w:rStyle w:val="Hyperlink"/>
                <w:noProof/>
              </w:rPr>
              <w:t>Zoznam symbolov a skratiek</w:t>
            </w:r>
            <w:r w:rsidR="00195027">
              <w:rPr>
                <w:noProof/>
                <w:webHidden/>
              </w:rPr>
              <w:tab/>
            </w:r>
            <w:r w:rsidR="00195027">
              <w:rPr>
                <w:noProof/>
                <w:webHidden/>
              </w:rPr>
              <w:fldChar w:fldCharType="begin"/>
            </w:r>
            <w:r w:rsidR="00195027">
              <w:rPr>
                <w:noProof/>
                <w:webHidden/>
              </w:rPr>
              <w:instrText xml:space="preserve"> PAGEREF _Toc103606515 \h </w:instrText>
            </w:r>
            <w:r w:rsidR="00195027">
              <w:rPr>
                <w:noProof/>
                <w:webHidden/>
              </w:rPr>
            </w:r>
            <w:r w:rsidR="00195027">
              <w:rPr>
                <w:noProof/>
                <w:webHidden/>
              </w:rPr>
              <w:fldChar w:fldCharType="separate"/>
            </w:r>
            <w:r w:rsidR="00195027">
              <w:rPr>
                <w:noProof/>
                <w:webHidden/>
              </w:rPr>
              <w:t>11</w:t>
            </w:r>
            <w:r w:rsidR="00195027">
              <w:rPr>
                <w:noProof/>
                <w:webHidden/>
              </w:rPr>
              <w:fldChar w:fldCharType="end"/>
            </w:r>
          </w:hyperlink>
        </w:p>
        <w:p w14:paraId="027F376A" w14:textId="29C82268" w:rsidR="00195027" w:rsidRDefault="00D762DE">
          <w:pPr>
            <w:pStyle w:val="TOC1"/>
            <w:tabs>
              <w:tab w:val="right" w:leader="dot" w:pos="8777"/>
            </w:tabs>
            <w:rPr>
              <w:rFonts w:eastAsiaTheme="minorEastAsia"/>
              <w:noProof/>
              <w:lang w:eastAsia="sk-SK"/>
            </w:rPr>
          </w:pPr>
          <w:hyperlink w:anchor="_Toc103606516" w:history="1">
            <w:r w:rsidR="00195027" w:rsidRPr="00FF170F">
              <w:rPr>
                <w:rStyle w:val="Hyperlink"/>
                <w:noProof/>
              </w:rPr>
              <w:t>Úvod</w:t>
            </w:r>
            <w:r w:rsidR="00195027">
              <w:rPr>
                <w:noProof/>
                <w:webHidden/>
              </w:rPr>
              <w:tab/>
            </w:r>
            <w:r w:rsidR="00195027">
              <w:rPr>
                <w:noProof/>
                <w:webHidden/>
              </w:rPr>
              <w:fldChar w:fldCharType="begin"/>
            </w:r>
            <w:r w:rsidR="00195027">
              <w:rPr>
                <w:noProof/>
                <w:webHidden/>
              </w:rPr>
              <w:instrText xml:space="preserve"> PAGEREF _Toc103606516 \h </w:instrText>
            </w:r>
            <w:r w:rsidR="00195027">
              <w:rPr>
                <w:noProof/>
                <w:webHidden/>
              </w:rPr>
            </w:r>
            <w:r w:rsidR="00195027">
              <w:rPr>
                <w:noProof/>
                <w:webHidden/>
              </w:rPr>
              <w:fldChar w:fldCharType="separate"/>
            </w:r>
            <w:r w:rsidR="00195027">
              <w:rPr>
                <w:noProof/>
                <w:webHidden/>
              </w:rPr>
              <w:t>12</w:t>
            </w:r>
            <w:r w:rsidR="00195027">
              <w:rPr>
                <w:noProof/>
                <w:webHidden/>
              </w:rPr>
              <w:fldChar w:fldCharType="end"/>
            </w:r>
          </w:hyperlink>
        </w:p>
        <w:p w14:paraId="657D8DD6" w14:textId="19C8C98B" w:rsidR="00195027" w:rsidRDefault="00D762DE">
          <w:pPr>
            <w:pStyle w:val="TOC1"/>
            <w:tabs>
              <w:tab w:val="left" w:pos="440"/>
              <w:tab w:val="right" w:leader="dot" w:pos="8777"/>
            </w:tabs>
            <w:rPr>
              <w:rFonts w:eastAsiaTheme="minorEastAsia"/>
              <w:noProof/>
              <w:lang w:eastAsia="sk-SK"/>
            </w:rPr>
          </w:pPr>
          <w:hyperlink w:anchor="_Toc103606517" w:history="1">
            <w:r w:rsidR="00195027" w:rsidRPr="00FF170F">
              <w:rPr>
                <w:rStyle w:val="Hyperlink"/>
                <w:noProof/>
              </w:rPr>
              <w:t>1.</w:t>
            </w:r>
            <w:r w:rsidR="00195027">
              <w:rPr>
                <w:rFonts w:eastAsiaTheme="minorEastAsia"/>
                <w:noProof/>
                <w:lang w:eastAsia="sk-SK"/>
              </w:rPr>
              <w:tab/>
            </w:r>
            <w:r w:rsidR="00195027" w:rsidRPr="00FF170F">
              <w:rPr>
                <w:rStyle w:val="Hyperlink"/>
                <w:noProof/>
              </w:rPr>
              <w:t>Vývoj aplikácií pre mobilné zariadenia</w:t>
            </w:r>
            <w:r w:rsidR="00195027">
              <w:rPr>
                <w:noProof/>
                <w:webHidden/>
              </w:rPr>
              <w:tab/>
            </w:r>
            <w:r w:rsidR="00195027">
              <w:rPr>
                <w:noProof/>
                <w:webHidden/>
              </w:rPr>
              <w:fldChar w:fldCharType="begin"/>
            </w:r>
            <w:r w:rsidR="00195027">
              <w:rPr>
                <w:noProof/>
                <w:webHidden/>
              </w:rPr>
              <w:instrText xml:space="preserve"> PAGEREF _Toc103606517 \h </w:instrText>
            </w:r>
            <w:r w:rsidR="00195027">
              <w:rPr>
                <w:noProof/>
                <w:webHidden/>
              </w:rPr>
            </w:r>
            <w:r w:rsidR="00195027">
              <w:rPr>
                <w:noProof/>
                <w:webHidden/>
              </w:rPr>
              <w:fldChar w:fldCharType="separate"/>
            </w:r>
            <w:r w:rsidR="00195027">
              <w:rPr>
                <w:noProof/>
                <w:webHidden/>
              </w:rPr>
              <w:t>13</w:t>
            </w:r>
            <w:r w:rsidR="00195027">
              <w:rPr>
                <w:noProof/>
                <w:webHidden/>
              </w:rPr>
              <w:fldChar w:fldCharType="end"/>
            </w:r>
          </w:hyperlink>
        </w:p>
        <w:p w14:paraId="1CB741A7" w14:textId="3F9E53ED" w:rsidR="00195027" w:rsidRDefault="00D762DE">
          <w:pPr>
            <w:pStyle w:val="TOC2"/>
            <w:tabs>
              <w:tab w:val="left" w:pos="880"/>
              <w:tab w:val="right" w:leader="dot" w:pos="8777"/>
            </w:tabs>
            <w:rPr>
              <w:rFonts w:eastAsiaTheme="minorEastAsia"/>
              <w:noProof/>
              <w:lang w:eastAsia="sk-SK"/>
            </w:rPr>
          </w:pPr>
          <w:hyperlink w:anchor="_Toc103606518" w:history="1">
            <w:r w:rsidR="00195027" w:rsidRPr="00FF170F">
              <w:rPr>
                <w:rStyle w:val="Hyperlink"/>
                <w:noProof/>
              </w:rPr>
              <w:t>1.1.</w:t>
            </w:r>
            <w:r w:rsidR="00195027">
              <w:rPr>
                <w:rFonts w:eastAsiaTheme="minorEastAsia"/>
                <w:noProof/>
                <w:lang w:eastAsia="sk-SK"/>
              </w:rPr>
              <w:tab/>
            </w:r>
            <w:r w:rsidR="00195027" w:rsidRPr="00FF170F">
              <w:rPr>
                <w:rStyle w:val="Hyperlink"/>
                <w:noProof/>
              </w:rPr>
              <w:t>Mobilné operačné systémy</w:t>
            </w:r>
            <w:r w:rsidR="00195027">
              <w:rPr>
                <w:noProof/>
                <w:webHidden/>
              </w:rPr>
              <w:tab/>
            </w:r>
            <w:r w:rsidR="00195027">
              <w:rPr>
                <w:noProof/>
                <w:webHidden/>
              </w:rPr>
              <w:fldChar w:fldCharType="begin"/>
            </w:r>
            <w:r w:rsidR="00195027">
              <w:rPr>
                <w:noProof/>
                <w:webHidden/>
              </w:rPr>
              <w:instrText xml:space="preserve"> PAGEREF _Toc103606518 \h </w:instrText>
            </w:r>
            <w:r w:rsidR="00195027">
              <w:rPr>
                <w:noProof/>
                <w:webHidden/>
              </w:rPr>
            </w:r>
            <w:r w:rsidR="00195027">
              <w:rPr>
                <w:noProof/>
                <w:webHidden/>
              </w:rPr>
              <w:fldChar w:fldCharType="separate"/>
            </w:r>
            <w:r w:rsidR="00195027">
              <w:rPr>
                <w:noProof/>
                <w:webHidden/>
              </w:rPr>
              <w:t>13</w:t>
            </w:r>
            <w:r w:rsidR="00195027">
              <w:rPr>
                <w:noProof/>
                <w:webHidden/>
              </w:rPr>
              <w:fldChar w:fldCharType="end"/>
            </w:r>
          </w:hyperlink>
        </w:p>
        <w:p w14:paraId="3D5E599E" w14:textId="0A049FC0" w:rsidR="00195027" w:rsidRDefault="00D762DE">
          <w:pPr>
            <w:pStyle w:val="TOC3"/>
            <w:tabs>
              <w:tab w:val="left" w:pos="1320"/>
              <w:tab w:val="right" w:leader="dot" w:pos="8777"/>
            </w:tabs>
            <w:rPr>
              <w:rFonts w:eastAsiaTheme="minorEastAsia"/>
              <w:noProof/>
              <w:lang w:eastAsia="sk-SK"/>
            </w:rPr>
          </w:pPr>
          <w:hyperlink w:anchor="_Toc103606519" w:history="1">
            <w:r w:rsidR="00195027" w:rsidRPr="00FF170F">
              <w:rPr>
                <w:rStyle w:val="Hyperlink"/>
                <w:noProof/>
              </w:rPr>
              <w:t>1.1.1.</w:t>
            </w:r>
            <w:r w:rsidR="00195027">
              <w:rPr>
                <w:rFonts w:eastAsiaTheme="minorEastAsia"/>
                <w:noProof/>
                <w:lang w:eastAsia="sk-SK"/>
              </w:rPr>
              <w:tab/>
            </w:r>
            <w:r w:rsidR="00195027" w:rsidRPr="00FF170F">
              <w:rPr>
                <w:rStyle w:val="Hyperlink"/>
                <w:noProof/>
              </w:rPr>
              <w:t>Android</w:t>
            </w:r>
            <w:r w:rsidR="00195027">
              <w:rPr>
                <w:noProof/>
                <w:webHidden/>
              </w:rPr>
              <w:tab/>
            </w:r>
            <w:r w:rsidR="00195027">
              <w:rPr>
                <w:noProof/>
                <w:webHidden/>
              </w:rPr>
              <w:fldChar w:fldCharType="begin"/>
            </w:r>
            <w:r w:rsidR="00195027">
              <w:rPr>
                <w:noProof/>
                <w:webHidden/>
              </w:rPr>
              <w:instrText xml:space="preserve"> PAGEREF _Toc103606519 \h </w:instrText>
            </w:r>
            <w:r w:rsidR="00195027">
              <w:rPr>
                <w:noProof/>
                <w:webHidden/>
              </w:rPr>
            </w:r>
            <w:r w:rsidR="00195027">
              <w:rPr>
                <w:noProof/>
                <w:webHidden/>
              </w:rPr>
              <w:fldChar w:fldCharType="separate"/>
            </w:r>
            <w:r w:rsidR="00195027">
              <w:rPr>
                <w:noProof/>
                <w:webHidden/>
              </w:rPr>
              <w:t>13</w:t>
            </w:r>
            <w:r w:rsidR="00195027">
              <w:rPr>
                <w:noProof/>
                <w:webHidden/>
              </w:rPr>
              <w:fldChar w:fldCharType="end"/>
            </w:r>
          </w:hyperlink>
        </w:p>
        <w:p w14:paraId="67A0D3D8" w14:textId="7FD55EC7" w:rsidR="00195027" w:rsidRDefault="00D762DE">
          <w:pPr>
            <w:pStyle w:val="TOC3"/>
            <w:tabs>
              <w:tab w:val="left" w:pos="1320"/>
              <w:tab w:val="right" w:leader="dot" w:pos="8777"/>
            </w:tabs>
            <w:rPr>
              <w:rFonts w:eastAsiaTheme="minorEastAsia"/>
              <w:noProof/>
              <w:lang w:eastAsia="sk-SK"/>
            </w:rPr>
          </w:pPr>
          <w:hyperlink w:anchor="_Toc103606520" w:history="1">
            <w:r w:rsidR="00195027" w:rsidRPr="00FF170F">
              <w:rPr>
                <w:rStyle w:val="Hyperlink"/>
                <w:noProof/>
              </w:rPr>
              <w:t>1.1.2.</w:t>
            </w:r>
            <w:r w:rsidR="00195027">
              <w:rPr>
                <w:rFonts w:eastAsiaTheme="minorEastAsia"/>
                <w:noProof/>
                <w:lang w:eastAsia="sk-SK"/>
              </w:rPr>
              <w:tab/>
            </w:r>
            <w:r w:rsidR="00195027" w:rsidRPr="00FF170F">
              <w:rPr>
                <w:rStyle w:val="Hyperlink"/>
                <w:noProof/>
              </w:rPr>
              <w:t>iOS</w:t>
            </w:r>
            <w:r w:rsidR="00195027">
              <w:rPr>
                <w:noProof/>
                <w:webHidden/>
              </w:rPr>
              <w:tab/>
            </w:r>
            <w:r w:rsidR="00195027">
              <w:rPr>
                <w:noProof/>
                <w:webHidden/>
              </w:rPr>
              <w:fldChar w:fldCharType="begin"/>
            </w:r>
            <w:r w:rsidR="00195027">
              <w:rPr>
                <w:noProof/>
                <w:webHidden/>
              </w:rPr>
              <w:instrText xml:space="preserve"> PAGEREF _Toc103606520 \h </w:instrText>
            </w:r>
            <w:r w:rsidR="00195027">
              <w:rPr>
                <w:noProof/>
                <w:webHidden/>
              </w:rPr>
            </w:r>
            <w:r w:rsidR="00195027">
              <w:rPr>
                <w:noProof/>
                <w:webHidden/>
              </w:rPr>
              <w:fldChar w:fldCharType="separate"/>
            </w:r>
            <w:r w:rsidR="00195027">
              <w:rPr>
                <w:noProof/>
                <w:webHidden/>
              </w:rPr>
              <w:t>14</w:t>
            </w:r>
            <w:r w:rsidR="00195027">
              <w:rPr>
                <w:noProof/>
                <w:webHidden/>
              </w:rPr>
              <w:fldChar w:fldCharType="end"/>
            </w:r>
          </w:hyperlink>
        </w:p>
        <w:p w14:paraId="1FEBF052" w14:textId="42141238" w:rsidR="00195027" w:rsidRDefault="00D762DE">
          <w:pPr>
            <w:pStyle w:val="TOC2"/>
            <w:tabs>
              <w:tab w:val="left" w:pos="880"/>
              <w:tab w:val="right" w:leader="dot" w:pos="8777"/>
            </w:tabs>
            <w:rPr>
              <w:rFonts w:eastAsiaTheme="minorEastAsia"/>
              <w:noProof/>
              <w:lang w:eastAsia="sk-SK"/>
            </w:rPr>
          </w:pPr>
          <w:hyperlink w:anchor="_Toc103606521" w:history="1">
            <w:r w:rsidR="00195027" w:rsidRPr="00FF170F">
              <w:rPr>
                <w:rStyle w:val="Hyperlink"/>
                <w:noProof/>
              </w:rPr>
              <w:t>1.2.</w:t>
            </w:r>
            <w:r w:rsidR="00195027">
              <w:rPr>
                <w:rFonts w:eastAsiaTheme="minorEastAsia"/>
                <w:noProof/>
                <w:lang w:eastAsia="sk-SK"/>
              </w:rPr>
              <w:tab/>
            </w:r>
            <w:r w:rsidR="00195027" w:rsidRPr="00FF170F">
              <w:rPr>
                <w:rStyle w:val="Hyperlink"/>
                <w:noProof/>
              </w:rPr>
              <w:t>Mobilné aplikácie a technológie</w:t>
            </w:r>
            <w:r w:rsidR="00195027">
              <w:rPr>
                <w:noProof/>
                <w:webHidden/>
              </w:rPr>
              <w:tab/>
            </w:r>
            <w:r w:rsidR="00195027">
              <w:rPr>
                <w:noProof/>
                <w:webHidden/>
              </w:rPr>
              <w:fldChar w:fldCharType="begin"/>
            </w:r>
            <w:r w:rsidR="00195027">
              <w:rPr>
                <w:noProof/>
                <w:webHidden/>
              </w:rPr>
              <w:instrText xml:space="preserve"> PAGEREF _Toc103606521 \h </w:instrText>
            </w:r>
            <w:r w:rsidR="00195027">
              <w:rPr>
                <w:noProof/>
                <w:webHidden/>
              </w:rPr>
            </w:r>
            <w:r w:rsidR="00195027">
              <w:rPr>
                <w:noProof/>
                <w:webHidden/>
              </w:rPr>
              <w:fldChar w:fldCharType="separate"/>
            </w:r>
            <w:r w:rsidR="00195027">
              <w:rPr>
                <w:noProof/>
                <w:webHidden/>
              </w:rPr>
              <w:t>14</w:t>
            </w:r>
            <w:r w:rsidR="00195027">
              <w:rPr>
                <w:noProof/>
                <w:webHidden/>
              </w:rPr>
              <w:fldChar w:fldCharType="end"/>
            </w:r>
          </w:hyperlink>
        </w:p>
        <w:p w14:paraId="396F2E04" w14:textId="7D8488E9" w:rsidR="00195027" w:rsidRDefault="00D762DE">
          <w:pPr>
            <w:pStyle w:val="TOC3"/>
            <w:tabs>
              <w:tab w:val="left" w:pos="1320"/>
              <w:tab w:val="right" w:leader="dot" w:pos="8777"/>
            </w:tabs>
            <w:rPr>
              <w:rFonts w:eastAsiaTheme="minorEastAsia"/>
              <w:noProof/>
              <w:lang w:eastAsia="sk-SK"/>
            </w:rPr>
          </w:pPr>
          <w:hyperlink w:anchor="_Toc103606522" w:history="1">
            <w:r w:rsidR="00195027" w:rsidRPr="00FF170F">
              <w:rPr>
                <w:rStyle w:val="Hyperlink"/>
                <w:noProof/>
              </w:rPr>
              <w:t>1.2.1.</w:t>
            </w:r>
            <w:r w:rsidR="00195027">
              <w:rPr>
                <w:rFonts w:eastAsiaTheme="minorEastAsia"/>
                <w:noProof/>
                <w:lang w:eastAsia="sk-SK"/>
              </w:rPr>
              <w:tab/>
            </w:r>
            <w:r w:rsidR="00195027" w:rsidRPr="00FF170F">
              <w:rPr>
                <w:rStyle w:val="Hyperlink"/>
                <w:noProof/>
              </w:rPr>
              <w:t>Natívny prístup</w:t>
            </w:r>
            <w:r w:rsidR="00195027">
              <w:rPr>
                <w:noProof/>
                <w:webHidden/>
              </w:rPr>
              <w:tab/>
            </w:r>
            <w:r w:rsidR="00195027">
              <w:rPr>
                <w:noProof/>
                <w:webHidden/>
              </w:rPr>
              <w:fldChar w:fldCharType="begin"/>
            </w:r>
            <w:r w:rsidR="00195027">
              <w:rPr>
                <w:noProof/>
                <w:webHidden/>
              </w:rPr>
              <w:instrText xml:space="preserve"> PAGEREF _Toc103606522 \h </w:instrText>
            </w:r>
            <w:r w:rsidR="00195027">
              <w:rPr>
                <w:noProof/>
                <w:webHidden/>
              </w:rPr>
            </w:r>
            <w:r w:rsidR="00195027">
              <w:rPr>
                <w:noProof/>
                <w:webHidden/>
              </w:rPr>
              <w:fldChar w:fldCharType="separate"/>
            </w:r>
            <w:r w:rsidR="00195027">
              <w:rPr>
                <w:noProof/>
                <w:webHidden/>
              </w:rPr>
              <w:t>14</w:t>
            </w:r>
            <w:r w:rsidR="00195027">
              <w:rPr>
                <w:noProof/>
                <w:webHidden/>
              </w:rPr>
              <w:fldChar w:fldCharType="end"/>
            </w:r>
          </w:hyperlink>
        </w:p>
        <w:p w14:paraId="79451A14" w14:textId="1D29A4C3" w:rsidR="00195027" w:rsidRDefault="00D762DE">
          <w:pPr>
            <w:pStyle w:val="TOC3"/>
            <w:tabs>
              <w:tab w:val="left" w:pos="1320"/>
              <w:tab w:val="right" w:leader="dot" w:pos="8777"/>
            </w:tabs>
            <w:rPr>
              <w:rFonts w:eastAsiaTheme="minorEastAsia"/>
              <w:noProof/>
              <w:lang w:eastAsia="sk-SK"/>
            </w:rPr>
          </w:pPr>
          <w:hyperlink w:anchor="_Toc103606523" w:history="1">
            <w:r w:rsidR="00195027" w:rsidRPr="00FF170F">
              <w:rPr>
                <w:rStyle w:val="Hyperlink"/>
                <w:noProof/>
              </w:rPr>
              <w:t>1.2.2.</w:t>
            </w:r>
            <w:r w:rsidR="00195027">
              <w:rPr>
                <w:rFonts w:eastAsiaTheme="minorEastAsia"/>
                <w:noProof/>
                <w:lang w:eastAsia="sk-SK"/>
              </w:rPr>
              <w:tab/>
            </w:r>
            <w:r w:rsidR="00195027" w:rsidRPr="00FF170F">
              <w:rPr>
                <w:rStyle w:val="Hyperlink"/>
                <w:noProof/>
              </w:rPr>
              <w:t>Webový prístup</w:t>
            </w:r>
            <w:r w:rsidR="00195027">
              <w:rPr>
                <w:noProof/>
                <w:webHidden/>
              </w:rPr>
              <w:tab/>
            </w:r>
            <w:r w:rsidR="00195027">
              <w:rPr>
                <w:noProof/>
                <w:webHidden/>
              </w:rPr>
              <w:fldChar w:fldCharType="begin"/>
            </w:r>
            <w:r w:rsidR="00195027">
              <w:rPr>
                <w:noProof/>
                <w:webHidden/>
              </w:rPr>
              <w:instrText xml:space="preserve"> PAGEREF _Toc103606523 \h </w:instrText>
            </w:r>
            <w:r w:rsidR="00195027">
              <w:rPr>
                <w:noProof/>
                <w:webHidden/>
              </w:rPr>
            </w:r>
            <w:r w:rsidR="00195027">
              <w:rPr>
                <w:noProof/>
                <w:webHidden/>
              </w:rPr>
              <w:fldChar w:fldCharType="separate"/>
            </w:r>
            <w:r w:rsidR="00195027">
              <w:rPr>
                <w:noProof/>
                <w:webHidden/>
              </w:rPr>
              <w:t>15</w:t>
            </w:r>
            <w:r w:rsidR="00195027">
              <w:rPr>
                <w:noProof/>
                <w:webHidden/>
              </w:rPr>
              <w:fldChar w:fldCharType="end"/>
            </w:r>
          </w:hyperlink>
        </w:p>
        <w:p w14:paraId="6B066E2B" w14:textId="72305350" w:rsidR="00195027" w:rsidRDefault="00D762DE">
          <w:pPr>
            <w:pStyle w:val="TOC3"/>
            <w:tabs>
              <w:tab w:val="left" w:pos="1320"/>
              <w:tab w:val="right" w:leader="dot" w:pos="8777"/>
            </w:tabs>
            <w:rPr>
              <w:rFonts w:eastAsiaTheme="minorEastAsia"/>
              <w:noProof/>
              <w:lang w:eastAsia="sk-SK"/>
            </w:rPr>
          </w:pPr>
          <w:hyperlink w:anchor="_Toc103606524" w:history="1">
            <w:r w:rsidR="00195027" w:rsidRPr="00FF170F">
              <w:rPr>
                <w:rStyle w:val="Hyperlink"/>
                <w:noProof/>
              </w:rPr>
              <w:t>1.2.3.</w:t>
            </w:r>
            <w:r w:rsidR="00195027">
              <w:rPr>
                <w:rFonts w:eastAsiaTheme="minorEastAsia"/>
                <w:noProof/>
                <w:lang w:eastAsia="sk-SK"/>
              </w:rPr>
              <w:tab/>
            </w:r>
            <w:r w:rsidR="00195027" w:rsidRPr="00FF170F">
              <w:rPr>
                <w:rStyle w:val="Hyperlink"/>
                <w:noProof/>
              </w:rPr>
              <w:t>Hybridný prístup</w:t>
            </w:r>
            <w:r w:rsidR="00195027">
              <w:rPr>
                <w:noProof/>
                <w:webHidden/>
              </w:rPr>
              <w:tab/>
            </w:r>
            <w:r w:rsidR="00195027">
              <w:rPr>
                <w:noProof/>
                <w:webHidden/>
              </w:rPr>
              <w:fldChar w:fldCharType="begin"/>
            </w:r>
            <w:r w:rsidR="00195027">
              <w:rPr>
                <w:noProof/>
                <w:webHidden/>
              </w:rPr>
              <w:instrText xml:space="preserve"> PAGEREF _Toc103606524 \h </w:instrText>
            </w:r>
            <w:r w:rsidR="00195027">
              <w:rPr>
                <w:noProof/>
                <w:webHidden/>
              </w:rPr>
            </w:r>
            <w:r w:rsidR="00195027">
              <w:rPr>
                <w:noProof/>
                <w:webHidden/>
              </w:rPr>
              <w:fldChar w:fldCharType="separate"/>
            </w:r>
            <w:r w:rsidR="00195027">
              <w:rPr>
                <w:noProof/>
                <w:webHidden/>
              </w:rPr>
              <w:t>16</w:t>
            </w:r>
            <w:r w:rsidR="00195027">
              <w:rPr>
                <w:noProof/>
                <w:webHidden/>
              </w:rPr>
              <w:fldChar w:fldCharType="end"/>
            </w:r>
          </w:hyperlink>
        </w:p>
        <w:p w14:paraId="70BD6007" w14:textId="141CF7A3" w:rsidR="00195027" w:rsidRDefault="00D762DE">
          <w:pPr>
            <w:pStyle w:val="TOC3"/>
            <w:tabs>
              <w:tab w:val="left" w:pos="1320"/>
              <w:tab w:val="right" w:leader="dot" w:pos="8777"/>
            </w:tabs>
            <w:rPr>
              <w:rFonts w:eastAsiaTheme="minorEastAsia"/>
              <w:noProof/>
              <w:lang w:eastAsia="sk-SK"/>
            </w:rPr>
          </w:pPr>
          <w:hyperlink w:anchor="_Toc103606525" w:history="1">
            <w:r w:rsidR="00195027" w:rsidRPr="00FF170F">
              <w:rPr>
                <w:rStyle w:val="Hyperlink"/>
                <w:noProof/>
              </w:rPr>
              <w:t>1.2.4.</w:t>
            </w:r>
            <w:r w:rsidR="00195027">
              <w:rPr>
                <w:rFonts w:eastAsiaTheme="minorEastAsia"/>
                <w:noProof/>
                <w:lang w:eastAsia="sk-SK"/>
              </w:rPr>
              <w:tab/>
            </w:r>
            <w:r w:rsidR="00195027" w:rsidRPr="00FF170F">
              <w:rPr>
                <w:rStyle w:val="Hyperlink"/>
                <w:noProof/>
              </w:rPr>
              <w:t>Multiplatformový prístup</w:t>
            </w:r>
            <w:r w:rsidR="00195027">
              <w:rPr>
                <w:noProof/>
                <w:webHidden/>
              </w:rPr>
              <w:tab/>
            </w:r>
            <w:r w:rsidR="00195027">
              <w:rPr>
                <w:noProof/>
                <w:webHidden/>
              </w:rPr>
              <w:fldChar w:fldCharType="begin"/>
            </w:r>
            <w:r w:rsidR="00195027">
              <w:rPr>
                <w:noProof/>
                <w:webHidden/>
              </w:rPr>
              <w:instrText xml:space="preserve"> PAGEREF _Toc103606525 \h </w:instrText>
            </w:r>
            <w:r w:rsidR="00195027">
              <w:rPr>
                <w:noProof/>
                <w:webHidden/>
              </w:rPr>
            </w:r>
            <w:r w:rsidR="00195027">
              <w:rPr>
                <w:noProof/>
                <w:webHidden/>
              </w:rPr>
              <w:fldChar w:fldCharType="separate"/>
            </w:r>
            <w:r w:rsidR="00195027">
              <w:rPr>
                <w:noProof/>
                <w:webHidden/>
              </w:rPr>
              <w:t>16</w:t>
            </w:r>
            <w:r w:rsidR="00195027">
              <w:rPr>
                <w:noProof/>
                <w:webHidden/>
              </w:rPr>
              <w:fldChar w:fldCharType="end"/>
            </w:r>
          </w:hyperlink>
        </w:p>
        <w:p w14:paraId="2C19E8DA" w14:textId="60A0E277" w:rsidR="00195027" w:rsidRDefault="00D762DE">
          <w:pPr>
            <w:pStyle w:val="TOC2"/>
            <w:tabs>
              <w:tab w:val="left" w:pos="880"/>
              <w:tab w:val="right" w:leader="dot" w:pos="8777"/>
            </w:tabs>
            <w:rPr>
              <w:rFonts w:eastAsiaTheme="minorEastAsia"/>
              <w:noProof/>
              <w:lang w:eastAsia="sk-SK"/>
            </w:rPr>
          </w:pPr>
          <w:hyperlink w:anchor="_Toc103606526" w:history="1">
            <w:r w:rsidR="00195027" w:rsidRPr="00FF170F">
              <w:rPr>
                <w:rStyle w:val="Hyperlink"/>
                <w:noProof/>
              </w:rPr>
              <w:t>1.3.</w:t>
            </w:r>
            <w:r w:rsidR="00195027">
              <w:rPr>
                <w:rFonts w:eastAsiaTheme="minorEastAsia"/>
                <w:noProof/>
                <w:lang w:eastAsia="sk-SK"/>
              </w:rPr>
              <w:tab/>
            </w:r>
            <w:r w:rsidR="00195027" w:rsidRPr="00FF170F">
              <w:rPr>
                <w:rStyle w:val="Hyperlink"/>
                <w:noProof/>
              </w:rPr>
              <w:t>React Native</w:t>
            </w:r>
            <w:r w:rsidR="00195027">
              <w:rPr>
                <w:noProof/>
                <w:webHidden/>
              </w:rPr>
              <w:tab/>
            </w:r>
            <w:r w:rsidR="00195027">
              <w:rPr>
                <w:noProof/>
                <w:webHidden/>
              </w:rPr>
              <w:fldChar w:fldCharType="begin"/>
            </w:r>
            <w:r w:rsidR="00195027">
              <w:rPr>
                <w:noProof/>
                <w:webHidden/>
              </w:rPr>
              <w:instrText xml:space="preserve"> PAGEREF _Toc103606526 \h </w:instrText>
            </w:r>
            <w:r w:rsidR="00195027">
              <w:rPr>
                <w:noProof/>
                <w:webHidden/>
              </w:rPr>
            </w:r>
            <w:r w:rsidR="00195027">
              <w:rPr>
                <w:noProof/>
                <w:webHidden/>
              </w:rPr>
              <w:fldChar w:fldCharType="separate"/>
            </w:r>
            <w:r w:rsidR="00195027">
              <w:rPr>
                <w:noProof/>
                <w:webHidden/>
              </w:rPr>
              <w:t>17</w:t>
            </w:r>
            <w:r w:rsidR="00195027">
              <w:rPr>
                <w:noProof/>
                <w:webHidden/>
              </w:rPr>
              <w:fldChar w:fldCharType="end"/>
            </w:r>
          </w:hyperlink>
        </w:p>
        <w:p w14:paraId="7906B3DB" w14:textId="66BAA46F" w:rsidR="00195027" w:rsidRDefault="00D762DE">
          <w:pPr>
            <w:pStyle w:val="TOC2"/>
            <w:tabs>
              <w:tab w:val="left" w:pos="880"/>
              <w:tab w:val="right" w:leader="dot" w:pos="8777"/>
            </w:tabs>
            <w:rPr>
              <w:rFonts w:eastAsiaTheme="minorEastAsia"/>
              <w:noProof/>
              <w:lang w:eastAsia="sk-SK"/>
            </w:rPr>
          </w:pPr>
          <w:hyperlink w:anchor="_Toc103606527" w:history="1">
            <w:r w:rsidR="00195027" w:rsidRPr="00FF170F">
              <w:rPr>
                <w:rStyle w:val="Hyperlink"/>
                <w:noProof/>
              </w:rPr>
              <w:t>1.4.</w:t>
            </w:r>
            <w:r w:rsidR="00195027">
              <w:rPr>
                <w:rFonts w:eastAsiaTheme="minorEastAsia"/>
                <w:noProof/>
                <w:lang w:eastAsia="sk-SK"/>
              </w:rPr>
              <w:tab/>
            </w:r>
            <w:r w:rsidR="00195027" w:rsidRPr="00FF170F">
              <w:rPr>
                <w:rStyle w:val="Hyperlink"/>
                <w:noProof/>
              </w:rPr>
              <w:t>Xamarin</w:t>
            </w:r>
            <w:r w:rsidR="00195027">
              <w:rPr>
                <w:noProof/>
                <w:webHidden/>
              </w:rPr>
              <w:tab/>
            </w:r>
            <w:r w:rsidR="00195027">
              <w:rPr>
                <w:noProof/>
                <w:webHidden/>
              </w:rPr>
              <w:fldChar w:fldCharType="begin"/>
            </w:r>
            <w:r w:rsidR="00195027">
              <w:rPr>
                <w:noProof/>
                <w:webHidden/>
              </w:rPr>
              <w:instrText xml:space="preserve"> PAGEREF _Toc103606527 \h </w:instrText>
            </w:r>
            <w:r w:rsidR="00195027">
              <w:rPr>
                <w:noProof/>
                <w:webHidden/>
              </w:rPr>
            </w:r>
            <w:r w:rsidR="00195027">
              <w:rPr>
                <w:noProof/>
                <w:webHidden/>
              </w:rPr>
              <w:fldChar w:fldCharType="separate"/>
            </w:r>
            <w:r w:rsidR="00195027">
              <w:rPr>
                <w:noProof/>
                <w:webHidden/>
              </w:rPr>
              <w:t>18</w:t>
            </w:r>
            <w:r w:rsidR="00195027">
              <w:rPr>
                <w:noProof/>
                <w:webHidden/>
              </w:rPr>
              <w:fldChar w:fldCharType="end"/>
            </w:r>
          </w:hyperlink>
        </w:p>
        <w:p w14:paraId="112ECF66" w14:textId="2715E699" w:rsidR="00195027" w:rsidRDefault="00D762DE">
          <w:pPr>
            <w:pStyle w:val="TOC2"/>
            <w:tabs>
              <w:tab w:val="left" w:pos="880"/>
              <w:tab w:val="right" w:leader="dot" w:pos="8777"/>
            </w:tabs>
            <w:rPr>
              <w:rFonts w:eastAsiaTheme="minorEastAsia"/>
              <w:noProof/>
              <w:lang w:eastAsia="sk-SK"/>
            </w:rPr>
          </w:pPr>
          <w:hyperlink w:anchor="_Toc103606528" w:history="1">
            <w:r w:rsidR="00195027" w:rsidRPr="00FF170F">
              <w:rPr>
                <w:rStyle w:val="Hyperlink"/>
                <w:noProof/>
              </w:rPr>
              <w:t>1.5.</w:t>
            </w:r>
            <w:r w:rsidR="00195027">
              <w:rPr>
                <w:rFonts w:eastAsiaTheme="minorEastAsia"/>
                <w:noProof/>
                <w:lang w:eastAsia="sk-SK"/>
              </w:rPr>
              <w:tab/>
            </w:r>
            <w:r w:rsidR="00195027" w:rsidRPr="00FF170F">
              <w:rPr>
                <w:rStyle w:val="Hyperlink"/>
                <w:noProof/>
              </w:rPr>
              <w:t>Flutter</w:t>
            </w:r>
            <w:r w:rsidR="00195027">
              <w:rPr>
                <w:noProof/>
                <w:webHidden/>
              </w:rPr>
              <w:tab/>
            </w:r>
            <w:r w:rsidR="00195027">
              <w:rPr>
                <w:noProof/>
                <w:webHidden/>
              </w:rPr>
              <w:fldChar w:fldCharType="begin"/>
            </w:r>
            <w:r w:rsidR="00195027">
              <w:rPr>
                <w:noProof/>
                <w:webHidden/>
              </w:rPr>
              <w:instrText xml:space="preserve"> PAGEREF _Toc103606528 \h </w:instrText>
            </w:r>
            <w:r w:rsidR="00195027">
              <w:rPr>
                <w:noProof/>
                <w:webHidden/>
              </w:rPr>
            </w:r>
            <w:r w:rsidR="00195027">
              <w:rPr>
                <w:noProof/>
                <w:webHidden/>
              </w:rPr>
              <w:fldChar w:fldCharType="separate"/>
            </w:r>
            <w:r w:rsidR="00195027">
              <w:rPr>
                <w:noProof/>
                <w:webHidden/>
              </w:rPr>
              <w:t>19</w:t>
            </w:r>
            <w:r w:rsidR="00195027">
              <w:rPr>
                <w:noProof/>
                <w:webHidden/>
              </w:rPr>
              <w:fldChar w:fldCharType="end"/>
            </w:r>
          </w:hyperlink>
        </w:p>
        <w:p w14:paraId="4BD732D4" w14:textId="1983D488" w:rsidR="00195027" w:rsidRDefault="00D762DE">
          <w:pPr>
            <w:pStyle w:val="TOC1"/>
            <w:tabs>
              <w:tab w:val="left" w:pos="440"/>
              <w:tab w:val="right" w:leader="dot" w:pos="8777"/>
            </w:tabs>
            <w:rPr>
              <w:rFonts w:eastAsiaTheme="minorEastAsia"/>
              <w:noProof/>
              <w:lang w:eastAsia="sk-SK"/>
            </w:rPr>
          </w:pPr>
          <w:hyperlink w:anchor="_Toc103606529" w:history="1">
            <w:r w:rsidR="00195027" w:rsidRPr="00FF170F">
              <w:rPr>
                <w:rStyle w:val="Hyperlink"/>
                <w:noProof/>
              </w:rPr>
              <w:t>2.</w:t>
            </w:r>
            <w:r w:rsidR="00195027">
              <w:rPr>
                <w:rFonts w:eastAsiaTheme="minorEastAsia"/>
                <w:noProof/>
                <w:lang w:eastAsia="sk-SK"/>
              </w:rPr>
              <w:tab/>
            </w:r>
            <w:r w:rsidR="00195027" w:rsidRPr="00FF170F">
              <w:rPr>
                <w:rStyle w:val="Hyperlink"/>
                <w:noProof/>
              </w:rPr>
              <w:t>Lekárska vizita a využitie mobilných aplikácií v jej procese</w:t>
            </w:r>
            <w:r w:rsidR="00195027">
              <w:rPr>
                <w:noProof/>
                <w:webHidden/>
              </w:rPr>
              <w:tab/>
            </w:r>
            <w:r w:rsidR="00195027">
              <w:rPr>
                <w:noProof/>
                <w:webHidden/>
              </w:rPr>
              <w:fldChar w:fldCharType="begin"/>
            </w:r>
            <w:r w:rsidR="00195027">
              <w:rPr>
                <w:noProof/>
                <w:webHidden/>
              </w:rPr>
              <w:instrText xml:space="preserve"> PAGEREF _Toc103606529 \h </w:instrText>
            </w:r>
            <w:r w:rsidR="00195027">
              <w:rPr>
                <w:noProof/>
                <w:webHidden/>
              </w:rPr>
            </w:r>
            <w:r w:rsidR="00195027">
              <w:rPr>
                <w:noProof/>
                <w:webHidden/>
              </w:rPr>
              <w:fldChar w:fldCharType="separate"/>
            </w:r>
            <w:r w:rsidR="00195027">
              <w:rPr>
                <w:noProof/>
                <w:webHidden/>
              </w:rPr>
              <w:t>21</w:t>
            </w:r>
            <w:r w:rsidR="00195027">
              <w:rPr>
                <w:noProof/>
                <w:webHidden/>
              </w:rPr>
              <w:fldChar w:fldCharType="end"/>
            </w:r>
          </w:hyperlink>
        </w:p>
        <w:p w14:paraId="19C5C064" w14:textId="51B83E26" w:rsidR="00195027" w:rsidRDefault="00D762DE">
          <w:pPr>
            <w:pStyle w:val="TOC2"/>
            <w:tabs>
              <w:tab w:val="left" w:pos="880"/>
              <w:tab w:val="right" w:leader="dot" w:pos="8777"/>
            </w:tabs>
            <w:rPr>
              <w:rFonts w:eastAsiaTheme="minorEastAsia"/>
              <w:noProof/>
              <w:lang w:eastAsia="sk-SK"/>
            </w:rPr>
          </w:pPr>
          <w:hyperlink w:anchor="_Toc103606530" w:history="1">
            <w:r w:rsidR="00195027" w:rsidRPr="00FF170F">
              <w:rPr>
                <w:rStyle w:val="Hyperlink"/>
                <w:noProof/>
              </w:rPr>
              <w:t>2.1.</w:t>
            </w:r>
            <w:r w:rsidR="00195027">
              <w:rPr>
                <w:rFonts w:eastAsiaTheme="minorEastAsia"/>
                <w:noProof/>
                <w:lang w:eastAsia="sk-SK"/>
              </w:rPr>
              <w:tab/>
            </w:r>
            <w:r w:rsidR="00195027" w:rsidRPr="00FF170F">
              <w:rPr>
                <w:rStyle w:val="Hyperlink"/>
                <w:noProof/>
              </w:rPr>
              <w:t>Vizita</w:t>
            </w:r>
            <w:r w:rsidR="00195027">
              <w:rPr>
                <w:noProof/>
                <w:webHidden/>
              </w:rPr>
              <w:tab/>
            </w:r>
            <w:r w:rsidR="00195027">
              <w:rPr>
                <w:noProof/>
                <w:webHidden/>
              </w:rPr>
              <w:fldChar w:fldCharType="begin"/>
            </w:r>
            <w:r w:rsidR="00195027">
              <w:rPr>
                <w:noProof/>
                <w:webHidden/>
              </w:rPr>
              <w:instrText xml:space="preserve"> PAGEREF _Toc103606530 \h </w:instrText>
            </w:r>
            <w:r w:rsidR="00195027">
              <w:rPr>
                <w:noProof/>
                <w:webHidden/>
              </w:rPr>
            </w:r>
            <w:r w:rsidR="00195027">
              <w:rPr>
                <w:noProof/>
                <w:webHidden/>
              </w:rPr>
              <w:fldChar w:fldCharType="separate"/>
            </w:r>
            <w:r w:rsidR="00195027">
              <w:rPr>
                <w:noProof/>
                <w:webHidden/>
              </w:rPr>
              <w:t>21</w:t>
            </w:r>
            <w:r w:rsidR="00195027">
              <w:rPr>
                <w:noProof/>
                <w:webHidden/>
              </w:rPr>
              <w:fldChar w:fldCharType="end"/>
            </w:r>
          </w:hyperlink>
        </w:p>
        <w:p w14:paraId="527279D8" w14:textId="34C62D99" w:rsidR="00195027" w:rsidRDefault="00D762DE">
          <w:pPr>
            <w:pStyle w:val="TOC3"/>
            <w:tabs>
              <w:tab w:val="left" w:pos="1320"/>
              <w:tab w:val="right" w:leader="dot" w:pos="8777"/>
            </w:tabs>
            <w:rPr>
              <w:rFonts w:eastAsiaTheme="minorEastAsia"/>
              <w:noProof/>
              <w:lang w:eastAsia="sk-SK"/>
            </w:rPr>
          </w:pPr>
          <w:hyperlink w:anchor="_Toc103606531" w:history="1">
            <w:r w:rsidR="00195027" w:rsidRPr="00FF170F">
              <w:rPr>
                <w:rStyle w:val="Hyperlink"/>
                <w:noProof/>
              </w:rPr>
              <w:t>2.1.1.</w:t>
            </w:r>
            <w:r w:rsidR="00195027">
              <w:rPr>
                <w:rFonts w:eastAsiaTheme="minorEastAsia"/>
                <w:noProof/>
                <w:lang w:eastAsia="sk-SK"/>
              </w:rPr>
              <w:tab/>
            </w:r>
            <w:r w:rsidR="00195027" w:rsidRPr="00FF170F">
              <w:rPr>
                <w:rStyle w:val="Hyperlink"/>
                <w:noProof/>
              </w:rPr>
              <w:t>Charakteristika vizity.</w:t>
            </w:r>
            <w:r w:rsidR="00195027">
              <w:rPr>
                <w:noProof/>
                <w:webHidden/>
              </w:rPr>
              <w:tab/>
            </w:r>
            <w:r w:rsidR="00195027">
              <w:rPr>
                <w:noProof/>
                <w:webHidden/>
              </w:rPr>
              <w:fldChar w:fldCharType="begin"/>
            </w:r>
            <w:r w:rsidR="00195027">
              <w:rPr>
                <w:noProof/>
                <w:webHidden/>
              </w:rPr>
              <w:instrText xml:space="preserve"> PAGEREF _Toc103606531 \h </w:instrText>
            </w:r>
            <w:r w:rsidR="00195027">
              <w:rPr>
                <w:noProof/>
                <w:webHidden/>
              </w:rPr>
            </w:r>
            <w:r w:rsidR="00195027">
              <w:rPr>
                <w:noProof/>
                <w:webHidden/>
              </w:rPr>
              <w:fldChar w:fldCharType="separate"/>
            </w:r>
            <w:r w:rsidR="00195027">
              <w:rPr>
                <w:noProof/>
                <w:webHidden/>
              </w:rPr>
              <w:t>21</w:t>
            </w:r>
            <w:r w:rsidR="00195027">
              <w:rPr>
                <w:noProof/>
                <w:webHidden/>
              </w:rPr>
              <w:fldChar w:fldCharType="end"/>
            </w:r>
          </w:hyperlink>
        </w:p>
        <w:p w14:paraId="0CB9322E" w14:textId="1DDF5B08" w:rsidR="00195027" w:rsidRDefault="00D762DE">
          <w:pPr>
            <w:pStyle w:val="TOC3"/>
            <w:tabs>
              <w:tab w:val="left" w:pos="1320"/>
              <w:tab w:val="right" w:leader="dot" w:pos="8777"/>
            </w:tabs>
            <w:rPr>
              <w:rFonts w:eastAsiaTheme="minorEastAsia"/>
              <w:noProof/>
              <w:lang w:eastAsia="sk-SK"/>
            </w:rPr>
          </w:pPr>
          <w:hyperlink w:anchor="_Toc103606532" w:history="1">
            <w:r w:rsidR="00195027" w:rsidRPr="00FF170F">
              <w:rPr>
                <w:rStyle w:val="Hyperlink"/>
                <w:noProof/>
              </w:rPr>
              <w:t>2.1.2.</w:t>
            </w:r>
            <w:r w:rsidR="00195027">
              <w:rPr>
                <w:rFonts w:eastAsiaTheme="minorEastAsia"/>
                <w:noProof/>
                <w:lang w:eastAsia="sk-SK"/>
              </w:rPr>
              <w:tab/>
            </w:r>
            <w:r w:rsidR="00195027" w:rsidRPr="00FF170F">
              <w:rPr>
                <w:rStyle w:val="Hyperlink"/>
                <w:noProof/>
              </w:rPr>
              <w:t>Formy vizít</w:t>
            </w:r>
            <w:r w:rsidR="00195027">
              <w:rPr>
                <w:noProof/>
                <w:webHidden/>
              </w:rPr>
              <w:tab/>
            </w:r>
            <w:r w:rsidR="00195027">
              <w:rPr>
                <w:noProof/>
                <w:webHidden/>
              </w:rPr>
              <w:fldChar w:fldCharType="begin"/>
            </w:r>
            <w:r w:rsidR="00195027">
              <w:rPr>
                <w:noProof/>
                <w:webHidden/>
              </w:rPr>
              <w:instrText xml:space="preserve"> PAGEREF _Toc103606532 \h </w:instrText>
            </w:r>
            <w:r w:rsidR="00195027">
              <w:rPr>
                <w:noProof/>
                <w:webHidden/>
              </w:rPr>
            </w:r>
            <w:r w:rsidR="00195027">
              <w:rPr>
                <w:noProof/>
                <w:webHidden/>
              </w:rPr>
              <w:fldChar w:fldCharType="separate"/>
            </w:r>
            <w:r w:rsidR="00195027">
              <w:rPr>
                <w:noProof/>
                <w:webHidden/>
              </w:rPr>
              <w:t>21</w:t>
            </w:r>
            <w:r w:rsidR="00195027">
              <w:rPr>
                <w:noProof/>
                <w:webHidden/>
              </w:rPr>
              <w:fldChar w:fldCharType="end"/>
            </w:r>
          </w:hyperlink>
        </w:p>
        <w:p w14:paraId="37C6D8F7" w14:textId="5E383319" w:rsidR="00195027" w:rsidRDefault="00D762DE">
          <w:pPr>
            <w:pStyle w:val="TOC3"/>
            <w:tabs>
              <w:tab w:val="left" w:pos="1320"/>
              <w:tab w:val="right" w:leader="dot" w:pos="8777"/>
            </w:tabs>
            <w:rPr>
              <w:rFonts w:eastAsiaTheme="minorEastAsia"/>
              <w:noProof/>
              <w:lang w:eastAsia="sk-SK"/>
            </w:rPr>
          </w:pPr>
          <w:hyperlink w:anchor="_Toc103606533" w:history="1">
            <w:r w:rsidR="00195027" w:rsidRPr="00FF170F">
              <w:rPr>
                <w:rStyle w:val="Hyperlink"/>
                <w:noProof/>
              </w:rPr>
              <w:t>2.1.3.</w:t>
            </w:r>
            <w:r w:rsidR="00195027">
              <w:rPr>
                <w:rFonts w:eastAsiaTheme="minorEastAsia"/>
                <w:noProof/>
                <w:lang w:eastAsia="sk-SK"/>
              </w:rPr>
              <w:tab/>
            </w:r>
            <w:r w:rsidR="00195027" w:rsidRPr="00FF170F">
              <w:rPr>
                <w:rStyle w:val="Hyperlink"/>
                <w:noProof/>
              </w:rPr>
              <w:t>Príprava vizity</w:t>
            </w:r>
            <w:r w:rsidR="00195027">
              <w:rPr>
                <w:noProof/>
                <w:webHidden/>
              </w:rPr>
              <w:tab/>
            </w:r>
            <w:r w:rsidR="00195027">
              <w:rPr>
                <w:noProof/>
                <w:webHidden/>
              </w:rPr>
              <w:fldChar w:fldCharType="begin"/>
            </w:r>
            <w:r w:rsidR="00195027">
              <w:rPr>
                <w:noProof/>
                <w:webHidden/>
              </w:rPr>
              <w:instrText xml:space="preserve"> PAGEREF _Toc103606533 \h </w:instrText>
            </w:r>
            <w:r w:rsidR="00195027">
              <w:rPr>
                <w:noProof/>
                <w:webHidden/>
              </w:rPr>
            </w:r>
            <w:r w:rsidR="00195027">
              <w:rPr>
                <w:noProof/>
                <w:webHidden/>
              </w:rPr>
              <w:fldChar w:fldCharType="separate"/>
            </w:r>
            <w:r w:rsidR="00195027">
              <w:rPr>
                <w:noProof/>
                <w:webHidden/>
              </w:rPr>
              <w:t>21</w:t>
            </w:r>
            <w:r w:rsidR="00195027">
              <w:rPr>
                <w:noProof/>
                <w:webHidden/>
              </w:rPr>
              <w:fldChar w:fldCharType="end"/>
            </w:r>
          </w:hyperlink>
        </w:p>
        <w:p w14:paraId="627E55CB" w14:textId="1A7598B7" w:rsidR="00195027" w:rsidRDefault="00D762DE">
          <w:pPr>
            <w:pStyle w:val="TOC3"/>
            <w:tabs>
              <w:tab w:val="left" w:pos="1320"/>
              <w:tab w:val="right" w:leader="dot" w:pos="8777"/>
            </w:tabs>
            <w:rPr>
              <w:rFonts w:eastAsiaTheme="minorEastAsia"/>
              <w:noProof/>
              <w:lang w:eastAsia="sk-SK"/>
            </w:rPr>
          </w:pPr>
          <w:hyperlink w:anchor="_Toc103606534" w:history="1">
            <w:r w:rsidR="00195027" w:rsidRPr="00FF170F">
              <w:rPr>
                <w:rStyle w:val="Hyperlink"/>
                <w:noProof/>
              </w:rPr>
              <w:t>2.1.4.</w:t>
            </w:r>
            <w:r w:rsidR="00195027">
              <w:rPr>
                <w:rFonts w:eastAsiaTheme="minorEastAsia"/>
                <w:noProof/>
                <w:lang w:eastAsia="sk-SK"/>
              </w:rPr>
              <w:tab/>
            </w:r>
            <w:r w:rsidR="00195027" w:rsidRPr="00FF170F">
              <w:rPr>
                <w:rStyle w:val="Hyperlink"/>
                <w:noProof/>
              </w:rPr>
              <w:t>Vedenie zdravotnej dokumentácie</w:t>
            </w:r>
            <w:r w:rsidR="00195027">
              <w:rPr>
                <w:noProof/>
                <w:webHidden/>
              </w:rPr>
              <w:tab/>
            </w:r>
            <w:r w:rsidR="00195027">
              <w:rPr>
                <w:noProof/>
                <w:webHidden/>
              </w:rPr>
              <w:fldChar w:fldCharType="begin"/>
            </w:r>
            <w:r w:rsidR="00195027">
              <w:rPr>
                <w:noProof/>
                <w:webHidden/>
              </w:rPr>
              <w:instrText xml:space="preserve"> PAGEREF _Toc103606534 \h </w:instrText>
            </w:r>
            <w:r w:rsidR="00195027">
              <w:rPr>
                <w:noProof/>
                <w:webHidden/>
              </w:rPr>
            </w:r>
            <w:r w:rsidR="00195027">
              <w:rPr>
                <w:noProof/>
                <w:webHidden/>
              </w:rPr>
              <w:fldChar w:fldCharType="separate"/>
            </w:r>
            <w:r w:rsidR="00195027">
              <w:rPr>
                <w:noProof/>
                <w:webHidden/>
              </w:rPr>
              <w:t>22</w:t>
            </w:r>
            <w:r w:rsidR="00195027">
              <w:rPr>
                <w:noProof/>
                <w:webHidden/>
              </w:rPr>
              <w:fldChar w:fldCharType="end"/>
            </w:r>
          </w:hyperlink>
        </w:p>
        <w:p w14:paraId="23AE3353" w14:textId="16D0FB7B" w:rsidR="00195027" w:rsidRDefault="00D762DE">
          <w:pPr>
            <w:pStyle w:val="TOC2"/>
            <w:tabs>
              <w:tab w:val="left" w:pos="880"/>
              <w:tab w:val="right" w:leader="dot" w:pos="8777"/>
            </w:tabs>
            <w:rPr>
              <w:rFonts w:eastAsiaTheme="minorEastAsia"/>
              <w:noProof/>
              <w:lang w:eastAsia="sk-SK"/>
            </w:rPr>
          </w:pPr>
          <w:hyperlink w:anchor="_Toc103606535" w:history="1">
            <w:r w:rsidR="00195027" w:rsidRPr="00FF170F">
              <w:rPr>
                <w:rStyle w:val="Hyperlink"/>
                <w:noProof/>
              </w:rPr>
              <w:t>2.2.</w:t>
            </w:r>
            <w:r w:rsidR="00195027">
              <w:rPr>
                <w:rFonts w:eastAsiaTheme="minorEastAsia"/>
                <w:noProof/>
                <w:lang w:eastAsia="sk-SK"/>
              </w:rPr>
              <w:tab/>
            </w:r>
            <w:r w:rsidR="00195027" w:rsidRPr="00FF170F">
              <w:rPr>
                <w:rStyle w:val="Hyperlink"/>
                <w:noProof/>
              </w:rPr>
              <w:t>Existujúce aplikácie pre vizitu</w:t>
            </w:r>
            <w:r w:rsidR="00195027">
              <w:rPr>
                <w:noProof/>
                <w:webHidden/>
              </w:rPr>
              <w:tab/>
            </w:r>
            <w:r w:rsidR="00195027">
              <w:rPr>
                <w:noProof/>
                <w:webHidden/>
              </w:rPr>
              <w:fldChar w:fldCharType="begin"/>
            </w:r>
            <w:r w:rsidR="00195027">
              <w:rPr>
                <w:noProof/>
                <w:webHidden/>
              </w:rPr>
              <w:instrText xml:space="preserve"> PAGEREF _Toc103606535 \h </w:instrText>
            </w:r>
            <w:r w:rsidR="00195027">
              <w:rPr>
                <w:noProof/>
                <w:webHidden/>
              </w:rPr>
            </w:r>
            <w:r w:rsidR="00195027">
              <w:rPr>
                <w:noProof/>
                <w:webHidden/>
              </w:rPr>
              <w:fldChar w:fldCharType="separate"/>
            </w:r>
            <w:r w:rsidR="00195027">
              <w:rPr>
                <w:noProof/>
                <w:webHidden/>
              </w:rPr>
              <w:t>22</w:t>
            </w:r>
            <w:r w:rsidR="00195027">
              <w:rPr>
                <w:noProof/>
                <w:webHidden/>
              </w:rPr>
              <w:fldChar w:fldCharType="end"/>
            </w:r>
          </w:hyperlink>
        </w:p>
        <w:p w14:paraId="6CF3C42D" w14:textId="03E692C9" w:rsidR="00195027" w:rsidRDefault="00D762DE">
          <w:pPr>
            <w:pStyle w:val="TOC3"/>
            <w:tabs>
              <w:tab w:val="left" w:pos="1320"/>
              <w:tab w:val="right" w:leader="dot" w:pos="8777"/>
            </w:tabs>
            <w:rPr>
              <w:rFonts w:eastAsiaTheme="minorEastAsia"/>
              <w:noProof/>
              <w:lang w:eastAsia="sk-SK"/>
            </w:rPr>
          </w:pPr>
          <w:hyperlink w:anchor="_Toc103606536" w:history="1">
            <w:r w:rsidR="00195027" w:rsidRPr="00FF170F">
              <w:rPr>
                <w:rStyle w:val="Hyperlink"/>
                <w:noProof/>
              </w:rPr>
              <w:t>2.2.1.</w:t>
            </w:r>
            <w:r w:rsidR="00195027">
              <w:rPr>
                <w:rFonts w:eastAsiaTheme="minorEastAsia"/>
                <w:noProof/>
                <w:lang w:eastAsia="sk-SK"/>
              </w:rPr>
              <w:tab/>
            </w:r>
            <w:r w:rsidR="00195027" w:rsidRPr="00FF170F">
              <w:rPr>
                <w:rStyle w:val="Hyperlink"/>
                <w:noProof/>
              </w:rPr>
              <w:t>Mobilná aplikácia Denník krvného tlaku</w:t>
            </w:r>
            <w:r w:rsidR="00195027">
              <w:rPr>
                <w:noProof/>
                <w:webHidden/>
              </w:rPr>
              <w:tab/>
            </w:r>
            <w:r w:rsidR="00195027">
              <w:rPr>
                <w:noProof/>
                <w:webHidden/>
              </w:rPr>
              <w:fldChar w:fldCharType="begin"/>
            </w:r>
            <w:r w:rsidR="00195027">
              <w:rPr>
                <w:noProof/>
                <w:webHidden/>
              </w:rPr>
              <w:instrText xml:space="preserve"> PAGEREF _Toc103606536 \h </w:instrText>
            </w:r>
            <w:r w:rsidR="00195027">
              <w:rPr>
                <w:noProof/>
                <w:webHidden/>
              </w:rPr>
            </w:r>
            <w:r w:rsidR="00195027">
              <w:rPr>
                <w:noProof/>
                <w:webHidden/>
              </w:rPr>
              <w:fldChar w:fldCharType="separate"/>
            </w:r>
            <w:r w:rsidR="00195027">
              <w:rPr>
                <w:noProof/>
                <w:webHidden/>
              </w:rPr>
              <w:t>23</w:t>
            </w:r>
            <w:r w:rsidR="00195027">
              <w:rPr>
                <w:noProof/>
                <w:webHidden/>
              </w:rPr>
              <w:fldChar w:fldCharType="end"/>
            </w:r>
          </w:hyperlink>
        </w:p>
        <w:p w14:paraId="5EB9E80F" w14:textId="1D27840F" w:rsidR="00195027" w:rsidRDefault="00D762DE">
          <w:pPr>
            <w:pStyle w:val="TOC3"/>
            <w:tabs>
              <w:tab w:val="left" w:pos="1320"/>
              <w:tab w:val="right" w:leader="dot" w:pos="8777"/>
            </w:tabs>
            <w:rPr>
              <w:rFonts w:eastAsiaTheme="minorEastAsia"/>
              <w:noProof/>
              <w:lang w:eastAsia="sk-SK"/>
            </w:rPr>
          </w:pPr>
          <w:hyperlink w:anchor="_Toc103606537" w:history="1">
            <w:r w:rsidR="00195027" w:rsidRPr="00FF170F">
              <w:rPr>
                <w:rStyle w:val="Hyperlink"/>
                <w:noProof/>
              </w:rPr>
              <w:t>2.2.2.</w:t>
            </w:r>
            <w:r w:rsidR="00195027">
              <w:rPr>
                <w:rFonts w:eastAsiaTheme="minorEastAsia"/>
                <w:noProof/>
                <w:lang w:eastAsia="sk-SK"/>
              </w:rPr>
              <w:tab/>
            </w:r>
            <w:r w:rsidR="00195027" w:rsidRPr="00FF170F">
              <w:rPr>
                <w:rStyle w:val="Hyperlink"/>
                <w:noProof/>
              </w:rPr>
              <w:t>Mobilná aplikácia Medical records</w:t>
            </w:r>
            <w:r w:rsidR="00195027">
              <w:rPr>
                <w:noProof/>
                <w:webHidden/>
              </w:rPr>
              <w:tab/>
            </w:r>
            <w:r w:rsidR="00195027">
              <w:rPr>
                <w:noProof/>
                <w:webHidden/>
              </w:rPr>
              <w:fldChar w:fldCharType="begin"/>
            </w:r>
            <w:r w:rsidR="00195027">
              <w:rPr>
                <w:noProof/>
                <w:webHidden/>
              </w:rPr>
              <w:instrText xml:space="preserve"> PAGEREF _Toc103606537 \h </w:instrText>
            </w:r>
            <w:r w:rsidR="00195027">
              <w:rPr>
                <w:noProof/>
                <w:webHidden/>
              </w:rPr>
            </w:r>
            <w:r w:rsidR="00195027">
              <w:rPr>
                <w:noProof/>
                <w:webHidden/>
              </w:rPr>
              <w:fldChar w:fldCharType="separate"/>
            </w:r>
            <w:r w:rsidR="00195027">
              <w:rPr>
                <w:noProof/>
                <w:webHidden/>
              </w:rPr>
              <w:t>24</w:t>
            </w:r>
            <w:r w:rsidR="00195027">
              <w:rPr>
                <w:noProof/>
                <w:webHidden/>
              </w:rPr>
              <w:fldChar w:fldCharType="end"/>
            </w:r>
          </w:hyperlink>
        </w:p>
        <w:p w14:paraId="1D086F14" w14:textId="4585FD15" w:rsidR="00195027" w:rsidRDefault="00D762DE">
          <w:pPr>
            <w:pStyle w:val="TOC3"/>
            <w:tabs>
              <w:tab w:val="left" w:pos="1320"/>
              <w:tab w:val="right" w:leader="dot" w:pos="8777"/>
            </w:tabs>
            <w:rPr>
              <w:rFonts w:eastAsiaTheme="minorEastAsia"/>
              <w:noProof/>
              <w:lang w:eastAsia="sk-SK"/>
            </w:rPr>
          </w:pPr>
          <w:hyperlink w:anchor="_Toc103606538" w:history="1">
            <w:r w:rsidR="00195027" w:rsidRPr="00FF170F">
              <w:rPr>
                <w:rStyle w:val="Hyperlink"/>
                <w:noProof/>
              </w:rPr>
              <w:t>2.2.3.</w:t>
            </w:r>
            <w:r w:rsidR="00195027">
              <w:rPr>
                <w:rFonts w:eastAsiaTheme="minorEastAsia"/>
                <w:noProof/>
                <w:lang w:eastAsia="sk-SK"/>
              </w:rPr>
              <w:tab/>
            </w:r>
            <w:r w:rsidR="00195027" w:rsidRPr="00FF170F">
              <w:rPr>
                <w:rStyle w:val="Hyperlink"/>
                <w:noProof/>
              </w:rPr>
              <w:t>Mobilná aplikácia Medical Records Clinic app</w:t>
            </w:r>
            <w:r w:rsidR="00195027">
              <w:rPr>
                <w:noProof/>
                <w:webHidden/>
              </w:rPr>
              <w:tab/>
            </w:r>
            <w:r w:rsidR="00195027">
              <w:rPr>
                <w:noProof/>
                <w:webHidden/>
              </w:rPr>
              <w:fldChar w:fldCharType="begin"/>
            </w:r>
            <w:r w:rsidR="00195027">
              <w:rPr>
                <w:noProof/>
                <w:webHidden/>
              </w:rPr>
              <w:instrText xml:space="preserve"> PAGEREF _Toc103606538 \h </w:instrText>
            </w:r>
            <w:r w:rsidR="00195027">
              <w:rPr>
                <w:noProof/>
                <w:webHidden/>
              </w:rPr>
            </w:r>
            <w:r w:rsidR="00195027">
              <w:rPr>
                <w:noProof/>
                <w:webHidden/>
              </w:rPr>
              <w:fldChar w:fldCharType="separate"/>
            </w:r>
            <w:r w:rsidR="00195027">
              <w:rPr>
                <w:noProof/>
                <w:webHidden/>
              </w:rPr>
              <w:t>24</w:t>
            </w:r>
            <w:r w:rsidR="00195027">
              <w:rPr>
                <w:noProof/>
                <w:webHidden/>
              </w:rPr>
              <w:fldChar w:fldCharType="end"/>
            </w:r>
          </w:hyperlink>
        </w:p>
        <w:p w14:paraId="679A0DC2" w14:textId="4FB39D3E" w:rsidR="00195027" w:rsidRDefault="00D762DE">
          <w:pPr>
            <w:pStyle w:val="TOC3"/>
            <w:tabs>
              <w:tab w:val="left" w:pos="1320"/>
              <w:tab w:val="right" w:leader="dot" w:pos="8777"/>
            </w:tabs>
            <w:rPr>
              <w:rFonts w:eastAsiaTheme="minorEastAsia"/>
              <w:noProof/>
              <w:lang w:eastAsia="sk-SK"/>
            </w:rPr>
          </w:pPr>
          <w:hyperlink w:anchor="_Toc103606539" w:history="1">
            <w:r w:rsidR="00195027" w:rsidRPr="00FF170F">
              <w:rPr>
                <w:rStyle w:val="Hyperlink"/>
                <w:noProof/>
              </w:rPr>
              <w:t>2.2.4.</w:t>
            </w:r>
            <w:r w:rsidR="00195027">
              <w:rPr>
                <w:rFonts w:eastAsiaTheme="minorEastAsia"/>
                <w:noProof/>
                <w:lang w:eastAsia="sk-SK"/>
              </w:rPr>
              <w:tab/>
            </w:r>
            <w:r w:rsidR="00195027" w:rsidRPr="00FF170F">
              <w:rPr>
                <w:rStyle w:val="Hyperlink"/>
                <w:noProof/>
              </w:rPr>
              <w:t>Zhodnotenie kvalít dostupných aplikácií</w:t>
            </w:r>
            <w:r w:rsidR="00195027">
              <w:rPr>
                <w:noProof/>
                <w:webHidden/>
              </w:rPr>
              <w:tab/>
            </w:r>
            <w:r w:rsidR="00195027">
              <w:rPr>
                <w:noProof/>
                <w:webHidden/>
              </w:rPr>
              <w:fldChar w:fldCharType="begin"/>
            </w:r>
            <w:r w:rsidR="00195027">
              <w:rPr>
                <w:noProof/>
                <w:webHidden/>
              </w:rPr>
              <w:instrText xml:space="preserve"> PAGEREF _Toc103606539 \h </w:instrText>
            </w:r>
            <w:r w:rsidR="00195027">
              <w:rPr>
                <w:noProof/>
                <w:webHidden/>
              </w:rPr>
            </w:r>
            <w:r w:rsidR="00195027">
              <w:rPr>
                <w:noProof/>
                <w:webHidden/>
              </w:rPr>
              <w:fldChar w:fldCharType="separate"/>
            </w:r>
            <w:r w:rsidR="00195027">
              <w:rPr>
                <w:noProof/>
                <w:webHidden/>
              </w:rPr>
              <w:t>25</w:t>
            </w:r>
            <w:r w:rsidR="00195027">
              <w:rPr>
                <w:noProof/>
                <w:webHidden/>
              </w:rPr>
              <w:fldChar w:fldCharType="end"/>
            </w:r>
          </w:hyperlink>
        </w:p>
        <w:p w14:paraId="1C0EADDC" w14:textId="297469A2" w:rsidR="00195027" w:rsidRDefault="00D762DE">
          <w:pPr>
            <w:pStyle w:val="TOC1"/>
            <w:tabs>
              <w:tab w:val="left" w:pos="440"/>
              <w:tab w:val="right" w:leader="dot" w:pos="8777"/>
            </w:tabs>
            <w:rPr>
              <w:rFonts w:eastAsiaTheme="minorEastAsia"/>
              <w:noProof/>
              <w:lang w:eastAsia="sk-SK"/>
            </w:rPr>
          </w:pPr>
          <w:hyperlink w:anchor="_Toc103606540" w:history="1">
            <w:r w:rsidR="00195027" w:rsidRPr="00FF170F">
              <w:rPr>
                <w:rStyle w:val="Hyperlink"/>
                <w:noProof/>
              </w:rPr>
              <w:t>3.</w:t>
            </w:r>
            <w:r w:rsidR="00195027">
              <w:rPr>
                <w:rFonts w:eastAsiaTheme="minorEastAsia"/>
                <w:noProof/>
                <w:lang w:eastAsia="sk-SK"/>
              </w:rPr>
              <w:tab/>
            </w:r>
            <w:r w:rsidR="00195027" w:rsidRPr="00FF170F">
              <w:rPr>
                <w:rStyle w:val="Hyperlink"/>
                <w:noProof/>
              </w:rPr>
              <w:t>Návrh aplikácie eVizita</w:t>
            </w:r>
            <w:r w:rsidR="00195027">
              <w:rPr>
                <w:noProof/>
                <w:webHidden/>
              </w:rPr>
              <w:tab/>
            </w:r>
            <w:r w:rsidR="00195027">
              <w:rPr>
                <w:noProof/>
                <w:webHidden/>
              </w:rPr>
              <w:fldChar w:fldCharType="begin"/>
            </w:r>
            <w:r w:rsidR="00195027">
              <w:rPr>
                <w:noProof/>
                <w:webHidden/>
              </w:rPr>
              <w:instrText xml:space="preserve"> PAGEREF _Toc103606540 \h </w:instrText>
            </w:r>
            <w:r w:rsidR="00195027">
              <w:rPr>
                <w:noProof/>
                <w:webHidden/>
              </w:rPr>
            </w:r>
            <w:r w:rsidR="00195027">
              <w:rPr>
                <w:noProof/>
                <w:webHidden/>
              </w:rPr>
              <w:fldChar w:fldCharType="separate"/>
            </w:r>
            <w:r w:rsidR="00195027">
              <w:rPr>
                <w:noProof/>
                <w:webHidden/>
              </w:rPr>
              <w:t>26</w:t>
            </w:r>
            <w:r w:rsidR="00195027">
              <w:rPr>
                <w:noProof/>
                <w:webHidden/>
              </w:rPr>
              <w:fldChar w:fldCharType="end"/>
            </w:r>
          </w:hyperlink>
        </w:p>
        <w:p w14:paraId="7A30975A" w14:textId="6C65F833" w:rsidR="00195027" w:rsidRDefault="00D762DE">
          <w:pPr>
            <w:pStyle w:val="TOC2"/>
            <w:tabs>
              <w:tab w:val="left" w:pos="880"/>
              <w:tab w:val="right" w:leader="dot" w:pos="8777"/>
            </w:tabs>
            <w:rPr>
              <w:rFonts w:eastAsiaTheme="minorEastAsia"/>
              <w:noProof/>
              <w:lang w:eastAsia="sk-SK"/>
            </w:rPr>
          </w:pPr>
          <w:hyperlink w:anchor="_Toc103606541" w:history="1">
            <w:r w:rsidR="00195027" w:rsidRPr="00FF170F">
              <w:rPr>
                <w:rStyle w:val="Hyperlink"/>
                <w:noProof/>
              </w:rPr>
              <w:t>3.1.</w:t>
            </w:r>
            <w:r w:rsidR="00195027">
              <w:rPr>
                <w:rFonts w:eastAsiaTheme="minorEastAsia"/>
                <w:noProof/>
                <w:lang w:eastAsia="sk-SK"/>
              </w:rPr>
              <w:tab/>
            </w:r>
            <w:r w:rsidR="00195027" w:rsidRPr="00FF170F">
              <w:rPr>
                <w:rStyle w:val="Hyperlink"/>
                <w:noProof/>
              </w:rPr>
              <w:t>Analýza používateľských požiadaviek</w:t>
            </w:r>
            <w:r w:rsidR="00195027">
              <w:rPr>
                <w:noProof/>
                <w:webHidden/>
              </w:rPr>
              <w:tab/>
            </w:r>
            <w:r w:rsidR="00195027">
              <w:rPr>
                <w:noProof/>
                <w:webHidden/>
              </w:rPr>
              <w:fldChar w:fldCharType="begin"/>
            </w:r>
            <w:r w:rsidR="00195027">
              <w:rPr>
                <w:noProof/>
                <w:webHidden/>
              </w:rPr>
              <w:instrText xml:space="preserve"> PAGEREF _Toc103606541 \h </w:instrText>
            </w:r>
            <w:r w:rsidR="00195027">
              <w:rPr>
                <w:noProof/>
                <w:webHidden/>
              </w:rPr>
            </w:r>
            <w:r w:rsidR="00195027">
              <w:rPr>
                <w:noProof/>
                <w:webHidden/>
              </w:rPr>
              <w:fldChar w:fldCharType="separate"/>
            </w:r>
            <w:r w:rsidR="00195027">
              <w:rPr>
                <w:noProof/>
                <w:webHidden/>
              </w:rPr>
              <w:t>26</w:t>
            </w:r>
            <w:r w:rsidR="00195027">
              <w:rPr>
                <w:noProof/>
                <w:webHidden/>
              </w:rPr>
              <w:fldChar w:fldCharType="end"/>
            </w:r>
          </w:hyperlink>
        </w:p>
        <w:p w14:paraId="352B4E02" w14:textId="3956CBBE" w:rsidR="00195027" w:rsidRDefault="00D762DE">
          <w:pPr>
            <w:pStyle w:val="TOC2"/>
            <w:tabs>
              <w:tab w:val="left" w:pos="880"/>
              <w:tab w:val="right" w:leader="dot" w:pos="8777"/>
            </w:tabs>
            <w:rPr>
              <w:rFonts w:eastAsiaTheme="minorEastAsia"/>
              <w:noProof/>
              <w:lang w:eastAsia="sk-SK"/>
            </w:rPr>
          </w:pPr>
          <w:hyperlink w:anchor="_Toc103606542" w:history="1">
            <w:r w:rsidR="00195027" w:rsidRPr="00FF170F">
              <w:rPr>
                <w:rStyle w:val="Hyperlink"/>
                <w:noProof/>
              </w:rPr>
              <w:t>3.2.</w:t>
            </w:r>
            <w:r w:rsidR="00195027">
              <w:rPr>
                <w:rFonts w:eastAsiaTheme="minorEastAsia"/>
                <w:noProof/>
                <w:lang w:eastAsia="sk-SK"/>
              </w:rPr>
              <w:tab/>
            </w:r>
            <w:r w:rsidR="00195027" w:rsidRPr="00FF170F">
              <w:rPr>
                <w:rStyle w:val="Hyperlink"/>
                <w:noProof/>
              </w:rPr>
              <w:t>Persóny</w:t>
            </w:r>
            <w:r w:rsidR="00195027">
              <w:rPr>
                <w:noProof/>
                <w:webHidden/>
              </w:rPr>
              <w:tab/>
            </w:r>
            <w:r w:rsidR="00195027">
              <w:rPr>
                <w:noProof/>
                <w:webHidden/>
              </w:rPr>
              <w:fldChar w:fldCharType="begin"/>
            </w:r>
            <w:r w:rsidR="00195027">
              <w:rPr>
                <w:noProof/>
                <w:webHidden/>
              </w:rPr>
              <w:instrText xml:space="preserve"> PAGEREF _Toc103606542 \h </w:instrText>
            </w:r>
            <w:r w:rsidR="00195027">
              <w:rPr>
                <w:noProof/>
                <w:webHidden/>
              </w:rPr>
            </w:r>
            <w:r w:rsidR="00195027">
              <w:rPr>
                <w:noProof/>
                <w:webHidden/>
              </w:rPr>
              <w:fldChar w:fldCharType="separate"/>
            </w:r>
            <w:r w:rsidR="00195027">
              <w:rPr>
                <w:noProof/>
                <w:webHidden/>
              </w:rPr>
              <w:t>29</w:t>
            </w:r>
            <w:r w:rsidR="00195027">
              <w:rPr>
                <w:noProof/>
                <w:webHidden/>
              </w:rPr>
              <w:fldChar w:fldCharType="end"/>
            </w:r>
          </w:hyperlink>
        </w:p>
        <w:p w14:paraId="595C755F" w14:textId="2884146C" w:rsidR="00195027" w:rsidRDefault="00D762DE">
          <w:pPr>
            <w:pStyle w:val="TOC2"/>
            <w:tabs>
              <w:tab w:val="left" w:pos="880"/>
              <w:tab w:val="right" w:leader="dot" w:pos="8777"/>
            </w:tabs>
            <w:rPr>
              <w:rFonts w:eastAsiaTheme="minorEastAsia"/>
              <w:noProof/>
              <w:lang w:eastAsia="sk-SK"/>
            </w:rPr>
          </w:pPr>
          <w:hyperlink w:anchor="_Toc103606543" w:history="1">
            <w:r w:rsidR="00195027" w:rsidRPr="00FF170F">
              <w:rPr>
                <w:rStyle w:val="Hyperlink"/>
                <w:noProof/>
              </w:rPr>
              <w:t>3.3.</w:t>
            </w:r>
            <w:r w:rsidR="00195027">
              <w:rPr>
                <w:rFonts w:eastAsiaTheme="minorEastAsia"/>
                <w:noProof/>
                <w:lang w:eastAsia="sk-SK"/>
              </w:rPr>
              <w:tab/>
            </w:r>
            <w:r w:rsidR="00195027" w:rsidRPr="00FF170F">
              <w:rPr>
                <w:rStyle w:val="Hyperlink"/>
                <w:noProof/>
              </w:rPr>
              <w:t>Plánované funkcie</w:t>
            </w:r>
            <w:r w:rsidR="00195027">
              <w:rPr>
                <w:noProof/>
                <w:webHidden/>
              </w:rPr>
              <w:tab/>
            </w:r>
            <w:r w:rsidR="00195027">
              <w:rPr>
                <w:noProof/>
                <w:webHidden/>
              </w:rPr>
              <w:fldChar w:fldCharType="begin"/>
            </w:r>
            <w:r w:rsidR="00195027">
              <w:rPr>
                <w:noProof/>
                <w:webHidden/>
              </w:rPr>
              <w:instrText xml:space="preserve"> PAGEREF _Toc103606543 \h </w:instrText>
            </w:r>
            <w:r w:rsidR="00195027">
              <w:rPr>
                <w:noProof/>
                <w:webHidden/>
              </w:rPr>
            </w:r>
            <w:r w:rsidR="00195027">
              <w:rPr>
                <w:noProof/>
                <w:webHidden/>
              </w:rPr>
              <w:fldChar w:fldCharType="separate"/>
            </w:r>
            <w:r w:rsidR="00195027">
              <w:rPr>
                <w:noProof/>
                <w:webHidden/>
              </w:rPr>
              <w:t>30</w:t>
            </w:r>
            <w:r w:rsidR="00195027">
              <w:rPr>
                <w:noProof/>
                <w:webHidden/>
              </w:rPr>
              <w:fldChar w:fldCharType="end"/>
            </w:r>
          </w:hyperlink>
        </w:p>
        <w:p w14:paraId="4B0FA4C3" w14:textId="0844139C" w:rsidR="00195027" w:rsidRDefault="00D762DE">
          <w:pPr>
            <w:pStyle w:val="TOC3"/>
            <w:tabs>
              <w:tab w:val="left" w:pos="1320"/>
              <w:tab w:val="right" w:leader="dot" w:pos="8777"/>
            </w:tabs>
            <w:rPr>
              <w:rFonts w:eastAsiaTheme="minorEastAsia"/>
              <w:noProof/>
              <w:lang w:eastAsia="sk-SK"/>
            </w:rPr>
          </w:pPr>
          <w:hyperlink w:anchor="_Toc103606544" w:history="1">
            <w:r w:rsidR="00195027" w:rsidRPr="00FF170F">
              <w:rPr>
                <w:rStyle w:val="Hyperlink"/>
                <w:noProof/>
              </w:rPr>
              <w:t>3.3.1.</w:t>
            </w:r>
            <w:r w:rsidR="00195027">
              <w:rPr>
                <w:rFonts w:eastAsiaTheme="minorEastAsia"/>
                <w:noProof/>
                <w:lang w:eastAsia="sk-SK"/>
              </w:rPr>
              <w:tab/>
            </w:r>
            <w:r w:rsidR="00195027" w:rsidRPr="00FF170F">
              <w:rPr>
                <w:rStyle w:val="Hyperlink"/>
                <w:noProof/>
              </w:rPr>
              <w:t>Zdravotná sestra</w:t>
            </w:r>
            <w:r w:rsidR="00195027">
              <w:rPr>
                <w:noProof/>
                <w:webHidden/>
              </w:rPr>
              <w:tab/>
            </w:r>
            <w:r w:rsidR="00195027">
              <w:rPr>
                <w:noProof/>
                <w:webHidden/>
              </w:rPr>
              <w:fldChar w:fldCharType="begin"/>
            </w:r>
            <w:r w:rsidR="00195027">
              <w:rPr>
                <w:noProof/>
                <w:webHidden/>
              </w:rPr>
              <w:instrText xml:space="preserve"> PAGEREF _Toc103606544 \h </w:instrText>
            </w:r>
            <w:r w:rsidR="00195027">
              <w:rPr>
                <w:noProof/>
                <w:webHidden/>
              </w:rPr>
            </w:r>
            <w:r w:rsidR="00195027">
              <w:rPr>
                <w:noProof/>
                <w:webHidden/>
              </w:rPr>
              <w:fldChar w:fldCharType="separate"/>
            </w:r>
            <w:r w:rsidR="00195027">
              <w:rPr>
                <w:noProof/>
                <w:webHidden/>
              </w:rPr>
              <w:t>30</w:t>
            </w:r>
            <w:r w:rsidR="00195027">
              <w:rPr>
                <w:noProof/>
                <w:webHidden/>
              </w:rPr>
              <w:fldChar w:fldCharType="end"/>
            </w:r>
          </w:hyperlink>
        </w:p>
        <w:p w14:paraId="3230B238" w14:textId="3751FB78" w:rsidR="00195027" w:rsidRDefault="00D762DE">
          <w:pPr>
            <w:pStyle w:val="TOC3"/>
            <w:tabs>
              <w:tab w:val="left" w:pos="1320"/>
              <w:tab w:val="right" w:leader="dot" w:pos="8777"/>
            </w:tabs>
            <w:rPr>
              <w:rFonts w:eastAsiaTheme="minorEastAsia"/>
              <w:noProof/>
              <w:lang w:eastAsia="sk-SK"/>
            </w:rPr>
          </w:pPr>
          <w:hyperlink w:anchor="_Toc103606545" w:history="1">
            <w:r w:rsidR="00195027" w:rsidRPr="00FF170F">
              <w:rPr>
                <w:rStyle w:val="Hyperlink"/>
                <w:noProof/>
              </w:rPr>
              <w:t>3.3.2.</w:t>
            </w:r>
            <w:r w:rsidR="00195027">
              <w:rPr>
                <w:rFonts w:eastAsiaTheme="minorEastAsia"/>
                <w:noProof/>
                <w:lang w:eastAsia="sk-SK"/>
              </w:rPr>
              <w:tab/>
            </w:r>
            <w:r w:rsidR="00195027" w:rsidRPr="00FF170F">
              <w:rPr>
                <w:rStyle w:val="Hyperlink"/>
                <w:noProof/>
              </w:rPr>
              <w:t>Lekár</w:t>
            </w:r>
            <w:r w:rsidR="00195027">
              <w:rPr>
                <w:noProof/>
                <w:webHidden/>
              </w:rPr>
              <w:tab/>
            </w:r>
            <w:r w:rsidR="00195027">
              <w:rPr>
                <w:noProof/>
                <w:webHidden/>
              </w:rPr>
              <w:fldChar w:fldCharType="begin"/>
            </w:r>
            <w:r w:rsidR="00195027">
              <w:rPr>
                <w:noProof/>
                <w:webHidden/>
              </w:rPr>
              <w:instrText xml:space="preserve"> PAGEREF _Toc103606545 \h </w:instrText>
            </w:r>
            <w:r w:rsidR="00195027">
              <w:rPr>
                <w:noProof/>
                <w:webHidden/>
              </w:rPr>
            </w:r>
            <w:r w:rsidR="00195027">
              <w:rPr>
                <w:noProof/>
                <w:webHidden/>
              </w:rPr>
              <w:fldChar w:fldCharType="separate"/>
            </w:r>
            <w:r w:rsidR="00195027">
              <w:rPr>
                <w:noProof/>
                <w:webHidden/>
              </w:rPr>
              <w:t>30</w:t>
            </w:r>
            <w:r w:rsidR="00195027">
              <w:rPr>
                <w:noProof/>
                <w:webHidden/>
              </w:rPr>
              <w:fldChar w:fldCharType="end"/>
            </w:r>
          </w:hyperlink>
        </w:p>
        <w:p w14:paraId="1131DEF8" w14:textId="5442EF63" w:rsidR="00195027" w:rsidRDefault="00D762DE">
          <w:pPr>
            <w:pStyle w:val="TOC3"/>
            <w:tabs>
              <w:tab w:val="left" w:pos="1320"/>
              <w:tab w:val="right" w:leader="dot" w:pos="8777"/>
            </w:tabs>
            <w:rPr>
              <w:rFonts w:eastAsiaTheme="minorEastAsia"/>
              <w:noProof/>
              <w:lang w:eastAsia="sk-SK"/>
            </w:rPr>
          </w:pPr>
          <w:hyperlink w:anchor="_Toc103606546" w:history="1">
            <w:r w:rsidR="00195027" w:rsidRPr="00FF170F">
              <w:rPr>
                <w:rStyle w:val="Hyperlink"/>
                <w:noProof/>
              </w:rPr>
              <w:t>3.3.3.</w:t>
            </w:r>
            <w:r w:rsidR="00195027">
              <w:rPr>
                <w:rFonts w:eastAsiaTheme="minorEastAsia"/>
                <w:noProof/>
                <w:lang w:eastAsia="sk-SK"/>
              </w:rPr>
              <w:tab/>
            </w:r>
            <w:r w:rsidR="00195027" w:rsidRPr="00FF170F">
              <w:rPr>
                <w:rStyle w:val="Hyperlink"/>
                <w:noProof/>
              </w:rPr>
              <w:t>Vedenie nemocnice</w:t>
            </w:r>
            <w:r w:rsidR="00195027">
              <w:rPr>
                <w:noProof/>
                <w:webHidden/>
              </w:rPr>
              <w:tab/>
            </w:r>
            <w:r w:rsidR="00195027">
              <w:rPr>
                <w:noProof/>
                <w:webHidden/>
              </w:rPr>
              <w:fldChar w:fldCharType="begin"/>
            </w:r>
            <w:r w:rsidR="00195027">
              <w:rPr>
                <w:noProof/>
                <w:webHidden/>
              </w:rPr>
              <w:instrText xml:space="preserve"> PAGEREF _Toc103606546 \h </w:instrText>
            </w:r>
            <w:r w:rsidR="00195027">
              <w:rPr>
                <w:noProof/>
                <w:webHidden/>
              </w:rPr>
            </w:r>
            <w:r w:rsidR="00195027">
              <w:rPr>
                <w:noProof/>
                <w:webHidden/>
              </w:rPr>
              <w:fldChar w:fldCharType="separate"/>
            </w:r>
            <w:r w:rsidR="00195027">
              <w:rPr>
                <w:noProof/>
                <w:webHidden/>
              </w:rPr>
              <w:t>31</w:t>
            </w:r>
            <w:r w:rsidR="00195027">
              <w:rPr>
                <w:noProof/>
                <w:webHidden/>
              </w:rPr>
              <w:fldChar w:fldCharType="end"/>
            </w:r>
          </w:hyperlink>
        </w:p>
        <w:p w14:paraId="414394A7" w14:textId="15C9248F" w:rsidR="00195027" w:rsidRDefault="00D762DE">
          <w:pPr>
            <w:pStyle w:val="TOC2"/>
            <w:tabs>
              <w:tab w:val="left" w:pos="880"/>
              <w:tab w:val="right" w:leader="dot" w:pos="8777"/>
            </w:tabs>
            <w:rPr>
              <w:rFonts w:eastAsiaTheme="minorEastAsia"/>
              <w:noProof/>
              <w:lang w:eastAsia="sk-SK"/>
            </w:rPr>
          </w:pPr>
          <w:hyperlink w:anchor="_Toc103606547" w:history="1">
            <w:r w:rsidR="00195027" w:rsidRPr="00FF170F">
              <w:rPr>
                <w:rStyle w:val="Hyperlink"/>
                <w:noProof/>
              </w:rPr>
              <w:t>3.4.</w:t>
            </w:r>
            <w:r w:rsidR="00195027">
              <w:rPr>
                <w:rFonts w:eastAsiaTheme="minorEastAsia"/>
                <w:noProof/>
                <w:lang w:eastAsia="sk-SK"/>
              </w:rPr>
              <w:tab/>
            </w:r>
            <w:r w:rsidR="00195027" w:rsidRPr="00FF170F">
              <w:rPr>
                <w:rStyle w:val="Hyperlink"/>
                <w:noProof/>
              </w:rPr>
              <w:t>Scenáre použitia</w:t>
            </w:r>
            <w:r w:rsidR="00195027">
              <w:rPr>
                <w:noProof/>
                <w:webHidden/>
              </w:rPr>
              <w:tab/>
            </w:r>
            <w:r w:rsidR="00195027">
              <w:rPr>
                <w:noProof/>
                <w:webHidden/>
              </w:rPr>
              <w:fldChar w:fldCharType="begin"/>
            </w:r>
            <w:r w:rsidR="00195027">
              <w:rPr>
                <w:noProof/>
                <w:webHidden/>
              </w:rPr>
              <w:instrText xml:space="preserve"> PAGEREF _Toc103606547 \h </w:instrText>
            </w:r>
            <w:r w:rsidR="00195027">
              <w:rPr>
                <w:noProof/>
                <w:webHidden/>
              </w:rPr>
            </w:r>
            <w:r w:rsidR="00195027">
              <w:rPr>
                <w:noProof/>
                <w:webHidden/>
              </w:rPr>
              <w:fldChar w:fldCharType="separate"/>
            </w:r>
            <w:r w:rsidR="00195027">
              <w:rPr>
                <w:noProof/>
                <w:webHidden/>
              </w:rPr>
              <w:t>31</w:t>
            </w:r>
            <w:r w:rsidR="00195027">
              <w:rPr>
                <w:noProof/>
                <w:webHidden/>
              </w:rPr>
              <w:fldChar w:fldCharType="end"/>
            </w:r>
          </w:hyperlink>
        </w:p>
        <w:p w14:paraId="58AAAC39" w14:textId="518A3225" w:rsidR="00195027" w:rsidRDefault="00D762DE">
          <w:pPr>
            <w:pStyle w:val="TOC2"/>
            <w:tabs>
              <w:tab w:val="left" w:pos="880"/>
              <w:tab w:val="right" w:leader="dot" w:pos="8777"/>
            </w:tabs>
            <w:rPr>
              <w:rFonts w:eastAsiaTheme="minorEastAsia"/>
              <w:noProof/>
              <w:lang w:eastAsia="sk-SK"/>
            </w:rPr>
          </w:pPr>
          <w:hyperlink w:anchor="_Toc103606548" w:history="1">
            <w:r w:rsidR="00195027" w:rsidRPr="00FF170F">
              <w:rPr>
                <w:rStyle w:val="Hyperlink"/>
                <w:noProof/>
              </w:rPr>
              <w:t>3.5.</w:t>
            </w:r>
            <w:r w:rsidR="00195027">
              <w:rPr>
                <w:rFonts w:eastAsiaTheme="minorEastAsia"/>
                <w:noProof/>
                <w:lang w:eastAsia="sk-SK"/>
              </w:rPr>
              <w:tab/>
            </w:r>
            <w:r w:rsidR="00195027" w:rsidRPr="00FF170F">
              <w:rPr>
                <w:rStyle w:val="Hyperlink"/>
                <w:noProof/>
              </w:rPr>
              <w:t>UML diagram prípadov použitia</w:t>
            </w:r>
            <w:r w:rsidR="00195027">
              <w:rPr>
                <w:noProof/>
                <w:webHidden/>
              </w:rPr>
              <w:tab/>
            </w:r>
            <w:r w:rsidR="00195027">
              <w:rPr>
                <w:noProof/>
                <w:webHidden/>
              </w:rPr>
              <w:fldChar w:fldCharType="begin"/>
            </w:r>
            <w:r w:rsidR="00195027">
              <w:rPr>
                <w:noProof/>
                <w:webHidden/>
              </w:rPr>
              <w:instrText xml:space="preserve"> PAGEREF _Toc103606548 \h </w:instrText>
            </w:r>
            <w:r w:rsidR="00195027">
              <w:rPr>
                <w:noProof/>
                <w:webHidden/>
              </w:rPr>
            </w:r>
            <w:r w:rsidR="00195027">
              <w:rPr>
                <w:noProof/>
                <w:webHidden/>
              </w:rPr>
              <w:fldChar w:fldCharType="separate"/>
            </w:r>
            <w:r w:rsidR="00195027">
              <w:rPr>
                <w:noProof/>
                <w:webHidden/>
              </w:rPr>
              <w:t>34</w:t>
            </w:r>
            <w:r w:rsidR="00195027">
              <w:rPr>
                <w:noProof/>
                <w:webHidden/>
              </w:rPr>
              <w:fldChar w:fldCharType="end"/>
            </w:r>
          </w:hyperlink>
        </w:p>
        <w:p w14:paraId="269DF394" w14:textId="1842BF80" w:rsidR="00195027" w:rsidRDefault="00D762DE">
          <w:pPr>
            <w:pStyle w:val="TOC2"/>
            <w:tabs>
              <w:tab w:val="left" w:pos="880"/>
              <w:tab w:val="right" w:leader="dot" w:pos="8777"/>
            </w:tabs>
            <w:rPr>
              <w:rFonts w:eastAsiaTheme="minorEastAsia"/>
              <w:noProof/>
              <w:lang w:eastAsia="sk-SK"/>
            </w:rPr>
          </w:pPr>
          <w:hyperlink w:anchor="_Toc103606549" w:history="1">
            <w:r w:rsidR="00195027" w:rsidRPr="00FF170F">
              <w:rPr>
                <w:rStyle w:val="Hyperlink"/>
                <w:noProof/>
              </w:rPr>
              <w:t>3.6.</w:t>
            </w:r>
            <w:r w:rsidR="00195027">
              <w:rPr>
                <w:rFonts w:eastAsiaTheme="minorEastAsia"/>
                <w:noProof/>
                <w:lang w:eastAsia="sk-SK"/>
              </w:rPr>
              <w:tab/>
            </w:r>
            <w:r w:rsidR="00195027" w:rsidRPr="00FF170F">
              <w:rPr>
                <w:rStyle w:val="Hyperlink"/>
                <w:noProof/>
              </w:rPr>
              <w:t>Architektúra systému</w:t>
            </w:r>
            <w:r w:rsidR="00195027">
              <w:rPr>
                <w:noProof/>
                <w:webHidden/>
              </w:rPr>
              <w:tab/>
            </w:r>
            <w:r w:rsidR="00195027">
              <w:rPr>
                <w:noProof/>
                <w:webHidden/>
              </w:rPr>
              <w:fldChar w:fldCharType="begin"/>
            </w:r>
            <w:r w:rsidR="00195027">
              <w:rPr>
                <w:noProof/>
                <w:webHidden/>
              </w:rPr>
              <w:instrText xml:space="preserve"> PAGEREF _Toc103606549 \h </w:instrText>
            </w:r>
            <w:r w:rsidR="00195027">
              <w:rPr>
                <w:noProof/>
                <w:webHidden/>
              </w:rPr>
            </w:r>
            <w:r w:rsidR="00195027">
              <w:rPr>
                <w:noProof/>
                <w:webHidden/>
              </w:rPr>
              <w:fldChar w:fldCharType="separate"/>
            </w:r>
            <w:r w:rsidR="00195027">
              <w:rPr>
                <w:noProof/>
                <w:webHidden/>
              </w:rPr>
              <w:t>35</w:t>
            </w:r>
            <w:r w:rsidR="00195027">
              <w:rPr>
                <w:noProof/>
                <w:webHidden/>
              </w:rPr>
              <w:fldChar w:fldCharType="end"/>
            </w:r>
          </w:hyperlink>
        </w:p>
        <w:p w14:paraId="14964BAF" w14:textId="48601D5C" w:rsidR="00195027" w:rsidRDefault="00D762DE">
          <w:pPr>
            <w:pStyle w:val="TOC3"/>
            <w:tabs>
              <w:tab w:val="left" w:pos="1320"/>
              <w:tab w:val="right" w:leader="dot" w:pos="8777"/>
            </w:tabs>
            <w:rPr>
              <w:rFonts w:eastAsiaTheme="minorEastAsia"/>
              <w:noProof/>
              <w:lang w:eastAsia="sk-SK"/>
            </w:rPr>
          </w:pPr>
          <w:hyperlink w:anchor="_Toc103606550" w:history="1">
            <w:r w:rsidR="00195027" w:rsidRPr="00FF170F">
              <w:rPr>
                <w:rStyle w:val="Hyperlink"/>
                <w:noProof/>
              </w:rPr>
              <w:t>3.6.1.</w:t>
            </w:r>
            <w:r w:rsidR="00195027">
              <w:rPr>
                <w:rFonts w:eastAsiaTheme="minorEastAsia"/>
                <w:noProof/>
                <w:lang w:eastAsia="sk-SK"/>
              </w:rPr>
              <w:tab/>
            </w:r>
            <w:r w:rsidR="00195027" w:rsidRPr="00FF170F">
              <w:rPr>
                <w:rStyle w:val="Hyperlink"/>
                <w:noProof/>
              </w:rPr>
              <w:t>Firebase</w:t>
            </w:r>
            <w:r w:rsidR="00195027">
              <w:rPr>
                <w:noProof/>
                <w:webHidden/>
              </w:rPr>
              <w:tab/>
            </w:r>
            <w:r w:rsidR="00195027">
              <w:rPr>
                <w:noProof/>
                <w:webHidden/>
              </w:rPr>
              <w:fldChar w:fldCharType="begin"/>
            </w:r>
            <w:r w:rsidR="00195027">
              <w:rPr>
                <w:noProof/>
                <w:webHidden/>
              </w:rPr>
              <w:instrText xml:space="preserve"> PAGEREF _Toc103606550 \h </w:instrText>
            </w:r>
            <w:r w:rsidR="00195027">
              <w:rPr>
                <w:noProof/>
                <w:webHidden/>
              </w:rPr>
            </w:r>
            <w:r w:rsidR="00195027">
              <w:rPr>
                <w:noProof/>
                <w:webHidden/>
              </w:rPr>
              <w:fldChar w:fldCharType="separate"/>
            </w:r>
            <w:r w:rsidR="00195027">
              <w:rPr>
                <w:noProof/>
                <w:webHidden/>
              </w:rPr>
              <w:t>35</w:t>
            </w:r>
            <w:r w:rsidR="00195027">
              <w:rPr>
                <w:noProof/>
                <w:webHidden/>
              </w:rPr>
              <w:fldChar w:fldCharType="end"/>
            </w:r>
          </w:hyperlink>
        </w:p>
        <w:p w14:paraId="64E24706" w14:textId="0AD724D9" w:rsidR="00195027" w:rsidRDefault="00D762DE">
          <w:pPr>
            <w:pStyle w:val="TOC2"/>
            <w:tabs>
              <w:tab w:val="left" w:pos="880"/>
              <w:tab w:val="right" w:leader="dot" w:pos="8777"/>
            </w:tabs>
            <w:rPr>
              <w:rFonts w:eastAsiaTheme="minorEastAsia"/>
              <w:noProof/>
              <w:lang w:eastAsia="sk-SK"/>
            </w:rPr>
          </w:pPr>
          <w:hyperlink w:anchor="_Toc103606551" w:history="1">
            <w:r w:rsidR="00195027" w:rsidRPr="00FF170F">
              <w:rPr>
                <w:rStyle w:val="Hyperlink"/>
                <w:noProof/>
              </w:rPr>
              <w:t>3.7.</w:t>
            </w:r>
            <w:r w:rsidR="00195027">
              <w:rPr>
                <w:rFonts w:eastAsiaTheme="minorEastAsia"/>
                <w:noProof/>
                <w:lang w:eastAsia="sk-SK"/>
              </w:rPr>
              <w:tab/>
            </w:r>
            <w:r w:rsidR="00195027" w:rsidRPr="00FF170F">
              <w:rPr>
                <w:rStyle w:val="Hyperlink"/>
                <w:noProof/>
              </w:rPr>
              <w:t>Návrh používateľského rozhrania</w:t>
            </w:r>
            <w:r w:rsidR="00195027">
              <w:rPr>
                <w:noProof/>
                <w:webHidden/>
              </w:rPr>
              <w:tab/>
            </w:r>
            <w:r w:rsidR="00195027">
              <w:rPr>
                <w:noProof/>
                <w:webHidden/>
              </w:rPr>
              <w:fldChar w:fldCharType="begin"/>
            </w:r>
            <w:r w:rsidR="00195027">
              <w:rPr>
                <w:noProof/>
                <w:webHidden/>
              </w:rPr>
              <w:instrText xml:space="preserve"> PAGEREF _Toc103606551 \h </w:instrText>
            </w:r>
            <w:r w:rsidR="00195027">
              <w:rPr>
                <w:noProof/>
                <w:webHidden/>
              </w:rPr>
            </w:r>
            <w:r w:rsidR="00195027">
              <w:rPr>
                <w:noProof/>
                <w:webHidden/>
              </w:rPr>
              <w:fldChar w:fldCharType="separate"/>
            </w:r>
            <w:r w:rsidR="00195027">
              <w:rPr>
                <w:noProof/>
                <w:webHidden/>
              </w:rPr>
              <w:t>37</w:t>
            </w:r>
            <w:r w:rsidR="00195027">
              <w:rPr>
                <w:noProof/>
                <w:webHidden/>
              </w:rPr>
              <w:fldChar w:fldCharType="end"/>
            </w:r>
          </w:hyperlink>
        </w:p>
        <w:p w14:paraId="57CB91D6" w14:textId="7851CEC7" w:rsidR="00195027" w:rsidRDefault="00D762DE">
          <w:pPr>
            <w:pStyle w:val="TOC1"/>
            <w:tabs>
              <w:tab w:val="left" w:pos="440"/>
              <w:tab w:val="right" w:leader="dot" w:pos="8777"/>
            </w:tabs>
            <w:rPr>
              <w:rFonts w:eastAsiaTheme="minorEastAsia"/>
              <w:noProof/>
              <w:lang w:eastAsia="sk-SK"/>
            </w:rPr>
          </w:pPr>
          <w:hyperlink w:anchor="_Toc103606552" w:history="1">
            <w:r w:rsidR="00195027" w:rsidRPr="00FF170F">
              <w:rPr>
                <w:rStyle w:val="Hyperlink"/>
                <w:noProof/>
              </w:rPr>
              <w:t>4.</w:t>
            </w:r>
            <w:r w:rsidR="00195027">
              <w:rPr>
                <w:rFonts w:eastAsiaTheme="minorEastAsia"/>
                <w:noProof/>
                <w:lang w:eastAsia="sk-SK"/>
              </w:rPr>
              <w:tab/>
            </w:r>
            <w:r w:rsidR="00195027" w:rsidRPr="00FF170F">
              <w:rPr>
                <w:rStyle w:val="Hyperlink"/>
                <w:noProof/>
              </w:rPr>
              <w:t>Implementácia aplikácie eVizita</w:t>
            </w:r>
            <w:r w:rsidR="00195027">
              <w:rPr>
                <w:noProof/>
                <w:webHidden/>
              </w:rPr>
              <w:tab/>
            </w:r>
            <w:r w:rsidR="00195027">
              <w:rPr>
                <w:noProof/>
                <w:webHidden/>
              </w:rPr>
              <w:fldChar w:fldCharType="begin"/>
            </w:r>
            <w:r w:rsidR="00195027">
              <w:rPr>
                <w:noProof/>
                <w:webHidden/>
              </w:rPr>
              <w:instrText xml:space="preserve"> PAGEREF _Toc103606552 \h </w:instrText>
            </w:r>
            <w:r w:rsidR="00195027">
              <w:rPr>
                <w:noProof/>
                <w:webHidden/>
              </w:rPr>
            </w:r>
            <w:r w:rsidR="00195027">
              <w:rPr>
                <w:noProof/>
                <w:webHidden/>
              </w:rPr>
              <w:fldChar w:fldCharType="separate"/>
            </w:r>
            <w:r w:rsidR="00195027">
              <w:rPr>
                <w:noProof/>
                <w:webHidden/>
              </w:rPr>
              <w:t>39</w:t>
            </w:r>
            <w:r w:rsidR="00195027">
              <w:rPr>
                <w:noProof/>
                <w:webHidden/>
              </w:rPr>
              <w:fldChar w:fldCharType="end"/>
            </w:r>
          </w:hyperlink>
        </w:p>
        <w:p w14:paraId="37A6A4B8" w14:textId="57AEEA22" w:rsidR="00195027" w:rsidRDefault="00D762DE">
          <w:pPr>
            <w:pStyle w:val="TOC2"/>
            <w:tabs>
              <w:tab w:val="left" w:pos="880"/>
              <w:tab w:val="right" w:leader="dot" w:pos="8777"/>
            </w:tabs>
            <w:rPr>
              <w:rFonts w:eastAsiaTheme="minorEastAsia"/>
              <w:noProof/>
              <w:lang w:eastAsia="sk-SK"/>
            </w:rPr>
          </w:pPr>
          <w:hyperlink w:anchor="_Toc103606553" w:history="1">
            <w:r w:rsidR="00195027" w:rsidRPr="00FF170F">
              <w:rPr>
                <w:rStyle w:val="Hyperlink"/>
                <w:noProof/>
              </w:rPr>
              <w:t>4.1.</w:t>
            </w:r>
            <w:r w:rsidR="00195027">
              <w:rPr>
                <w:rFonts w:eastAsiaTheme="minorEastAsia"/>
                <w:noProof/>
                <w:lang w:eastAsia="sk-SK"/>
              </w:rPr>
              <w:tab/>
            </w:r>
            <w:r w:rsidR="00195027" w:rsidRPr="00FF170F">
              <w:rPr>
                <w:rStyle w:val="Hyperlink"/>
                <w:noProof/>
              </w:rPr>
              <w:t>Prototyp</w:t>
            </w:r>
            <w:r w:rsidR="00195027">
              <w:rPr>
                <w:noProof/>
                <w:webHidden/>
              </w:rPr>
              <w:tab/>
            </w:r>
            <w:r w:rsidR="00195027">
              <w:rPr>
                <w:noProof/>
                <w:webHidden/>
              </w:rPr>
              <w:fldChar w:fldCharType="begin"/>
            </w:r>
            <w:r w:rsidR="00195027">
              <w:rPr>
                <w:noProof/>
                <w:webHidden/>
              </w:rPr>
              <w:instrText xml:space="preserve"> PAGEREF _Toc103606553 \h </w:instrText>
            </w:r>
            <w:r w:rsidR="00195027">
              <w:rPr>
                <w:noProof/>
                <w:webHidden/>
              </w:rPr>
            </w:r>
            <w:r w:rsidR="00195027">
              <w:rPr>
                <w:noProof/>
                <w:webHidden/>
              </w:rPr>
              <w:fldChar w:fldCharType="separate"/>
            </w:r>
            <w:r w:rsidR="00195027">
              <w:rPr>
                <w:noProof/>
                <w:webHidden/>
              </w:rPr>
              <w:t>39</w:t>
            </w:r>
            <w:r w:rsidR="00195027">
              <w:rPr>
                <w:noProof/>
                <w:webHidden/>
              </w:rPr>
              <w:fldChar w:fldCharType="end"/>
            </w:r>
          </w:hyperlink>
        </w:p>
        <w:p w14:paraId="0F0A08DA" w14:textId="3CF3B84A" w:rsidR="00195027" w:rsidRDefault="00D762DE">
          <w:pPr>
            <w:pStyle w:val="TOC2"/>
            <w:tabs>
              <w:tab w:val="left" w:pos="880"/>
              <w:tab w:val="right" w:leader="dot" w:pos="8777"/>
            </w:tabs>
            <w:rPr>
              <w:rFonts w:eastAsiaTheme="minorEastAsia"/>
              <w:noProof/>
              <w:lang w:eastAsia="sk-SK"/>
            </w:rPr>
          </w:pPr>
          <w:hyperlink w:anchor="_Toc103606554" w:history="1">
            <w:r w:rsidR="00195027" w:rsidRPr="00FF170F">
              <w:rPr>
                <w:rStyle w:val="Hyperlink"/>
                <w:noProof/>
              </w:rPr>
              <w:t>4.2.</w:t>
            </w:r>
            <w:r w:rsidR="00195027">
              <w:rPr>
                <w:rFonts w:eastAsiaTheme="minorEastAsia"/>
                <w:noProof/>
                <w:lang w:eastAsia="sk-SK"/>
              </w:rPr>
              <w:tab/>
            </w:r>
            <w:r w:rsidR="00195027" w:rsidRPr="00FF170F">
              <w:rPr>
                <w:rStyle w:val="Hyperlink"/>
                <w:noProof/>
              </w:rPr>
              <w:t>Finálna verzia</w:t>
            </w:r>
            <w:r w:rsidR="00195027">
              <w:rPr>
                <w:noProof/>
                <w:webHidden/>
              </w:rPr>
              <w:tab/>
            </w:r>
            <w:r w:rsidR="00195027">
              <w:rPr>
                <w:noProof/>
                <w:webHidden/>
              </w:rPr>
              <w:fldChar w:fldCharType="begin"/>
            </w:r>
            <w:r w:rsidR="00195027">
              <w:rPr>
                <w:noProof/>
                <w:webHidden/>
              </w:rPr>
              <w:instrText xml:space="preserve"> PAGEREF _Toc103606554 \h </w:instrText>
            </w:r>
            <w:r w:rsidR="00195027">
              <w:rPr>
                <w:noProof/>
                <w:webHidden/>
              </w:rPr>
            </w:r>
            <w:r w:rsidR="00195027">
              <w:rPr>
                <w:noProof/>
                <w:webHidden/>
              </w:rPr>
              <w:fldChar w:fldCharType="separate"/>
            </w:r>
            <w:r w:rsidR="00195027">
              <w:rPr>
                <w:noProof/>
                <w:webHidden/>
              </w:rPr>
              <w:t>39</w:t>
            </w:r>
            <w:r w:rsidR="00195027">
              <w:rPr>
                <w:noProof/>
                <w:webHidden/>
              </w:rPr>
              <w:fldChar w:fldCharType="end"/>
            </w:r>
          </w:hyperlink>
        </w:p>
        <w:p w14:paraId="0F025D27" w14:textId="3147CA4C" w:rsidR="00195027" w:rsidRDefault="00D762DE">
          <w:pPr>
            <w:pStyle w:val="TOC1"/>
            <w:tabs>
              <w:tab w:val="left" w:pos="440"/>
              <w:tab w:val="right" w:leader="dot" w:pos="8777"/>
            </w:tabs>
            <w:rPr>
              <w:rFonts w:eastAsiaTheme="minorEastAsia"/>
              <w:noProof/>
              <w:lang w:eastAsia="sk-SK"/>
            </w:rPr>
          </w:pPr>
          <w:hyperlink w:anchor="_Toc103606555" w:history="1">
            <w:r w:rsidR="00195027" w:rsidRPr="00FF170F">
              <w:rPr>
                <w:rStyle w:val="Hyperlink"/>
                <w:noProof/>
              </w:rPr>
              <w:t>5.</w:t>
            </w:r>
            <w:r w:rsidR="00195027">
              <w:rPr>
                <w:rFonts w:eastAsiaTheme="minorEastAsia"/>
                <w:noProof/>
                <w:lang w:eastAsia="sk-SK"/>
              </w:rPr>
              <w:tab/>
            </w:r>
            <w:r w:rsidR="00195027" w:rsidRPr="00FF170F">
              <w:rPr>
                <w:rStyle w:val="Hyperlink"/>
                <w:noProof/>
              </w:rPr>
              <w:t>Testovanie</w:t>
            </w:r>
            <w:r w:rsidR="00195027">
              <w:rPr>
                <w:noProof/>
                <w:webHidden/>
              </w:rPr>
              <w:tab/>
            </w:r>
            <w:r w:rsidR="00195027">
              <w:rPr>
                <w:noProof/>
                <w:webHidden/>
              </w:rPr>
              <w:fldChar w:fldCharType="begin"/>
            </w:r>
            <w:r w:rsidR="00195027">
              <w:rPr>
                <w:noProof/>
                <w:webHidden/>
              </w:rPr>
              <w:instrText xml:space="preserve"> PAGEREF _Toc103606555 \h </w:instrText>
            </w:r>
            <w:r w:rsidR="00195027">
              <w:rPr>
                <w:noProof/>
                <w:webHidden/>
              </w:rPr>
            </w:r>
            <w:r w:rsidR="00195027">
              <w:rPr>
                <w:noProof/>
                <w:webHidden/>
              </w:rPr>
              <w:fldChar w:fldCharType="separate"/>
            </w:r>
            <w:r w:rsidR="00195027">
              <w:rPr>
                <w:noProof/>
                <w:webHidden/>
              </w:rPr>
              <w:t>40</w:t>
            </w:r>
            <w:r w:rsidR="00195027">
              <w:rPr>
                <w:noProof/>
                <w:webHidden/>
              </w:rPr>
              <w:fldChar w:fldCharType="end"/>
            </w:r>
          </w:hyperlink>
        </w:p>
        <w:p w14:paraId="68BC5F5B" w14:textId="5BA1DB85" w:rsidR="00195027" w:rsidRDefault="00D762DE">
          <w:pPr>
            <w:pStyle w:val="TOC2"/>
            <w:tabs>
              <w:tab w:val="left" w:pos="880"/>
              <w:tab w:val="right" w:leader="dot" w:pos="8777"/>
            </w:tabs>
            <w:rPr>
              <w:rFonts w:eastAsiaTheme="minorEastAsia"/>
              <w:noProof/>
              <w:lang w:eastAsia="sk-SK"/>
            </w:rPr>
          </w:pPr>
          <w:hyperlink w:anchor="_Toc103606556" w:history="1">
            <w:r w:rsidR="00195027" w:rsidRPr="00FF170F">
              <w:rPr>
                <w:rStyle w:val="Hyperlink"/>
                <w:noProof/>
              </w:rPr>
              <w:t>5.1.</w:t>
            </w:r>
            <w:r w:rsidR="00195027">
              <w:rPr>
                <w:rFonts w:eastAsiaTheme="minorEastAsia"/>
                <w:noProof/>
                <w:lang w:eastAsia="sk-SK"/>
              </w:rPr>
              <w:tab/>
            </w:r>
            <w:r w:rsidR="00195027" w:rsidRPr="00FF170F">
              <w:rPr>
                <w:rStyle w:val="Hyperlink"/>
                <w:noProof/>
              </w:rPr>
              <w:t>Priebeh testovania</w:t>
            </w:r>
            <w:r w:rsidR="00195027">
              <w:rPr>
                <w:noProof/>
                <w:webHidden/>
              </w:rPr>
              <w:tab/>
            </w:r>
            <w:r w:rsidR="00195027">
              <w:rPr>
                <w:noProof/>
                <w:webHidden/>
              </w:rPr>
              <w:fldChar w:fldCharType="begin"/>
            </w:r>
            <w:r w:rsidR="00195027">
              <w:rPr>
                <w:noProof/>
                <w:webHidden/>
              </w:rPr>
              <w:instrText xml:space="preserve"> PAGEREF _Toc103606556 \h </w:instrText>
            </w:r>
            <w:r w:rsidR="00195027">
              <w:rPr>
                <w:noProof/>
                <w:webHidden/>
              </w:rPr>
            </w:r>
            <w:r w:rsidR="00195027">
              <w:rPr>
                <w:noProof/>
                <w:webHidden/>
              </w:rPr>
              <w:fldChar w:fldCharType="separate"/>
            </w:r>
            <w:r w:rsidR="00195027">
              <w:rPr>
                <w:noProof/>
                <w:webHidden/>
              </w:rPr>
              <w:t>40</w:t>
            </w:r>
            <w:r w:rsidR="00195027">
              <w:rPr>
                <w:noProof/>
                <w:webHidden/>
              </w:rPr>
              <w:fldChar w:fldCharType="end"/>
            </w:r>
          </w:hyperlink>
        </w:p>
        <w:p w14:paraId="1DA31D1F" w14:textId="0042F4CD" w:rsidR="00195027" w:rsidRDefault="00D762DE">
          <w:pPr>
            <w:pStyle w:val="TOC2"/>
            <w:tabs>
              <w:tab w:val="left" w:pos="880"/>
              <w:tab w:val="right" w:leader="dot" w:pos="8777"/>
            </w:tabs>
            <w:rPr>
              <w:rFonts w:eastAsiaTheme="minorEastAsia"/>
              <w:noProof/>
              <w:lang w:eastAsia="sk-SK"/>
            </w:rPr>
          </w:pPr>
          <w:hyperlink w:anchor="_Toc103606557" w:history="1">
            <w:r w:rsidR="00195027" w:rsidRPr="00FF170F">
              <w:rPr>
                <w:rStyle w:val="Hyperlink"/>
                <w:noProof/>
              </w:rPr>
              <w:t>5.2.</w:t>
            </w:r>
            <w:r w:rsidR="00195027">
              <w:rPr>
                <w:rFonts w:eastAsiaTheme="minorEastAsia"/>
                <w:noProof/>
                <w:lang w:eastAsia="sk-SK"/>
              </w:rPr>
              <w:tab/>
            </w:r>
            <w:r w:rsidR="00195027" w:rsidRPr="00FF170F">
              <w:rPr>
                <w:rStyle w:val="Hyperlink"/>
                <w:noProof/>
              </w:rPr>
              <w:t>Výsledky testovania</w:t>
            </w:r>
            <w:r w:rsidR="00195027">
              <w:rPr>
                <w:noProof/>
                <w:webHidden/>
              </w:rPr>
              <w:tab/>
            </w:r>
            <w:r w:rsidR="00195027">
              <w:rPr>
                <w:noProof/>
                <w:webHidden/>
              </w:rPr>
              <w:fldChar w:fldCharType="begin"/>
            </w:r>
            <w:r w:rsidR="00195027">
              <w:rPr>
                <w:noProof/>
                <w:webHidden/>
              </w:rPr>
              <w:instrText xml:space="preserve"> PAGEREF _Toc103606557 \h </w:instrText>
            </w:r>
            <w:r w:rsidR="00195027">
              <w:rPr>
                <w:noProof/>
                <w:webHidden/>
              </w:rPr>
            </w:r>
            <w:r w:rsidR="00195027">
              <w:rPr>
                <w:noProof/>
                <w:webHidden/>
              </w:rPr>
              <w:fldChar w:fldCharType="separate"/>
            </w:r>
            <w:r w:rsidR="00195027">
              <w:rPr>
                <w:noProof/>
                <w:webHidden/>
              </w:rPr>
              <w:t>40</w:t>
            </w:r>
            <w:r w:rsidR="00195027">
              <w:rPr>
                <w:noProof/>
                <w:webHidden/>
              </w:rPr>
              <w:fldChar w:fldCharType="end"/>
            </w:r>
          </w:hyperlink>
        </w:p>
        <w:p w14:paraId="15A0F9CB" w14:textId="0890053A" w:rsidR="00195027" w:rsidRDefault="00D762DE">
          <w:pPr>
            <w:pStyle w:val="TOC1"/>
            <w:tabs>
              <w:tab w:val="right" w:leader="dot" w:pos="8777"/>
            </w:tabs>
            <w:rPr>
              <w:rFonts w:eastAsiaTheme="minorEastAsia"/>
              <w:noProof/>
              <w:lang w:eastAsia="sk-SK"/>
            </w:rPr>
          </w:pPr>
          <w:hyperlink w:anchor="_Toc103606558" w:history="1">
            <w:r w:rsidR="00195027" w:rsidRPr="00FF170F">
              <w:rPr>
                <w:rStyle w:val="Hyperlink"/>
                <w:noProof/>
              </w:rPr>
              <w:t>Záver</w:t>
            </w:r>
            <w:r w:rsidR="00195027">
              <w:rPr>
                <w:noProof/>
                <w:webHidden/>
              </w:rPr>
              <w:tab/>
            </w:r>
            <w:r w:rsidR="00195027">
              <w:rPr>
                <w:noProof/>
                <w:webHidden/>
              </w:rPr>
              <w:fldChar w:fldCharType="begin"/>
            </w:r>
            <w:r w:rsidR="00195027">
              <w:rPr>
                <w:noProof/>
                <w:webHidden/>
              </w:rPr>
              <w:instrText xml:space="preserve"> PAGEREF _Toc103606558 \h </w:instrText>
            </w:r>
            <w:r w:rsidR="00195027">
              <w:rPr>
                <w:noProof/>
                <w:webHidden/>
              </w:rPr>
            </w:r>
            <w:r w:rsidR="00195027">
              <w:rPr>
                <w:noProof/>
                <w:webHidden/>
              </w:rPr>
              <w:fldChar w:fldCharType="separate"/>
            </w:r>
            <w:r w:rsidR="00195027">
              <w:rPr>
                <w:noProof/>
                <w:webHidden/>
              </w:rPr>
              <w:t>41</w:t>
            </w:r>
            <w:r w:rsidR="00195027">
              <w:rPr>
                <w:noProof/>
                <w:webHidden/>
              </w:rPr>
              <w:fldChar w:fldCharType="end"/>
            </w:r>
          </w:hyperlink>
        </w:p>
        <w:p w14:paraId="5B9B97D1" w14:textId="0C756239" w:rsidR="00195027" w:rsidRDefault="00D762DE">
          <w:pPr>
            <w:pStyle w:val="TOC1"/>
            <w:tabs>
              <w:tab w:val="right" w:leader="dot" w:pos="8777"/>
            </w:tabs>
            <w:rPr>
              <w:rFonts w:eastAsiaTheme="minorEastAsia"/>
              <w:noProof/>
              <w:lang w:eastAsia="sk-SK"/>
            </w:rPr>
          </w:pPr>
          <w:hyperlink w:anchor="_Toc103606559" w:history="1">
            <w:r w:rsidR="00195027" w:rsidRPr="00FF170F">
              <w:rPr>
                <w:rStyle w:val="Hyperlink"/>
                <w:noProof/>
              </w:rPr>
              <w:t>Zoznam použitej literatúry</w:t>
            </w:r>
            <w:r w:rsidR="00195027">
              <w:rPr>
                <w:noProof/>
                <w:webHidden/>
              </w:rPr>
              <w:tab/>
            </w:r>
            <w:r w:rsidR="00195027">
              <w:rPr>
                <w:noProof/>
                <w:webHidden/>
              </w:rPr>
              <w:fldChar w:fldCharType="begin"/>
            </w:r>
            <w:r w:rsidR="00195027">
              <w:rPr>
                <w:noProof/>
                <w:webHidden/>
              </w:rPr>
              <w:instrText xml:space="preserve"> PAGEREF _Toc103606559 \h </w:instrText>
            </w:r>
            <w:r w:rsidR="00195027">
              <w:rPr>
                <w:noProof/>
                <w:webHidden/>
              </w:rPr>
            </w:r>
            <w:r w:rsidR="00195027">
              <w:rPr>
                <w:noProof/>
                <w:webHidden/>
              </w:rPr>
              <w:fldChar w:fldCharType="separate"/>
            </w:r>
            <w:r w:rsidR="00195027">
              <w:rPr>
                <w:noProof/>
                <w:webHidden/>
              </w:rPr>
              <w:t>42</w:t>
            </w:r>
            <w:r w:rsidR="00195027">
              <w:rPr>
                <w:noProof/>
                <w:webHidden/>
              </w:rPr>
              <w:fldChar w:fldCharType="end"/>
            </w:r>
          </w:hyperlink>
        </w:p>
        <w:p w14:paraId="7B1C1A2B" w14:textId="328F91EC" w:rsidR="00195027" w:rsidRDefault="00D762DE">
          <w:pPr>
            <w:pStyle w:val="TOC1"/>
            <w:tabs>
              <w:tab w:val="right" w:leader="dot" w:pos="8777"/>
            </w:tabs>
            <w:rPr>
              <w:rFonts w:eastAsiaTheme="minorEastAsia"/>
              <w:noProof/>
              <w:lang w:eastAsia="sk-SK"/>
            </w:rPr>
          </w:pPr>
          <w:hyperlink w:anchor="_Toc103606560" w:history="1">
            <w:r w:rsidR="00195027" w:rsidRPr="00FF170F">
              <w:rPr>
                <w:rStyle w:val="Hyperlink"/>
                <w:noProof/>
              </w:rPr>
              <w:t>Prílohy</w:t>
            </w:r>
            <w:r w:rsidR="00195027">
              <w:rPr>
                <w:noProof/>
                <w:webHidden/>
              </w:rPr>
              <w:tab/>
            </w:r>
            <w:r w:rsidR="00195027">
              <w:rPr>
                <w:noProof/>
                <w:webHidden/>
              </w:rPr>
              <w:fldChar w:fldCharType="begin"/>
            </w:r>
            <w:r w:rsidR="00195027">
              <w:rPr>
                <w:noProof/>
                <w:webHidden/>
              </w:rPr>
              <w:instrText xml:space="preserve"> PAGEREF _Toc103606560 \h </w:instrText>
            </w:r>
            <w:r w:rsidR="00195027">
              <w:rPr>
                <w:noProof/>
                <w:webHidden/>
              </w:rPr>
            </w:r>
            <w:r w:rsidR="00195027">
              <w:rPr>
                <w:noProof/>
                <w:webHidden/>
              </w:rPr>
              <w:fldChar w:fldCharType="separate"/>
            </w:r>
            <w:r w:rsidR="00195027">
              <w:rPr>
                <w:noProof/>
                <w:webHidden/>
              </w:rPr>
              <w:t>44</w:t>
            </w:r>
            <w:r w:rsidR="00195027">
              <w:rPr>
                <w:noProof/>
                <w:webHidden/>
              </w:rPr>
              <w:fldChar w:fldCharType="end"/>
            </w:r>
          </w:hyperlink>
        </w:p>
        <w:p w14:paraId="731699E9" w14:textId="0024DD62" w:rsidR="00DB0F9F" w:rsidRPr="00A829D8" w:rsidRDefault="00DB0F9F">
          <w:r w:rsidRPr="00A829D8">
            <w:rPr>
              <w:b/>
              <w:bCs/>
            </w:rPr>
            <w:fldChar w:fldCharType="end"/>
          </w:r>
        </w:p>
      </w:sdtContent>
    </w:sdt>
    <w:p w14:paraId="451B7163" w14:textId="77777777" w:rsidR="00DB0F9F" w:rsidRPr="00A829D8" w:rsidRDefault="00DB0F9F" w:rsidP="00DB0F9F"/>
    <w:p w14:paraId="48D9B29D" w14:textId="77777777"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14:paraId="62A60E18" w14:textId="77777777" w:rsidR="001F79A8" w:rsidRPr="00A829D8" w:rsidRDefault="001F79A8" w:rsidP="001F79A8">
      <w:pPr>
        <w:pStyle w:val="1Nadpis"/>
        <w:numPr>
          <w:ilvl w:val="0"/>
          <w:numId w:val="0"/>
        </w:numPr>
        <w:ind w:left="360" w:hanging="360"/>
      </w:pPr>
      <w:bookmarkStart w:id="8" w:name="_Toc103606513"/>
      <w:r w:rsidRPr="00A829D8">
        <w:lastRenderedPageBreak/>
        <w:t>Zoznam obrázkov</w:t>
      </w:r>
      <w:bookmarkEnd w:id="8"/>
    </w:p>
    <w:p w14:paraId="2F3A98E0" w14:textId="7277BC83" w:rsidR="004814A7" w:rsidRDefault="001F79A8">
      <w:pPr>
        <w:pStyle w:val="TableofFigures"/>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083517" w:history="1">
        <w:r w:rsidR="004814A7" w:rsidRPr="008E3F71">
          <w:rPr>
            <w:rStyle w:val="Hyperlink"/>
            <w:noProof/>
          </w:rPr>
          <w:t>Obr. 1 Podiel mobilných OS na celosvetovom trhu 2018-2022 [9]</w:t>
        </w:r>
        <w:r w:rsidR="004814A7">
          <w:rPr>
            <w:noProof/>
            <w:webHidden/>
          </w:rPr>
          <w:tab/>
        </w:r>
        <w:r w:rsidR="004814A7">
          <w:rPr>
            <w:noProof/>
            <w:webHidden/>
          </w:rPr>
          <w:fldChar w:fldCharType="begin"/>
        </w:r>
        <w:r w:rsidR="004814A7">
          <w:rPr>
            <w:noProof/>
            <w:webHidden/>
          </w:rPr>
          <w:instrText xml:space="preserve"> PAGEREF _Toc103083517 \h </w:instrText>
        </w:r>
        <w:r w:rsidR="004814A7">
          <w:rPr>
            <w:noProof/>
            <w:webHidden/>
          </w:rPr>
        </w:r>
        <w:r w:rsidR="004814A7">
          <w:rPr>
            <w:noProof/>
            <w:webHidden/>
          </w:rPr>
          <w:fldChar w:fldCharType="separate"/>
        </w:r>
        <w:r w:rsidR="004814A7">
          <w:rPr>
            <w:noProof/>
            <w:webHidden/>
          </w:rPr>
          <w:t>14</w:t>
        </w:r>
        <w:r w:rsidR="004814A7">
          <w:rPr>
            <w:noProof/>
            <w:webHidden/>
          </w:rPr>
          <w:fldChar w:fldCharType="end"/>
        </w:r>
      </w:hyperlink>
    </w:p>
    <w:p w14:paraId="760787A3" w14:textId="0CB3E342" w:rsidR="004814A7" w:rsidRDefault="00D762DE">
      <w:pPr>
        <w:pStyle w:val="TableofFigures"/>
        <w:tabs>
          <w:tab w:val="right" w:leader="dot" w:pos="8777"/>
        </w:tabs>
        <w:rPr>
          <w:rFonts w:eastAsiaTheme="minorEastAsia"/>
          <w:noProof/>
          <w:lang w:eastAsia="sk-SK"/>
        </w:rPr>
      </w:pPr>
      <w:hyperlink w:anchor="_Toc103083518" w:history="1">
        <w:r w:rsidR="004814A7" w:rsidRPr="008E3F71">
          <w:rPr>
            <w:rStyle w:val="Hyperlink"/>
            <w:noProof/>
          </w:rPr>
          <w:t>Obr. 2 Persóna Lekár</w:t>
        </w:r>
        <w:r w:rsidR="004814A7">
          <w:rPr>
            <w:noProof/>
            <w:webHidden/>
          </w:rPr>
          <w:tab/>
        </w:r>
        <w:r w:rsidR="004814A7">
          <w:rPr>
            <w:noProof/>
            <w:webHidden/>
          </w:rPr>
          <w:fldChar w:fldCharType="begin"/>
        </w:r>
        <w:r w:rsidR="004814A7">
          <w:rPr>
            <w:noProof/>
            <w:webHidden/>
          </w:rPr>
          <w:instrText xml:space="preserve"> PAGEREF _Toc103083518 \h </w:instrText>
        </w:r>
        <w:r w:rsidR="004814A7">
          <w:rPr>
            <w:noProof/>
            <w:webHidden/>
          </w:rPr>
        </w:r>
        <w:r w:rsidR="004814A7">
          <w:rPr>
            <w:noProof/>
            <w:webHidden/>
          </w:rPr>
          <w:fldChar w:fldCharType="separate"/>
        </w:r>
        <w:r w:rsidR="004814A7">
          <w:rPr>
            <w:noProof/>
            <w:webHidden/>
          </w:rPr>
          <w:t>26</w:t>
        </w:r>
        <w:r w:rsidR="004814A7">
          <w:rPr>
            <w:noProof/>
            <w:webHidden/>
          </w:rPr>
          <w:fldChar w:fldCharType="end"/>
        </w:r>
      </w:hyperlink>
    </w:p>
    <w:p w14:paraId="19EB763F" w14:textId="555221E7" w:rsidR="004814A7" w:rsidRDefault="00D762DE">
      <w:pPr>
        <w:pStyle w:val="TableofFigures"/>
        <w:tabs>
          <w:tab w:val="right" w:leader="dot" w:pos="8777"/>
        </w:tabs>
        <w:rPr>
          <w:rFonts w:eastAsiaTheme="minorEastAsia"/>
          <w:noProof/>
          <w:lang w:eastAsia="sk-SK"/>
        </w:rPr>
      </w:pPr>
      <w:hyperlink w:anchor="_Toc103083519" w:history="1">
        <w:r w:rsidR="004814A7" w:rsidRPr="008E3F71">
          <w:rPr>
            <w:rStyle w:val="Hyperlink"/>
            <w:noProof/>
          </w:rPr>
          <w:t>Obr. 3 Persóna Zdravotná sestra</w:t>
        </w:r>
        <w:r w:rsidR="004814A7">
          <w:rPr>
            <w:noProof/>
            <w:webHidden/>
          </w:rPr>
          <w:tab/>
        </w:r>
        <w:r w:rsidR="004814A7">
          <w:rPr>
            <w:noProof/>
            <w:webHidden/>
          </w:rPr>
          <w:fldChar w:fldCharType="begin"/>
        </w:r>
        <w:r w:rsidR="004814A7">
          <w:rPr>
            <w:noProof/>
            <w:webHidden/>
          </w:rPr>
          <w:instrText xml:space="preserve"> PAGEREF _Toc103083519 \h </w:instrText>
        </w:r>
        <w:r w:rsidR="004814A7">
          <w:rPr>
            <w:noProof/>
            <w:webHidden/>
          </w:rPr>
        </w:r>
        <w:r w:rsidR="004814A7">
          <w:rPr>
            <w:noProof/>
            <w:webHidden/>
          </w:rPr>
          <w:fldChar w:fldCharType="separate"/>
        </w:r>
        <w:r w:rsidR="004814A7">
          <w:rPr>
            <w:noProof/>
            <w:webHidden/>
          </w:rPr>
          <w:t>26</w:t>
        </w:r>
        <w:r w:rsidR="004814A7">
          <w:rPr>
            <w:noProof/>
            <w:webHidden/>
          </w:rPr>
          <w:fldChar w:fldCharType="end"/>
        </w:r>
      </w:hyperlink>
    </w:p>
    <w:p w14:paraId="79241671" w14:textId="061793E7" w:rsidR="004814A7" w:rsidRDefault="00D762DE">
      <w:pPr>
        <w:pStyle w:val="TableofFigures"/>
        <w:tabs>
          <w:tab w:val="right" w:leader="dot" w:pos="8777"/>
        </w:tabs>
        <w:rPr>
          <w:rFonts w:eastAsiaTheme="minorEastAsia"/>
          <w:noProof/>
          <w:lang w:eastAsia="sk-SK"/>
        </w:rPr>
      </w:pPr>
      <w:hyperlink w:anchor="_Toc103083520" w:history="1">
        <w:r w:rsidR="004814A7" w:rsidRPr="008E3F71">
          <w:rPr>
            <w:rStyle w:val="Hyperlink"/>
            <w:noProof/>
          </w:rPr>
          <w:t>Obr. 4 Persóna Vedenie nemocnice</w:t>
        </w:r>
        <w:r w:rsidR="004814A7">
          <w:rPr>
            <w:noProof/>
            <w:webHidden/>
          </w:rPr>
          <w:tab/>
        </w:r>
        <w:r w:rsidR="004814A7">
          <w:rPr>
            <w:noProof/>
            <w:webHidden/>
          </w:rPr>
          <w:fldChar w:fldCharType="begin"/>
        </w:r>
        <w:r w:rsidR="004814A7">
          <w:rPr>
            <w:noProof/>
            <w:webHidden/>
          </w:rPr>
          <w:instrText xml:space="preserve"> PAGEREF _Toc103083520 \h </w:instrText>
        </w:r>
        <w:r w:rsidR="004814A7">
          <w:rPr>
            <w:noProof/>
            <w:webHidden/>
          </w:rPr>
        </w:r>
        <w:r w:rsidR="004814A7">
          <w:rPr>
            <w:noProof/>
            <w:webHidden/>
          </w:rPr>
          <w:fldChar w:fldCharType="separate"/>
        </w:r>
        <w:r w:rsidR="004814A7">
          <w:rPr>
            <w:noProof/>
            <w:webHidden/>
          </w:rPr>
          <w:t>27</w:t>
        </w:r>
        <w:r w:rsidR="004814A7">
          <w:rPr>
            <w:noProof/>
            <w:webHidden/>
          </w:rPr>
          <w:fldChar w:fldCharType="end"/>
        </w:r>
      </w:hyperlink>
    </w:p>
    <w:p w14:paraId="787DD8CB" w14:textId="72B6B87B" w:rsidR="004814A7" w:rsidRDefault="00D762DE">
      <w:pPr>
        <w:pStyle w:val="TableofFigures"/>
        <w:tabs>
          <w:tab w:val="right" w:leader="dot" w:pos="8777"/>
        </w:tabs>
        <w:rPr>
          <w:rFonts w:eastAsiaTheme="minorEastAsia"/>
          <w:noProof/>
          <w:lang w:eastAsia="sk-SK"/>
        </w:rPr>
      </w:pPr>
      <w:hyperlink w:anchor="_Toc103083521" w:history="1">
        <w:r w:rsidR="004814A7" w:rsidRPr="008E3F71">
          <w:rPr>
            <w:rStyle w:val="Hyperlink"/>
            <w:noProof/>
          </w:rPr>
          <w:t>Obr. 5 UML diagram prípadov použitia</w:t>
        </w:r>
        <w:r w:rsidR="004814A7">
          <w:rPr>
            <w:noProof/>
            <w:webHidden/>
          </w:rPr>
          <w:tab/>
        </w:r>
        <w:r w:rsidR="004814A7">
          <w:rPr>
            <w:noProof/>
            <w:webHidden/>
          </w:rPr>
          <w:fldChar w:fldCharType="begin"/>
        </w:r>
        <w:r w:rsidR="004814A7">
          <w:rPr>
            <w:noProof/>
            <w:webHidden/>
          </w:rPr>
          <w:instrText xml:space="preserve"> PAGEREF _Toc103083521 \h </w:instrText>
        </w:r>
        <w:r w:rsidR="004814A7">
          <w:rPr>
            <w:noProof/>
            <w:webHidden/>
          </w:rPr>
        </w:r>
        <w:r w:rsidR="004814A7">
          <w:rPr>
            <w:noProof/>
            <w:webHidden/>
          </w:rPr>
          <w:fldChar w:fldCharType="separate"/>
        </w:r>
        <w:r w:rsidR="004814A7">
          <w:rPr>
            <w:noProof/>
            <w:webHidden/>
          </w:rPr>
          <w:t>31</w:t>
        </w:r>
        <w:r w:rsidR="004814A7">
          <w:rPr>
            <w:noProof/>
            <w:webHidden/>
          </w:rPr>
          <w:fldChar w:fldCharType="end"/>
        </w:r>
      </w:hyperlink>
    </w:p>
    <w:p w14:paraId="0EF2EBBF" w14:textId="7AA0A69A" w:rsidR="004814A7" w:rsidRDefault="00D762DE">
      <w:pPr>
        <w:pStyle w:val="TableofFigures"/>
        <w:tabs>
          <w:tab w:val="right" w:leader="dot" w:pos="8777"/>
        </w:tabs>
        <w:rPr>
          <w:rFonts w:eastAsiaTheme="minorEastAsia"/>
          <w:noProof/>
          <w:lang w:eastAsia="sk-SK"/>
        </w:rPr>
      </w:pPr>
      <w:hyperlink w:anchor="_Toc103083522" w:history="1">
        <w:r w:rsidR="004814A7" w:rsidRPr="008E3F71">
          <w:rPr>
            <w:rStyle w:val="Hyperlink"/>
            <w:noProof/>
          </w:rPr>
          <w:t>Obr. 6 UML diagram nasadenia</w:t>
        </w:r>
        <w:r w:rsidR="004814A7">
          <w:rPr>
            <w:noProof/>
            <w:webHidden/>
          </w:rPr>
          <w:tab/>
        </w:r>
        <w:r w:rsidR="004814A7">
          <w:rPr>
            <w:noProof/>
            <w:webHidden/>
          </w:rPr>
          <w:fldChar w:fldCharType="begin"/>
        </w:r>
        <w:r w:rsidR="004814A7">
          <w:rPr>
            <w:noProof/>
            <w:webHidden/>
          </w:rPr>
          <w:instrText xml:space="preserve"> PAGEREF _Toc103083522 \h </w:instrText>
        </w:r>
        <w:r w:rsidR="004814A7">
          <w:rPr>
            <w:noProof/>
            <w:webHidden/>
          </w:rPr>
        </w:r>
        <w:r w:rsidR="004814A7">
          <w:rPr>
            <w:noProof/>
            <w:webHidden/>
          </w:rPr>
          <w:fldChar w:fldCharType="separate"/>
        </w:r>
        <w:r w:rsidR="004814A7">
          <w:rPr>
            <w:noProof/>
            <w:webHidden/>
          </w:rPr>
          <w:t>32</w:t>
        </w:r>
        <w:r w:rsidR="004814A7">
          <w:rPr>
            <w:noProof/>
            <w:webHidden/>
          </w:rPr>
          <w:fldChar w:fldCharType="end"/>
        </w:r>
      </w:hyperlink>
    </w:p>
    <w:p w14:paraId="184AA594" w14:textId="37E5183F" w:rsidR="004814A7" w:rsidRDefault="00D762DE">
      <w:pPr>
        <w:pStyle w:val="TableofFigures"/>
        <w:tabs>
          <w:tab w:val="right" w:leader="dot" w:pos="8777"/>
        </w:tabs>
        <w:rPr>
          <w:rFonts w:eastAsiaTheme="minorEastAsia"/>
          <w:noProof/>
          <w:lang w:eastAsia="sk-SK"/>
        </w:rPr>
      </w:pPr>
      <w:hyperlink w:anchor="_Toc103083523" w:history="1">
        <w:r w:rsidR="004814A7" w:rsidRPr="008E3F71">
          <w:rPr>
            <w:rStyle w:val="Hyperlink"/>
            <w:noProof/>
          </w:rPr>
          <w:t>Obr. 7 Obrázok grafického CD média</w:t>
        </w:r>
        <w:r w:rsidR="004814A7">
          <w:rPr>
            <w:noProof/>
            <w:webHidden/>
          </w:rPr>
          <w:tab/>
        </w:r>
        <w:r w:rsidR="004814A7">
          <w:rPr>
            <w:noProof/>
            <w:webHidden/>
          </w:rPr>
          <w:fldChar w:fldCharType="begin"/>
        </w:r>
        <w:r w:rsidR="004814A7">
          <w:rPr>
            <w:noProof/>
            <w:webHidden/>
          </w:rPr>
          <w:instrText xml:space="preserve"> PAGEREF _Toc103083523 \h </w:instrText>
        </w:r>
        <w:r w:rsidR="004814A7">
          <w:rPr>
            <w:noProof/>
            <w:webHidden/>
          </w:rPr>
        </w:r>
        <w:r w:rsidR="004814A7">
          <w:rPr>
            <w:noProof/>
            <w:webHidden/>
          </w:rPr>
          <w:fldChar w:fldCharType="separate"/>
        </w:r>
        <w:r w:rsidR="004814A7">
          <w:rPr>
            <w:noProof/>
            <w:webHidden/>
          </w:rPr>
          <w:t>40</w:t>
        </w:r>
        <w:r w:rsidR="004814A7">
          <w:rPr>
            <w:noProof/>
            <w:webHidden/>
          </w:rPr>
          <w:fldChar w:fldCharType="end"/>
        </w:r>
      </w:hyperlink>
    </w:p>
    <w:p w14:paraId="1CB424A5" w14:textId="02BED22C" w:rsidR="00500FD3" w:rsidRPr="00A829D8" w:rsidRDefault="001F79A8" w:rsidP="00281A87">
      <w:r w:rsidRPr="00A829D8">
        <w:fldChar w:fldCharType="end"/>
      </w:r>
    </w:p>
    <w:p w14:paraId="45EE9F9D" w14:textId="77777777" w:rsidR="00360FEC" w:rsidRPr="00A829D8" w:rsidRDefault="00360FEC" w:rsidP="00360FEC">
      <w:pPr>
        <w:pStyle w:val="1Nadpis"/>
        <w:numPr>
          <w:ilvl w:val="0"/>
          <w:numId w:val="0"/>
        </w:numPr>
        <w:ind w:left="360" w:hanging="360"/>
      </w:pPr>
      <w:bookmarkStart w:id="9" w:name="_Toc103606514"/>
      <w:r w:rsidRPr="00A829D8">
        <w:lastRenderedPageBreak/>
        <w:t>Zoznam tabuliek</w:t>
      </w:r>
      <w:bookmarkEnd w:id="9"/>
    </w:p>
    <w:p w14:paraId="2F44A621" w14:textId="3BA05AF9" w:rsidR="004814A7" w:rsidRDefault="00A553C9">
      <w:pPr>
        <w:pStyle w:val="TableofFigures"/>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083524" w:history="1">
        <w:r w:rsidR="004814A7" w:rsidRPr="00F773FB">
          <w:rPr>
            <w:rStyle w:val="Hyperlink"/>
            <w:noProof/>
          </w:rPr>
          <w:t>Tab. 1 Používateľské požiadavky lekárov</w:t>
        </w:r>
        <w:r w:rsidR="004814A7">
          <w:rPr>
            <w:noProof/>
            <w:webHidden/>
          </w:rPr>
          <w:tab/>
        </w:r>
        <w:r w:rsidR="004814A7">
          <w:rPr>
            <w:noProof/>
            <w:webHidden/>
          </w:rPr>
          <w:fldChar w:fldCharType="begin"/>
        </w:r>
        <w:r w:rsidR="004814A7">
          <w:rPr>
            <w:noProof/>
            <w:webHidden/>
          </w:rPr>
          <w:instrText xml:space="preserve"> PAGEREF _Toc103083524 \h </w:instrText>
        </w:r>
        <w:r w:rsidR="004814A7">
          <w:rPr>
            <w:noProof/>
            <w:webHidden/>
          </w:rPr>
        </w:r>
        <w:r w:rsidR="004814A7">
          <w:rPr>
            <w:noProof/>
            <w:webHidden/>
          </w:rPr>
          <w:fldChar w:fldCharType="separate"/>
        </w:r>
        <w:r w:rsidR="004814A7">
          <w:rPr>
            <w:noProof/>
            <w:webHidden/>
          </w:rPr>
          <w:t>25</w:t>
        </w:r>
        <w:r w:rsidR="004814A7">
          <w:rPr>
            <w:noProof/>
            <w:webHidden/>
          </w:rPr>
          <w:fldChar w:fldCharType="end"/>
        </w:r>
      </w:hyperlink>
    </w:p>
    <w:p w14:paraId="77A6157A" w14:textId="02439C97" w:rsidR="004814A7" w:rsidRDefault="00D762DE">
      <w:pPr>
        <w:pStyle w:val="TableofFigures"/>
        <w:tabs>
          <w:tab w:val="right" w:leader="dot" w:pos="8777"/>
        </w:tabs>
        <w:rPr>
          <w:rFonts w:eastAsiaTheme="minorEastAsia"/>
          <w:noProof/>
          <w:lang w:eastAsia="sk-SK"/>
        </w:rPr>
      </w:pPr>
      <w:hyperlink w:anchor="_Toc103083525" w:history="1">
        <w:r w:rsidR="004814A7" w:rsidRPr="00F773FB">
          <w:rPr>
            <w:rStyle w:val="Hyperlink"/>
            <w:noProof/>
          </w:rPr>
          <w:t>Tab. 2 Používateľské požiadavky zdravotných sestier</w:t>
        </w:r>
        <w:r w:rsidR="004814A7">
          <w:rPr>
            <w:noProof/>
            <w:webHidden/>
          </w:rPr>
          <w:tab/>
        </w:r>
        <w:r w:rsidR="004814A7">
          <w:rPr>
            <w:noProof/>
            <w:webHidden/>
          </w:rPr>
          <w:fldChar w:fldCharType="begin"/>
        </w:r>
        <w:r w:rsidR="004814A7">
          <w:rPr>
            <w:noProof/>
            <w:webHidden/>
          </w:rPr>
          <w:instrText xml:space="preserve"> PAGEREF _Toc103083525 \h </w:instrText>
        </w:r>
        <w:r w:rsidR="004814A7">
          <w:rPr>
            <w:noProof/>
            <w:webHidden/>
          </w:rPr>
        </w:r>
        <w:r w:rsidR="004814A7">
          <w:rPr>
            <w:noProof/>
            <w:webHidden/>
          </w:rPr>
          <w:fldChar w:fldCharType="separate"/>
        </w:r>
        <w:r w:rsidR="004814A7">
          <w:rPr>
            <w:noProof/>
            <w:webHidden/>
          </w:rPr>
          <w:t>25</w:t>
        </w:r>
        <w:r w:rsidR="004814A7">
          <w:rPr>
            <w:noProof/>
            <w:webHidden/>
          </w:rPr>
          <w:fldChar w:fldCharType="end"/>
        </w:r>
      </w:hyperlink>
    </w:p>
    <w:p w14:paraId="3992F330" w14:textId="7352826B" w:rsidR="004814A7" w:rsidRDefault="00D762DE">
      <w:pPr>
        <w:pStyle w:val="TableofFigures"/>
        <w:tabs>
          <w:tab w:val="right" w:leader="dot" w:pos="8777"/>
        </w:tabs>
        <w:rPr>
          <w:rFonts w:eastAsiaTheme="minorEastAsia"/>
          <w:noProof/>
          <w:lang w:eastAsia="sk-SK"/>
        </w:rPr>
      </w:pPr>
      <w:hyperlink w:anchor="_Toc103083526" w:history="1">
        <w:r w:rsidR="004814A7" w:rsidRPr="00F773FB">
          <w:rPr>
            <w:rStyle w:val="Hyperlink"/>
            <w:noProof/>
          </w:rPr>
          <w:t>Tab. 3 Používateľské požiadavky vedenia nemocnice</w:t>
        </w:r>
        <w:r w:rsidR="004814A7">
          <w:rPr>
            <w:noProof/>
            <w:webHidden/>
          </w:rPr>
          <w:tab/>
        </w:r>
        <w:r w:rsidR="004814A7">
          <w:rPr>
            <w:noProof/>
            <w:webHidden/>
          </w:rPr>
          <w:fldChar w:fldCharType="begin"/>
        </w:r>
        <w:r w:rsidR="004814A7">
          <w:rPr>
            <w:noProof/>
            <w:webHidden/>
          </w:rPr>
          <w:instrText xml:space="preserve"> PAGEREF _Toc103083526 \h </w:instrText>
        </w:r>
        <w:r w:rsidR="004814A7">
          <w:rPr>
            <w:noProof/>
            <w:webHidden/>
          </w:rPr>
        </w:r>
        <w:r w:rsidR="004814A7">
          <w:rPr>
            <w:noProof/>
            <w:webHidden/>
          </w:rPr>
          <w:fldChar w:fldCharType="separate"/>
        </w:r>
        <w:r w:rsidR="004814A7">
          <w:rPr>
            <w:noProof/>
            <w:webHidden/>
          </w:rPr>
          <w:t>25</w:t>
        </w:r>
        <w:r w:rsidR="004814A7">
          <w:rPr>
            <w:noProof/>
            <w:webHidden/>
          </w:rPr>
          <w:fldChar w:fldCharType="end"/>
        </w:r>
      </w:hyperlink>
    </w:p>
    <w:p w14:paraId="55885AAB" w14:textId="04511223" w:rsidR="004814A7" w:rsidRDefault="00D762DE">
      <w:pPr>
        <w:pStyle w:val="TableofFigures"/>
        <w:tabs>
          <w:tab w:val="right" w:leader="dot" w:pos="8777"/>
        </w:tabs>
        <w:rPr>
          <w:rFonts w:eastAsiaTheme="minorEastAsia"/>
          <w:noProof/>
          <w:lang w:eastAsia="sk-SK"/>
        </w:rPr>
      </w:pPr>
      <w:hyperlink w:anchor="_Toc103083527" w:history="1">
        <w:r w:rsidR="004814A7" w:rsidRPr="00F773FB">
          <w:rPr>
            <w:rStyle w:val="Hyperlink"/>
            <w:noProof/>
          </w:rPr>
          <w:t>Tab. 4 Scenár použitia - Pridať meranie pacientovi</w:t>
        </w:r>
        <w:r w:rsidR="004814A7">
          <w:rPr>
            <w:noProof/>
            <w:webHidden/>
          </w:rPr>
          <w:tab/>
        </w:r>
        <w:r w:rsidR="004814A7">
          <w:rPr>
            <w:noProof/>
            <w:webHidden/>
          </w:rPr>
          <w:fldChar w:fldCharType="begin"/>
        </w:r>
        <w:r w:rsidR="004814A7">
          <w:rPr>
            <w:noProof/>
            <w:webHidden/>
          </w:rPr>
          <w:instrText xml:space="preserve"> PAGEREF _Toc103083527 \h </w:instrText>
        </w:r>
        <w:r w:rsidR="004814A7">
          <w:rPr>
            <w:noProof/>
            <w:webHidden/>
          </w:rPr>
        </w:r>
        <w:r w:rsidR="004814A7">
          <w:rPr>
            <w:noProof/>
            <w:webHidden/>
          </w:rPr>
          <w:fldChar w:fldCharType="separate"/>
        </w:r>
        <w:r w:rsidR="004814A7">
          <w:rPr>
            <w:noProof/>
            <w:webHidden/>
          </w:rPr>
          <w:t>29</w:t>
        </w:r>
        <w:r w:rsidR="004814A7">
          <w:rPr>
            <w:noProof/>
            <w:webHidden/>
          </w:rPr>
          <w:fldChar w:fldCharType="end"/>
        </w:r>
      </w:hyperlink>
    </w:p>
    <w:p w14:paraId="6B0B30FA" w14:textId="2D5269B4" w:rsidR="004814A7" w:rsidRDefault="00D762DE">
      <w:pPr>
        <w:pStyle w:val="TableofFigures"/>
        <w:tabs>
          <w:tab w:val="right" w:leader="dot" w:pos="8777"/>
        </w:tabs>
        <w:rPr>
          <w:rFonts w:eastAsiaTheme="minorEastAsia"/>
          <w:noProof/>
          <w:lang w:eastAsia="sk-SK"/>
        </w:rPr>
      </w:pPr>
      <w:hyperlink w:anchor="_Toc103083528" w:history="1">
        <w:r w:rsidR="004814A7" w:rsidRPr="00F773FB">
          <w:rPr>
            <w:rStyle w:val="Hyperlink"/>
            <w:noProof/>
          </w:rPr>
          <w:t>Tab. 5 Scenár použitia - Zaznamenať vizitu</w:t>
        </w:r>
        <w:r w:rsidR="004814A7">
          <w:rPr>
            <w:noProof/>
            <w:webHidden/>
          </w:rPr>
          <w:tab/>
        </w:r>
        <w:r w:rsidR="004814A7">
          <w:rPr>
            <w:noProof/>
            <w:webHidden/>
          </w:rPr>
          <w:fldChar w:fldCharType="begin"/>
        </w:r>
        <w:r w:rsidR="004814A7">
          <w:rPr>
            <w:noProof/>
            <w:webHidden/>
          </w:rPr>
          <w:instrText xml:space="preserve"> PAGEREF _Toc103083528 \h </w:instrText>
        </w:r>
        <w:r w:rsidR="004814A7">
          <w:rPr>
            <w:noProof/>
            <w:webHidden/>
          </w:rPr>
        </w:r>
        <w:r w:rsidR="004814A7">
          <w:rPr>
            <w:noProof/>
            <w:webHidden/>
          </w:rPr>
          <w:fldChar w:fldCharType="separate"/>
        </w:r>
        <w:r w:rsidR="004814A7">
          <w:rPr>
            <w:noProof/>
            <w:webHidden/>
          </w:rPr>
          <w:t>29</w:t>
        </w:r>
        <w:r w:rsidR="004814A7">
          <w:rPr>
            <w:noProof/>
            <w:webHidden/>
          </w:rPr>
          <w:fldChar w:fldCharType="end"/>
        </w:r>
      </w:hyperlink>
    </w:p>
    <w:p w14:paraId="2762E560" w14:textId="6CE010AD" w:rsidR="004814A7" w:rsidRDefault="00D762DE">
      <w:pPr>
        <w:pStyle w:val="TableofFigures"/>
        <w:tabs>
          <w:tab w:val="right" w:leader="dot" w:pos="8777"/>
        </w:tabs>
        <w:rPr>
          <w:rFonts w:eastAsiaTheme="minorEastAsia"/>
          <w:noProof/>
          <w:lang w:eastAsia="sk-SK"/>
        </w:rPr>
      </w:pPr>
      <w:hyperlink w:anchor="_Toc103083529" w:history="1">
        <w:r w:rsidR="004814A7" w:rsidRPr="00F773FB">
          <w:rPr>
            <w:rStyle w:val="Hyperlink"/>
            <w:noProof/>
          </w:rPr>
          <w:t>Tab. 6 Scenár použitia - Vyhľadať a pridať lekára na oddelenie</w:t>
        </w:r>
        <w:r w:rsidR="004814A7">
          <w:rPr>
            <w:noProof/>
            <w:webHidden/>
          </w:rPr>
          <w:tab/>
        </w:r>
        <w:r w:rsidR="004814A7">
          <w:rPr>
            <w:noProof/>
            <w:webHidden/>
          </w:rPr>
          <w:fldChar w:fldCharType="begin"/>
        </w:r>
        <w:r w:rsidR="004814A7">
          <w:rPr>
            <w:noProof/>
            <w:webHidden/>
          </w:rPr>
          <w:instrText xml:space="preserve"> PAGEREF _Toc103083529 \h </w:instrText>
        </w:r>
        <w:r w:rsidR="004814A7">
          <w:rPr>
            <w:noProof/>
            <w:webHidden/>
          </w:rPr>
        </w:r>
        <w:r w:rsidR="004814A7">
          <w:rPr>
            <w:noProof/>
            <w:webHidden/>
          </w:rPr>
          <w:fldChar w:fldCharType="separate"/>
        </w:r>
        <w:r w:rsidR="004814A7">
          <w:rPr>
            <w:noProof/>
            <w:webHidden/>
          </w:rPr>
          <w:t>30</w:t>
        </w:r>
        <w:r w:rsidR="004814A7">
          <w:rPr>
            <w:noProof/>
            <w:webHidden/>
          </w:rPr>
          <w:fldChar w:fldCharType="end"/>
        </w:r>
      </w:hyperlink>
    </w:p>
    <w:p w14:paraId="1251DAD3" w14:textId="180665C6" w:rsidR="00360FEC" w:rsidRPr="00A829D8" w:rsidRDefault="00A553C9" w:rsidP="00360FEC">
      <w:r>
        <w:rPr>
          <w:b/>
          <w:bCs/>
          <w:noProof/>
          <w:lang w:val="en-US"/>
        </w:rPr>
        <w:fldChar w:fldCharType="end"/>
      </w:r>
    </w:p>
    <w:p w14:paraId="69449C67" w14:textId="063C1729" w:rsidR="00360FEC" w:rsidRDefault="00360FEC" w:rsidP="00360FEC">
      <w:pPr>
        <w:pStyle w:val="1Nadpis"/>
        <w:numPr>
          <w:ilvl w:val="0"/>
          <w:numId w:val="0"/>
        </w:numPr>
        <w:ind w:left="360" w:hanging="360"/>
      </w:pPr>
      <w:bookmarkStart w:id="10" w:name="_Toc382476910"/>
      <w:bookmarkStart w:id="11" w:name="_Toc103606515"/>
      <w:r w:rsidRPr="00A829D8">
        <w:lastRenderedPageBreak/>
        <w:t xml:space="preserve">Zoznam </w:t>
      </w:r>
      <w:bookmarkEnd w:id="10"/>
      <w:r w:rsidRPr="00A829D8">
        <w:t>symbolov a</w:t>
      </w:r>
      <w:r w:rsidR="0080789B">
        <w:t> </w:t>
      </w:r>
      <w:r w:rsidRPr="00A829D8">
        <w:t>skratiek</w:t>
      </w:r>
      <w:bookmarkEnd w:id="11"/>
    </w:p>
    <w:p w14:paraId="4A513D09" w14:textId="6A36BF84" w:rsidR="0080789B" w:rsidRDefault="0080789B" w:rsidP="0080789B">
      <w:r>
        <w:t>OS</w:t>
      </w:r>
      <w:r w:rsidRPr="00A829D8">
        <w:tab/>
      </w:r>
      <w:r>
        <w:t xml:space="preserve">Operating System </w:t>
      </w:r>
    </w:p>
    <w:p w14:paraId="515E0C49" w14:textId="6F6578AA" w:rsidR="00C80843" w:rsidRDefault="00C80843" w:rsidP="0080789B">
      <w:r>
        <w:t>iOS</w:t>
      </w:r>
      <w:r>
        <w:tab/>
        <w:t>iPhone Operating System</w:t>
      </w:r>
    </w:p>
    <w:p w14:paraId="0D28739D" w14:textId="778E2A01" w:rsidR="00DD667F" w:rsidRPr="00A829D8" w:rsidRDefault="00DD667F" w:rsidP="0080789B">
      <w:r>
        <w:t>SDK</w:t>
      </w:r>
      <w:r>
        <w:tab/>
        <w:t>Software Development Kit</w:t>
      </w:r>
    </w:p>
    <w:p w14:paraId="5337AE38" w14:textId="6574C65C" w:rsidR="00E351D9" w:rsidRDefault="00E351D9" w:rsidP="0080789B">
      <w:r>
        <w:t>API</w:t>
      </w:r>
      <w:r w:rsidR="00DD667F">
        <w:tab/>
        <w:t>Application Programming Interface</w:t>
      </w:r>
    </w:p>
    <w:p w14:paraId="4BEA9DD9" w14:textId="12A78FE1" w:rsidR="00EC78E9" w:rsidRDefault="00EC78E9" w:rsidP="0080789B">
      <w:r>
        <w:t>DOM</w:t>
      </w:r>
      <w:r>
        <w:tab/>
        <w:t>Document Object Model</w:t>
      </w:r>
    </w:p>
    <w:p w14:paraId="41475380" w14:textId="2AE058D8" w:rsidR="009B0925" w:rsidRDefault="009B0925" w:rsidP="0080789B">
      <w:r>
        <w:t>UI</w:t>
      </w:r>
      <w:r>
        <w:tab/>
        <w:t>User Interface</w:t>
      </w:r>
    </w:p>
    <w:p w14:paraId="42921E37" w14:textId="1CFC2A5E" w:rsidR="00EC78E9" w:rsidRDefault="00EC78E9" w:rsidP="0080789B">
      <w:r>
        <w:t>NoSQL</w:t>
      </w:r>
      <w:r>
        <w:tab/>
        <w:t>Not only Structured Query Language</w:t>
      </w:r>
    </w:p>
    <w:p w14:paraId="72B9412A" w14:textId="6067EE80" w:rsidR="00911B54" w:rsidRDefault="00CA01BC" w:rsidP="0080789B">
      <w:r>
        <w:t>HTML</w:t>
      </w:r>
      <w:r w:rsidR="00911B54">
        <w:tab/>
        <w:t>HyperText Markup Language</w:t>
      </w:r>
    </w:p>
    <w:p w14:paraId="04E60224" w14:textId="77C69A92" w:rsidR="00C80843" w:rsidRDefault="00CA01BC" w:rsidP="0080789B">
      <w:r>
        <w:t>CSS</w:t>
      </w:r>
      <w:r w:rsidR="00C80843">
        <w:tab/>
        <w:t>Cascading Style Sheets</w:t>
      </w:r>
    </w:p>
    <w:p w14:paraId="1924CCE0" w14:textId="346CD466" w:rsidR="00081948" w:rsidRDefault="00081948" w:rsidP="0080789B">
      <w:r>
        <w:t>PHP</w:t>
      </w:r>
      <w:r>
        <w:tab/>
        <w:t>Hypertext Preprocessor</w:t>
      </w:r>
    </w:p>
    <w:p w14:paraId="41EA5120" w14:textId="2A378BF7" w:rsidR="00C80843" w:rsidRDefault="00CA01BC" w:rsidP="0080789B">
      <w:r>
        <w:t>GPS</w:t>
      </w:r>
      <w:r w:rsidR="00C80843">
        <w:tab/>
        <w:t>Global Positioning System</w:t>
      </w:r>
    </w:p>
    <w:p w14:paraId="1DE30EE7" w14:textId="4FE41B89" w:rsidR="00CA01BC" w:rsidRPr="0080789B" w:rsidRDefault="00EC78E9" w:rsidP="0080789B">
      <w:r>
        <w:t>CSV</w:t>
      </w:r>
      <w:r w:rsidR="006656FE">
        <w:tab/>
        <w:t xml:space="preserve">Comma-separated values </w:t>
      </w:r>
    </w:p>
    <w:p w14:paraId="329E0832" w14:textId="77777777" w:rsidR="000345FC" w:rsidRPr="00A829D8" w:rsidRDefault="00270640" w:rsidP="00270640">
      <w:pPr>
        <w:pStyle w:val="1Nadpis"/>
        <w:numPr>
          <w:ilvl w:val="0"/>
          <w:numId w:val="0"/>
        </w:numPr>
        <w:ind w:left="360" w:hanging="360"/>
      </w:pPr>
      <w:bookmarkStart w:id="12" w:name="_Toc103606516"/>
      <w:r w:rsidRPr="00A829D8">
        <w:lastRenderedPageBreak/>
        <w:t>Úvod</w:t>
      </w:r>
      <w:bookmarkEnd w:id="12"/>
    </w:p>
    <w:p w14:paraId="346D8082" w14:textId="7F85B06B" w:rsidR="00270640" w:rsidRPr="00A829D8" w:rsidRDefault="00270640" w:rsidP="00281A87">
      <w:pPr>
        <w:jc w:val="both"/>
      </w:pPr>
    </w:p>
    <w:p w14:paraId="5D4DA0FA" w14:textId="062591A2" w:rsidR="00313222" w:rsidRDefault="00313222" w:rsidP="00281A87">
      <w:pPr>
        <w:jc w:val="both"/>
      </w:pPr>
    </w:p>
    <w:p w14:paraId="6A509C29" w14:textId="77777777" w:rsidR="00313222" w:rsidRPr="00A829D8" w:rsidRDefault="00313222" w:rsidP="00281A87">
      <w:pPr>
        <w:jc w:val="both"/>
      </w:pPr>
    </w:p>
    <w:p w14:paraId="62D5ED3D" w14:textId="2F063BE1" w:rsidR="00B751A7" w:rsidRDefault="00C66674" w:rsidP="00B751A7">
      <w:pPr>
        <w:pStyle w:val="1Nadpis"/>
      </w:pPr>
      <w:bookmarkStart w:id="13" w:name="_Toc103606517"/>
      <w:r>
        <w:lastRenderedPageBreak/>
        <w:t>Vývoj aplikácií pre mobilné zariadenia</w:t>
      </w:r>
      <w:bookmarkEnd w:id="13"/>
    </w:p>
    <w:p w14:paraId="152DEF04" w14:textId="4FAD8A3F" w:rsidR="000D2B19" w:rsidRDefault="000D2B19" w:rsidP="000D2B19">
      <w:pPr>
        <w:pStyle w:val="2Nadpis"/>
      </w:pPr>
      <w:bookmarkStart w:id="14" w:name="_Toc103606518"/>
      <w:r>
        <w:t>Mobilné operačné systémy</w:t>
      </w:r>
      <w:bookmarkEnd w:id="14"/>
    </w:p>
    <w:p w14:paraId="1BF041A7" w14:textId="7927B9AA" w:rsidR="000D2B19" w:rsidRDefault="000D2B19" w:rsidP="00D77CAC">
      <w:pPr>
        <w:ind w:firstLine="360"/>
      </w:pPr>
      <w:r>
        <w:t xml:space="preserve">Operačný systém (OS) je softvérové rozhranie, ktoré je zodpovedné za </w:t>
      </w:r>
      <w:r w:rsidR="007131A1">
        <w:t>správu a prevádzku hardvérových jednotiek a pomáha používateľovi tieto jednotky používať.</w:t>
      </w:r>
      <w:r w:rsidR="00D77CAC">
        <w:t xml:space="preserve"> Najznámejšie </w:t>
      </w:r>
      <w:r w:rsidR="002F4758">
        <w:t>mobilné OS na trhu sú Android</w:t>
      </w:r>
      <w:r w:rsidR="00C53FDC">
        <w:t xml:space="preserve">, </w:t>
      </w:r>
      <w:r w:rsidR="002F4758">
        <w:t>iOS</w:t>
      </w:r>
      <w:r w:rsidR="00C53FDC">
        <w:t>,</w:t>
      </w:r>
      <w:r w:rsidR="002F4758">
        <w:t xml:space="preserve"> Windows Phone OS</w:t>
      </w:r>
      <w:r w:rsidR="0041655A">
        <w:t xml:space="preserve"> </w:t>
      </w:r>
      <w:r w:rsidR="002F4758">
        <w:t>a</w:t>
      </w:r>
      <w:r w:rsidR="003B2AD9">
        <w:t> </w:t>
      </w:r>
      <w:r w:rsidR="002F4758">
        <w:t>Symbian</w:t>
      </w:r>
      <w:r w:rsidR="003B2AD9">
        <w:t xml:space="preserve"> </w:t>
      </w:r>
      <w:r w:rsidR="003B2AD9">
        <w:fldChar w:fldCharType="begin"/>
      </w:r>
      <w:r w:rsidR="003B2AD9">
        <w:instrText xml:space="preserve"> REF _Ref103539318 \r \h </w:instrText>
      </w:r>
      <w:r w:rsidR="003B2AD9">
        <w:fldChar w:fldCharType="separate"/>
      </w:r>
      <w:r w:rsidR="003B2AD9">
        <w:t>[1]</w:t>
      </w:r>
      <w:r w:rsidR="003B2AD9">
        <w:fldChar w:fldCharType="end"/>
      </w:r>
      <w:r w:rsidR="002F4758">
        <w:t>.</w:t>
      </w:r>
      <w:r w:rsidR="0041655A">
        <w:t xml:space="preserve"> V súčasnosti aj na Slovensku teda prevládaj</w:t>
      </w:r>
      <w:r w:rsidR="00B17235">
        <w:t xml:space="preserve">ú </w:t>
      </w:r>
      <w:r w:rsidR="0041655A">
        <w:t>dve</w:t>
      </w:r>
      <w:r w:rsidR="00B17235">
        <w:t xml:space="preserve"> najväčšie mobilné</w:t>
      </w:r>
      <w:r w:rsidR="0041655A">
        <w:t xml:space="preserve"> platformy</w:t>
      </w:r>
      <w:r w:rsidR="00B17235">
        <w:t xml:space="preserve"> a to </w:t>
      </w:r>
      <w:r w:rsidR="0041655A">
        <w:t>Android a iOS.</w:t>
      </w:r>
    </w:p>
    <w:p w14:paraId="14562BF7" w14:textId="77777777" w:rsidR="002431CA" w:rsidRDefault="00404A5C" w:rsidP="002431CA">
      <w:pPr>
        <w:keepNext/>
        <w:ind w:firstLine="360"/>
      </w:pPr>
      <w:r>
        <w:rPr>
          <w:noProof/>
        </w:rPr>
        <w:drawing>
          <wp:inline distT="0" distB="0" distL="0" distR="0" wp14:anchorId="03A85AC0" wp14:editId="184E06E6">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77DEC0CE" w14:textId="2444C358" w:rsidR="00404A5C" w:rsidRPr="000D2B19" w:rsidRDefault="002431CA" w:rsidP="002431CA">
      <w:pPr>
        <w:pStyle w:val="Caption"/>
      </w:pPr>
      <w:bookmarkStart w:id="15" w:name="_Toc103083517"/>
      <w:r>
        <w:t xml:space="preserve">Obr. </w:t>
      </w:r>
      <w:fldSimple w:instr=" SEQ Obr. \* ARABIC ">
        <w:r w:rsidR="00EF655B">
          <w:rPr>
            <w:noProof/>
          </w:rPr>
          <w:t>1</w:t>
        </w:r>
      </w:fldSimple>
      <w:r>
        <w:t xml:space="preserve"> Podiel mobilných OS na celosvetovom trhu 2018-2022</w:t>
      </w:r>
      <w:r w:rsidR="00C53FDC">
        <w:t xml:space="preserve"> </w:t>
      </w:r>
      <w:bookmarkEnd w:id="15"/>
      <w:r w:rsidR="003B2AD9">
        <w:fldChar w:fldCharType="begin"/>
      </w:r>
      <w:r w:rsidR="003B2AD9">
        <w:instrText xml:space="preserve"> REF _Ref103539329 \r \h </w:instrText>
      </w:r>
      <w:r w:rsidR="003B2AD9">
        <w:fldChar w:fldCharType="separate"/>
      </w:r>
      <w:r w:rsidR="003B2AD9">
        <w:t>[2]</w:t>
      </w:r>
      <w:r w:rsidR="003B2AD9">
        <w:fldChar w:fldCharType="end"/>
      </w:r>
    </w:p>
    <w:p w14:paraId="58775F3D" w14:textId="08802F06" w:rsidR="000D2B19" w:rsidRDefault="000D2B19" w:rsidP="000D2B19">
      <w:pPr>
        <w:pStyle w:val="3Nadpis"/>
      </w:pPr>
      <w:bookmarkStart w:id="16" w:name="_Toc103606519"/>
      <w:r>
        <w:t>Android</w:t>
      </w:r>
      <w:bookmarkEnd w:id="16"/>
    </w:p>
    <w:p w14:paraId="08A07A43" w14:textId="537134C1" w:rsidR="00CC4F6B" w:rsidRDefault="00705912" w:rsidP="00CC4F6B">
      <w:pPr>
        <w:ind w:firstLine="708"/>
        <w:jc w:val="both"/>
      </w:pPr>
      <w:r>
        <w:t xml:space="preserve">Operačný systém Android je základný stavebný prvok mobilného telefónu </w:t>
      </w:r>
      <w:r w:rsidR="009209E3">
        <w:t xml:space="preserve">vyvinutý primárne pre smartfóny a tablety spoločnosťou  Android Inc., </w:t>
      </w:r>
      <w:r w:rsidR="000614A0">
        <w:t>ktorý bol</w:t>
      </w:r>
      <w:r w:rsidR="009209E3">
        <w:t xml:space="preserve"> v roku 2005 zakúpený </w:t>
      </w:r>
      <w:r>
        <w:t>spoločnosťou Google. Momentálne ide o najrozširenejší operačný systém pre mobilné zariadenia</w:t>
      </w:r>
      <w:r w:rsidR="00E2659C">
        <w:t xml:space="preserve">, ktorý </w:t>
      </w:r>
      <w:r w:rsidR="00E2659C" w:rsidRPr="00E2659C">
        <w:t>je založený na jadre Linux 2.6.</w:t>
      </w:r>
      <w:r w:rsidR="00E2659C">
        <w:t xml:space="preserve"> </w:t>
      </w:r>
      <w:r w:rsidR="00E2659C" w:rsidRPr="00E2659C">
        <w:t>Android možno najlepšie opísať ako kompletný balík riešení, ktorý zahŕňa operačný systém, komponenty a</w:t>
      </w:r>
      <w:r w:rsidR="003B2AD9">
        <w:t> </w:t>
      </w:r>
      <w:r w:rsidR="00E2659C" w:rsidRPr="00E2659C">
        <w:t>aplikácie</w:t>
      </w:r>
      <w:r w:rsidR="003B2AD9">
        <w:t xml:space="preserve"> </w:t>
      </w:r>
      <w:r w:rsidR="003B2AD9">
        <w:fldChar w:fldCharType="begin"/>
      </w:r>
      <w:r w:rsidR="003B2AD9">
        <w:instrText xml:space="preserve"> REF _Ref103539339 \r \h </w:instrText>
      </w:r>
      <w:r w:rsidR="003B2AD9">
        <w:fldChar w:fldCharType="separate"/>
      </w:r>
      <w:r w:rsidR="003B2AD9">
        <w:t>[3]</w:t>
      </w:r>
      <w:r w:rsidR="003B2AD9">
        <w:fldChar w:fldCharType="end"/>
      </w:r>
      <w:r w:rsidR="00976543">
        <w:t>.</w:t>
      </w:r>
    </w:p>
    <w:p w14:paraId="2C1F77BC" w14:textId="76591E2A" w:rsidR="00CC4F6B" w:rsidRPr="002431CA" w:rsidRDefault="00175324" w:rsidP="00CC4F6B">
      <w:pPr>
        <w:ind w:firstLine="708"/>
        <w:jc w:val="both"/>
      </w:pPr>
      <w:r>
        <w:t xml:space="preserve">Výhodou vývoja Android </w:t>
      </w:r>
      <w:r w:rsidR="004860DF">
        <w:t xml:space="preserve">aplikácií </w:t>
      </w:r>
      <w:r>
        <w:t>je určite flexibilita, pretože vo všeobecnosti Android predstavuje oveľa menej obmedzujúce prostredie oproti iným OS. Taktiež Google ponúka rozsiahlu základňu materálov pre rôzne úrovne vývojárov.</w:t>
      </w:r>
      <w:r w:rsidR="00230DC5">
        <w:t xml:space="preserve"> V súčasnosti spoločnosť Google už nie je taká zhovievavá pri publikácií aplikácie. Proces kontroly môže trvať aj týždeň, no pokiaľ nie sú porušené obsahové pravdilá spoločnosti, aplikácia dostane schválenie. Medzi nevýhody môžeme zaradiť náročné zabezpečenie kvality</w:t>
      </w:r>
      <w:r w:rsidR="00E35010">
        <w:t>, pretože veľká časť používateľov sa drží starších verzií OS, čo si vyžaduje zložitejšie testovanie, následkom čoho sa zvyšujú náklady pri vývoji</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E35010">
        <w:t xml:space="preserve">. </w:t>
      </w:r>
    </w:p>
    <w:p w14:paraId="73951710" w14:textId="14B7B73A" w:rsidR="000D2B19" w:rsidRDefault="000D2B19" w:rsidP="000D2B19">
      <w:pPr>
        <w:pStyle w:val="3Nadpis"/>
      </w:pPr>
      <w:bookmarkStart w:id="17" w:name="_Toc103606520"/>
      <w:r>
        <w:lastRenderedPageBreak/>
        <w:t>iOS</w:t>
      </w:r>
      <w:bookmarkEnd w:id="17"/>
    </w:p>
    <w:p w14:paraId="66FCDEB8" w14:textId="285E0ACE" w:rsidR="007140D3" w:rsidRDefault="007140D3" w:rsidP="00D42C95">
      <w:pPr>
        <w:ind w:firstLine="360"/>
        <w:jc w:val="both"/>
      </w:pPr>
      <w:r>
        <w:t>Mobilný operačný systém iOS je</w:t>
      </w:r>
      <w:r w:rsidR="00C73B44">
        <w:t xml:space="preserve"> </w:t>
      </w:r>
      <w:r w:rsidR="00C73B44" w:rsidRPr="00C73B44">
        <w:t>operačný systém pre iPhone, iPad a ďalšie mobilné zariadenia Apple.</w:t>
      </w:r>
      <w:r w:rsidR="007D4958">
        <w:t xml:space="preserve"> </w:t>
      </w:r>
      <w:r w:rsidR="007D4958" w:rsidRPr="007D4958">
        <w:t>Apple iOS, založený na Mac OS operačnom systéme, na ktorom beží rad stolných a prenosných počítačov Mac od spoločnosti Apple, je navrhnutý pre jednoduché a bezproblémové prepojenie medzi radom produktov Apple.</w:t>
      </w:r>
      <w:r w:rsidR="007D4958">
        <w:t xml:space="preserve"> </w:t>
      </w:r>
      <w:r w:rsidR="007D14F1">
        <w:t>Prvá verzia systému iOS bola vydaná v júni 2007, keď na trhu debutoval iPhone. iOS</w:t>
      </w:r>
      <w:r w:rsidR="00C73B44">
        <w:t xml:space="preserve"> </w:t>
      </w:r>
      <w:r w:rsidR="007D14F1">
        <w:t>je operačný systém odvodený od Unixu, ktorý poháňa všetky mobilné zariadenia Apple. Názov iOS nebol oficiálne použitý pre softvér až do roku 2008, keď spoločnosť Apple vydala súpravu na vývoj softvéru pre iPhone</w:t>
      </w:r>
      <w:r w:rsidR="00C923E9">
        <w:t xml:space="preserve"> (</w:t>
      </w:r>
      <w:r w:rsidR="00C923E9" w:rsidRPr="00C923E9">
        <w:t>SDK</w:t>
      </w:r>
      <w:r w:rsidR="00C923E9">
        <w:t>)</w:t>
      </w:r>
      <w:r w:rsidR="007D14F1">
        <w:t>, ktorá umožňuje všetkým tvorcom aplikácií vytvárať aplikácie pre túto platformu</w:t>
      </w:r>
      <w:r w:rsidR="00976543">
        <w:t xml:space="preserve"> </w:t>
      </w:r>
      <w:r w:rsidR="003B2AD9">
        <w:fldChar w:fldCharType="begin"/>
      </w:r>
      <w:r w:rsidR="003B2AD9">
        <w:instrText xml:space="preserve"> REF _Ref103539368 \r \h </w:instrText>
      </w:r>
      <w:r w:rsidR="003B2AD9">
        <w:fldChar w:fldCharType="separate"/>
      </w:r>
      <w:r w:rsidR="003B2AD9">
        <w:t>[5]</w:t>
      </w:r>
      <w:r w:rsidR="003B2AD9">
        <w:fldChar w:fldCharType="end"/>
      </w:r>
      <w:r w:rsidR="00976543">
        <w:fldChar w:fldCharType="begin"/>
      </w:r>
      <w:r w:rsidR="00976543">
        <w:instrText xml:space="preserve"> REF _Ref102650136 \r \h </w:instrText>
      </w:r>
      <w:r w:rsidR="00D42C95">
        <w:instrText xml:space="preserve"> \* MERGEFORMAT </w:instrText>
      </w:r>
      <w:r w:rsidR="00D762DE">
        <w:fldChar w:fldCharType="separate"/>
      </w:r>
      <w:r w:rsidR="00976543">
        <w:fldChar w:fldCharType="end"/>
      </w:r>
      <w:r w:rsidR="007D14F1">
        <w:t>.</w:t>
      </w:r>
      <w:r w:rsidR="00976543">
        <w:t xml:space="preserve"> </w:t>
      </w:r>
    </w:p>
    <w:p w14:paraId="300AD2EF" w14:textId="52242BCE" w:rsidR="004860DF" w:rsidRPr="007140D3" w:rsidRDefault="004860DF" w:rsidP="00D42C95">
      <w:pPr>
        <w:ind w:firstLine="360"/>
        <w:jc w:val="both"/>
      </w:pPr>
      <w:r w:rsidRPr="004860DF">
        <w:t>Vývoj mobilných aplikácií pre iOS je veľmi žiadaný, pretože tieto aplikácie vždy fungujú mimoriadne dobre. Táto platforma je rýchla, spoľahlivá a ľahko použiteľná</w:t>
      </w:r>
      <w:r w:rsidR="00D42C95">
        <w:t xml:space="preserve">. Taktiež </w:t>
      </w:r>
      <w:r w:rsidR="00D42C95" w:rsidRPr="00D42C95">
        <w:t>Apple poskytuje vývojárom podrobné pokyny na vytvorenie používateľského rozhrania pre ich aplikácie.</w:t>
      </w:r>
      <w:r w:rsidR="00AA3F49">
        <w:t xml:space="preserve"> Veľkou nevýhodou pre vývojárov natívnych aplikácií určite sú prísne požiadavky na vývojové prostredie. Pre vývoj je potrebné použiť softvér, ako napríklad Xcode, ktorý beží iba na Macu. Problém môže nastať aj pri vydávaní aplikácie. Aplikácia môže byť odmietnutá aj keď neporušuje žiadne pravidlá</w:t>
      </w:r>
      <w:r w:rsidR="006F5624">
        <w:t>, stačí ak nie je dostatočne relevantná alebo užitočná</w:t>
      </w:r>
      <w:r w:rsidR="003B2AD9">
        <w:t xml:space="preserve"> </w:t>
      </w:r>
      <w:r w:rsidR="003B2AD9">
        <w:fldChar w:fldCharType="begin"/>
      </w:r>
      <w:r w:rsidR="003B2AD9">
        <w:instrText xml:space="preserve"> REF _Ref103539351 \r \h </w:instrText>
      </w:r>
      <w:r w:rsidR="003B2AD9">
        <w:fldChar w:fldCharType="separate"/>
      </w:r>
      <w:r w:rsidR="003B2AD9">
        <w:t>[4]</w:t>
      </w:r>
      <w:r w:rsidR="003B2AD9">
        <w:fldChar w:fldCharType="end"/>
      </w:r>
      <w:r w:rsidR="006F5624">
        <w:t>.</w:t>
      </w:r>
      <w:r w:rsidR="00AA3F49">
        <w:t xml:space="preserve"> </w:t>
      </w:r>
    </w:p>
    <w:p w14:paraId="0A62BBAC" w14:textId="0ED7A68F" w:rsidR="0071163F" w:rsidRDefault="0071163F" w:rsidP="0071163F">
      <w:pPr>
        <w:pStyle w:val="2Nadpis"/>
      </w:pPr>
      <w:bookmarkStart w:id="18" w:name="_Toc103606521"/>
      <w:r>
        <w:t>Mobilné aplikácie a technológie</w:t>
      </w:r>
      <w:bookmarkEnd w:id="18"/>
    </w:p>
    <w:p w14:paraId="35074337" w14:textId="78DF8156" w:rsidR="0071163F" w:rsidRDefault="00AA1C69" w:rsidP="001D1742">
      <w:pPr>
        <w:ind w:firstLine="360"/>
        <w:jc w:val="both"/>
      </w:pPr>
      <w:r>
        <w:t xml:space="preserve">V súčasnosti hýbu mobilné aplikácie svetom. Aj naše najmenšie aspekty života sú nimi ovplyvnené. </w:t>
      </w:r>
      <w:r w:rsidR="0036617A">
        <w:t>V dnešnom svete existujú mobilné aplikácie prakticky na čokoľvek.</w:t>
      </w:r>
      <w:r w:rsidR="00521E19">
        <w:t xml:space="preserve"> Pri takej veľkej konkurencii sa pri vývoji kladie oveľa väčší dôraz na kvalitu, precíznosť, funkčnosť a ďalšie iné parametre, ktoré presviedčajú potencionálnych používateľov</w:t>
      </w:r>
      <w:r w:rsidR="009800FA">
        <w:t xml:space="preserve"> k ich použitiu</w:t>
      </w:r>
      <w:r w:rsidR="000039E4">
        <w:t>.</w:t>
      </w:r>
      <w:r w:rsidR="00521E19">
        <w:t xml:space="preserve"> </w:t>
      </w:r>
      <w:r w:rsidR="0036617A">
        <w:t xml:space="preserve">Je preto veľmi dôležité </w:t>
      </w:r>
      <w:r w:rsidR="004C4844">
        <w:t>byť čo najviac informovaný o trendoch vo vývoji mobilných aplikácií.</w:t>
      </w:r>
      <w:r w:rsidR="008945CF">
        <w:t xml:space="preserve"> Vytváranie mobilných aplikácií je možné vykonať použitím viacerých metód. Potreby a ciele každého projektu sú iné, a preto sa podľa toho vždy mení aj prístup.</w:t>
      </w:r>
      <w:r w:rsidR="004C4844">
        <w:t xml:space="preserve"> </w:t>
      </w:r>
      <w:r w:rsidR="00F13655">
        <w:t>Na výber je jedna z týchto možností</w:t>
      </w:r>
      <w:r w:rsidR="008945CF">
        <w:t xml:space="preserve">: </w:t>
      </w:r>
      <w:r w:rsidR="00F41CBF">
        <w:t>natívny, hybridný</w:t>
      </w:r>
      <w:r w:rsidR="00EA476A">
        <w:t>, webový</w:t>
      </w:r>
      <w:r w:rsidR="00F41CBF">
        <w:t xml:space="preserve"> a multiplatformový prístup.</w:t>
      </w:r>
    </w:p>
    <w:p w14:paraId="7E47D87F" w14:textId="3EAC4937" w:rsidR="00F41CBF" w:rsidRDefault="00F41CBF" w:rsidP="00F41CBF">
      <w:pPr>
        <w:pStyle w:val="3Nadpis"/>
      </w:pPr>
      <w:bookmarkStart w:id="19" w:name="_Toc103606522"/>
      <w:r>
        <w:t>Natívny prístup</w:t>
      </w:r>
      <w:bookmarkEnd w:id="19"/>
    </w:p>
    <w:p w14:paraId="7281A38F" w14:textId="48175903" w:rsidR="00F41CBF" w:rsidRDefault="001D1742" w:rsidP="00CF7656">
      <w:pPr>
        <w:ind w:firstLine="708"/>
        <w:jc w:val="both"/>
      </w:pPr>
      <w:r>
        <w:t>Natívne aplikácie sa vyznačujú tým, že sú vytvorené špeciálne pre konkrétny operačný systém</w:t>
      </w:r>
      <w:r w:rsidR="00106F5D">
        <w:t>, ako sú</w:t>
      </w:r>
      <w:r>
        <w:t xml:space="preserve"> </w:t>
      </w:r>
      <w:r w:rsidR="00106F5D">
        <w:t xml:space="preserve">Android či iOS, </w:t>
      </w:r>
      <w:r>
        <w:t xml:space="preserve">s využitím programovacích jazykov špecifických pre platformu. </w:t>
      </w:r>
      <w:r w:rsidR="00C8300E">
        <w:t>P</w:t>
      </w:r>
      <w:r w:rsidR="009119B4">
        <w:t>ri procese</w:t>
      </w:r>
      <w:r w:rsidR="00106F5D">
        <w:t xml:space="preserve"> vývoj</w:t>
      </w:r>
      <w:r w:rsidR="00C8300E">
        <w:t>a</w:t>
      </w:r>
      <w:r w:rsidR="00106F5D">
        <w:t xml:space="preserve"> takýchto aplikácií</w:t>
      </w:r>
      <w:r w:rsidR="00C8300E">
        <w:t xml:space="preserve"> alebo softvéru pre Android</w:t>
      </w:r>
      <w:r w:rsidR="00106F5D">
        <w:t xml:space="preserve"> sa </w:t>
      </w:r>
      <w:r w:rsidR="00C8300E">
        <w:t>využíva Java alebo Kotlin, v prípade iOS ide o Objective-C alebo Swift.</w:t>
      </w:r>
      <w:r w:rsidR="00877A46">
        <w:t xml:space="preserve"> </w:t>
      </w:r>
      <w:r w:rsidR="00C8300E">
        <w:t xml:space="preserve">Vývoj natívnych mobilných aplikácií je ideálny, ak chceme poskytnúť čo najlepší používateľský zážitok z hľadiska vzhľadu a celkového dojmu z aplikácie. </w:t>
      </w:r>
      <w:r w:rsidR="00877A46">
        <w:t>Pri vývoji získavajú vývojári prístup ku kompletnej sade možností a funkcií zariadenia</w:t>
      </w:r>
      <w:r w:rsidR="009119B4">
        <w:t xml:space="preserve">, keďže </w:t>
      </w:r>
      <w:r w:rsidR="00877A46">
        <w:t>tvorba</w:t>
      </w:r>
      <w:r w:rsidR="009119B4">
        <w:t xml:space="preserve"> takýchto aplikácií </w:t>
      </w:r>
      <w:r w:rsidR="00877A46">
        <w:t xml:space="preserve">umožňuje </w:t>
      </w:r>
      <w:r w:rsidR="009119B4">
        <w:t xml:space="preserve">využívať primarné hardvérové prvky smartfónov, sko sú senzory </w:t>
      </w:r>
      <w:r w:rsidR="009119B4">
        <w:lastRenderedPageBreak/>
        <w:t>priblíženi</w:t>
      </w:r>
      <w:r w:rsidR="00CB0B9E">
        <w:t>a</w:t>
      </w:r>
      <w:r w:rsidR="009119B4">
        <w:t>, fotoaparát, mirofón a GPS.</w:t>
      </w:r>
      <w:r w:rsidR="00C364EC">
        <w:t xml:space="preserve"> </w:t>
      </w:r>
      <w:r w:rsidR="00253911">
        <w:t>Medzi výhody natívnych aplikácií určite patrí vysoká rýchlosť, keďže neprichádzajú so zložitým kódom ako hybridné a miltiplatformové aplikácie, kde sa kód musí prispôsobovať viacerým platformám. V tomto prípade sa väčšina prvkov aplikácie zobrazuje pomerne rýchlo, pretože sa vopred načí</w:t>
      </w:r>
      <w:r w:rsidR="00F1177B">
        <w:t>tajú. Jednou z významných výhod je, že fungujú bezchybne aj bez pripojenia k internetu. Zaisťuje to používateľom väčšie pohodlie a prístup ku všetkým funkciám aj v režime lietadlo či offline prostredí.</w:t>
      </w:r>
      <w:r w:rsidR="005E6C2C">
        <w:t xml:space="preserve"> Správa dvoch rôznych kódových báz je určite náročnejšia v porovnaní s jednou kódovou bázou, a tak môžeme povedať, že natívne aplikácie majú minimálny výskyt chýb.</w:t>
      </w:r>
      <w:r w:rsidR="009B03CC">
        <w:t xml:space="preserve"> Optimalizácia pri vývoji na konkrétnu platformu zaisťuje vysoký výkon. Okrem toho sú tieto aplikácie zostavené pomocou základných programovacích jazykov a rozhraní API, vďaka čomu sú eketívnejšie</w:t>
      </w:r>
      <w:r w:rsidR="004B3F6E">
        <w:t xml:space="preserv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w:t>
      </w:r>
      <w:r w:rsidR="00CB0B9E">
        <w:t>, čo vyžaduje veľa času, úsilia, zdrojov</w:t>
      </w:r>
      <w:r w:rsidR="00ED5833">
        <w:t>,</w:t>
      </w:r>
      <w:r w:rsidR="00CB0B9E">
        <w:t xml:space="preserve"> ale aj už spomínaných nákladov</w:t>
      </w:r>
      <w:r w:rsidR="004B3F6E">
        <w:t xml:space="preserve">. </w:t>
      </w:r>
      <w:r w:rsidR="006A5088">
        <w:t>Tvorbu natívnej aplikácie môžeme zvažovať, ak máme dostatok času</w:t>
      </w:r>
      <w:r w:rsidR="008539CA">
        <w:t xml:space="preserve"> </w:t>
      </w:r>
      <w:r w:rsidR="006A5088">
        <w:t xml:space="preserve">a financií, </w:t>
      </w:r>
      <w:r w:rsidR="00ED5833">
        <w:t>alebo</w:t>
      </w:r>
      <w:r w:rsidR="006A5088">
        <w:t xml:space="preserve"> potrebujeme kódovať len pre jednu platformu. Vysoká rýchlosť a výkon sa určite zíjdu pri </w:t>
      </w:r>
      <w:r w:rsidR="008539CA">
        <w:t>tvorbe hier a animácií. Rozhodujúcim by mohla byť aj potreba pridať funkcie špecifické pre zariadenie, ako GPS či fotoaparát</w:t>
      </w:r>
      <w:r w:rsidR="007A2C72">
        <w:t xml:space="preserve"> </w:t>
      </w:r>
      <w:r w:rsidR="007A2C72">
        <w:fldChar w:fldCharType="begin"/>
      </w:r>
      <w:r w:rsidR="007A2C72">
        <w:instrText xml:space="preserve"> REF _Ref102472249 \r \h </w:instrText>
      </w:r>
      <w:r w:rsidR="007A2C72">
        <w:fldChar w:fldCharType="separate"/>
      </w:r>
      <w:r w:rsidR="007A2C72">
        <w:t>[6]</w:t>
      </w:r>
      <w:r w:rsidR="007A2C72">
        <w:fldChar w:fldCharType="end"/>
      </w:r>
      <w:r w:rsidR="0028383C">
        <w:t>.</w:t>
      </w:r>
    </w:p>
    <w:p w14:paraId="5CD56249" w14:textId="7034B296" w:rsidR="00AB2B3B" w:rsidRDefault="00AB2B3B" w:rsidP="00AB2B3B">
      <w:pPr>
        <w:pStyle w:val="3Nadpis"/>
      </w:pPr>
      <w:bookmarkStart w:id="20" w:name="_Toc103606523"/>
      <w:r>
        <w:t>Webový prístup</w:t>
      </w:r>
      <w:bookmarkEnd w:id="20"/>
    </w:p>
    <w:p w14:paraId="30B41808" w14:textId="757C2086" w:rsidR="00AB2B3B" w:rsidRDefault="00172192" w:rsidP="001714BE">
      <w:pPr>
        <w:ind w:firstLine="708"/>
        <w:jc w:val="both"/>
      </w:pPr>
      <w:r w:rsidRPr="00172192">
        <w:t>Vývoj webových aplikácií je vytváranie aplikačných programov</w:t>
      </w:r>
      <w:r w:rsidR="00963C64" w:rsidRPr="00963C64">
        <w:t>, ktor</w:t>
      </w:r>
      <w:r>
        <w:t>é</w:t>
      </w:r>
      <w:r w:rsidR="00963C64" w:rsidRPr="00963C64">
        <w:t xml:space="preserve"> bež</w:t>
      </w:r>
      <w:r>
        <w:t>ia</w:t>
      </w:r>
      <w:r w:rsidR="00963C64" w:rsidRPr="00963C64">
        <w:t xml:space="preserve"> na webovom serveri a interaguj</w:t>
      </w:r>
      <w:r>
        <w:t>ú</w:t>
      </w:r>
      <w:r w:rsidR="00963C64" w:rsidRPr="00963C64">
        <w:t xml:space="preserve"> s prehliadačom. </w:t>
      </w:r>
      <w:r w:rsidR="001714BE" w:rsidRPr="001714BE">
        <w:t xml:space="preserve">Webové aplikácie sú responzívne verzie webových stránok, </w:t>
      </w:r>
      <w:r w:rsidR="009B7FA6" w:rsidRPr="009B7FA6">
        <w:t xml:space="preserve">ktoré prispôsobujú svoje používateľské rozhranie </w:t>
      </w:r>
      <w:r w:rsidR="009B7FA6">
        <w:t xml:space="preserve">akémukoľvek </w:t>
      </w:r>
      <w:r w:rsidR="009B7FA6" w:rsidRPr="009B7FA6">
        <w:t>zariadeniu</w:t>
      </w:r>
      <w:r w:rsidR="009B7FA6">
        <w:t xml:space="preserve">. </w:t>
      </w:r>
      <w:r w:rsidR="00081948">
        <w:t xml:space="preserve">Taktiež </w:t>
      </w:r>
      <w:r w:rsidR="009B7FA6">
        <w:t>môžu</w:t>
      </w:r>
      <w:r w:rsidR="001714BE" w:rsidRPr="001714BE">
        <w:t xml:space="preserve"> fungovať na </w:t>
      </w:r>
      <w:r w:rsidR="001E6CDD">
        <w:t>každom</w:t>
      </w:r>
      <w:r w:rsidR="001714BE" w:rsidRPr="001714BE">
        <w:t xml:space="preserve"> mobilnom zariadení alebo operačnom systéme, pretože sa dodávajú pomocou mobilného prehliadača</w:t>
      </w:r>
      <w:r w:rsidR="00B84A3A">
        <w:t>,</w:t>
      </w:r>
      <w:r w:rsidR="005E6400">
        <w:t xml:space="preserve"> </w:t>
      </w:r>
      <w:r w:rsidR="00B84A3A">
        <w:t xml:space="preserve">vďaka čomu sú náklady na vývoj podstatne nižšie. </w:t>
      </w:r>
      <w:r w:rsidR="00D45BC5">
        <w:t>Prevažne</w:t>
      </w:r>
      <w:r w:rsidR="005E6400">
        <w:t xml:space="preserve"> sú navrh</w:t>
      </w:r>
      <w:r w:rsidR="001D123F">
        <w:t>nut</w:t>
      </w:r>
      <w:r w:rsidR="005E6400">
        <w:t>é prostredníctvom</w:t>
      </w:r>
      <w:r w:rsidR="00CD71F1">
        <w:t xml:space="preserve"> jazykov</w:t>
      </w:r>
      <w:r w:rsidR="008226AE">
        <w:t xml:space="preserve"> </w:t>
      </w:r>
      <w:r w:rsidR="005E6400">
        <w:t>HTML, CSS, JavaScrip</w:t>
      </w:r>
      <w:r w:rsidR="00CD71F1">
        <w:t>t pre frontend a</w:t>
      </w:r>
      <w:r w:rsidR="001D123F">
        <w:t xml:space="preserve"> pre backend je to napríklad PHP </w:t>
      </w:r>
      <w:r w:rsidR="00B84A3A">
        <w:t>alebo</w:t>
      </w:r>
      <w:r w:rsidR="001D123F">
        <w:t xml:space="preserve"> Ruby</w:t>
      </w:r>
      <w:r w:rsidR="00CD71F1">
        <w:t>.</w:t>
      </w:r>
      <w:r w:rsidR="001D123F">
        <w:t xml:space="preserve"> Správaním pripomínajú natívne aplikácie, no nejde o</w:t>
      </w:r>
      <w:r w:rsidR="009B7FA6">
        <w:t> samostatné aplikácie, ktoré by bolo nutné stiahnúť a nainštalovať do zariadenia.</w:t>
      </w:r>
      <w:r w:rsidR="00081948">
        <w:t xml:space="preserve"> </w:t>
      </w:r>
      <w:r w:rsidR="00254114">
        <w:t xml:space="preserve">Pri možnosti inštalovať webovú aplikáciu </w:t>
      </w:r>
      <w:r w:rsidR="007113B9">
        <w:t xml:space="preserve">do zariadenia </w:t>
      </w:r>
      <w:r w:rsidR="00254114">
        <w:t>s</w:t>
      </w:r>
      <w:r w:rsidR="007113B9">
        <w:t>i najčastejšie</w:t>
      </w:r>
      <w:r w:rsidR="00254114">
        <w:t xml:space="preserve"> </w:t>
      </w:r>
      <w:r w:rsidR="007113B9">
        <w:t>aplikácia len</w:t>
      </w:r>
      <w:r w:rsidR="00254114">
        <w:t xml:space="preserve"> uloží </w:t>
      </w:r>
      <w:r w:rsidR="007113B9">
        <w:t xml:space="preserve">URL adresu </w:t>
      </w:r>
      <w:r w:rsidR="00254114">
        <w:t>do záložiek webovej stránky</w:t>
      </w:r>
      <w:r w:rsidR="00D45BC5">
        <w:t>. Avšak</w:t>
      </w:r>
      <w:r w:rsidR="00254114">
        <w:t xml:space="preserve"> môže ísť o</w:t>
      </w:r>
      <w:r w:rsidR="007113B9">
        <w:t> progresívnu webovú aplikáciu</w:t>
      </w:r>
      <w:r w:rsidR="00153176">
        <w:t>, ktorú je možné pridať ako ikonu do zariadenia</w:t>
      </w:r>
      <w:r w:rsidR="007113B9">
        <w:t>.</w:t>
      </w:r>
      <w:r w:rsidR="001E6CDD">
        <w:t xml:space="preserve"> </w:t>
      </w:r>
      <w:r w:rsidR="001A0BC0">
        <w:t>N</w:t>
      </w:r>
      <w:r w:rsidR="006A1B31">
        <w:t xml:space="preserve">evýhodou všetkých webových aplikácií je určite nutnosť internetového pripojenia. Aj keď majú režim offline, </w:t>
      </w:r>
      <w:r w:rsidR="00EA49C1">
        <w:t xml:space="preserve">tak na </w:t>
      </w:r>
      <w:r w:rsidR="006A1B31">
        <w:t xml:space="preserve">zálohovnie údajov v zariadení, </w:t>
      </w:r>
      <w:r w:rsidR="001A0BC0">
        <w:t>zobrazenie</w:t>
      </w:r>
      <w:r w:rsidR="006A1B31">
        <w:t xml:space="preserve"> nových údajov alebo </w:t>
      </w:r>
      <w:r w:rsidR="001A0BC0">
        <w:t xml:space="preserve">na </w:t>
      </w:r>
      <w:r w:rsidR="006A1B31">
        <w:t>obnovenie obrazovky bude</w:t>
      </w:r>
      <w:r w:rsidR="008226AE">
        <w:t xml:space="preserve"> zariadenie</w:t>
      </w:r>
      <w:r w:rsidR="006A1B31">
        <w:t xml:space="preserve"> stále potreb</w:t>
      </w:r>
      <w:r w:rsidR="008226AE">
        <w:t xml:space="preserve">ovať </w:t>
      </w:r>
      <w:r w:rsidR="006A1B31">
        <w:t>internetové pripojenie</w:t>
      </w:r>
      <w:r w:rsidR="008226AE">
        <w:t>.</w:t>
      </w:r>
      <w:r w:rsidR="001A0BC0">
        <w:t xml:space="preserve"> Takisto </w:t>
      </w:r>
      <w:r w:rsidR="00153176" w:rsidRPr="00153176">
        <w:t>sú úplne závislé od prehliadača používaného v zariadení.</w:t>
      </w:r>
      <w:r w:rsidR="00EA49C1">
        <w:t xml:space="preserve"> V porovnaní s mobilnými aplikáciami, w</w:t>
      </w:r>
      <w:r w:rsidR="00EA49C1" w:rsidRPr="00EA49C1">
        <w:t>ebové aplikácie ponúkajú najrýchlejší čas uvedenia na trh</w:t>
      </w:r>
      <w:r w:rsidR="00D45BC5">
        <w:t xml:space="preserve">, keďže vývoj trvá oveľa kratšie a môže </w:t>
      </w:r>
      <w:r w:rsidR="00EA49C1" w:rsidRPr="00EA49C1">
        <w:t xml:space="preserve">osloviť používateľov </w:t>
      </w:r>
      <w:r w:rsidR="00DA07D6">
        <w:t>iOS</w:t>
      </w:r>
      <w:r w:rsidR="00EA49C1" w:rsidRPr="00EA49C1">
        <w:t xml:space="preserve"> aj Androidu súčasne</w:t>
      </w:r>
      <w:r w:rsidR="0093781D">
        <w:t xml:space="preserve"> </w:t>
      </w:r>
      <w:r w:rsidR="0093781D">
        <w:fldChar w:fldCharType="begin"/>
      </w:r>
      <w:r w:rsidR="0093781D">
        <w:instrText xml:space="preserve"> REF _Ref103417825 \r \h </w:instrText>
      </w:r>
      <w:r w:rsidR="0093781D">
        <w:fldChar w:fldCharType="separate"/>
      </w:r>
      <w:r w:rsidR="0093781D">
        <w:t>[7]</w:t>
      </w:r>
      <w:r w:rsidR="0093781D">
        <w:fldChar w:fldCharType="end"/>
      </w:r>
      <w:r w:rsidR="00EA49C1">
        <w:t>.</w:t>
      </w:r>
    </w:p>
    <w:p w14:paraId="4DCEF1EA" w14:textId="71B1972A" w:rsidR="00F41CBF" w:rsidRDefault="00F41CBF" w:rsidP="001D1742">
      <w:pPr>
        <w:pStyle w:val="3Nadpis"/>
        <w:jc w:val="both"/>
      </w:pPr>
      <w:bookmarkStart w:id="21" w:name="_Toc103606524"/>
      <w:r>
        <w:lastRenderedPageBreak/>
        <w:t>Hybridný prístup</w:t>
      </w:r>
      <w:bookmarkEnd w:id="21"/>
    </w:p>
    <w:p w14:paraId="0EE0C090" w14:textId="78F2E044" w:rsidR="00EA6FAF" w:rsidRPr="00BB1F3A" w:rsidRDefault="00235F6F" w:rsidP="00C60186">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Cordova </w:t>
      </w:r>
      <w:r w:rsidR="00BB1F3A">
        <w:t>či Ionic</w:t>
      </w:r>
      <w:r w:rsidR="00BB1F3A" w:rsidRPr="00BB1F3A">
        <w:t>'</w:t>
      </w:r>
      <w:r w:rsidR="00BB1F3A">
        <w:t xml:space="preserve">s Capacitor. </w:t>
      </w:r>
      <w:r w:rsidR="00CD71C2">
        <w:t>Po stiahnutí aplikácie a lokálnej inštalácií sa dokáže pripojiť k všetkým funkciám, ktoré mobilná platforma poskytuje.</w:t>
      </w:r>
      <w:r w:rsidR="00C64495">
        <w:t xml:space="preserve"> </w:t>
      </w:r>
      <w:r w:rsidR="00D80A68">
        <w:t>Pri vývoji hybridných aplikácií sa kód píše iba raz. Takýto kód je možné použiť na viacerých platformách, čo zabezpečuje rýchly vývoj a uvedenie aplikácie na trh v pomerne krátkom čase</w:t>
      </w:r>
      <w:r w:rsidR="00FD6318">
        <w:t xml:space="preserve"> a s</w:t>
      </w:r>
      <w:r w:rsidR="00217C1A">
        <w:t> </w:t>
      </w:r>
      <w:r w:rsidR="00FD6318">
        <w:t>minimálnymi</w:t>
      </w:r>
      <w:r w:rsidR="00217C1A">
        <w:t xml:space="preserve"> </w:t>
      </w:r>
      <w:r w:rsidR="00FD6318">
        <w:t>nákladmi</w:t>
      </w:r>
      <w:r w:rsidR="00D80A68">
        <w:t xml:space="preserve">. </w:t>
      </w:r>
      <w:r w:rsidR="002E770D">
        <w:t>Keďže sú tieto aplikácie založené na webov</w:t>
      </w:r>
      <w:r w:rsidR="00ED5833">
        <w:t>ých</w:t>
      </w:r>
      <w:r w:rsidR="002E770D">
        <w:t xml:space="preserve"> technológi</w:t>
      </w:r>
      <w:r w:rsidR="00ED5833">
        <w:t>ách</w:t>
      </w:r>
      <w:r w:rsidR="002E770D">
        <w:t xml:space="preserve">, sú jednoduchšie na udržiavanie a údržbu. </w:t>
      </w:r>
      <w:r w:rsidR="00676B54">
        <w:t>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w:t>
      </w:r>
      <w:r w:rsidR="00A636AF">
        <w:t xml:space="preserve"> potreb</w:t>
      </w:r>
      <w:r w:rsidR="00676B54">
        <w:t>a</w:t>
      </w:r>
      <w:r w:rsidR="00A636AF">
        <w:t xml:space="preserve"> testovať aplikáciu na rôznych zariadeniach kvôli kompatibilite na platformách Android a iOS, a teda niečo, čo sme považovali za výhodu, je aj nevýhodou. Medzi nevýhodu oproti natívnym aplikáciám môžeme považovať aj nutnosť internetového pripojenia. Len zriedka hybridné aplikácie podporujú offline verziu. </w:t>
      </w:r>
      <w:r w:rsidR="00EA6FAF">
        <w:t xml:space="preserve">Hybridné aplikácie integrujú výhody webových a natívnych aplikácií, a tak prinášajú to najlepšie pre používateľa na platformách Android a iOS. </w:t>
      </w:r>
      <w:r w:rsidR="0097552C">
        <w:t>Vývoj hybridnej aplikácie je na zváženie, ak je na tvorbu nedostatok času a finančných prostriedkov a chceme využívať natívne funkcie zariadenia.</w:t>
      </w:r>
      <w:r w:rsidR="00BF0B0B">
        <w:t xml:space="preserve"> Určite ide o jasnú voľbu pri tvorbe webovej a mobilnej aplikácie súčasne</w:t>
      </w:r>
      <w:r w:rsidR="0093781D">
        <w:t xml:space="preserve"> </w:t>
      </w:r>
      <w:r w:rsidR="0093781D">
        <w:fldChar w:fldCharType="begin"/>
      </w:r>
      <w:r w:rsidR="0093781D">
        <w:instrText xml:space="preserve"> REF _Ref102472249 \r \h </w:instrText>
      </w:r>
      <w:r w:rsidR="0093781D">
        <w:fldChar w:fldCharType="separate"/>
      </w:r>
      <w:r w:rsidR="0093781D">
        <w:t>[6]</w:t>
      </w:r>
      <w:r w:rsidR="0093781D">
        <w:fldChar w:fldCharType="end"/>
      </w:r>
      <w:r w:rsidR="005659A7">
        <w:t>.</w:t>
      </w:r>
    </w:p>
    <w:p w14:paraId="53E98349" w14:textId="4280104F" w:rsidR="00F41CBF" w:rsidRDefault="00F41CBF" w:rsidP="00C60186">
      <w:pPr>
        <w:pStyle w:val="3Nadpis"/>
        <w:jc w:val="both"/>
      </w:pPr>
      <w:bookmarkStart w:id="22" w:name="_Toc103606525"/>
      <w:r>
        <w:t>Multiplatformový prístup</w:t>
      </w:r>
      <w:bookmarkEnd w:id="22"/>
    </w:p>
    <w:p w14:paraId="36981770" w14:textId="281400BC" w:rsidR="008A2748" w:rsidRDefault="0097552C" w:rsidP="00C60186">
      <w:pPr>
        <w:jc w:val="both"/>
      </w:pPr>
      <w:r>
        <w:t>Najprv je dôležité podotknúť, že hybridné a multiplatformové aplikácie nie sú to isté.</w:t>
      </w:r>
      <w:r w:rsidR="00D946A5">
        <w:t xml:space="preserve"> Multiplatformový prístup umožňuje vývojárom napísať kód raz a použiť ho na rôzne platformy. </w:t>
      </w:r>
      <w:r w:rsidR="00C60186">
        <w:t>Je to najlepší prístup pre lacné vlastné aplikácie s bezpečnými, stabilnými, ľahko udržiavateľnými a opakovateľnými funkciami. Existuje mnoho rámcov na vývoj takýchto aplikácií, ktoré pomáhajú</w:t>
      </w:r>
      <w:r w:rsidR="00436B74">
        <w:t xml:space="preserve"> dosiahnúť pocit a používateľský zážitok podobný natívnej aplikácií. Najčastejšie využívanými sú React </w:t>
      </w:r>
      <w:r w:rsidR="00CA732C">
        <w:t>Native, Xamarin a Flutter.</w:t>
      </w:r>
      <w:r w:rsidR="00E87B9C">
        <w:t xml:space="preserve"> </w:t>
      </w:r>
      <w:r w:rsidR="00924A4F">
        <w:t>Medzi výhody multiplatformových aplikácií</w:t>
      </w:r>
      <w:r w:rsidR="00EC5A7E">
        <w:t xml:space="preserve"> určite patrí opätovná použiteľnosť kódu, takže nie je potrebné písať osobitne kód pre Android a iOS. S tým súvisí aj výhoda rýchleho a bezproblémového vývoja</w:t>
      </w:r>
      <w:r w:rsidR="00E94C1F">
        <w:t>, či</w:t>
      </w:r>
      <w:r w:rsidR="00EC5A7E">
        <w:t xml:space="preserve"> nízkych nákladov na vývoj takejto aplikácie. </w:t>
      </w:r>
      <w:r w:rsidR="00E94C1F">
        <w:t>Keďže multiplatformové aplikácie majú len jednu kódovú základňu, testovanie, nasadzovanie či aktualizácie aplikácie sú oveľa jednoduchšie a ponúkajú vyššiu presnosť a kvalitu oproti natívnemu prístupu</w:t>
      </w:r>
      <w:r w:rsidR="007D28CA">
        <w:t>,</w:t>
      </w:r>
      <w:r w:rsidR="00E94C1F">
        <w:t xml:space="preserve"> kde je takáto údržba zložitejšia. </w:t>
      </w:r>
      <w:r w:rsidR="00EC0AA1">
        <w:t>Medzi nevýhody môžeme v niektorých prípadoch zaradiť výkon aplikácie. Ak by sme porovnali dve aplikácie, jednu natívnu a jednu multiplatformovú s rovnakými funkciami, tak je pravdepodobné, že natívna bude rýchlejšia.</w:t>
      </w:r>
      <w:r w:rsidR="00E94C1F">
        <w:t xml:space="preserve"> </w:t>
      </w:r>
      <w:r w:rsidR="00D22523">
        <w:t xml:space="preserve">Multiplatformové aplikácie taktiež nie sú schopné naplno využiť natívne funkcie. Je to zapríčinené najmä rôznymi </w:t>
      </w:r>
      <w:r w:rsidR="00D22523">
        <w:lastRenderedPageBreak/>
        <w:t xml:space="preserve">rozloženiami obrazovky a rôznymi platformami. Tento spôsob vývoja sa najviac oplatí ak </w:t>
      </w:r>
      <w:r w:rsidR="0002327B">
        <w:t>potrebujeme zacieliť na používateľov aplikácií pre Android aj iOS a máme obmedzené zdroje, čas aj rozpočet. Aplikácia, ktorú chceme vytvárať by nemala byť príliš zložitá a nepotrebuje funkcie, ktoré sa medzi rozdielnymi platfo</w:t>
      </w:r>
      <w:r w:rsidR="0014228F">
        <w:t>r</w:t>
      </w:r>
      <w:r w:rsidR="0002327B">
        <w:t>mami líšia</w:t>
      </w:r>
      <w:r w:rsidR="00A97ED4">
        <w:t xml:space="preserve"> </w:t>
      </w:r>
      <w:r w:rsidR="00A97ED4">
        <w:fldChar w:fldCharType="begin"/>
      </w:r>
      <w:r w:rsidR="00A97ED4">
        <w:instrText xml:space="preserve"> REF _Ref102472249 \r \h </w:instrText>
      </w:r>
      <w:r w:rsidR="00A97ED4">
        <w:fldChar w:fldCharType="separate"/>
      </w:r>
      <w:r w:rsidR="00A97ED4">
        <w:t>[6]</w:t>
      </w:r>
      <w:r w:rsidR="00A97ED4">
        <w:fldChar w:fldCharType="end"/>
      </w:r>
      <w:r w:rsidR="005659A7">
        <w:t>.</w:t>
      </w:r>
    </w:p>
    <w:p w14:paraId="0EE92CD2" w14:textId="1B2790C8" w:rsidR="003507E4" w:rsidRDefault="003507E4" w:rsidP="003507E4">
      <w:pPr>
        <w:pStyle w:val="2Nadpis"/>
      </w:pPr>
      <w:bookmarkStart w:id="23" w:name="_Toc103606526"/>
      <w:r>
        <w:t>React Native</w:t>
      </w:r>
      <w:bookmarkEnd w:id="23"/>
    </w:p>
    <w:p w14:paraId="2844818C" w14:textId="416D995F" w:rsidR="005B4D8A" w:rsidRDefault="00167B9C" w:rsidP="005B4D8A">
      <w:pPr>
        <w:ind w:firstLine="360"/>
        <w:jc w:val="both"/>
      </w:pPr>
      <w:r>
        <w:t xml:space="preserve">React je knižnica JavaScriptu na vytváranie rýchlych a interaktívnych používateľských rozhraní. </w:t>
      </w:r>
      <w:r w:rsidR="00804463">
        <w:t>Prevádzkuje</w:t>
      </w:r>
      <w:r w:rsidR="00804463" w:rsidRPr="00804463">
        <w:t xml:space="preserve"> ho Meta (predtým Facebook) a komunita jednotlivých vývojárov a spoločností.</w:t>
      </w:r>
      <w:r w:rsidR="00804463">
        <w:t xml:space="preserve"> </w:t>
      </w:r>
      <w:r w:rsidR="00804463" w:rsidRPr="00804463">
        <w:t xml:space="preserve">Aj keď je React skôr knižnica než jazyk, je </w:t>
      </w:r>
      <w:r w:rsidR="00804463">
        <w:t>momentálne najpoužívanejší</w:t>
      </w:r>
      <w:r w:rsidR="00804463" w:rsidRPr="00804463">
        <w:t xml:space="preserve"> pri vývoji webových aplikácií.</w:t>
      </w:r>
      <w:r w:rsidR="00804463">
        <w:t xml:space="preserve"> </w:t>
      </w:r>
      <w:r>
        <w:t>React Native je rámec založený na Reacte</w:t>
      </w:r>
      <w:r w:rsidR="00932AF0">
        <w:t>, ktorý sa zameriava na vykresľovanie mobilných aplikácií na všetkých zariadeniach.</w:t>
      </w:r>
      <w:r w:rsidR="001B663F">
        <w:t xml:space="preserve"> Ako aj sami tvorcovia Reactu hovoria: „Naučte sa raz, píšte kdekoľvek“</w:t>
      </w:r>
      <w:r w:rsidR="005B4D8A">
        <w:t>, čo</w:t>
      </w:r>
      <w:r w:rsidR="001B663F">
        <w:t xml:space="preserve"> </w:t>
      </w:r>
      <w:r w:rsidR="005B4D8A" w:rsidRPr="005B4D8A">
        <w:t xml:space="preserve">znamená, že </w:t>
      </w:r>
      <w:r w:rsidR="005B4D8A">
        <w:t>je možné</w:t>
      </w:r>
      <w:r w:rsidR="005B4D8A" w:rsidRPr="005B4D8A">
        <w:t xml:space="preserve"> vytvárať zaujímavé projekty na nových platformách bez toho, aby s</w:t>
      </w:r>
      <w:r w:rsidR="005B4D8A">
        <w:t>me museli</w:t>
      </w:r>
      <w:r w:rsidR="005B4D8A" w:rsidRPr="005B4D8A">
        <w:t xml:space="preserve"> investova</w:t>
      </w:r>
      <w:r w:rsidR="0014228F">
        <w:t>ť</w:t>
      </w:r>
      <w:r w:rsidR="005B4D8A" w:rsidRPr="005B4D8A">
        <w:t xml:space="preserve"> čas a energiu do učenia sa úplne nového </w:t>
      </w:r>
      <w:r w:rsidR="005B4D8A">
        <w:t>jazyka</w:t>
      </w:r>
      <w:r w:rsidR="005B4D8A" w:rsidRPr="005B4D8A">
        <w:t>.</w:t>
      </w:r>
      <w:r w:rsidR="005B4D8A">
        <w:t xml:space="preserve"> </w:t>
      </w:r>
      <w:r w:rsidR="001363F7">
        <w:t>Myšlienka písania mobilných aplikácií v </w:t>
      </w:r>
      <w:r w:rsidR="00240543">
        <w:t>J</w:t>
      </w:r>
      <w:r w:rsidR="001363F7">
        <w:t>ava</w:t>
      </w:r>
      <w:r w:rsidR="00240543">
        <w:t>Sc</w:t>
      </w:r>
      <w:r w:rsidR="001363F7">
        <w:t>ripte pôsobí trochu zvláštne</w:t>
      </w:r>
      <w:r w:rsidR="00240543">
        <w:t>, ale tím vývojárov spoločnosti Facebook prišiel na riešenie, ktoré obohatilo celú komunitu programátorov.</w:t>
      </w:r>
      <w:r w:rsidR="00B06608">
        <w:t xml:space="preserve"> Facebook vydal prvú verziu React Native v marci 2015</w:t>
      </w:r>
      <w:r w:rsidR="00253AAA">
        <w:t>, a v pribehu pár rokov sa stal dôležitým hráčom v natívnom vývoji aplikácii mobilných zariadení</w:t>
      </w:r>
      <w:r w:rsidR="00B06608">
        <w:t>.</w:t>
      </w:r>
      <w:r w:rsidR="001B663F">
        <w:t xml:space="preserve"> </w:t>
      </w:r>
      <w:r w:rsidR="00932AF0">
        <w:t>Keďže ide o v</w:t>
      </w:r>
      <w:r w:rsidR="00315931">
        <w:t>o</w:t>
      </w:r>
      <w:r w:rsidR="00932AF0">
        <w:t>ľnedostupný mobilný rámec</w:t>
      </w:r>
      <w:r w:rsidR="00CF3517">
        <w:t xml:space="preserve">, svoje </w:t>
      </w:r>
      <w:r w:rsidR="006B7085">
        <w:t>výhody získava</w:t>
      </w:r>
      <w:r w:rsidR="00932AF0">
        <w:t xml:space="preserve"> </w:t>
      </w:r>
      <w:r w:rsidR="00CF3517">
        <w:t>aj od vývojárskej komunity</w:t>
      </w:r>
      <w:r w:rsidR="00A97ED4">
        <w:t xml:space="preserve"> </w:t>
      </w:r>
      <w:r w:rsidR="00A97ED4">
        <w:fldChar w:fldCharType="begin"/>
      </w:r>
      <w:r w:rsidR="00A97ED4">
        <w:instrText xml:space="preserve"> REF _Ref102746994 \r \h </w:instrText>
      </w:r>
      <w:r w:rsidR="00A97ED4">
        <w:fldChar w:fldCharType="separate"/>
      </w:r>
      <w:r w:rsidR="00A97ED4">
        <w:t>[8]</w:t>
      </w:r>
      <w:r w:rsidR="00A97ED4">
        <w:fldChar w:fldCharType="end"/>
      </w:r>
      <w:r w:rsidR="00A97ED4">
        <w:fldChar w:fldCharType="begin"/>
      </w:r>
      <w:r w:rsidR="00A97ED4">
        <w:instrText xml:space="preserve"> REF _Ref102759622 \r \h </w:instrText>
      </w:r>
      <w:r w:rsidR="00A97ED4">
        <w:fldChar w:fldCharType="separate"/>
      </w:r>
      <w:r w:rsidR="00A97ED4">
        <w:t>[9]</w:t>
      </w:r>
      <w:r w:rsidR="00A97ED4">
        <w:fldChar w:fldCharType="end"/>
      </w:r>
      <w:r w:rsidR="00CF3517">
        <w:t>.</w:t>
      </w:r>
    </w:p>
    <w:p w14:paraId="7C830F83" w14:textId="7647E605" w:rsidR="004B372A" w:rsidRDefault="00624936" w:rsidP="001A5401">
      <w:pPr>
        <w:ind w:firstLine="360"/>
        <w:jc w:val="both"/>
      </w:pPr>
      <w:r>
        <w:t>React Native sa snaží uľahčiť a skrátiť vývojárovi prácu, v čom spočíva aj jeho popularita</w:t>
      </w:r>
      <w:r w:rsidR="00C00D4E" w:rsidRPr="00C00D4E">
        <w:t>.</w:t>
      </w:r>
      <w:r>
        <w:t xml:space="preserve"> </w:t>
      </w:r>
      <w:r w:rsidR="00240543">
        <w:t>Klasický v</w:t>
      </w:r>
      <w:r w:rsidR="00C90960" w:rsidRPr="00C90960">
        <w:t>ývoj aplikácií zvyčajne vyžaduje zručnosti a znalosti niekoľkých vývojárov na zostavenie, posúdenie a testovanie softvéru.</w:t>
      </w:r>
      <w:r w:rsidR="00C90960">
        <w:t xml:space="preserve"> </w:t>
      </w:r>
      <w:r w:rsidR="002E06E4">
        <w:t xml:space="preserve">Táto </w:t>
      </w:r>
      <w:r w:rsidR="00240543">
        <w:t>knižnica</w:t>
      </w:r>
      <w:r w:rsidR="002E06E4">
        <w:t xml:space="preserve"> </w:t>
      </w:r>
      <w:r w:rsidR="00FE612E">
        <w:t>umožňuje zvládanie viacerých</w:t>
      </w:r>
      <w:r w:rsidR="002E59D0">
        <w:t xml:space="preserve"> častí vývoja menšiemu vývojárskemu tímu</w:t>
      </w:r>
      <w:r w:rsidR="00FE612E">
        <w:t xml:space="preserve"> </w:t>
      </w:r>
      <w:r w:rsidR="002E59D0">
        <w:t xml:space="preserve">a </w:t>
      </w:r>
      <w:r w:rsidR="002E06E4">
        <w:t>minimalizuje čas na realizáciu nápadu aplikácie</w:t>
      </w:r>
      <w:r w:rsidR="002E59D0">
        <w:t xml:space="preserve">. S týmito zdrojmi </w:t>
      </w:r>
      <w:r w:rsidR="00724357">
        <w:t>je vývoj aplikácie n</w:t>
      </w:r>
      <w:r w:rsidR="00D264C2">
        <w:t>ákladovo efektívn</w:t>
      </w:r>
      <w:r w:rsidR="00724357">
        <w:t>y</w:t>
      </w:r>
      <w:r w:rsidR="002E06E4">
        <w:t xml:space="preserve">. </w:t>
      </w:r>
      <w:r w:rsidR="006B7085" w:rsidRPr="006B7085">
        <w:t>React Native</w:t>
      </w:r>
      <w:r w:rsidR="007A0646">
        <w:t xml:space="preserve"> </w:t>
      </w:r>
      <w:r w:rsidR="006B7085" w:rsidRPr="006B7085">
        <w:t>umožňuje jednému vývojárskemu tímu vytvoriť mobilnú aplikáciu, ktorá funguje na všetkých platformách</w:t>
      </w:r>
      <w:r w:rsidR="00724357">
        <w:t xml:space="preserve">. Nie je nutné písať a udržiavať rôzne kódy oddelene. Ponúka možnosť </w:t>
      </w:r>
      <w:r w:rsidR="00297817">
        <w:t>zdieľať a znova používať kó</w:t>
      </w:r>
      <w:r w:rsidR="001D7832">
        <w:t>d</w:t>
      </w:r>
      <w:r w:rsidR="00297817">
        <w:t xml:space="preserve">. </w:t>
      </w:r>
      <w:r w:rsidR="00253AAA">
        <w:t>Navyše pomáha programátorom vytvárať natívne aplikácie pre obe najpoužívanejšie platformy s bežnými znalosťami webových technológií, ako je JavaScript.</w:t>
      </w:r>
      <w:r w:rsidR="00824857">
        <w:t xml:space="preserve"> </w:t>
      </w:r>
      <w:r w:rsidR="00824857" w:rsidRPr="00824857">
        <w:t>Inými slovami, aplikácia je rýchla</w:t>
      </w:r>
      <w:r w:rsidR="00AB2269">
        <w:t>,</w:t>
      </w:r>
      <w:r w:rsidR="00824857" w:rsidRPr="00824857">
        <w:t xml:space="preserve"> plynulá </w:t>
      </w:r>
      <w:r w:rsidR="00AB2269">
        <w:t xml:space="preserve">a flexibilná </w:t>
      </w:r>
      <w:r w:rsidR="00824857" w:rsidRPr="00824857">
        <w:t>a je ekvivalentná akejkoľvek natívnej aplikácii vytvorenej pomocou tradičných technológií</w:t>
      </w:r>
      <w:r w:rsidR="00AB2269">
        <w:t xml:space="preserve">. </w:t>
      </w:r>
      <w:r w:rsidR="001D7832">
        <w:t>Aj tieto prednosti mu pomáhajú k zisku veľkej časti trhu</w:t>
      </w:r>
      <w:r w:rsidR="001D7832" w:rsidRPr="006B7085">
        <w:t>.</w:t>
      </w:r>
      <w:r w:rsidR="001D7832">
        <w:t xml:space="preserve"> </w:t>
      </w:r>
      <w:r w:rsidR="003D22B9">
        <w:t>Výhody React Native spočívajú aj v jeho základnej vlastnosti použitia virtuálneho vykresľovania objektového modelu dokumentu</w:t>
      </w:r>
      <w:r w:rsidR="00044538">
        <w:t xml:space="preserve"> </w:t>
      </w:r>
      <w:r w:rsidR="00044538">
        <w:rPr>
          <w:lang w:val="en-US"/>
        </w:rPr>
        <w:t>(DOM)</w:t>
      </w:r>
      <w:r w:rsidR="003D22B9">
        <w:t>.</w:t>
      </w:r>
      <w:r w:rsidR="00044538">
        <w:t xml:space="preserve"> Virtuálny objekt dokumentu je odľahčená verzia skutočnej DOM štruktúry a funguje ako vrstva medzi popisom vývojára, ako by veci mali vyzerať a prácou vykonanou na ich vykreslení.</w:t>
      </w:r>
      <w:r w:rsidR="003533AB">
        <w:t xml:space="preserve"> Na vykreslenie interaktívnych používateľských rozhraní v prehliadači musia vývojári upraviť objektový model dokumentu. </w:t>
      </w:r>
      <w:r w:rsidR="0059699F">
        <w:t>Tento krok si vyžaduje nadmerné zapisovanie DOM</w:t>
      </w:r>
      <w:r w:rsidR="000D443E">
        <w:t>,</w:t>
      </w:r>
      <w:r w:rsidR="0059699F">
        <w:t xml:space="preserve"> a tým výrazne vplýva na výkon zariadenia</w:t>
      </w:r>
      <w:r w:rsidR="000D443E">
        <w:t>,</w:t>
      </w:r>
      <w:r w:rsidR="0059699F">
        <w:t xml:space="preserve"> na ktorom vykresľovanie prebieha. React vypočítava potrebné zmeny pomocou virtuálnej DOM v</w:t>
      </w:r>
      <w:r w:rsidR="000D443E">
        <w:t> </w:t>
      </w:r>
      <w:r w:rsidR="0059699F">
        <w:t>pamäti</w:t>
      </w:r>
      <w:r w:rsidR="000D443E">
        <w:t>,</w:t>
      </w:r>
      <w:r w:rsidR="0059699F">
        <w:t xml:space="preserve"> </w:t>
      </w:r>
      <w:r w:rsidR="0059699F">
        <w:lastRenderedPageBreak/>
        <w:t>a tým znižuje počet priamych zmien v reálnej DOM štruktúre v prehliadači.</w:t>
      </w:r>
      <w:r w:rsidR="002356B6">
        <w:t xml:space="preserve"> Virtu</w:t>
      </w:r>
      <w:r w:rsidR="000D443E">
        <w:t>á</w:t>
      </w:r>
      <w:r w:rsidR="002356B6">
        <w:t>l</w:t>
      </w:r>
      <w:r w:rsidR="000D443E">
        <w:t>na</w:t>
      </w:r>
      <w:r w:rsidR="002356B6">
        <w:t xml:space="preserve"> DOM má určité výkonnostné výhody, ale jeho skutočný potenciál spočíva v sile jeho abstrakcie. </w:t>
      </w:r>
      <w:r w:rsidR="002356B6" w:rsidRPr="002356B6">
        <w:t>Umiestnenie čistej abstrakcie medzi kód vývojára a skutočné vykresľovanie otvára veľa zaujímavých možností.</w:t>
      </w:r>
      <w:r w:rsidR="002356B6">
        <w:t xml:space="preserve"> </w:t>
      </w:r>
      <w:r w:rsidR="00DE77FC">
        <w:t>V roku 2015 na konferencii React</w:t>
      </w:r>
      <w:r w:rsidR="000D443E">
        <w:t>,</w:t>
      </w:r>
      <w:r w:rsidR="00DE77FC">
        <w:t xml:space="preserve"> tím Facebook prišiel s možnosťou vykresľovať aplikáciu inde ako v objektovom modely dokumentu</w:t>
      </w:r>
      <w:r w:rsidR="000A34A0">
        <w:t>,</w:t>
      </w:r>
      <w:r w:rsidR="00DE77FC">
        <w:t xml:space="preserve"> a predstavil tak knižnicu React Native. </w:t>
      </w:r>
      <w:r w:rsidR="00DE77FC" w:rsidRPr="00DE77FC">
        <w:t>Pri React Native</w:t>
      </w:r>
      <w:r w:rsidR="00DE77FC">
        <w:t>,</w:t>
      </w:r>
      <w:r w:rsidR="00DE77FC" w:rsidRPr="00DE77FC">
        <w:t xml:space="preserve"> natívne vykresľovanie znamená, že React vykresľuje pomocou natívnych rozhraní API na vytváranie </w:t>
      </w:r>
      <w:r w:rsidR="00DE77FC">
        <w:t>používateľských rozhraní</w:t>
      </w:r>
      <w:r w:rsidR="00DE77FC" w:rsidRPr="00DE77FC">
        <w:t>.</w:t>
      </w:r>
      <w:r w:rsidR="00463524">
        <w:t xml:space="preserve"> To všetko je možné vďaka rozhraniu knižnice, ktoré zabezpečuje vykresľovanie UI elementov v danom hostiteľskom zariaden</w:t>
      </w:r>
      <w:r w:rsidR="000A34A0">
        <w:t>í</w:t>
      </w:r>
      <w:r w:rsidR="00463524">
        <w:t>. Komponenty Reactu odovzdávajú kód v podobe značkovacieho jazyka funkcii vykresľovania</w:t>
      </w:r>
      <w:r w:rsidR="00173B4E">
        <w:t xml:space="preserve">, ktorá dáva pokyn Reactu, ako ich vykresliť. S Reactom pre web sa tento kód odovzdáva priamo do DOM prehliadača. Pre React Native je tento kód preložený tak, aby vyhovoval hostiteľskej platforme, takže </w:t>
      </w:r>
      <w:r w:rsidR="001A5401">
        <w:t>napríklad</w:t>
      </w:r>
      <w:r w:rsidR="00DE77FC">
        <w:t xml:space="preserve"> </w:t>
      </w:r>
      <w:r w:rsidR="001A5401">
        <w:t xml:space="preserve">element „View“ sa môže stať „UIView“ špecifický pre iOS. </w:t>
      </w:r>
      <w:r w:rsidR="00AB2269">
        <w:t>P</w:t>
      </w:r>
      <w:r w:rsidR="00AB2269" w:rsidRPr="00AB2269">
        <w:t xml:space="preserve">rístup založený na komponentoch </w:t>
      </w:r>
      <w:r w:rsidR="00AB2269">
        <w:t xml:space="preserve">vývojárov </w:t>
      </w:r>
      <w:r w:rsidR="00AB2269" w:rsidRPr="00AB2269">
        <w:t>implicitne nabáda k napísaniu čistého, modulárneho kódu, ktorý sa dá škálovať tak, aby vyhovoval zložitým aplikáciám.</w:t>
      </w:r>
      <w:r w:rsidR="001A5401">
        <w:t xml:space="preserve"> Riziko, ktoré so sebou používanie React Native prináša súvisí s úrovňou jeho vyspelosti. </w:t>
      </w:r>
      <w:r w:rsidR="00AB2954">
        <w:t>Ešte stále môžeme React Native považovať za pomerne mladú technológiu</w:t>
      </w:r>
      <w:r w:rsidR="000A34A0">
        <w:t>,</w:t>
      </w:r>
      <w:r w:rsidR="00AB2954">
        <w:t xml:space="preserve"> a preto </w:t>
      </w:r>
      <w:r w:rsidR="000A34A0">
        <w:t>môže</w:t>
      </w:r>
      <w:r w:rsidR="00AB2954">
        <w:t xml:space="preserve"> táto knižnica obsahovať svoj podiel chýb a neoptimalizovaných implementácií. Toto riziko do istej miery kompenzuje jej komunita</w:t>
      </w:r>
      <w:r w:rsidR="00A97ED4">
        <w:t xml:space="preserve"> </w:t>
      </w:r>
      <w:r w:rsidR="00A97ED4">
        <w:fldChar w:fldCharType="begin"/>
      </w:r>
      <w:r w:rsidR="00A97ED4">
        <w:instrText xml:space="preserve"> REF _Ref102847523 \r \h </w:instrText>
      </w:r>
      <w:r w:rsidR="00A97ED4">
        <w:fldChar w:fldCharType="separate"/>
      </w:r>
      <w:r w:rsidR="00A97ED4">
        <w:t>[10]</w:t>
      </w:r>
      <w:r w:rsidR="00A97ED4">
        <w:fldChar w:fldCharType="end"/>
      </w:r>
      <w:r w:rsidR="00A97ED4">
        <w:fldChar w:fldCharType="begin"/>
      </w:r>
      <w:r w:rsidR="00A97ED4">
        <w:instrText xml:space="preserve"> REF _Ref102911547 \r \h </w:instrText>
      </w:r>
      <w:r w:rsidR="00A97ED4">
        <w:fldChar w:fldCharType="separate"/>
      </w:r>
      <w:r w:rsidR="00A97ED4">
        <w:t>[11]</w:t>
      </w:r>
      <w:r w:rsidR="00A97ED4">
        <w:fldChar w:fldCharType="end"/>
      </w:r>
      <w:r w:rsidR="00002530">
        <w:t>.</w:t>
      </w:r>
    </w:p>
    <w:p w14:paraId="71761C69" w14:textId="3E1B93CE" w:rsidR="00CD7B7E" w:rsidRDefault="00CD7B7E" w:rsidP="00CD7B7E">
      <w:pPr>
        <w:pStyle w:val="2Nadpis"/>
      </w:pPr>
      <w:bookmarkStart w:id="24" w:name="_Toc103606527"/>
      <w:r>
        <w:t>Xamarin</w:t>
      </w:r>
      <w:bookmarkEnd w:id="24"/>
    </w:p>
    <w:p w14:paraId="35D5DED1" w14:textId="0E4B9BCD" w:rsidR="00F47BA4" w:rsidRDefault="00BC60C6" w:rsidP="008A3359">
      <w:pPr>
        <w:ind w:firstLine="360"/>
        <w:jc w:val="both"/>
      </w:pPr>
      <w:r w:rsidRPr="00BC60C6">
        <w:t xml:space="preserve">Xamarin je platforma, ktorá umožňuje vytvárať a </w:t>
      </w:r>
      <w:r w:rsidR="00F33F13">
        <w:t>dodávať</w:t>
      </w:r>
      <w:r w:rsidRPr="00BC60C6">
        <w:t xml:space="preserve"> aplikácie pre Android</w:t>
      </w:r>
      <w:r w:rsidR="00F47BA4">
        <w:t xml:space="preserve"> a </w:t>
      </w:r>
      <w:r w:rsidR="009151D5" w:rsidRPr="00BC60C6">
        <w:t>iOS</w:t>
      </w:r>
      <w:r w:rsidR="00F47BA4">
        <w:t xml:space="preserve"> </w:t>
      </w:r>
      <w:r w:rsidRPr="00BC60C6">
        <w:t>pomocou .NE</w:t>
      </w:r>
      <w:r w:rsidR="009C069D">
        <w:t>T. V</w:t>
      </w:r>
      <w:r w:rsidR="009C069D" w:rsidRPr="009C069D">
        <w:t xml:space="preserve">ývojárska platforma .NET </w:t>
      </w:r>
      <w:r w:rsidR="009C069D">
        <w:t xml:space="preserve">je </w:t>
      </w:r>
      <w:r w:rsidR="009C069D" w:rsidRPr="009C069D">
        <w:t>zložená z nástrojov, programovacích jazykov a knižníc na vytváranie rôznych typov aplikácií.</w:t>
      </w:r>
      <w:r w:rsidR="009C069D">
        <w:t xml:space="preserve"> Xamarin rozširuje túto vývojársku platformu o nástroje a knižnice špeciálne na vytváranie aplikácií</w:t>
      </w:r>
      <w:r w:rsidR="00B21364">
        <w:t xml:space="preserve"> </w:t>
      </w:r>
      <w:r w:rsidR="00B21364" w:rsidRPr="00B21364">
        <w:t>Android, iOS, a Windows</w:t>
      </w:r>
      <w:r w:rsidR="009C069D">
        <w:t>.</w:t>
      </w:r>
      <w:r w:rsidR="009C069D" w:rsidRPr="009C069D">
        <w:t xml:space="preserve"> </w:t>
      </w:r>
      <w:r w:rsidR="008820DC">
        <w:t xml:space="preserve">Bol vytvorený v roku 2011 vývojármi Mono, no od roku 2016 ho vlastní Microsoft. </w:t>
      </w:r>
      <w:r w:rsidR="009151D5" w:rsidRPr="009151D5">
        <w:t xml:space="preserve">Xamarin </w:t>
      </w:r>
      <w:r w:rsidR="0097436B">
        <w:t>reprezentuje</w:t>
      </w:r>
      <w:r w:rsidR="009151D5" w:rsidRPr="009151D5">
        <w:t xml:space="preserve"> </w:t>
      </w:r>
      <w:r w:rsidR="00E94A3A">
        <w:t>nadstavbu</w:t>
      </w:r>
      <w:r w:rsidR="009151D5" w:rsidRPr="009151D5">
        <w:t>, ktorá riadi komunikáciu zdieľaného kódu s kódom základnej platformy.</w:t>
      </w:r>
      <w:r w:rsidR="009151D5">
        <w:t xml:space="preserve"> </w:t>
      </w:r>
      <w:r w:rsidR="00F47BA4" w:rsidRPr="00F47BA4">
        <w:t>Je tiež súčasťou prosperujúceho mobilného ekosystému obsahujúceho všetko od cloudových zdrojov špecifických pre mobilné zariadenia od spoločnosti Microsoft</w:t>
      </w:r>
      <w:r w:rsidR="00F47BA4">
        <w:t xml:space="preserve"> a</w:t>
      </w:r>
      <w:r w:rsidR="00F47BA4" w:rsidRPr="00F47BA4">
        <w:t xml:space="preserve"> nástrojov DevOps</w:t>
      </w:r>
      <w:r w:rsidR="00F47BA4">
        <w:t>.</w:t>
      </w:r>
      <w:r w:rsidR="00F47BA4" w:rsidRPr="00F47BA4">
        <w:t xml:space="preserve"> </w:t>
      </w:r>
      <w:r w:rsidR="00F47BA4">
        <w:t>Ide o voľnedostupný rámec</w:t>
      </w:r>
      <w:r w:rsidR="00F47BA4" w:rsidRPr="008820DC">
        <w:t xml:space="preserve"> na vytváranie multiplatformových aplikácií</w:t>
      </w:r>
      <w:r w:rsidR="00C72D13">
        <w:t>, ktoré vyzerajú ako natívne na akomkoľvek zariadení</w:t>
      </w:r>
      <w:r w:rsidR="00F47BA4" w:rsidRPr="008820DC">
        <w:t>.</w:t>
      </w:r>
      <w:r w:rsidR="00C371E1">
        <w:t xml:space="preserve"> </w:t>
      </w:r>
      <w:r w:rsidR="009D4B67">
        <w:t>Takisto je</w:t>
      </w:r>
      <w:r w:rsidR="00C371E1">
        <w:t xml:space="preserve"> súčasťou obrovskej</w:t>
      </w:r>
      <w:r w:rsidR="00B21364">
        <w:t xml:space="preserve"> vývojárskej</w:t>
      </w:r>
      <w:r w:rsidR="00C371E1">
        <w:t xml:space="preserve"> komunity </w:t>
      </w:r>
      <w:r w:rsidR="00B21364" w:rsidRPr="00F47BA4">
        <w:t>s otvoreným zdrojovým kódom</w:t>
      </w:r>
      <w:r w:rsidR="00B21364">
        <w:t>.</w:t>
      </w:r>
      <w:r w:rsidR="008A3359">
        <w:t xml:space="preserve"> Je</w:t>
      </w:r>
      <w:r w:rsidR="00F47BA4" w:rsidRPr="00F47BA4">
        <w:t xml:space="preserve"> to spôsob, ako používať rovnaký jazyk a technológiu v systémoch iOS a Android, čo umožňuje opätovn</w:t>
      </w:r>
      <w:r w:rsidR="00366992">
        <w:t>é</w:t>
      </w:r>
      <w:r w:rsidR="00F47BA4" w:rsidRPr="00F47BA4">
        <w:t xml:space="preserve"> použi</w:t>
      </w:r>
      <w:r w:rsidR="00366992">
        <w:t>tie</w:t>
      </w:r>
      <w:r w:rsidR="00F47BA4" w:rsidRPr="00F47BA4">
        <w:t xml:space="preserve"> veľké</w:t>
      </w:r>
      <w:r w:rsidR="00366992">
        <w:t>ho</w:t>
      </w:r>
      <w:r w:rsidR="00F47BA4" w:rsidRPr="00F47BA4">
        <w:t xml:space="preserve"> množstv</w:t>
      </w:r>
      <w:r w:rsidR="00366992">
        <w:t>a</w:t>
      </w:r>
      <w:r w:rsidR="00F47BA4" w:rsidRPr="00F47BA4">
        <w:t xml:space="preserve"> kódu a knižníc tretích strán na dvoch veľmi odlišných mobilných platformách</w:t>
      </w:r>
      <w:r w:rsidR="00A97ED4">
        <w:t xml:space="preserve"> </w:t>
      </w:r>
      <w:r w:rsidR="00A97ED4">
        <w:fldChar w:fldCharType="begin"/>
      </w:r>
      <w:r w:rsidR="00A97ED4">
        <w:instrText xml:space="preserve"> REF _Ref103538455 \r \h </w:instrText>
      </w:r>
      <w:r w:rsidR="00A97ED4">
        <w:fldChar w:fldCharType="separate"/>
      </w:r>
      <w:r w:rsidR="00A97ED4">
        <w:t>[12]</w:t>
      </w:r>
      <w:r w:rsidR="00A97ED4">
        <w:fldChar w:fldCharType="end"/>
      </w:r>
      <w:r w:rsidR="00F47BA4" w:rsidRPr="00F47BA4">
        <w:t>.</w:t>
      </w:r>
    </w:p>
    <w:p w14:paraId="42990620" w14:textId="18B32950" w:rsidR="004120C9" w:rsidRDefault="00860B98" w:rsidP="008A3359">
      <w:pPr>
        <w:ind w:firstLine="360"/>
        <w:jc w:val="both"/>
      </w:pPr>
      <w:r w:rsidRPr="00860B98">
        <w:t>Xamarin.Forms</w:t>
      </w:r>
      <w:r w:rsidR="00BD080B">
        <w:t xml:space="preserve"> j</w:t>
      </w:r>
      <w:r w:rsidR="00BD080B" w:rsidRPr="00BD080B">
        <w:t>e samostatný produkt určený na vytváranie prototypov alebo mobilných aplikácií</w:t>
      </w:r>
      <w:r w:rsidR="00BD080B">
        <w:t>. Ide o</w:t>
      </w:r>
      <w:r w:rsidRPr="00860B98">
        <w:t xml:space="preserve"> súprav</w:t>
      </w:r>
      <w:r w:rsidR="00BD080B">
        <w:t>u</w:t>
      </w:r>
      <w:r w:rsidRPr="00860B98">
        <w:t xml:space="preserve"> nástrojov medziplatformových tried používateľského rozhrania postaven</w:t>
      </w:r>
      <w:r w:rsidR="00BD080B">
        <w:t>ú</w:t>
      </w:r>
      <w:r w:rsidRPr="00860B98">
        <w:t xml:space="preserve"> na základnejších triedach používateľského rozhrania špecifick</w:t>
      </w:r>
      <w:r w:rsidR="00BD080B">
        <w:t>ých</w:t>
      </w:r>
      <w:r w:rsidRPr="00860B98">
        <w:t xml:space="preserve"> pre platformu</w:t>
      </w:r>
      <w:r w:rsidR="009A7E1A">
        <w:t xml:space="preserve"> a to </w:t>
      </w:r>
      <w:r w:rsidRPr="00860B98">
        <w:lastRenderedPageBreak/>
        <w:t>Xamarin.Android a Xamarin.iOS.</w:t>
      </w:r>
      <w:r>
        <w:t xml:space="preserve"> </w:t>
      </w:r>
      <w:r w:rsidRPr="00860B98">
        <w:t>Jednou z najväčších výhod Xamarin.Forms je, že dáva možnosť vyvíjať natívne mobilné aplikácie pre niekoľko platforiem súčasne.</w:t>
      </w:r>
      <w:r w:rsidR="00B409C6">
        <w:t xml:space="preserve"> Tento nástroj tiež zlepšuje rýchlosť vývoja aplikácií, čo ocenia najmä biznisovo orientované projekty. </w:t>
      </w:r>
      <w:r w:rsidR="00CA0DA0">
        <w:t>Medzi plusy môžeme zaradiť aj</w:t>
      </w:r>
      <w:r w:rsidR="009A7E1A">
        <w:t xml:space="preserve"> opätovné využitie kódu až na 98% tým, že abstrahuje </w:t>
      </w:r>
      <w:r w:rsidR="00CA0DA0">
        <w:t>funkcie</w:t>
      </w:r>
      <w:r w:rsidR="009A7E1A">
        <w:t xml:space="preserve"> špecifické pre zariadenie</w:t>
      </w:r>
      <w:r w:rsidR="00CA0DA0">
        <w:t xml:space="preserve">, </w:t>
      </w:r>
      <w:r w:rsidR="00CA0DA0" w:rsidRPr="00CA0DA0">
        <w:t>ako sú mapy alebo fotoaparát</w:t>
      </w:r>
      <w:r w:rsidR="00B409C6">
        <w:t>.</w:t>
      </w:r>
      <w:r w:rsidR="001D3FB6">
        <w:t xml:space="preserve"> </w:t>
      </w:r>
      <w:r w:rsidR="00B409C6">
        <w:t>Takáto extra abstrakcia však môže znížiť výkon. Ak teda chceme dosiahnúť čo najvyšší výkon pre vlastné používateľské rozhranie, je možné využívať Xamarin.iOS a Xamarin.Android samostatne.</w:t>
      </w:r>
      <w:r w:rsidR="00366992">
        <w:t xml:space="preserve"> </w:t>
      </w:r>
      <w:r w:rsidR="0088283E">
        <w:t>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Kotlin pre Android a Objective-C alebo Swift pre iOS</w:t>
      </w:r>
      <w:r w:rsidR="00B06127">
        <w:t xml:space="preserve">. Alternatívou môže byť knižnica Xamarin.Essentials, ktorá poskytuje viacero multiplatformových API, pretože je možné ju použiť na prístup k natívnym funkciám. To </w:t>
      </w:r>
      <w:r w:rsidR="00D86727">
        <w:t>sa však nevzťahuje na Xamarin.Forms</w:t>
      </w:r>
      <w:r w:rsidR="00A97ED4">
        <w:t xml:space="preserve"> </w:t>
      </w:r>
      <w:r w:rsidR="00A97ED4">
        <w:fldChar w:fldCharType="begin"/>
      </w:r>
      <w:r w:rsidR="00A97ED4">
        <w:instrText xml:space="preserve"> REF _Ref103538469 \r \h </w:instrText>
      </w:r>
      <w:r w:rsidR="00A97ED4">
        <w:fldChar w:fldCharType="separate"/>
      </w:r>
      <w:r w:rsidR="00A97ED4">
        <w:t>[13]</w:t>
      </w:r>
      <w:r w:rsidR="00A97ED4">
        <w:fldChar w:fldCharType="end"/>
      </w:r>
      <w:r w:rsidR="00D86727">
        <w:t>.</w:t>
      </w:r>
      <w:r w:rsidR="0093236B">
        <w:t xml:space="preserve"> </w:t>
      </w:r>
    </w:p>
    <w:p w14:paraId="61718485" w14:textId="008DACB7" w:rsidR="00860B98" w:rsidRDefault="0093236B" w:rsidP="008A3359">
      <w:pPr>
        <w:ind w:firstLine="360"/>
        <w:jc w:val="both"/>
      </w:pPr>
      <w:r>
        <w:t>V závislosti od typu a</w:t>
      </w:r>
      <w:r w:rsidR="002816B3">
        <w:t> </w:t>
      </w:r>
      <w:r>
        <w:t>zložitos</w:t>
      </w:r>
      <w:r w:rsidR="002816B3">
        <w:t>ti sú</w:t>
      </w:r>
      <w:r>
        <w:t xml:space="preserve"> aplikácie </w:t>
      </w:r>
      <w:r w:rsidR="002816B3">
        <w:t>Xamarin zvyčajne väčšie ako natívne</w:t>
      </w:r>
      <w:r w:rsidR="004120C9">
        <w:t>, p</w:t>
      </w:r>
      <w:r w:rsidR="002816B3">
        <w:t>reto potrebujú dodatočnú optimalizáciu, ako napríklad prepojenie, aby sa odstránil nepoužitý kód zo zahrnutých knižníc, a tým sa zachovala priemerná veľkosť súboru aplikácie.</w:t>
      </w:r>
      <w:r w:rsidR="00D53E7C">
        <w:t xml:space="preserve"> Xamarin je bezplatná platforma, no len pre </w:t>
      </w:r>
      <w:r w:rsidR="004120C9">
        <w:t xml:space="preserve">malé firmy. </w:t>
      </w:r>
      <w:r w:rsidR="00D53E7C">
        <w:t>Komerčný vývoj aplikácie v tejto platforme si vyžaduje licenciu a zakúpenie Microsoft Visual Studio IDE.</w:t>
      </w:r>
      <w:r w:rsidR="004120C9">
        <w:t xml:space="preserve"> Na druhú stranu Microsoft a Google, dve z najväčších technologických firiem, </w:t>
      </w:r>
      <w:r w:rsidR="00C30EA6">
        <w:t>poskytujú vynikajúcu dokumentáciu na</w:t>
      </w:r>
      <w:r w:rsidR="004120C9">
        <w:t xml:space="preserve"> </w:t>
      </w:r>
      <w:r w:rsidR="00C30EA6">
        <w:t>prácu s ich nástrojmi</w:t>
      </w:r>
      <w:r w:rsidR="00A97ED4">
        <w:t xml:space="preserve"> </w:t>
      </w:r>
      <w:r w:rsidR="00A97ED4">
        <w:fldChar w:fldCharType="begin"/>
      </w:r>
      <w:r w:rsidR="00A97ED4">
        <w:instrText xml:space="preserve"> REF _Ref103538475 \r \h </w:instrText>
      </w:r>
      <w:r w:rsidR="00A97ED4">
        <w:fldChar w:fldCharType="separate"/>
      </w:r>
      <w:r w:rsidR="00A97ED4">
        <w:t>[14]</w:t>
      </w:r>
      <w:r w:rsidR="00A97ED4">
        <w:fldChar w:fldCharType="end"/>
      </w:r>
      <w:r w:rsidR="00C30EA6">
        <w:t>.</w:t>
      </w:r>
    </w:p>
    <w:p w14:paraId="16EAB6B9" w14:textId="19DDA1D1" w:rsidR="00CD7B7E" w:rsidRDefault="00CD7B7E" w:rsidP="00CD7B7E">
      <w:pPr>
        <w:pStyle w:val="2Nadpis"/>
        <w:jc w:val="both"/>
      </w:pPr>
      <w:bookmarkStart w:id="25" w:name="_Toc103606528"/>
      <w:r>
        <w:t>Flutter</w:t>
      </w:r>
      <w:bookmarkEnd w:id="25"/>
    </w:p>
    <w:p w14:paraId="29FB57F9" w14:textId="29C72618" w:rsidR="00EF1262" w:rsidRDefault="00EF1262" w:rsidP="00A80B84">
      <w:pPr>
        <w:ind w:firstLine="360"/>
        <w:jc w:val="both"/>
      </w:pPr>
      <w:r>
        <w:t xml:space="preserve">Flutter </w:t>
      </w:r>
      <w:r w:rsidR="00D65F25">
        <w:t xml:space="preserve">je mobilný rámec, ktorý slúži na vývoj softvéru používateľského rozhrania. </w:t>
      </w:r>
      <w:r w:rsidR="0069313F">
        <w:t xml:space="preserve">Je podporovaný a vytvorený </w:t>
      </w:r>
      <w:r w:rsidR="00D65F25">
        <w:t>spoločnosť</w:t>
      </w:r>
      <w:r w:rsidR="0069313F">
        <w:t>ou</w:t>
      </w:r>
      <w:r w:rsidR="00D65F25">
        <w:t xml:space="preserve"> Google na vytváranie moderných, natívnych a reaktívnych aplikácií pre iOS a Android. </w:t>
      </w:r>
      <w:r w:rsidR="0069313F">
        <w:t>Google tiež pracuje na</w:t>
      </w:r>
      <w:r w:rsidR="005F6DCD">
        <w:t xml:space="preserve"> doplnení</w:t>
      </w:r>
      <w:r w:rsidR="0069313F">
        <w:t xml:space="preserve"> </w:t>
      </w:r>
      <w:r w:rsidR="005F6DCD">
        <w:t xml:space="preserve">možnosti tvorby web aplikácií. </w:t>
      </w:r>
      <w:r w:rsidR="006B7895">
        <w:t>Ide o voľnedostupný projekt nachádzajúci sa na GitHube, takže</w:t>
      </w:r>
      <w:r w:rsidR="00C80F9D">
        <w:t xml:space="preserve"> svojimi príspevkami ho doplňuje a vylepšuje aj vývojárska komunita.</w:t>
      </w:r>
      <w:r w:rsidR="006B7895">
        <w:t xml:space="preserve"> </w:t>
      </w:r>
      <w:r w:rsidR="00993337">
        <w:t xml:space="preserve">Prvýkrát bol Flutter prezentovaný na Dart </w:t>
      </w:r>
      <w:r w:rsidR="003429D7">
        <w:t>vývojárskom</w:t>
      </w:r>
      <w:r w:rsidR="00993337">
        <w:t xml:space="preserve"> </w:t>
      </w:r>
      <w:r w:rsidR="003429D7">
        <w:t>samite</w:t>
      </w:r>
      <w:r w:rsidR="00E35011">
        <w:t xml:space="preserve"> v roku 2015, vtedy však ešte pod názvom Sky. </w:t>
      </w:r>
      <w:r w:rsidR="00365921">
        <w:t xml:space="preserve">V tom čase bol prezentovaný ako Dart v mobile. Dart je programovací jazyk taktiež od spoločnosti Google, ktorý sa prevažne využíva </w:t>
      </w:r>
      <w:r w:rsidR="003429D7">
        <w:t>na</w:t>
      </w:r>
      <w:r w:rsidR="00365921">
        <w:t xml:space="preserve"> </w:t>
      </w:r>
      <w:r w:rsidR="00F9143C">
        <w:t xml:space="preserve">tvorbu </w:t>
      </w:r>
      <w:r w:rsidR="00223A4D">
        <w:t>mobilných a webových aplikáci</w:t>
      </w:r>
      <w:r w:rsidR="00F9143C">
        <w:t>í</w:t>
      </w:r>
      <w:r w:rsidR="003429D7">
        <w:t xml:space="preserve">. </w:t>
      </w:r>
      <w:r w:rsidR="00924D9F" w:rsidRPr="00924D9F">
        <w:t xml:space="preserve">Používateľské rozhranie a obchodná logika </w:t>
      </w:r>
      <w:r w:rsidR="00924D9F">
        <w:t xml:space="preserve">Flutteru </w:t>
      </w:r>
      <w:r w:rsidR="00924D9F" w:rsidRPr="00924D9F">
        <w:t>boli napísané v Dart.</w:t>
      </w:r>
      <w:r w:rsidR="007037B0">
        <w:t xml:space="preserve"> </w:t>
      </w:r>
      <w:r w:rsidR="00635388">
        <w:t>Na samite</w:t>
      </w:r>
      <w:r w:rsidR="007037B0">
        <w:t xml:space="preserve"> bola odprezentovaná ukážka aplikácie, ktorá bola </w:t>
      </w:r>
      <w:r w:rsidR="007037B0" w:rsidRPr="007037B0">
        <w:t>schopn</w:t>
      </w:r>
      <w:r w:rsidR="007037B0">
        <w:t>á</w:t>
      </w:r>
      <w:r w:rsidR="007037B0" w:rsidRPr="007037B0">
        <w:t xml:space="preserve"> konzistentne vykresľovať rýchlosťou </w:t>
      </w:r>
      <w:r w:rsidR="00C065CD">
        <w:t>60</w:t>
      </w:r>
      <w:r w:rsidR="007037B0" w:rsidRPr="007037B0">
        <w:t xml:space="preserve"> sním</w:t>
      </w:r>
      <w:r w:rsidR="007037B0">
        <w:t>kov</w:t>
      </w:r>
      <w:r w:rsidR="007037B0" w:rsidRPr="007037B0">
        <w:t xml:space="preserve"> za sekundu</w:t>
      </w:r>
      <w:r w:rsidR="007037B0">
        <w:t>,</w:t>
      </w:r>
      <w:r w:rsidR="00C065CD">
        <w:t xml:space="preserve"> pri výkonnejších zariadeniach aj 120,</w:t>
      </w:r>
      <w:r w:rsidR="007037B0">
        <w:t xml:space="preserve"> a tak splnila cieľ systému a to byť rýchla a </w:t>
      </w:r>
      <w:r w:rsidR="00635388">
        <w:t>plynulejšia</w:t>
      </w:r>
      <w:r w:rsidR="007037B0">
        <w:t>.</w:t>
      </w:r>
      <w:r w:rsidR="00924D9F" w:rsidRPr="00924D9F">
        <w:t xml:space="preserve"> </w:t>
      </w:r>
      <w:r w:rsidR="0033629C">
        <w:t xml:space="preserve">Pod názvom Flutter bol </w:t>
      </w:r>
      <w:r w:rsidR="00DA60C6">
        <w:t xml:space="preserve">tento rámec </w:t>
      </w:r>
      <w:r w:rsidR="0033629C">
        <w:t xml:space="preserve">prvýkrat </w:t>
      </w:r>
      <w:r w:rsidR="00CA05BE">
        <w:t>vydaný so svojou stabilnou verziou</w:t>
      </w:r>
      <w:r w:rsidR="0033629C">
        <w:t xml:space="preserve"> v roku 201</w:t>
      </w:r>
      <w:r w:rsidR="00CA05BE">
        <w:t>8</w:t>
      </w:r>
      <w:r w:rsidR="00A97ED4">
        <w:t xml:space="preserve"> </w:t>
      </w:r>
      <w:r w:rsidR="00A97ED4">
        <w:fldChar w:fldCharType="begin"/>
      </w:r>
      <w:r w:rsidR="00A97ED4">
        <w:instrText xml:space="preserve"> REF _Ref103428440 \r \h </w:instrText>
      </w:r>
      <w:r w:rsidR="00A97ED4">
        <w:fldChar w:fldCharType="separate"/>
      </w:r>
      <w:r w:rsidR="00A97ED4">
        <w:t>[15]</w:t>
      </w:r>
      <w:r w:rsidR="00A97ED4">
        <w:fldChar w:fldCharType="end"/>
      </w:r>
      <w:r w:rsidR="00CA05BE">
        <w:t>.</w:t>
      </w:r>
    </w:p>
    <w:p w14:paraId="79433D32" w14:textId="78763F35" w:rsidR="004B2915" w:rsidRDefault="00B577D1" w:rsidP="004B2915">
      <w:pPr>
        <w:ind w:firstLine="360"/>
        <w:jc w:val="both"/>
      </w:pPr>
      <w:r>
        <w:lastRenderedPageBreak/>
        <w:t>Flutter používa Dart na vytvorenie používateľského rozhrnia, čím zaniká potreba využívať ďalšie samostatné jazyky ako napríklad značkovací jazyk.</w:t>
      </w:r>
      <w:r w:rsidR="00A530F4">
        <w:t xml:space="preserve"> </w:t>
      </w:r>
      <w:r w:rsidR="00C065CD">
        <w:t>Aplikácie sú zostavené z jednej kódovej základne a sú kompilované do natívneho kódu.</w:t>
      </w:r>
      <w:r w:rsidR="00497B7C">
        <w:t xml:space="preserve"> Do používateľského rozhrania je možné pridať plynulé animácie a rozpoznávanie gest.</w:t>
      </w:r>
      <w:r w:rsidR="004B2915">
        <w:t xml:space="preserve"> Flutter využíva Skia, jeho vlastn</w:t>
      </w:r>
      <w:r w:rsidR="00CF528E">
        <w:t>é</w:t>
      </w:r>
      <w:r w:rsidR="004B2915">
        <w:t xml:space="preserve"> </w:t>
      </w:r>
      <w:r w:rsidR="00CF528E">
        <w:t>renderovacie jadro na vykresľovanie</w:t>
      </w:r>
      <w:r w:rsidR="005C429C">
        <w:t>,</w:t>
      </w:r>
      <w:r w:rsidR="00CF528E">
        <w:t xml:space="preserve"> </w:t>
      </w:r>
      <w:r w:rsidR="005C429C">
        <w:t>vďaka ktorému môže byť spustený prakticky na akejkoľvek platforme.</w:t>
      </w:r>
      <w:r w:rsidR="00CA05BE">
        <w:t xml:space="preserve"> Svojou deklaratívnou povahou vytvára používateľské rozhrania tak, aby odrážali skutočný stav aplikácie. Ak sa stav alebo údaje zmenia, prekreslí sa používateľské rozhranie a vytvorí sa nová inštancia widgetu. Widgety sú stavebnými kameňmi aplikácie Flutter</w:t>
      </w:r>
      <w:r w:rsidR="00F622C0">
        <w:t xml:space="preserve"> a každý widget je nemennou časťou používateľského rozhrania. Sú to konfiguračné časti používateľského rozhrania a spoločne vytvárajú akýsi strom widgetov</w:t>
      </w:r>
      <w:r w:rsidR="00146B17">
        <w:t xml:space="preserve">, kde strom je sám o sebe považovaný za widget. </w:t>
      </w:r>
      <w:r w:rsidR="00D55B1D">
        <w:t>Flutter používa widgety ako konfiguráciu na zostaveie každého prvku na obrazovke. Za strom teda môžeme považovať aplikáciu, ktorá je len kombináciou viacerých jednoduchších widgetov</w:t>
      </w:r>
      <w:r w:rsidR="000B505D">
        <w:t xml:space="preserve">. Keďže je Flutter </w:t>
      </w:r>
      <w:r w:rsidR="00DA60C6">
        <w:t>doposiaľ</w:t>
      </w:r>
      <w:r w:rsidR="000B505D">
        <w:t xml:space="preserve"> relatívne nový</w:t>
      </w:r>
      <w:r w:rsidR="00DA60C6">
        <w:t>,</w:t>
      </w:r>
      <w:r w:rsidR="000B505D">
        <w:t xml:space="preserve"> </w:t>
      </w:r>
      <w:r w:rsidR="000B505D" w:rsidRPr="000B505D">
        <w:t xml:space="preserve">ešte </w:t>
      </w:r>
      <w:r w:rsidR="000B505D">
        <w:t>nie je vytvorené</w:t>
      </w:r>
      <w:r w:rsidR="000B505D" w:rsidRPr="000B505D">
        <w:t xml:space="preserve"> veľké množstvo knižníc pre vlastnú potrebu</w:t>
      </w:r>
      <w:r w:rsidR="00DA60C6">
        <w:t xml:space="preserve">. Rovnako aj </w:t>
      </w:r>
      <w:r w:rsidR="000B505D" w:rsidRPr="000B505D">
        <w:t>niektoré pluginy sú stále v procese vývoja</w:t>
      </w:r>
      <w:r w:rsidR="00DA60C6">
        <w:t>,</w:t>
      </w:r>
      <w:r w:rsidR="000B505D" w:rsidRPr="000B505D">
        <w:t xml:space="preserve"> </w:t>
      </w:r>
      <w:r w:rsidR="00DA60C6">
        <w:t>a</w:t>
      </w:r>
      <w:r w:rsidR="000B505D">
        <w:t xml:space="preserve">však kompenzáciou môže byť možnosť </w:t>
      </w:r>
      <w:r w:rsidR="001B23B1">
        <w:t>nájdenia a implementovania funkcionality,</w:t>
      </w:r>
      <w:r w:rsidR="000B505D">
        <w:t xml:space="preserve"> ktorú potrebujeme</w:t>
      </w:r>
      <w:r w:rsidR="008B7F92">
        <w:t xml:space="preserve">. Dart, v porovnaní s JavaScriptom, využíva relatívne malá komunita, takže existujú len obmedzené zdroje, pomocou ktorých je možné naučiť sa </w:t>
      </w:r>
      <w:r w:rsidR="00DA60C6">
        <w:t>tento jazyk</w:t>
      </w:r>
      <w:r w:rsidR="00297968">
        <w:t xml:space="preserve"> </w:t>
      </w:r>
      <w:r w:rsidR="00297968">
        <w:fldChar w:fldCharType="begin"/>
      </w:r>
      <w:r w:rsidR="00297968">
        <w:instrText xml:space="preserve"> REF _Ref103428440 \r \h </w:instrText>
      </w:r>
      <w:r w:rsidR="00297968">
        <w:fldChar w:fldCharType="separate"/>
      </w:r>
      <w:r w:rsidR="00297968">
        <w:t>[15]</w:t>
      </w:r>
      <w:r w:rsidR="00297968">
        <w:fldChar w:fldCharType="end"/>
      </w:r>
      <w:r w:rsidR="00297968">
        <w:fldChar w:fldCharType="begin"/>
      </w:r>
      <w:r w:rsidR="00297968">
        <w:instrText xml:space="preserve"> REF _Ref103432934 \r \h </w:instrText>
      </w:r>
      <w:r w:rsidR="00297968">
        <w:fldChar w:fldCharType="separate"/>
      </w:r>
      <w:r w:rsidR="00297968">
        <w:t>[16]</w:t>
      </w:r>
      <w:r w:rsidR="00297968">
        <w:fldChar w:fldCharType="end"/>
      </w:r>
      <w:r w:rsidR="00D55B1D">
        <w:t>.</w:t>
      </w:r>
    </w:p>
    <w:p w14:paraId="3479ACA7" w14:textId="507E4539" w:rsidR="00C66674" w:rsidRPr="00CD7B7E" w:rsidRDefault="00C66674" w:rsidP="00C66674">
      <w:pPr>
        <w:pStyle w:val="1Nadpis"/>
      </w:pPr>
      <w:bookmarkStart w:id="26" w:name="_Toc103606529"/>
      <w:r>
        <w:lastRenderedPageBreak/>
        <w:t>Lekárska vizita a využitie mobilných aplikácií v jej procese</w:t>
      </w:r>
      <w:bookmarkEnd w:id="26"/>
    </w:p>
    <w:p w14:paraId="15EAF318" w14:textId="4D57DB27" w:rsidR="0071163F" w:rsidRPr="0071163F" w:rsidRDefault="0071163F" w:rsidP="00C60186">
      <w:pPr>
        <w:pStyle w:val="2Nadpis"/>
        <w:jc w:val="both"/>
      </w:pPr>
      <w:bookmarkStart w:id="27" w:name="_Toc103606530"/>
      <w:r>
        <w:t>Vizita</w:t>
      </w:r>
      <w:bookmarkEnd w:id="27"/>
    </w:p>
    <w:p w14:paraId="6F5AEE0F" w14:textId="52C54651" w:rsidR="0051277C" w:rsidRPr="0051277C" w:rsidRDefault="0051277C" w:rsidP="00C60186">
      <w:pPr>
        <w:pStyle w:val="3Nadpis"/>
        <w:jc w:val="both"/>
      </w:pPr>
      <w:bookmarkStart w:id="28" w:name="_Toc103606531"/>
      <w:r>
        <w:t>Charakteristika vizity.</w:t>
      </w:r>
      <w:bookmarkEnd w:id="28"/>
    </w:p>
    <w:p w14:paraId="51D47968" w14:textId="39FABD57" w:rsidR="00350707" w:rsidRDefault="00EF300D" w:rsidP="00C60186">
      <w:pPr>
        <w:ind w:firstLine="360"/>
        <w:jc w:val="both"/>
      </w:pPr>
      <w:r>
        <w:t xml:space="preserve">Dôležitou súčasťou ošetrovateľskej starostlivosti o pacienta je vizita. </w:t>
      </w:r>
      <w:r w:rsidR="005B5862">
        <w:t xml:space="preserve">Vizita je pravidelná kontrola hospitalizovaných pacientov, </w:t>
      </w:r>
      <w:r w:rsidR="000C3F2F">
        <w:t>účelom</w:t>
      </w:r>
      <w:r w:rsidR="005B5862">
        <w:t xml:space="preserve"> ktorej </w:t>
      </w:r>
      <w:r w:rsidR="000C3F2F">
        <w:t>je</w:t>
      </w:r>
      <w:r w:rsidR="001C6228">
        <w:t xml:space="preserve"> dopodrobna</w:t>
      </w:r>
      <w:r w:rsidR="005B5862">
        <w:t xml:space="preserve"> zis</w:t>
      </w:r>
      <w:r w:rsidR="000C3F2F">
        <w:t>tiť</w:t>
      </w:r>
      <w:r w:rsidR="005B5862">
        <w:t xml:space="preserve"> aktuálne informácie o stave pacienta</w:t>
      </w:r>
      <w:r w:rsidR="000C3F2F">
        <w:t xml:space="preserve">, </w:t>
      </w:r>
      <w:r w:rsidR="001C6228">
        <w:t>kontrolujú sa výsledky</w:t>
      </w:r>
      <w:r w:rsidR="000C3F2F">
        <w:t xml:space="preserve"> predchádzajúcich</w:t>
      </w:r>
      <w:r w:rsidR="001C6228">
        <w:t xml:space="preserve"> vyšetrení</w:t>
      </w:r>
      <w:r w:rsidR="0051277C">
        <w:t>,</w:t>
      </w:r>
      <w:r w:rsidR="000C3F2F">
        <w:t> určujú sa nasledujúce postupy pri liečení pacienta</w:t>
      </w:r>
      <w:r w:rsidR="0051277C">
        <w:t>, rozhoduje sa o preložení, či prepustení pacienta</w:t>
      </w:r>
      <w:r w:rsidR="005B5862">
        <w:t>.</w:t>
      </w:r>
      <w:r w:rsidR="00BB0A18">
        <w:t xml:space="preserve"> </w:t>
      </w:r>
      <w:r w:rsidR="007D1992">
        <w:t xml:space="preserve">Ide o pravidelnú návštevu, ktorá prebieha v určitých časových intervaloch. </w:t>
      </w:r>
      <w:r w:rsidR="00377782">
        <w:t>Vizity sa z</w:t>
      </w:r>
      <w:r w:rsidR="001C6228">
        <w:t>účastňuje</w:t>
      </w:r>
      <w:r w:rsidR="00377782">
        <w:t xml:space="preserve"> </w:t>
      </w:r>
      <w:r w:rsidR="001C6228">
        <w:t>lekár</w:t>
      </w:r>
      <w:r w:rsidR="004507D2">
        <w:t>, zdravotná sestra</w:t>
      </w:r>
      <w:r w:rsidR="00D86F67">
        <w:t xml:space="preserve"> alebo iní pr</w:t>
      </w:r>
      <w:r w:rsidR="001C6228">
        <w:t xml:space="preserve">acovnci zdravotníckeho tímu. </w:t>
      </w:r>
      <w:r w:rsidR="00F01169">
        <w:t xml:space="preserve">Môže </w:t>
      </w:r>
      <w:r w:rsidR="00585A5C">
        <w:t xml:space="preserve">byť realizovaná </w:t>
      </w:r>
      <w:r w:rsidR="00F01169">
        <w:t>rôznymi spôsobmi</w:t>
      </w:r>
      <w:r w:rsidR="00585A5C">
        <w:t xml:space="preserve">. </w:t>
      </w:r>
      <w:r w:rsidR="001C6228">
        <w:t xml:space="preserve">Najčastejšie </w:t>
      </w:r>
      <w:r w:rsidR="00377782">
        <w:t>prebieha priamo v izbe pacienta pri lôžku chorého, no v praxi sa taktiež môžeme stretnúť aj s realizáciou vizity vo vyšetrovni či ambulancii praktického lekára</w:t>
      </w:r>
      <w:r w:rsidR="00585A5C">
        <w:t>, vždy to ale zavisí od samotnej organizácie a</w:t>
      </w:r>
      <w:r w:rsidR="00BB0A18">
        <w:t> </w:t>
      </w:r>
      <w:r w:rsidR="00585A5C">
        <w:t>preferencií</w:t>
      </w:r>
      <w:r w:rsidR="00BB0A18">
        <w:t xml:space="preserve"> daného oddelenia</w:t>
      </w:r>
      <w:r w:rsidR="00377782">
        <w:t xml:space="preserve">. </w:t>
      </w:r>
      <w:r w:rsidR="00BB0A18">
        <w:t>Z pohľadu pacienta ide o najvážnejšiu udalosť v jeho celodennom programe</w:t>
      </w:r>
      <w:r w:rsidR="00D03A63">
        <w:t>, ak sa práve nejedná o jeho operačný deň</w:t>
      </w:r>
      <w:r w:rsidR="00BB0A18">
        <w:t xml:space="preserve">. </w:t>
      </w:r>
      <w:r w:rsidR="007D1992">
        <w:t>Počas priebehu vizity sú pacienti informovaní o svojich výsledkoch, nadchádzajúcich vyšetreniach či o prognóze do budúcna</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7D1992">
        <w:t>.</w:t>
      </w:r>
    </w:p>
    <w:p w14:paraId="141D56C7" w14:textId="289929C8" w:rsidR="00350707" w:rsidRDefault="004507D2" w:rsidP="0071163F">
      <w:pPr>
        <w:pStyle w:val="3Nadpis"/>
      </w:pPr>
      <w:bookmarkStart w:id="29" w:name="_Toc103606532"/>
      <w:r>
        <w:t>Formy vizít</w:t>
      </w:r>
      <w:bookmarkEnd w:id="29"/>
    </w:p>
    <w:p w14:paraId="16E49F12" w14:textId="69104002" w:rsidR="004507D2" w:rsidRDefault="004507D2" w:rsidP="003215F4">
      <w:pPr>
        <w:ind w:firstLine="360"/>
        <w:jc w:val="both"/>
      </w:pPr>
      <w:r>
        <w:t xml:space="preserve">Vizity môžeme rozdeliť do dvoch základných skupín a to lekárske a sesterské vizity. </w:t>
      </w:r>
      <w:r w:rsidR="00D86F67">
        <w:t>Sesterské vizity sa líšia od lekárskej hlavne svojím zameraním a účelom.</w:t>
      </w:r>
      <w:r w:rsidR="00804616">
        <w:t xml:space="preserve"> </w:t>
      </w:r>
      <w:r w:rsidR="00AA2906">
        <w:t xml:space="preserve">Lekársku vizitu poznáme individuálnu, skupinovú, malú a veľkú. Pri sesterskej môžeme hovoriť o individuálnej, malej a veľkej. </w:t>
      </w:r>
      <w:r w:rsidR="0019141C">
        <w:t>Mal</w:t>
      </w:r>
      <w:r w:rsidR="002F3126">
        <w:t>á lekárska</w:t>
      </w:r>
      <w:r w:rsidR="0019141C">
        <w:t xml:space="preserve"> vizit</w:t>
      </w:r>
      <w:r w:rsidR="002F3126">
        <w:t xml:space="preserve">a je </w:t>
      </w:r>
      <w:r w:rsidR="00933454">
        <w:t>zvyčajne</w:t>
      </w:r>
      <w:r w:rsidR="002F3126">
        <w:t xml:space="preserve"> dvakrát denne. Obvykle vykonáva túto vizitu službukonajúci lekár, ktorý sa informuje o</w:t>
      </w:r>
      <w:r w:rsidR="00000D6F">
        <w:t> </w:t>
      </w:r>
      <w:r w:rsidR="002F3126">
        <w:t>anamnéze</w:t>
      </w:r>
      <w:r w:rsidR="00000D6F">
        <w:t xml:space="preserve"> a</w:t>
      </w:r>
      <w:r w:rsidR="002F3126">
        <w:t xml:space="preserve"> aktuálnom stave</w:t>
      </w:r>
      <w:r w:rsidR="00000D6F">
        <w:t>. Veľká lekárska vizita, alebo inak primárska, sa vykonáva dva až trikrát týždenne.</w:t>
      </w:r>
      <w:r w:rsidR="002F3126">
        <w:t xml:space="preserve"> </w:t>
      </w:r>
      <w:r w:rsidR="00000D6F">
        <w:t>Vizi</w:t>
      </w:r>
      <w:r w:rsidR="0056590C">
        <w:t>t</w:t>
      </w:r>
      <w:r w:rsidR="00000D6F">
        <w:t>u vedie primár oddelenia a zúčastňujú sa jej všetci členovia zdravotníckeho t</w:t>
      </w:r>
      <w:r w:rsidR="00C4126F">
        <w:t>í</w:t>
      </w:r>
      <w:r w:rsidR="00000D6F">
        <w:t>mu. Cieľom je vzájomná informovanosť všetkých členov týmu o stave a liečebných postup</w:t>
      </w:r>
      <w:r w:rsidR="00933454">
        <w:t>o</w:t>
      </w:r>
      <w:r w:rsidR="00000D6F">
        <w:t>ch pacienta.</w:t>
      </w:r>
      <w:r w:rsidR="002F3126">
        <w:t xml:space="preserve"> </w:t>
      </w:r>
      <w:r w:rsidR="00C4126F">
        <w:t xml:space="preserve">Ak lekár doplní túto vizitu o individuálnu konzultáciu v ambulancii, tak hovoríme o individuálnej vizite. Skupinová vizita je zvláštna forma vizity, ktorá prebieha v liečebných alebo psychiatrických oddeleniach. </w:t>
      </w:r>
      <w:r w:rsidR="0019141C">
        <w:t xml:space="preserve"> </w:t>
      </w:r>
      <w:r w:rsidR="00C4126F">
        <w:t xml:space="preserve">Sesterské vizity </w:t>
      </w:r>
      <w:r w:rsidR="007D1ACA">
        <w:t xml:space="preserve">sú určené na zistenie aktuálnych potrieb pacientov. </w:t>
      </w:r>
      <w:r w:rsidR="00800F84">
        <w:t xml:space="preserve">Sestra v rámci individuálnej vizity </w:t>
      </w:r>
      <w:r w:rsidR="00AE1725">
        <w:t>dáva inštrukcie pacientovi alebo ošetruje a prevezuje rany</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AE1725">
        <w:t xml:space="preserve">. </w:t>
      </w:r>
    </w:p>
    <w:p w14:paraId="4EC87977" w14:textId="68191DB6" w:rsidR="00406E02" w:rsidRDefault="00406E02" w:rsidP="0071163F">
      <w:pPr>
        <w:pStyle w:val="3Nadpis"/>
      </w:pPr>
      <w:bookmarkStart w:id="30" w:name="_Toc103606533"/>
      <w:r>
        <w:t>Príprava vizity</w:t>
      </w:r>
      <w:bookmarkEnd w:id="30"/>
    </w:p>
    <w:p w14:paraId="5210481F" w14:textId="0E1B7755" w:rsidR="002B1F84" w:rsidRDefault="00406E02" w:rsidP="003215F4">
      <w:pPr>
        <w:ind w:firstLine="360"/>
        <w:jc w:val="both"/>
      </w:pPr>
      <w:r>
        <w:t xml:space="preserve">Sestra má pripraviť vizitu tak, aby prebiehala v príjemnom a pokojnom prostredí. </w:t>
      </w:r>
      <w:r w:rsidR="00481728">
        <w:t xml:space="preserve">Je potrebné </w:t>
      </w:r>
      <w:r w:rsidR="00BB0302">
        <w:t>skontrolovať a upraviť izbu a upozorniť pacientov na nadchádzajúcu vizitu</w:t>
      </w:r>
      <w:r w:rsidR="00D7449D">
        <w:t>,</w:t>
      </w:r>
      <w:r w:rsidR="00BB0302">
        <w:t xml:space="preserve"> aby sa zdržiavali vo svojich izbách. </w:t>
      </w:r>
      <w:r w:rsidR="006B7A4A">
        <w:t xml:space="preserve">Povinnosťou sestier, ktoré sprevádzajú lekára pri vizite, je vedieť o pacientovi čo najviac informácií. Tieto informácie zisťujú ešte pred vizitou a taktiež ešte pred ňou ich čo najpodrobnejšie a najpresnejšie podávajú lekárovi. </w:t>
      </w:r>
      <w:r w:rsidR="00984229">
        <w:t xml:space="preserve">Ide napríklad o aktuálny stav pacienta, tlak krvi, </w:t>
      </w:r>
      <w:r w:rsidR="00984229">
        <w:lastRenderedPageBreak/>
        <w:t>pulz, príjem a výdaj tekutín. Podľa anamnézy sa zisťujú aj iné informácie ako napríklad saturácia krvi, teplota či glykémia krvi</w:t>
      </w:r>
      <w:r w:rsidR="00DE501C">
        <w:t xml:space="preserve">. </w:t>
      </w:r>
      <w:r w:rsidR="008B3288">
        <w:t>Nakoniec je ešte potrebné pripraviť zdravotné dokumentácie a základné pomôcky pre vizitu</w:t>
      </w:r>
      <w:r w:rsidR="00297968">
        <w:t xml:space="preserve"> </w:t>
      </w:r>
      <w:r w:rsidR="00297968">
        <w:fldChar w:fldCharType="begin"/>
      </w:r>
      <w:r w:rsidR="00297968">
        <w:instrText xml:space="preserve"> REF _Ref103540142 \r \h </w:instrText>
      </w:r>
      <w:r w:rsidR="00297968">
        <w:fldChar w:fldCharType="separate"/>
      </w:r>
      <w:r w:rsidR="00297968">
        <w:t>[17]</w:t>
      </w:r>
      <w:r w:rsidR="00297968">
        <w:fldChar w:fldCharType="end"/>
      </w:r>
      <w:r w:rsidR="00984229">
        <w:t>.</w:t>
      </w:r>
      <w:r w:rsidR="00C4126F">
        <w:t xml:space="preserve"> </w:t>
      </w:r>
    </w:p>
    <w:p w14:paraId="3CF526B1" w14:textId="76EE4C09" w:rsidR="001042A8" w:rsidRDefault="001042A8" w:rsidP="0071163F">
      <w:pPr>
        <w:pStyle w:val="3Nadpis"/>
      </w:pPr>
      <w:bookmarkStart w:id="31" w:name="_Toc103606534"/>
      <w:r>
        <w:t>Vedenie zdravotnej dokumentácie</w:t>
      </w:r>
      <w:bookmarkEnd w:id="31"/>
    </w:p>
    <w:p w14:paraId="13818BD7" w14:textId="40291102" w:rsidR="00313222" w:rsidRDefault="00594A1A" w:rsidP="00B25EE1">
      <w:pPr>
        <w:ind w:firstLine="360"/>
        <w:jc w:val="both"/>
      </w:pPr>
      <w:r>
        <w:t xml:space="preserve">Súčasťou poskytovania zdravotnej starostlivosti je vedenie zdravotnej dokumentácie. </w:t>
      </w:r>
      <w:r w:rsidR="002B1F84">
        <w:t>Sestra vedie zdravotnú dokumentáciu</w:t>
      </w:r>
      <w:r w:rsidR="000E4988">
        <w:t xml:space="preserve"> hospitalizovaného</w:t>
      </w:r>
      <w:r w:rsidR="002B1F84">
        <w:t xml:space="preserve"> pacienta.</w:t>
      </w:r>
      <w:r w:rsidR="00BC7575">
        <w:t xml:space="preserve"> </w:t>
      </w:r>
      <w:r w:rsidR="002B1F84">
        <w:t xml:space="preserve">Zdravotná dokumentácia je súhrn osobných údajov </w:t>
      </w:r>
      <w:r w:rsidR="00BC582B">
        <w:t xml:space="preserve">osoby, ktorej je poskytovaná zdravotná starostlivosť. Ide teda o údaje ako meno, priezvisko, rodné </w:t>
      </w:r>
      <w:r w:rsidR="000E4988">
        <w:t>číslo, dátum narodenia, adresa, telefónne číslo</w:t>
      </w:r>
      <w:r w:rsidR="00DF4B12">
        <w:t>, aktuálny zdravotný stav pacienta</w:t>
      </w:r>
      <w:r w:rsidR="000E4988">
        <w:t xml:space="preserve"> a zdravotné údaje, ktoré boli zistené od pacienta či samotným poskytovaním zdravotnej starostlivosti</w:t>
      </w:r>
      <w:r w:rsidR="00DF4B12">
        <w:t>,</w:t>
      </w:r>
      <w:r w:rsidR="000E4988">
        <w:t xml:space="preserve"> vrátane podaných liekov</w:t>
      </w:r>
      <w:r w:rsidR="00DF4B12">
        <w:t xml:space="preserve"> </w:t>
      </w:r>
      <w:r w:rsidR="000E4988">
        <w:t>a vykonaných lekárskych vyšetren</w:t>
      </w:r>
      <w:r w:rsidR="00E73565">
        <w:t>í</w:t>
      </w:r>
      <w:r w:rsidR="00DF4B12">
        <w:t xml:space="preserve"> a výsledkoch z týchto vyšetrení</w:t>
      </w:r>
      <w:r w:rsidR="000E4988">
        <w:t>.</w:t>
      </w:r>
      <w:r w:rsidR="00DF4B12">
        <w:t xml:space="preserve"> </w:t>
      </w:r>
      <w:r w:rsidR="000E4988">
        <w:t xml:space="preserve">Táto dokumentácia sa vedie </w:t>
      </w:r>
      <w:r w:rsidR="006D19F2">
        <w:t>v písomnej alebo v elektronickej forme</w:t>
      </w:r>
      <w:r w:rsidR="00297968">
        <w:t xml:space="preserve"> </w:t>
      </w:r>
      <w:r w:rsidR="00297968">
        <w:fldChar w:fldCharType="begin"/>
      </w:r>
      <w:r w:rsidR="00297968">
        <w:instrText xml:space="preserve"> REF _Ref99919330 \r \h </w:instrText>
      </w:r>
      <w:r w:rsidR="00297968">
        <w:fldChar w:fldCharType="separate"/>
      </w:r>
      <w:r w:rsidR="00297968">
        <w:t>[18]</w:t>
      </w:r>
      <w:r w:rsidR="00297968">
        <w:fldChar w:fldCharType="end"/>
      </w:r>
      <w:r>
        <w:t>.</w:t>
      </w:r>
      <w:r w:rsidR="006D19F2">
        <w:t xml:space="preserve"> </w:t>
      </w:r>
      <w:r w:rsidR="009A4021">
        <w:t>Väčšina zdravotníckych zari</w:t>
      </w:r>
      <w:r w:rsidR="00E15FE2">
        <w:t>a</w:t>
      </w:r>
      <w:r w:rsidR="009A4021">
        <w:t>dení v </w:t>
      </w:r>
      <w:r w:rsidR="00EB0257">
        <w:t xml:space="preserve"> </w:t>
      </w:r>
      <w:r w:rsidR="00D03F39">
        <w:t>súčasnosti využíva elektronickú formu stále viac a snažia sa o</w:t>
      </w:r>
      <w:r w:rsidR="00EB0257">
        <w:t xml:space="preserve"> redukciu vedenia písomnej formy zdravotnej dokumentácie. Elektronická forma je vytváraná sestrou, ktorá vkladá údaje o pacientovi do </w:t>
      </w:r>
      <w:r w:rsidR="00AE5C21">
        <w:t xml:space="preserve">databázy v počítači. </w:t>
      </w:r>
      <w:r w:rsidR="00995BFE">
        <w:t>Dôležité je, aby novovytvorený digitálny záznam bol zhodný s predchádzajúcim písomným</w:t>
      </w:r>
      <w:r w:rsidR="00297968">
        <w:t xml:space="preserve"> </w:t>
      </w:r>
      <w:r w:rsidR="00297968">
        <w:fldChar w:fldCharType="begin"/>
      </w:r>
      <w:r w:rsidR="00297968">
        <w:instrText xml:space="preserve"> REF _Ref99919341 \r \h </w:instrText>
      </w:r>
      <w:r w:rsidR="00297968">
        <w:fldChar w:fldCharType="separate"/>
      </w:r>
      <w:r w:rsidR="00297968">
        <w:t>[19]</w:t>
      </w:r>
      <w:r w:rsidR="00297968">
        <w:fldChar w:fldCharType="end"/>
      </w:r>
      <w:r w:rsidR="00995BFE">
        <w:t>.</w:t>
      </w:r>
      <w:r w:rsidR="00D1048C">
        <w:t xml:space="preserve"> </w:t>
      </w:r>
    </w:p>
    <w:p w14:paraId="5459ACC6" w14:textId="7FEFEA8C" w:rsidR="001B7279" w:rsidRDefault="0084736A" w:rsidP="001B7279">
      <w:pPr>
        <w:pStyle w:val="2Nadpis"/>
      </w:pPr>
      <w:bookmarkStart w:id="32" w:name="_Toc103606535"/>
      <w:r>
        <w:t>Existujúce aplikácie pre vizitu</w:t>
      </w:r>
      <w:bookmarkEnd w:id="32"/>
    </w:p>
    <w:p w14:paraId="6FB39833" w14:textId="6F5DEA9E" w:rsidR="00307505" w:rsidRDefault="007441E2" w:rsidP="00307505">
      <w:pPr>
        <w:jc w:val="both"/>
      </w:pPr>
      <w:r>
        <w:tab/>
      </w:r>
      <w:r w:rsidR="001A7875">
        <w:t xml:space="preserve">V súčasnosti Google ponúka </w:t>
      </w:r>
      <w:r w:rsidR="00BB181F">
        <w:t xml:space="preserve">veľa rôznych </w:t>
      </w:r>
      <w:r w:rsidR="001A7875">
        <w:t>aplikácií pre systémovú platformu Android, ktoré s</w:t>
      </w:r>
      <w:r w:rsidR="00383930">
        <w:t>ú lekárskeho charakteru.</w:t>
      </w:r>
      <w:r w:rsidR="004B3EA5">
        <w:t xml:space="preserve"> </w:t>
      </w:r>
      <w:r w:rsidR="00BB181F">
        <w:t>Medzi nimi nájdeme množstvo takých</w:t>
      </w:r>
      <w:r>
        <w:t>, ktoré slúžia na zaznamenávanie meraní. Väčšina z nich je zameraná na jedno konkrétne meranie, ako napríklad</w:t>
      </w:r>
      <w:r w:rsidR="008E3E26">
        <w:t xml:space="preserve"> len na</w:t>
      </w:r>
      <w:r>
        <w:t xml:space="preserve"> meranie krvného tlaku</w:t>
      </w:r>
      <w:r w:rsidR="00AE3BAA">
        <w:t xml:space="preserve">, </w:t>
      </w:r>
      <w:r w:rsidR="00BB6FE8">
        <w:t>teploty</w:t>
      </w:r>
      <w:r w:rsidR="00AE3BAA">
        <w:t xml:space="preserve"> či glukózy v krvi</w:t>
      </w:r>
      <w:r w:rsidR="00BB6FE8">
        <w:t xml:space="preserve">. Takéto aplikácie vám pomôžu </w:t>
      </w:r>
      <w:r w:rsidR="000428E5">
        <w:t xml:space="preserve">okrem zaznamenávania hodnôt </w:t>
      </w:r>
      <w:r w:rsidR="00235FC7">
        <w:t>do denníka sl</w:t>
      </w:r>
      <w:r w:rsidR="000428E5">
        <w:t xml:space="preserve">edovovať históriu </w:t>
      </w:r>
      <w:r w:rsidR="00235FC7">
        <w:t xml:space="preserve">týchto </w:t>
      </w:r>
      <w:r w:rsidR="000428E5">
        <w:t>meraní, zobrazovať grafy</w:t>
      </w:r>
      <w:r w:rsidR="00DD1B04">
        <w:t xml:space="preserve"> a</w:t>
      </w:r>
      <w:r w:rsidR="00AE3BAA">
        <w:t xml:space="preserve"> diagramy</w:t>
      </w:r>
      <w:r w:rsidR="000428E5">
        <w:t xml:space="preserve">. </w:t>
      </w:r>
      <w:r w:rsidR="00DD1B04">
        <w:t>Lepšie z nich majú viacero zaujímavých funkcií ako exportovanie údajov ako CSV súbor a </w:t>
      </w:r>
      <w:r w:rsidR="00085807">
        <w:t>u</w:t>
      </w:r>
      <w:r w:rsidR="00DD1B04">
        <w:t>pozornenie pomocou notifik</w:t>
      </w:r>
      <w:r w:rsidR="00085807">
        <w:t>á</w:t>
      </w:r>
      <w:r w:rsidR="00DD1B04">
        <w:t xml:space="preserve">cie na vynechané meranie. </w:t>
      </w:r>
      <w:r w:rsidR="00BB181F">
        <w:t>Niektoré</w:t>
      </w:r>
      <w:r w:rsidR="009C075D">
        <w:t xml:space="preserve"> z týchto</w:t>
      </w:r>
      <w:r w:rsidR="000428E5">
        <w:t xml:space="preserve"> aplikácií po zaznamenaní</w:t>
      </w:r>
      <w:r w:rsidR="009C075D">
        <w:t xml:space="preserve"> nameranej</w:t>
      </w:r>
      <w:r w:rsidR="000428E5">
        <w:t xml:space="preserve"> </w:t>
      </w:r>
      <w:r w:rsidR="00E05790">
        <w:t>hodnoty</w:t>
      </w:r>
      <w:r w:rsidR="004B3EA5">
        <w:t>,</w:t>
      </w:r>
      <w:r w:rsidR="00E05790">
        <w:t xml:space="preserve"> vyhodnot</w:t>
      </w:r>
      <w:r w:rsidR="003215F4">
        <w:t>ia</w:t>
      </w:r>
      <w:r w:rsidR="00E05790">
        <w:t xml:space="preserve"> zadan</w:t>
      </w:r>
      <w:r w:rsidR="009C075D">
        <w:t xml:space="preserve">ú hodnotu </w:t>
      </w:r>
      <w:r w:rsidR="00E05790">
        <w:t>a upozorn</w:t>
      </w:r>
      <w:r w:rsidR="003215F4">
        <w:t>ia</w:t>
      </w:r>
      <w:r w:rsidR="00E05790">
        <w:t xml:space="preserve"> používateľa na prípadné odchýlky od normálu. Potom tu je skupina aplikácií, ktoré sú vytvorené priamo výrobcami meracích prístrojov</w:t>
      </w:r>
      <w:r w:rsidR="00AE3BAA">
        <w:t xml:space="preserve">, </w:t>
      </w:r>
      <w:r w:rsidR="00085807">
        <w:t>ktoré</w:t>
      </w:r>
      <w:r w:rsidR="00AE3BAA">
        <w:t xml:space="preserve"> sľubujú ľahkú </w:t>
      </w:r>
      <w:r w:rsidR="00AE3BAA" w:rsidRPr="0045067B">
        <w:t>komunikáciu aplikácie s ich zariadením</w:t>
      </w:r>
      <w:r w:rsidR="003215F4" w:rsidRPr="0045067B">
        <w:t>, no o</w:t>
      </w:r>
      <w:r w:rsidR="00085807" w:rsidRPr="0045067B">
        <w:t>krem toho však majú rovnaké funkcie ako vyššie</w:t>
      </w:r>
      <w:r w:rsidR="00085807">
        <w:t xml:space="preserve"> spomenuté aplikácie</w:t>
      </w:r>
      <w:r w:rsidR="009C075D">
        <w:t xml:space="preserve">. Funkcionálne </w:t>
      </w:r>
      <w:r w:rsidR="00AE3BAA">
        <w:t>však</w:t>
      </w:r>
      <w:r w:rsidR="009C075D">
        <w:t xml:space="preserve"> </w:t>
      </w:r>
      <w:r w:rsidR="00235FC7">
        <w:t xml:space="preserve">nie vždy </w:t>
      </w:r>
      <w:r w:rsidR="009C075D">
        <w:t>spĺňajú to čo sľubuj</w:t>
      </w:r>
      <w:r w:rsidR="00BB181F">
        <w:t>ú</w:t>
      </w:r>
      <w:r w:rsidR="009C075D">
        <w:t xml:space="preserve">, </w:t>
      </w:r>
      <w:r w:rsidR="00BB181F">
        <w:t>čo môžeme vidieť</w:t>
      </w:r>
      <w:r w:rsidR="00E756EB">
        <w:t xml:space="preserve"> aj</w:t>
      </w:r>
      <w:r w:rsidR="00BB181F">
        <w:t xml:space="preserve"> na </w:t>
      </w:r>
      <w:r w:rsidR="0045067B">
        <w:t>veľkom</w:t>
      </w:r>
      <w:r w:rsidR="00BB181F">
        <w:t xml:space="preserve"> množstve </w:t>
      </w:r>
      <w:r w:rsidR="00AE3BAA">
        <w:t>negatívnych hodnotení a recenzií.</w:t>
      </w:r>
      <w:r w:rsidR="00483A3F">
        <w:t xml:space="preserve"> </w:t>
      </w:r>
      <w:r w:rsidR="009135DA">
        <w:t>Aplikáciu, v ktorej by bolo možné zaznamenávať viac</w:t>
      </w:r>
      <w:r w:rsidR="008E3E26">
        <w:t>ero</w:t>
      </w:r>
      <w:r w:rsidR="009135DA">
        <w:t xml:space="preserve"> rôznych meraní, pre väčšie množstvo ľudí </w:t>
      </w:r>
      <w:r w:rsidR="00A66BAC">
        <w:t>sme</w:t>
      </w:r>
      <w:r w:rsidR="009135DA">
        <w:t xml:space="preserve"> našl</w:t>
      </w:r>
      <w:r w:rsidR="00A66BAC">
        <w:t>i</w:t>
      </w:r>
      <w:r w:rsidR="009135DA">
        <w:t xml:space="preserve"> len jednu. Zväčša aplikácie podporovali zápis meraní jednej osobe, nanajvyš dvom</w:t>
      </w:r>
      <w:r w:rsidR="000C6093">
        <w:t>, preto by takéto aplikácie nemohli byť použité na pomoc pri vizite</w:t>
      </w:r>
      <w:r w:rsidR="009135DA">
        <w:t>.</w:t>
      </w:r>
      <w:r w:rsidR="000C6093">
        <w:t xml:space="preserve"> Posledné negatívum, ktoré </w:t>
      </w:r>
      <w:r w:rsidR="00A66BAC">
        <w:t>sme</w:t>
      </w:r>
      <w:r w:rsidR="000C6093">
        <w:t xml:space="preserve"> pri prieskume spozoroval</w:t>
      </w:r>
      <w:r w:rsidR="00A66BAC">
        <w:t>i</w:t>
      </w:r>
      <w:r w:rsidR="000C6093">
        <w:t xml:space="preserve"> bolo, že len málo z nich bolo v slovenskom jazyku</w:t>
      </w:r>
      <w:r w:rsidR="008E3E26">
        <w:t>. Nemôžem očakávať, že všetci ovadajú anglický jazyk, alebo že by ho chceli využívať na dennej báze.</w:t>
      </w:r>
      <w:r w:rsidR="009135DA">
        <w:t xml:space="preserve"> </w:t>
      </w:r>
    </w:p>
    <w:p w14:paraId="74706507" w14:textId="7DF158A7" w:rsidR="009E28F6" w:rsidRDefault="00A66BAC" w:rsidP="00307505">
      <w:pPr>
        <w:ind w:firstLine="708"/>
        <w:jc w:val="both"/>
      </w:pPr>
      <w:r>
        <w:lastRenderedPageBreak/>
        <w:t>Náš</w:t>
      </w:r>
      <w:r w:rsidR="00E756EB">
        <w:t xml:space="preserve"> prieskum existujúcich aplikácii </w:t>
      </w:r>
      <w:r>
        <w:t>sme</w:t>
      </w:r>
      <w:r w:rsidR="00E756EB">
        <w:t xml:space="preserve"> vykon</w:t>
      </w:r>
      <w:r>
        <w:t>ávali</w:t>
      </w:r>
      <w:r w:rsidR="00235FC7">
        <w:t xml:space="preserve"> v internetovom obchode Google Play, ktorý slúži ako oficiálna aplikačná databáza pre operačný systém Android. </w:t>
      </w:r>
      <w:r w:rsidR="009E28F6">
        <w:t xml:space="preserve">Ako ukážku </w:t>
      </w:r>
      <w:r>
        <w:t>uvádzame</w:t>
      </w:r>
      <w:r w:rsidR="009E28F6">
        <w:t xml:space="preserve"> </w:t>
      </w:r>
      <w:r w:rsidR="003D1EE2">
        <w:t xml:space="preserve">aplikácie, ktoré </w:t>
      </w:r>
      <w:r>
        <w:t>nás</w:t>
      </w:r>
      <w:r w:rsidR="003D1EE2">
        <w:t xml:space="preserve"> pri vyhľadávaní najviac zaujali.</w:t>
      </w:r>
    </w:p>
    <w:p w14:paraId="7B20F754" w14:textId="13EC2612" w:rsidR="006F0BD0" w:rsidRDefault="006F0BD0" w:rsidP="006F0BD0">
      <w:pPr>
        <w:pStyle w:val="3Nadpis"/>
      </w:pPr>
      <w:bookmarkStart w:id="33" w:name="_Toc103606536"/>
      <w:r>
        <w:t>Mobilná aplikácia</w:t>
      </w:r>
      <w:r w:rsidR="000E5A5D">
        <w:t xml:space="preserve"> Denník krvného tlaku</w:t>
      </w:r>
      <w:bookmarkEnd w:id="33"/>
    </w:p>
    <w:p w14:paraId="70A8A523" w14:textId="4F6D9508" w:rsidR="00634980" w:rsidRDefault="000E5A5D" w:rsidP="00634980">
      <w:pPr>
        <w:ind w:firstLine="708"/>
        <w:jc w:val="both"/>
      </w:pPr>
      <w:r>
        <w:t xml:space="preserve">Mobilná aplikácia Denník krvného tlaku </w:t>
      </w:r>
      <w:r w:rsidR="00297968">
        <w:fldChar w:fldCharType="begin"/>
      </w:r>
      <w:r w:rsidR="00297968">
        <w:instrText xml:space="preserve"> REF _Ref100585500 \r \h </w:instrText>
      </w:r>
      <w:r w:rsidR="00297968">
        <w:fldChar w:fldCharType="separate"/>
      </w:r>
      <w:r w:rsidR="00297968">
        <w:t>[20]</w:t>
      </w:r>
      <w:r w:rsidR="00297968">
        <w:fldChar w:fldCharType="end"/>
      </w:r>
      <w:r>
        <w:t xml:space="preserve"> j</w:t>
      </w:r>
      <w:r w:rsidR="0092125C">
        <w:t>e</w:t>
      </w:r>
      <w:r>
        <w:t xml:space="preserve"> </w:t>
      </w:r>
      <w:r w:rsidR="0092125C">
        <w:t>aplikácia, ktorej funkcionalit</w:t>
      </w:r>
      <w:r w:rsidR="00E77D0A">
        <w:t>y</w:t>
      </w:r>
      <w:r w:rsidR="0092125C">
        <w:t xml:space="preserve"> </w:t>
      </w:r>
      <w:r w:rsidR="00C13752">
        <w:t xml:space="preserve">najmenej spĺňali </w:t>
      </w:r>
      <w:r w:rsidR="00944DF3">
        <w:t>používateľské požiadavky</w:t>
      </w:r>
      <w:r w:rsidR="0092125C">
        <w:t>.</w:t>
      </w:r>
      <w:r w:rsidR="00C13752">
        <w:t xml:space="preserve"> Typ tejto aplikácie sa najčastejšie vyskytoval pri vyhľadávaní medicínskych výrazov či podobných kľúčových slov. I</w:t>
      </w:r>
      <w:r w:rsidR="0092125C">
        <w:t>de o</w:t>
      </w:r>
      <w:r w:rsidR="00767A58">
        <w:t> </w:t>
      </w:r>
      <w:r w:rsidR="0092125C">
        <w:t>jednoduchú</w:t>
      </w:r>
      <w:r w:rsidR="00767A58">
        <w:t xml:space="preserve"> a efektívnu</w:t>
      </w:r>
      <w:r w:rsidR="0092125C">
        <w:t xml:space="preserve"> aplikáciu pre zaznamenávanie </w:t>
      </w:r>
      <w:r w:rsidR="00E77D0A">
        <w:t xml:space="preserve">jedného typu merania pre jednu osobu. V tomto prípade ide o krvný tlak. Ako </w:t>
      </w:r>
      <w:r w:rsidR="00A66BAC">
        <w:t>už bolo spomenuté</w:t>
      </w:r>
      <w:r w:rsidR="00E77D0A">
        <w:t xml:space="preserve">, takýchto aplikácií bolo mnoho, či už v slovenskom alebo anglickom jazyku. Túto </w:t>
      </w:r>
      <w:r w:rsidR="00A66BAC">
        <w:t>sme</w:t>
      </w:r>
      <w:r w:rsidR="00E77D0A">
        <w:t xml:space="preserve"> na ukážku vybral</w:t>
      </w:r>
      <w:r w:rsidR="00A66BAC">
        <w:t>i</w:t>
      </w:r>
      <w:r w:rsidR="00E77D0A">
        <w:t xml:space="preserve"> práve preto, že bola </w:t>
      </w:r>
      <w:r w:rsidR="006824D3">
        <w:t>preložená do</w:t>
      </w:r>
      <w:r w:rsidR="00E77D0A">
        <w:t> Slovensk</w:t>
      </w:r>
      <w:r w:rsidR="006824D3">
        <w:t>ého</w:t>
      </w:r>
      <w:r w:rsidR="00E77D0A">
        <w:t xml:space="preserve"> jazyk</w:t>
      </w:r>
      <w:r w:rsidR="006824D3">
        <w:t>a</w:t>
      </w:r>
      <w:r w:rsidR="00E77D0A">
        <w:t>.</w:t>
      </w:r>
      <w:r w:rsidR="001E74E3">
        <w:t xml:space="preserve"> Aplikácia už vopred upozorňuje, že krvný tlak nemeria, len je možné do nej zapísať namerané hodnoty. Obsahuje štatistiky s históriou meraní</w:t>
      </w:r>
      <w:r w:rsidR="00CE3A7E">
        <w:t xml:space="preserve"> aj vo forme grafu. </w:t>
      </w:r>
      <w:r w:rsidR="005235CE">
        <w:t xml:space="preserve">V tomto prípade nie je možné prepojenie prístroja s aplikáciou. </w:t>
      </w:r>
      <w:r w:rsidR="00CE3A7E">
        <w:t xml:space="preserve">I keď aplikácia sľubuje upozornenie </w:t>
      </w:r>
      <w:r w:rsidR="00A462DC">
        <w:t xml:space="preserve">na hypertenziu či iné odklony od normálu, neberie do úvahy hodnoty </w:t>
      </w:r>
      <w:r w:rsidR="00767A58">
        <w:t>pulzu, a teda aj ak by bol zadaný vysoký krvný pulz, aplikácia to nevyhodnotí ako riziko.</w:t>
      </w:r>
    </w:p>
    <w:p w14:paraId="02C54AD8" w14:textId="35D65B51" w:rsidR="001624C0" w:rsidRDefault="00634980" w:rsidP="00F77F90">
      <w:pPr>
        <w:ind w:firstLine="708"/>
        <w:jc w:val="center"/>
        <w:rPr>
          <w:noProof/>
        </w:rPr>
      </w:pPr>
      <w:r>
        <w:rPr>
          <w:noProof/>
        </w:rPr>
        <w:drawing>
          <wp:inline distT="0" distB="0" distL="0" distR="0" wp14:anchorId="696F64AD" wp14:editId="14C4C708">
            <wp:extent cx="2055600" cy="4319752"/>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5600" cy="4319752"/>
                    </a:xfrm>
                    <a:prstGeom prst="rect">
                      <a:avLst/>
                    </a:prstGeom>
                    <a:noFill/>
                    <a:ln>
                      <a:noFill/>
                    </a:ln>
                  </pic:spPr>
                </pic:pic>
              </a:graphicData>
            </a:graphic>
          </wp:inline>
        </w:drawing>
      </w:r>
      <w:r w:rsidR="009146C9">
        <w:rPr>
          <w:noProof/>
        </w:rPr>
        <w:drawing>
          <wp:inline distT="0" distB="0" distL="0" distR="0" wp14:anchorId="239D93BD" wp14:editId="1AD58F0F">
            <wp:extent cx="2055600" cy="431975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5600" cy="4319753"/>
                    </a:xfrm>
                    <a:prstGeom prst="rect">
                      <a:avLst/>
                    </a:prstGeom>
                    <a:noFill/>
                    <a:ln>
                      <a:noFill/>
                    </a:ln>
                  </pic:spPr>
                </pic:pic>
              </a:graphicData>
            </a:graphic>
          </wp:inline>
        </w:drawing>
      </w:r>
    </w:p>
    <w:p w14:paraId="4F3A1C31" w14:textId="77777777" w:rsidR="001624C0" w:rsidRDefault="001624C0" w:rsidP="00514AEB">
      <w:pPr>
        <w:ind w:firstLine="708"/>
        <w:jc w:val="both"/>
      </w:pPr>
    </w:p>
    <w:p w14:paraId="4D9CDDAD" w14:textId="6E5B99BE" w:rsidR="00470260" w:rsidRDefault="00470260" w:rsidP="00277F2D">
      <w:pPr>
        <w:pStyle w:val="3Nadpis"/>
        <w:jc w:val="both"/>
      </w:pPr>
      <w:bookmarkStart w:id="34" w:name="_Toc103606537"/>
      <w:r>
        <w:lastRenderedPageBreak/>
        <w:t>Mobilná aplikácia Medical records</w:t>
      </w:r>
      <w:bookmarkEnd w:id="34"/>
    </w:p>
    <w:p w14:paraId="2F1EA5F8" w14:textId="4F546348" w:rsidR="00D41610" w:rsidRDefault="00470260" w:rsidP="00D41610">
      <w:pPr>
        <w:ind w:firstLine="708"/>
        <w:jc w:val="both"/>
      </w:pPr>
      <w:r>
        <w:t xml:space="preserve">Medical records </w:t>
      </w:r>
      <w:r w:rsidR="00297968">
        <w:fldChar w:fldCharType="begin"/>
      </w:r>
      <w:r w:rsidR="00297968">
        <w:instrText xml:space="preserve"> REF _Ref100585538 \r \h </w:instrText>
      </w:r>
      <w:r w:rsidR="00297968">
        <w:fldChar w:fldCharType="separate"/>
      </w:r>
      <w:r w:rsidR="00297968">
        <w:t>[21]</w:t>
      </w:r>
      <w:r w:rsidR="00297968">
        <w:fldChar w:fldCharType="end"/>
      </w:r>
      <w:r w:rsidR="002219FC">
        <w:t xml:space="preserve"> </w:t>
      </w:r>
      <w:r>
        <w:t>je</w:t>
      </w:r>
      <w:r w:rsidR="00E77D0A">
        <w:t xml:space="preserve"> mobilná</w:t>
      </w:r>
      <w:r>
        <w:t xml:space="preserve"> aplikácia</w:t>
      </w:r>
      <w:r w:rsidR="006F0BD0">
        <w:t xml:space="preserve">, ktorej funkcionality sa </w:t>
      </w:r>
      <w:r w:rsidR="00944DF3">
        <w:t>viac priblížili považovanému využitiu</w:t>
      </w:r>
      <w:r w:rsidR="006F0BD0">
        <w:t>.</w:t>
      </w:r>
      <w:r w:rsidR="00484002">
        <w:t xml:space="preserve"> </w:t>
      </w:r>
      <w:r w:rsidR="009E28F6">
        <w:t>Medzi výhody oproti predchádzajúcej aplikáci</w:t>
      </w:r>
      <w:r w:rsidR="006824D3">
        <w:t>í</w:t>
      </w:r>
      <w:r w:rsidR="009E28F6">
        <w:t xml:space="preserve"> patrí určite zaznamenávanie rozličných meraní, historiu návštev lekárov, výsledky testov alebo diagnózy chorôb. Celkovo vieme viesť osobné informácie o našom zdraví na jednom mieste. </w:t>
      </w:r>
      <w:r w:rsidR="0092125C">
        <w:t>V</w:t>
      </w:r>
      <w:r w:rsidR="006F0BD0">
        <w:t> </w:t>
      </w:r>
      <w:r w:rsidR="0092125C">
        <w:t>prípade</w:t>
      </w:r>
      <w:r w:rsidR="006F0BD0">
        <w:t>,</w:t>
      </w:r>
      <w:r w:rsidR="0092125C">
        <w:t xml:space="preserve"> ak má používateľ pravidelne užívať lieky, aplikácia mu môže túto povinnosť pripomínať. Taktiež je možné sledovať kalendár udalostí, ktorý je veľmi pekne dizajnovo spracovaný.</w:t>
      </w:r>
      <w:r w:rsidR="006F0BD0">
        <w:t xml:space="preserve"> Čo sa týka využitia, nebolo by ju možné použiť na zaznamenávanie meraní pacientov</w:t>
      </w:r>
      <w:r w:rsidR="006824D3">
        <w:t>, a teda ani rozdeliť skupiny ľudí na oddelenia</w:t>
      </w:r>
      <w:r w:rsidR="006F0BD0">
        <w:t xml:space="preserve">, </w:t>
      </w:r>
      <w:r w:rsidR="006824D3">
        <w:t xml:space="preserve">preto </w:t>
      </w:r>
      <w:r w:rsidR="006F0BD0">
        <w:t xml:space="preserve">nespĺňa </w:t>
      </w:r>
      <w:r w:rsidR="00A66BAC">
        <w:t>naše</w:t>
      </w:r>
      <w:r w:rsidR="006F0BD0">
        <w:t xml:space="preserve"> zadanie</w:t>
      </w:r>
      <w:r w:rsidR="006824D3">
        <w:t>. J</w:t>
      </w:r>
      <w:r w:rsidR="006F0BD0">
        <w:t>e možné okrem svojho profilu, viesť profil aj rodinnému príslušníkovi, čo môže napríklad matka s dieťaťom považovať za užitočné.</w:t>
      </w:r>
      <w:r w:rsidR="00D469D9">
        <w:t xml:space="preserve"> </w:t>
      </w:r>
      <w:r w:rsidR="006908A5">
        <w:t xml:space="preserve">Za nevýhodu </w:t>
      </w:r>
      <w:r w:rsidR="00A66BAC">
        <w:t>môžeme považovať</w:t>
      </w:r>
      <w:r w:rsidR="003E61FE">
        <w:t xml:space="preserve"> aj to, že nepodporuje slovenský</w:t>
      </w:r>
      <w:r w:rsidR="006908A5">
        <w:t xml:space="preserve"> jazyk</w:t>
      </w:r>
      <w:r w:rsidR="00295298">
        <w:t>.</w:t>
      </w:r>
      <w:r w:rsidR="006908A5">
        <w:t xml:space="preserve"> </w:t>
      </w:r>
    </w:p>
    <w:p w14:paraId="57A50445" w14:textId="021C1C72" w:rsidR="001624C0" w:rsidRDefault="00366FBA" w:rsidP="00F77F90">
      <w:pPr>
        <w:ind w:firstLine="708"/>
        <w:jc w:val="center"/>
      </w:pPr>
      <w:r>
        <w:rPr>
          <w:noProof/>
        </w:rPr>
        <w:drawing>
          <wp:inline distT="0" distB="0" distL="0" distR="0" wp14:anchorId="093C5CB7" wp14:editId="096FD088">
            <wp:extent cx="2055600" cy="365817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5600" cy="3658174"/>
                    </a:xfrm>
                    <a:prstGeom prst="rect">
                      <a:avLst/>
                    </a:prstGeom>
                    <a:noFill/>
                    <a:ln>
                      <a:noFill/>
                    </a:ln>
                  </pic:spPr>
                </pic:pic>
              </a:graphicData>
            </a:graphic>
          </wp:inline>
        </w:drawing>
      </w:r>
      <w:r>
        <w:rPr>
          <w:noProof/>
        </w:rPr>
        <w:drawing>
          <wp:inline distT="0" distB="0" distL="0" distR="0" wp14:anchorId="42BE7D7E" wp14:editId="666919CF">
            <wp:extent cx="2055600" cy="36581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5600" cy="3658175"/>
                    </a:xfrm>
                    <a:prstGeom prst="rect">
                      <a:avLst/>
                    </a:prstGeom>
                    <a:noFill/>
                    <a:ln>
                      <a:noFill/>
                    </a:ln>
                  </pic:spPr>
                </pic:pic>
              </a:graphicData>
            </a:graphic>
          </wp:inline>
        </w:drawing>
      </w:r>
    </w:p>
    <w:p w14:paraId="5BB24E2B" w14:textId="77777777" w:rsidR="00366FBA" w:rsidRDefault="00366FBA" w:rsidP="00522D0A">
      <w:pPr>
        <w:ind w:firstLine="708"/>
        <w:jc w:val="both"/>
      </w:pPr>
    </w:p>
    <w:p w14:paraId="5E936713" w14:textId="68A6B970" w:rsidR="007441E2" w:rsidRDefault="007441E2" w:rsidP="00277F2D">
      <w:pPr>
        <w:pStyle w:val="3Nadpis"/>
        <w:jc w:val="both"/>
      </w:pPr>
      <w:bookmarkStart w:id="35" w:name="_Toc103606538"/>
      <w:r>
        <w:t>Mobilná aplikácia Medical Records Clinic</w:t>
      </w:r>
      <w:r w:rsidR="00470260">
        <w:t xml:space="preserve"> app</w:t>
      </w:r>
      <w:bookmarkEnd w:id="35"/>
    </w:p>
    <w:p w14:paraId="2E768EB0" w14:textId="7C179AB5" w:rsidR="00DE4DA5" w:rsidRDefault="008E3E26" w:rsidP="002219FC">
      <w:pPr>
        <w:ind w:firstLine="357"/>
        <w:jc w:val="both"/>
      </w:pPr>
      <w:r>
        <w:t>Mobilná aplikácia Medical Records Clinik</w:t>
      </w:r>
      <w:r w:rsidR="00470260">
        <w:t xml:space="preserve"> app</w:t>
      </w:r>
      <w:r w:rsidR="0092125C">
        <w:t xml:space="preserve"> </w:t>
      </w:r>
      <w:r w:rsidR="00297968">
        <w:fldChar w:fldCharType="begin"/>
      </w:r>
      <w:r w:rsidR="00297968">
        <w:instrText xml:space="preserve"> REF _Ref100585568 \r \h </w:instrText>
      </w:r>
      <w:r w:rsidR="00297968">
        <w:fldChar w:fldCharType="separate"/>
      </w:r>
      <w:r w:rsidR="00297968">
        <w:t>[22]</w:t>
      </w:r>
      <w:r w:rsidR="00297968">
        <w:fldChar w:fldCharType="end"/>
      </w:r>
      <w:r w:rsidR="002219FC">
        <w:t xml:space="preserve"> </w:t>
      </w:r>
      <w:r>
        <w:t xml:space="preserve">je aplikácia, ktorá </w:t>
      </w:r>
      <w:r w:rsidR="00944DF3">
        <w:t>najviac naplnila používateľské požiadavky</w:t>
      </w:r>
      <w:r w:rsidR="005733FE">
        <w:t xml:space="preserve">. </w:t>
      </w:r>
      <w:r w:rsidR="00D469D9">
        <w:t>Je</w:t>
      </w:r>
      <w:r w:rsidR="00606B51">
        <w:t xml:space="preserve"> v nej</w:t>
      </w:r>
      <w:r w:rsidR="005733FE">
        <w:t xml:space="preserve"> možné pridávať viacero pacientov, vytvoriť im profil s detailnými informáciami, vykonávať zápis pre rôzne merania,</w:t>
      </w:r>
      <w:r w:rsidR="00826069">
        <w:t xml:space="preserve"> či</w:t>
      </w:r>
      <w:r w:rsidR="005733FE">
        <w:t xml:space="preserve"> vytvárať lekárov a následne ich priradiť pri tvorbe záznamu</w:t>
      </w:r>
      <w:r w:rsidR="00826069">
        <w:t xml:space="preserve">. </w:t>
      </w:r>
      <w:r w:rsidR="00D469D9">
        <w:t xml:space="preserve">Funkciu pre </w:t>
      </w:r>
      <w:r w:rsidR="001636D9">
        <w:t>sledova</w:t>
      </w:r>
      <w:r w:rsidR="00D469D9">
        <w:t>nie</w:t>
      </w:r>
      <w:r w:rsidR="001636D9">
        <w:t xml:space="preserve"> históri</w:t>
      </w:r>
      <w:r w:rsidR="00D469D9">
        <w:t>e</w:t>
      </w:r>
      <w:r w:rsidR="001636D9">
        <w:t xml:space="preserve"> záznamov a vidieť ich aj vo forme grafu</w:t>
      </w:r>
      <w:r w:rsidR="00D469D9">
        <w:t xml:space="preserve"> beriem</w:t>
      </w:r>
      <w:r w:rsidR="008C4063">
        <w:t>e</w:t>
      </w:r>
      <w:r w:rsidR="00D469D9">
        <w:t xml:space="preserve"> už ako samozrejmosť</w:t>
      </w:r>
      <w:r w:rsidR="001636D9">
        <w:t xml:space="preserve">. </w:t>
      </w:r>
      <w:r w:rsidR="00826069">
        <w:t xml:space="preserve">V aplikácii je možné </w:t>
      </w:r>
      <w:r w:rsidR="005733FE">
        <w:t>zapísať</w:t>
      </w:r>
      <w:r w:rsidR="008C4063">
        <w:t xml:space="preserve"> aj</w:t>
      </w:r>
      <w:r w:rsidR="005733FE">
        <w:t xml:space="preserve"> o akú nemocnicu ide</w:t>
      </w:r>
      <w:r w:rsidR="00826069">
        <w:t>, no z </w:t>
      </w:r>
      <w:r w:rsidR="008C4063">
        <w:t>nášho</w:t>
      </w:r>
      <w:r w:rsidR="00826069">
        <w:t xml:space="preserve"> pohľadu to nemalo veľký význam, pretože nebolo možné tejto nemocnici detailne priradiť oddelenia či </w:t>
      </w:r>
      <w:r w:rsidR="00826069">
        <w:lastRenderedPageBreak/>
        <w:t xml:space="preserve">pacientov. Ak </w:t>
      </w:r>
      <w:r w:rsidR="008C4063">
        <w:t>sme</w:t>
      </w:r>
      <w:r w:rsidR="00826069">
        <w:t xml:space="preserve"> napríklad vytvoril</w:t>
      </w:r>
      <w:r w:rsidR="008C4063">
        <w:t>i</w:t>
      </w:r>
      <w:r w:rsidR="00826069">
        <w:t xml:space="preserve"> aj dve nemocnice, pri tvorbe pacienta nebolo možné zapísať, ktorej nemocnici by </w:t>
      </w:r>
      <w:r w:rsidR="008C4063">
        <w:t>sme</w:t>
      </w:r>
      <w:r w:rsidR="00826069">
        <w:t xml:space="preserve"> ho chcel</w:t>
      </w:r>
      <w:r w:rsidR="008C4063">
        <w:t>i</w:t>
      </w:r>
      <w:r w:rsidR="00826069">
        <w:t xml:space="preserve"> priradiť. </w:t>
      </w:r>
      <w:r w:rsidR="00C43584">
        <w:t xml:space="preserve">Taktiež nebolo možné delenie účtu kvôli právomociam, a teda z tohto pohľadu pôsobila </w:t>
      </w:r>
      <w:r w:rsidR="00270574">
        <w:t xml:space="preserve">aplikácia </w:t>
      </w:r>
      <w:r w:rsidR="00C43584">
        <w:t>trochu chaoticky.</w:t>
      </w:r>
      <w:r w:rsidR="00270574">
        <w:t xml:space="preserve"> Podľa </w:t>
      </w:r>
      <w:r w:rsidR="00437A8A">
        <w:t>nášho</w:t>
      </w:r>
      <w:r w:rsidR="00270574">
        <w:t xml:space="preserve"> názoru by nemala mať zdravotná sestra možnosť prepísať informácie o nemocnici.</w:t>
      </w:r>
      <w:r w:rsidR="00C43584">
        <w:t xml:space="preserve"> Taktiež </w:t>
      </w:r>
      <w:r w:rsidR="00437A8A">
        <w:t>sme</w:t>
      </w:r>
      <w:r w:rsidR="00C43584">
        <w:t xml:space="preserve"> nenašl</w:t>
      </w:r>
      <w:r w:rsidR="00437A8A">
        <w:t>i</w:t>
      </w:r>
      <w:r w:rsidR="00C43584">
        <w:t xml:space="preserve"> spôsob, ako by bolo možné vidieť pacientov na oddelení na dvoch zariadeniach pri viacerých účtoch.</w:t>
      </w:r>
      <w:r w:rsidR="00270574">
        <w:t xml:space="preserve"> Za jej slabú stránku, i keď nejde o jej funkčnosť, považujem</w:t>
      </w:r>
      <w:r w:rsidR="00437A8A">
        <w:t>e</w:t>
      </w:r>
      <w:r w:rsidR="00270574">
        <w:t xml:space="preserve"> taktiež dizajn.</w:t>
      </w:r>
      <w:r w:rsidR="00C43584">
        <w:t xml:space="preserve"> Posledná prekážka, ktorú by </w:t>
      </w:r>
      <w:r w:rsidR="00437A8A">
        <w:t>sme</w:t>
      </w:r>
      <w:r w:rsidR="00C43584">
        <w:t xml:space="preserve"> chcel</w:t>
      </w:r>
      <w:r w:rsidR="00437A8A">
        <w:t>i</w:t>
      </w:r>
      <w:r w:rsidR="00C43584">
        <w:t xml:space="preserve"> spomenúť je, že aplikácia </w:t>
      </w:r>
      <w:r w:rsidR="0080430B">
        <w:t>je</w:t>
      </w:r>
      <w:r w:rsidR="00C43584">
        <w:t xml:space="preserve"> v anglickom jazyku</w:t>
      </w:r>
      <w:r w:rsidR="00522D0A">
        <w:t>.</w:t>
      </w:r>
    </w:p>
    <w:p w14:paraId="7E56C415" w14:textId="6A0BA354" w:rsidR="001624C0" w:rsidRDefault="001624C0" w:rsidP="00D41610">
      <w:pPr>
        <w:jc w:val="both"/>
      </w:pPr>
    </w:p>
    <w:p w14:paraId="40384211" w14:textId="7E463310" w:rsidR="001624C0" w:rsidRDefault="00366FBA" w:rsidP="00366FBA">
      <w:pPr>
        <w:ind w:firstLine="357"/>
        <w:jc w:val="center"/>
      </w:pPr>
      <w:r>
        <w:rPr>
          <w:noProof/>
        </w:rPr>
        <w:drawing>
          <wp:inline distT="0" distB="0" distL="0" distR="0" wp14:anchorId="09191A44" wp14:editId="5718C49A">
            <wp:extent cx="2055600" cy="411120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5600" cy="4111200"/>
                    </a:xfrm>
                    <a:prstGeom prst="rect">
                      <a:avLst/>
                    </a:prstGeom>
                    <a:noFill/>
                    <a:ln>
                      <a:noFill/>
                    </a:ln>
                  </pic:spPr>
                </pic:pic>
              </a:graphicData>
            </a:graphic>
          </wp:inline>
        </w:drawing>
      </w:r>
      <w:r>
        <w:rPr>
          <w:noProof/>
        </w:rPr>
        <w:drawing>
          <wp:inline distT="0" distB="0" distL="0" distR="0" wp14:anchorId="7A4245A1" wp14:editId="08213DA2">
            <wp:extent cx="2055600" cy="411120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5600" cy="4111200"/>
                    </a:xfrm>
                    <a:prstGeom prst="rect">
                      <a:avLst/>
                    </a:prstGeom>
                    <a:noFill/>
                    <a:ln>
                      <a:noFill/>
                    </a:ln>
                  </pic:spPr>
                </pic:pic>
              </a:graphicData>
            </a:graphic>
          </wp:inline>
        </w:drawing>
      </w:r>
    </w:p>
    <w:p w14:paraId="4BB3A1B0" w14:textId="77777777" w:rsidR="001624C0" w:rsidRDefault="001624C0" w:rsidP="002219FC">
      <w:pPr>
        <w:ind w:firstLine="357"/>
        <w:jc w:val="both"/>
      </w:pPr>
    </w:p>
    <w:p w14:paraId="7DA70763" w14:textId="1977AC44" w:rsidR="008B78F4" w:rsidRDefault="008B78F4" w:rsidP="00277F2D">
      <w:pPr>
        <w:pStyle w:val="3Nadpis"/>
        <w:jc w:val="both"/>
      </w:pPr>
      <w:bookmarkStart w:id="36" w:name="_Toc103606539"/>
      <w:r>
        <w:t>Zhodnotenie kvalít dostupných aplikácií</w:t>
      </w:r>
      <w:bookmarkEnd w:id="36"/>
    </w:p>
    <w:p w14:paraId="6A2FD865" w14:textId="42BF4C6A" w:rsidR="0071163F" w:rsidRDefault="00277F2D" w:rsidP="0071163F">
      <w:pPr>
        <w:ind w:firstLine="357"/>
        <w:jc w:val="both"/>
      </w:pPr>
      <w:r>
        <w:t>Z aplikácií, ktoré</w:t>
      </w:r>
      <w:r w:rsidR="00F5373C">
        <w:t xml:space="preserve"> Google Play ponúka </w:t>
      </w:r>
      <w:r w:rsidR="00437A8A">
        <w:t>sme</w:t>
      </w:r>
      <w:r w:rsidR="00F5373C">
        <w:t xml:space="preserve"> nenašl</w:t>
      </w:r>
      <w:r w:rsidR="00437A8A">
        <w:t>i</w:t>
      </w:r>
      <w:r w:rsidR="00F5373C">
        <w:t xml:space="preserve"> žiadnu, ktorá by spĺňala všetky používateľské požiadavky.</w:t>
      </w:r>
      <w:r>
        <w:t xml:space="preserve"> </w:t>
      </w:r>
      <w:r w:rsidR="009135DA">
        <w:t xml:space="preserve">Pre </w:t>
      </w:r>
      <w:r w:rsidR="00437A8A">
        <w:t>nás</w:t>
      </w:r>
      <w:r w:rsidR="009135DA">
        <w:t xml:space="preserve"> najdôležitejšie však bolo nájsť takú, v ktorej by sa dalo zaznamenávať viacero meraní pre viacero ľudí.</w:t>
      </w:r>
      <w:r w:rsidR="00F5373C">
        <w:t xml:space="preserve"> Túto požiadavku najlepšie spĺňala Medical Records Clinik app, no je potrebné podotknúť, že</w:t>
      </w:r>
      <w:r w:rsidR="009D04EB">
        <w:t xml:space="preserve"> bola v anglickom jazyku a</w:t>
      </w:r>
      <w:r w:rsidR="00F5373C">
        <w:t xml:space="preserve"> mala najhoršiu prehľadnosť a dizajn. V tejto aplikácií</w:t>
      </w:r>
      <w:r w:rsidR="009D04EB">
        <w:t xml:space="preserve"> ale </w:t>
      </w:r>
      <w:r w:rsidR="00F5373C">
        <w:t>vidím</w:t>
      </w:r>
      <w:r w:rsidR="00437A8A">
        <w:t>e</w:t>
      </w:r>
      <w:r w:rsidR="009D04EB">
        <w:t xml:space="preserve"> </w:t>
      </w:r>
      <w:r w:rsidR="00F5373C">
        <w:t xml:space="preserve">najväčší potenciál pre jej využitie v medicínskom zariadení. </w:t>
      </w:r>
    </w:p>
    <w:p w14:paraId="185A276B" w14:textId="26FBEF83" w:rsidR="0071163F" w:rsidRDefault="0071163F" w:rsidP="0071163F">
      <w:pPr>
        <w:pStyle w:val="1Nadpis"/>
      </w:pPr>
      <w:bookmarkStart w:id="37" w:name="_Toc103606540"/>
      <w:r>
        <w:lastRenderedPageBreak/>
        <w:t>Návrh aplikácie eVizita</w:t>
      </w:r>
      <w:bookmarkEnd w:id="37"/>
    </w:p>
    <w:p w14:paraId="27D9F7D6" w14:textId="789D426C" w:rsidR="0071163F" w:rsidRDefault="0071163F" w:rsidP="0071163F">
      <w:pPr>
        <w:pStyle w:val="2Nadpis"/>
      </w:pPr>
      <w:bookmarkStart w:id="38" w:name="_Toc103606541"/>
      <w:r>
        <w:t>Analýza používateľských požiadaviek</w:t>
      </w:r>
      <w:bookmarkEnd w:id="38"/>
    </w:p>
    <w:p w14:paraId="5679B03B" w14:textId="3D890B5F" w:rsidR="00C47ED1" w:rsidRDefault="00C47ED1" w:rsidP="00C47ED1">
      <w:pPr>
        <w:ind w:firstLine="360"/>
        <w:jc w:val="both"/>
      </w:pPr>
      <w:r>
        <w:t>Pred samotnou tvorbou aplikácie je potrebné identifikovať používateľske požiadavky pre aplikáciu. Snažil</w:t>
      </w:r>
      <w:r w:rsidR="001F11A3">
        <w:t>i</w:t>
      </w:r>
      <w:r>
        <w:t xml:space="preserve"> s</w:t>
      </w:r>
      <w:r w:rsidR="001F11A3">
        <w:t>me</w:t>
      </w:r>
      <w:r>
        <w:t xml:space="preserve"> sa určiť, čo má aplikácia presne spĺňať, pre koho bude určená a aké by mala mať funkcie. Pre zistenie týchto požiadaviek s</w:t>
      </w:r>
      <w:r w:rsidR="001F11A3">
        <w:t>me</w:t>
      </w:r>
      <w:r>
        <w:t xml:space="preserve"> využil</w:t>
      </w:r>
      <w:r w:rsidR="001F11A3">
        <w:t>i</w:t>
      </w:r>
      <w:r>
        <w:t xml:space="preserve"> dotazník, ktorý s</w:t>
      </w:r>
      <w:r w:rsidR="001F11A3">
        <w:t>me</w:t>
      </w:r>
      <w:r>
        <w:t xml:space="preserve"> primárne zameral</w:t>
      </w:r>
      <w:r w:rsidR="001F11A3">
        <w:t>i</w:t>
      </w:r>
      <w:r>
        <w:t xml:space="preserve"> na zdravotné sestry, ktoré by </w:t>
      </w:r>
      <w:r w:rsidR="001F11A3">
        <w:t>nám</w:t>
      </w:r>
      <w:r>
        <w:t xml:space="preserve"> mohli bližšie objasniť priebeh a fungovanie vizity. Pýtal</w:t>
      </w:r>
      <w:r w:rsidR="001F11A3">
        <w:t>i</w:t>
      </w:r>
      <w:r>
        <w:t xml:space="preserve"> s</w:t>
      </w:r>
      <w:r w:rsidR="001F11A3">
        <w:t>me</w:t>
      </w:r>
      <w:r>
        <w:t xml:space="preserve"> sa na základné informácie a to aké údaje by mali byť zaznamenané v profile pacienta alebo ako pravidelne sa uskutočňuje vizita a aké merania sa vykonávajú. Z odpovedí s</w:t>
      </w:r>
      <w:r w:rsidR="001F11A3">
        <w:t>me</w:t>
      </w:r>
      <w:r>
        <w:t xml:space="preserve"> identifikoval</w:t>
      </w:r>
      <w:r w:rsidR="001F11A3">
        <w:t>i</w:t>
      </w:r>
      <w:r>
        <w:t xml:space="preserve"> tieto požiadavky:</w:t>
      </w:r>
    </w:p>
    <w:p w14:paraId="156ABDAC" w14:textId="77777777" w:rsidR="00C47ED1" w:rsidRDefault="00C47ED1" w:rsidP="00C47ED1">
      <w:pPr>
        <w:ind w:firstLine="360"/>
        <w:jc w:val="both"/>
      </w:pPr>
      <w:r>
        <w:t>Pacienta na oddelenie prijíma zdravotná sestra. V niektorých prípadoch túto úlohu zastáva lekár, keď sa chce oboznámiť so stavom pacienta. Pri príjmaní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ostrániť.</w:t>
      </w:r>
    </w:p>
    <w:p w14:paraId="3AFB3B16" w14:textId="77777777" w:rsidR="00C47ED1" w:rsidRDefault="00C47ED1" w:rsidP="00C47ED1">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53169F65" w14:textId="77777777" w:rsidR="00C47ED1" w:rsidRDefault="00C47ED1" w:rsidP="00C47ED1">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25EDCED1" w14:textId="77777777" w:rsidR="00C47ED1" w:rsidRDefault="00C47ED1" w:rsidP="00C47ED1">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obsadennosť oddelení. </w:t>
      </w:r>
    </w:p>
    <w:p w14:paraId="440A198D" w14:textId="53B029D3" w:rsidR="00C47ED1" w:rsidRDefault="00C47ED1" w:rsidP="00C47ED1">
      <w:pPr>
        <w:ind w:firstLine="360"/>
        <w:jc w:val="both"/>
      </w:pPr>
      <w:r>
        <w:lastRenderedPageBreak/>
        <w:t>Všetky používateľské požiadavky sú ďalej zhrnuté pomocou stanovenia priorít MoSCoW metódy.</w:t>
      </w:r>
    </w:p>
    <w:tbl>
      <w:tblPr>
        <w:tblStyle w:val="TableGrid"/>
        <w:tblW w:w="8784" w:type="dxa"/>
        <w:tblLook w:val="04A0" w:firstRow="1" w:lastRow="0" w:firstColumn="1" w:lastColumn="0" w:noHBand="0" w:noVBand="1"/>
      </w:tblPr>
      <w:tblGrid>
        <w:gridCol w:w="6799"/>
        <w:gridCol w:w="1985"/>
      </w:tblGrid>
      <w:tr w:rsidR="00C47ED1" w14:paraId="7227E261"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E19E30A" w14:textId="77777777" w:rsidR="00C47ED1" w:rsidRDefault="00C47ED1" w:rsidP="00820AA9">
            <w:pPr>
              <w:spacing w:line="240" w:lineRule="auto"/>
              <w:jc w:val="both"/>
              <w:rPr>
                <w:rFonts w:cstheme="minorHAnsi"/>
              </w:rPr>
            </w:pPr>
            <w:r>
              <w:rPr>
                <w:rFonts w:cstheme="minorHAnsi"/>
              </w:rPr>
              <w:t>Lekári</w:t>
            </w:r>
          </w:p>
        </w:tc>
      </w:tr>
      <w:tr w:rsidR="00C47ED1" w:rsidRPr="00335A64" w14:paraId="4ADBB07F"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7F2484DE" w14:textId="66C58CE1" w:rsidR="00C47ED1" w:rsidRPr="00335A64" w:rsidRDefault="00651647" w:rsidP="00C47ED1">
            <w:pPr>
              <w:pStyle w:val="ListParagraph"/>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370A2C90"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1C5C6A27" w14:textId="77777777" w:rsidR="00C47ED1" w:rsidRPr="00335A64" w:rsidRDefault="00C47ED1" w:rsidP="00C47ED1">
            <w:pPr>
              <w:pStyle w:val="ListParagraph"/>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20612BD8" w14:textId="77777777" w:rsidR="00C47ED1" w:rsidRPr="00335A64" w:rsidRDefault="00C47ED1" w:rsidP="00820AA9">
            <w:pPr>
              <w:spacing w:line="240" w:lineRule="auto"/>
              <w:jc w:val="center"/>
              <w:rPr>
                <w:rFonts w:cstheme="minorHAnsi"/>
              </w:rPr>
            </w:pPr>
            <w:r w:rsidRPr="00335A64">
              <w:rPr>
                <w:rFonts w:cstheme="minorHAnsi"/>
              </w:rPr>
              <w:t>M</w:t>
            </w:r>
          </w:p>
        </w:tc>
      </w:tr>
      <w:tr w:rsidR="00C47ED1" w:rsidRPr="00335A64" w14:paraId="415C1634"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0EC65C"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6DCA989"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0DF1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48CAF22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AB5A"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642BC"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C</w:t>
            </w:r>
          </w:p>
        </w:tc>
      </w:tr>
      <w:tr w:rsidR="00C47ED1" w:rsidRPr="00335A64" w14:paraId="3259FE5E"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78892"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25CE"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W</w:t>
            </w:r>
          </w:p>
        </w:tc>
      </w:tr>
    </w:tbl>
    <w:p w14:paraId="41802E45" w14:textId="4B38897B" w:rsidR="00C47ED1" w:rsidRPr="00335A64" w:rsidRDefault="00C47ED1" w:rsidP="00C47ED1">
      <w:pPr>
        <w:pStyle w:val="Caption"/>
        <w:rPr>
          <w:rFonts w:cstheme="minorHAnsi"/>
          <w:color w:val="FF0000"/>
        </w:rPr>
      </w:pPr>
      <w:bookmarkStart w:id="39" w:name="_Toc103083524"/>
      <w:r>
        <w:t xml:space="preserve">Tab. </w:t>
      </w:r>
      <w:fldSimple w:instr=" SEQ Tab. \* ARABIC ">
        <w:r w:rsidR="00A6257B">
          <w:rPr>
            <w:noProof/>
          </w:rPr>
          <w:t>1</w:t>
        </w:r>
      </w:fldSimple>
      <w:r>
        <w:t xml:space="preserve"> Používateľské požiadavky lekárov</w:t>
      </w:r>
      <w:bookmarkEnd w:id="39"/>
    </w:p>
    <w:tbl>
      <w:tblPr>
        <w:tblStyle w:val="TableGrid"/>
        <w:tblW w:w="8784" w:type="dxa"/>
        <w:tblLook w:val="04A0" w:firstRow="1" w:lastRow="0" w:firstColumn="1" w:lastColumn="0" w:noHBand="0" w:noVBand="1"/>
      </w:tblPr>
      <w:tblGrid>
        <w:gridCol w:w="6799"/>
        <w:gridCol w:w="1985"/>
      </w:tblGrid>
      <w:tr w:rsidR="00C47ED1" w:rsidRPr="00335A64" w14:paraId="45C91EC8"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6D7BE9E6"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Zdravotné sestry</w:t>
            </w:r>
          </w:p>
        </w:tc>
      </w:tr>
      <w:tr w:rsidR="00C47ED1" w:rsidRPr="00335A64" w14:paraId="66E1AB10"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EACCE" w14:textId="489E7D6A" w:rsidR="00C47ED1" w:rsidRPr="00335A64" w:rsidRDefault="00651647"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00C47ED1" w:rsidRPr="00335A64">
              <w:rPr>
                <w:rFonts w:eastAsia="Times New Roman" w:cstheme="minorHAnsi"/>
                <w:color w:val="000000"/>
                <w:lang w:eastAsia="sk-SK"/>
              </w:rPr>
              <w:t xml:space="preserve"> a prehľadný systém</w:t>
            </w:r>
          </w:p>
          <w:p w14:paraId="7B2845FB"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5311A4A5" w14:textId="77777777" w:rsidR="00C47ED1" w:rsidRPr="00335A64" w:rsidRDefault="00C47ED1" w:rsidP="00C47ED1">
            <w:pPr>
              <w:pStyle w:val="ListParagraph"/>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66E62E86" w14:textId="77777777" w:rsidR="00C47ED1" w:rsidRPr="00335A64" w:rsidRDefault="00C47ED1" w:rsidP="00C47ED1">
            <w:pPr>
              <w:pStyle w:val="ListParagraph"/>
              <w:numPr>
                <w:ilvl w:val="0"/>
                <w:numId w:val="22"/>
              </w:numPr>
              <w:shd w:val="clear" w:color="auto" w:fill="FFFFFF" w:themeFill="background1"/>
              <w:spacing w:line="240" w:lineRule="auto"/>
              <w:jc w:val="both"/>
              <w:rPr>
                <w:rFonts w:cstheme="minorHAnsi"/>
              </w:rPr>
            </w:pPr>
            <w:r w:rsidRPr="00335A64">
              <w:rPr>
                <w:rFonts w:cstheme="minorHAnsi"/>
              </w:rPr>
              <w:t>Zapísať údaje z meracých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93A9B1"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0EE15DC9"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C74C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2DC7F831"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6B892ED0" w14:textId="77777777" w:rsidR="00C47ED1" w:rsidRPr="00335A64" w:rsidRDefault="00C47ED1" w:rsidP="00C47ED1">
            <w:pPr>
              <w:pStyle w:val="ListParagraph"/>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5D88D"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S</w:t>
            </w:r>
          </w:p>
        </w:tc>
      </w:tr>
      <w:tr w:rsidR="00C47ED1" w:rsidRPr="00335A64" w14:paraId="0B42A1D7"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A336"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99D3B7D" w14:textId="77777777" w:rsidR="00C47ED1" w:rsidRPr="00335A64" w:rsidRDefault="00C47ED1" w:rsidP="00C47ED1">
            <w:pPr>
              <w:pStyle w:val="ListParagraph"/>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000167"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C</w:t>
            </w:r>
          </w:p>
        </w:tc>
      </w:tr>
    </w:tbl>
    <w:p w14:paraId="16476B48" w14:textId="7AEB547C" w:rsidR="00C47ED1" w:rsidRPr="006954FA" w:rsidRDefault="00C47ED1" w:rsidP="00C47ED1">
      <w:pPr>
        <w:pStyle w:val="Caption"/>
        <w:rPr>
          <w:rFonts w:cstheme="minorHAnsi"/>
          <w:color w:val="FF0000"/>
        </w:rPr>
      </w:pPr>
      <w:bookmarkStart w:id="40" w:name="_Toc103083525"/>
      <w:r>
        <w:t xml:space="preserve">Tab. </w:t>
      </w:r>
      <w:fldSimple w:instr=" SEQ Tab. \* ARABIC ">
        <w:r w:rsidR="00A6257B">
          <w:rPr>
            <w:noProof/>
          </w:rPr>
          <w:t>2</w:t>
        </w:r>
      </w:fldSimple>
      <w:r>
        <w:t xml:space="preserve"> Používateľské požiadavky zdravotných sestier</w:t>
      </w:r>
      <w:bookmarkEnd w:id="40"/>
    </w:p>
    <w:tbl>
      <w:tblPr>
        <w:tblStyle w:val="TableGrid"/>
        <w:tblW w:w="8784" w:type="dxa"/>
        <w:tblLook w:val="04A0" w:firstRow="1" w:lastRow="0" w:firstColumn="1" w:lastColumn="0" w:noHBand="0" w:noVBand="1"/>
      </w:tblPr>
      <w:tblGrid>
        <w:gridCol w:w="6799"/>
        <w:gridCol w:w="1985"/>
      </w:tblGrid>
      <w:tr w:rsidR="00C47ED1" w:rsidRPr="00335A64" w14:paraId="7E2D8EEC" w14:textId="77777777" w:rsidTr="00820AA9">
        <w:tc>
          <w:tcPr>
            <w:tcW w:w="8784" w:type="dxa"/>
            <w:gridSpan w:val="2"/>
            <w:tcBorders>
              <w:top w:val="single" w:sz="4" w:space="0" w:color="auto"/>
              <w:left w:val="single" w:sz="4" w:space="0" w:color="auto"/>
              <w:bottom w:val="single" w:sz="4" w:space="0" w:color="auto"/>
              <w:right w:val="single" w:sz="4" w:space="0" w:color="auto"/>
            </w:tcBorders>
            <w:hideMark/>
          </w:tcPr>
          <w:p w14:paraId="4CEB6925" w14:textId="77777777" w:rsidR="00C47ED1" w:rsidRPr="00335A64" w:rsidRDefault="00C47ED1" w:rsidP="00820AA9">
            <w:pPr>
              <w:shd w:val="clear" w:color="auto" w:fill="FFFFFF" w:themeFill="background1"/>
              <w:spacing w:line="240" w:lineRule="auto"/>
              <w:jc w:val="both"/>
              <w:rPr>
                <w:rFonts w:cstheme="minorHAnsi"/>
              </w:rPr>
            </w:pPr>
            <w:r w:rsidRPr="00335A64">
              <w:rPr>
                <w:rFonts w:cstheme="minorHAnsi"/>
              </w:rPr>
              <w:t>Vedenie nemocnice</w:t>
            </w:r>
          </w:p>
        </w:tc>
      </w:tr>
      <w:tr w:rsidR="00C47ED1" w:rsidRPr="00335A64" w14:paraId="3E19545B"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0F5D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4F72ECA0" w14:textId="77777777" w:rsidR="00C47ED1" w:rsidRPr="00335A64" w:rsidRDefault="00C47ED1" w:rsidP="00C47ED1">
            <w:pPr>
              <w:pStyle w:val="ListParagraph"/>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C9B95" w14:textId="77777777" w:rsidR="00C47ED1" w:rsidRPr="00335A64" w:rsidRDefault="00C47ED1" w:rsidP="00820AA9">
            <w:pPr>
              <w:shd w:val="clear" w:color="auto" w:fill="FFFFFF" w:themeFill="background1"/>
              <w:spacing w:line="240" w:lineRule="auto"/>
              <w:jc w:val="center"/>
              <w:rPr>
                <w:rFonts w:cstheme="minorHAnsi"/>
              </w:rPr>
            </w:pPr>
            <w:r w:rsidRPr="00335A64">
              <w:rPr>
                <w:rFonts w:cstheme="minorHAnsi"/>
              </w:rPr>
              <w:t>M</w:t>
            </w:r>
          </w:p>
        </w:tc>
      </w:tr>
      <w:tr w:rsidR="00C47ED1" w:rsidRPr="00335A64" w14:paraId="66E6030A" w14:textId="77777777" w:rsidTr="00820AA9">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60DDC"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Lekari priradení k oddeleniam</w:t>
            </w:r>
          </w:p>
          <w:p w14:paraId="050E92DB" w14:textId="77777777" w:rsidR="00C47ED1" w:rsidRPr="00335A64" w:rsidRDefault="00C47ED1" w:rsidP="00C47ED1">
            <w:pPr>
              <w:pStyle w:val="ListParagraph"/>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49E9F" w14:textId="77777777" w:rsidR="00C47ED1" w:rsidRPr="00335A64" w:rsidRDefault="00C47ED1" w:rsidP="00820AA9">
            <w:pPr>
              <w:keepNext/>
              <w:shd w:val="clear" w:color="auto" w:fill="FFFFFF" w:themeFill="background1"/>
              <w:spacing w:line="240" w:lineRule="auto"/>
              <w:jc w:val="center"/>
              <w:rPr>
                <w:rFonts w:cstheme="minorHAnsi"/>
              </w:rPr>
            </w:pPr>
            <w:r w:rsidRPr="00335A64">
              <w:rPr>
                <w:rFonts w:cstheme="minorHAnsi"/>
              </w:rPr>
              <w:t>S</w:t>
            </w:r>
          </w:p>
        </w:tc>
      </w:tr>
    </w:tbl>
    <w:p w14:paraId="210F8933" w14:textId="24E69D4B" w:rsidR="00C47ED1" w:rsidRDefault="00C47ED1" w:rsidP="00C47ED1">
      <w:pPr>
        <w:pStyle w:val="Caption"/>
      </w:pPr>
      <w:bookmarkStart w:id="41" w:name="_Toc103083526"/>
      <w:r>
        <w:t xml:space="preserve">Tab. </w:t>
      </w:r>
      <w:fldSimple w:instr=" SEQ Tab. \* ARABIC ">
        <w:r w:rsidR="00A6257B">
          <w:rPr>
            <w:noProof/>
          </w:rPr>
          <w:t>3</w:t>
        </w:r>
      </w:fldSimple>
      <w:r>
        <w:t xml:space="preserve"> Používateľské požiadavky vedenia nemocnice</w:t>
      </w:r>
      <w:bookmarkEnd w:id="41"/>
    </w:p>
    <w:p w14:paraId="6C0F38F3" w14:textId="77777777" w:rsidR="00C47ED1" w:rsidRDefault="00C47ED1" w:rsidP="00C47ED1">
      <w:pPr>
        <w:ind w:firstLine="360"/>
        <w:jc w:val="both"/>
      </w:pPr>
      <w:r>
        <w:t>•</w:t>
      </w:r>
      <w:r>
        <w:tab/>
        <w:t>(M) – Must have: dôležité požiadavky, ktoré sú základom fungovania výsledného informačného systému.</w:t>
      </w:r>
    </w:p>
    <w:p w14:paraId="1F08B0CD" w14:textId="77777777" w:rsidR="00C47ED1" w:rsidRDefault="00C47ED1" w:rsidP="00C47ED1">
      <w:pPr>
        <w:ind w:firstLine="360"/>
        <w:jc w:val="both"/>
      </w:pPr>
      <w:r>
        <w:t>•</w:t>
      </w:r>
      <w:r>
        <w:tab/>
        <w:t>(S) – Should have: dôležité požiadavky, ale nie nevyhnutné pre fungovanie systému, je možné ich zanedbať.</w:t>
      </w:r>
    </w:p>
    <w:p w14:paraId="2B7358F4" w14:textId="77777777" w:rsidR="00C47ED1" w:rsidRDefault="00C47ED1" w:rsidP="00C47ED1">
      <w:pPr>
        <w:ind w:firstLine="360"/>
        <w:jc w:val="both"/>
      </w:pPr>
      <w:r>
        <w:t>•</w:t>
      </w:r>
      <w:r>
        <w:tab/>
        <w:t>(C)  – Could have: požiadavky, ktoré sú zaujímavé pre používateľov ale nemajú požadovanú dôležitosť. Špecifikujú a implementujú sa len v takom prípade, keď je voľný čas a dostupné potrebné zdroje.</w:t>
      </w:r>
    </w:p>
    <w:p w14:paraId="03285020" w14:textId="41FB9A15" w:rsidR="007965A8" w:rsidRDefault="00C47ED1" w:rsidP="00C47ED1">
      <w:pPr>
        <w:ind w:firstLine="360"/>
        <w:jc w:val="both"/>
      </w:pPr>
      <w:r>
        <w:t>•</w:t>
      </w:r>
      <w:r>
        <w:tab/>
        <w:t>(W) – Won't have: požiadavky, pri ktorých sa zákazník a dodávateľ dohodnú, že nebudú súčasťou pripravovanej verzie, ale môžu byť implementované niekedy v budúcnosti.</w:t>
      </w:r>
    </w:p>
    <w:p w14:paraId="50074554" w14:textId="1BED06A2" w:rsidR="00C47ED1" w:rsidRPr="00023AF9" w:rsidRDefault="007965A8" w:rsidP="007965A8">
      <w:pPr>
        <w:spacing w:line="259" w:lineRule="auto"/>
      </w:pPr>
      <w:r>
        <w:br w:type="page"/>
      </w:r>
    </w:p>
    <w:p w14:paraId="20671FD5" w14:textId="7658D78C" w:rsidR="007965A8" w:rsidRDefault="007965A8" w:rsidP="007965A8">
      <w:pPr>
        <w:pStyle w:val="2Nadpis"/>
      </w:pPr>
      <w:bookmarkStart w:id="42" w:name="_Toc103606542"/>
      <w:r>
        <w:lastRenderedPageBreak/>
        <w:t>Persóny</w:t>
      </w:r>
      <w:bookmarkEnd w:id="42"/>
    </w:p>
    <w:p w14:paraId="49520CB2" w14:textId="2089F2E8" w:rsidR="00497CA8" w:rsidRDefault="005025EB" w:rsidP="00A9071D">
      <w:pPr>
        <w:ind w:firstLine="360"/>
        <w:jc w:val="both"/>
      </w:pPr>
      <w:r>
        <w:t xml:space="preserve">Pred tvorením samotného systému je potrebné </w:t>
      </w:r>
      <w:r w:rsidR="00D93CD6">
        <w:t xml:space="preserve">vytvoriť si persóny, ktoré budú reprezentovať </w:t>
      </w:r>
      <w:r w:rsidR="000310A8">
        <w:t xml:space="preserve">skutočných používateľov. </w:t>
      </w:r>
      <w:r w:rsidR="008E21A7">
        <w:t>Každá persóna reprezentuje špecifický typ používateľov. Sú vytvárané na základe kvalitatívneho a určitého kantitatívneho používateľského prieskumu</w:t>
      </w:r>
      <w:r w:rsidR="00953065">
        <w:t xml:space="preserve"> realizovaného pomocou rozhovorov, prieskumov, dotazníkov a pod</w:t>
      </w:r>
      <w:r w:rsidR="00A9071D">
        <w:t>. Dobre navrhnuté osobnosti  pomáhajú formovať plán produktu a zosúladiť všetky zainteresované strany</w:t>
      </w:r>
      <w:r w:rsidR="00297968">
        <w:t xml:space="preserve"> </w:t>
      </w:r>
      <w:r w:rsidR="00297968">
        <w:fldChar w:fldCharType="begin"/>
      </w:r>
      <w:r w:rsidR="00297968">
        <w:instrText xml:space="preserve"> REF _Ref102983047 \r \h </w:instrText>
      </w:r>
      <w:r w:rsidR="00297968">
        <w:fldChar w:fldCharType="separate"/>
      </w:r>
      <w:r w:rsidR="00297968">
        <w:t>[23]</w:t>
      </w:r>
      <w:r w:rsidR="00297968">
        <w:fldChar w:fldCharType="end"/>
      </w:r>
      <w:r w:rsidR="00A9071D">
        <w:t>.</w:t>
      </w:r>
    </w:p>
    <w:p w14:paraId="1EBE5DCA" w14:textId="77777777" w:rsidR="00106D67" w:rsidRPr="00497CA8" w:rsidRDefault="00106D67" w:rsidP="00A9071D">
      <w:pPr>
        <w:ind w:firstLine="360"/>
        <w:jc w:val="both"/>
      </w:pPr>
    </w:p>
    <w:p w14:paraId="56F45856" w14:textId="77777777" w:rsidR="002A4DC4" w:rsidRDefault="002A4DC4" w:rsidP="002A4DC4">
      <w:pPr>
        <w:keepNext/>
      </w:pPr>
      <w:r w:rsidRPr="002A4DC4">
        <w:rPr>
          <w:noProof/>
        </w:rPr>
        <w:drawing>
          <wp:inline distT="0" distB="0" distL="0" distR="0" wp14:anchorId="0891634E" wp14:editId="4C2CD92F">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31B55715" w14:textId="57352338" w:rsidR="00106D67" w:rsidRPr="00106D67" w:rsidRDefault="002A4DC4" w:rsidP="00E6355C">
      <w:pPr>
        <w:pStyle w:val="Caption"/>
      </w:pPr>
      <w:bookmarkStart w:id="43" w:name="_Toc103083518"/>
      <w:r>
        <w:t xml:space="preserve">Obr. </w:t>
      </w:r>
      <w:fldSimple w:instr=" SEQ Obr. \* ARABIC ">
        <w:r w:rsidR="00EF655B">
          <w:rPr>
            <w:noProof/>
          </w:rPr>
          <w:t>2</w:t>
        </w:r>
      </w:fldSimple>
      <w:r>
        <w:t xml:space="preserve"> Persóna Lekár</w:t>
      </w:r>
      <w:bookmarkEnd w:id="43"/>
    </w:p>
    <w:p w14:paraId="2F44ECFD" w14:textId="77777777" w:rsidR="00E6355C" w:rsidRDefault="00E6355C" w:rsidP="00E6355C">
      <w:pPr>
        <w:keepNext/>
      </w:pPr>
      <w:r w:rsidRPr="00E6355C">
        <w:rPr>
          <w:noProof/>
        </w:rPr>
        <w:drawing>
          <wp:inline distT="0" distB="0" distL="0" distR="0" wp14:anchorId="62011E26" wp14:editId="1B4C5D8F">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61920"/>
                    </a:xfrm>
                    <a:prstGeom prst="rect">
                      <a:avLst/>
                    </a:prstGeom>
                  </pic:spPr>
                </pic:pic>
              </a:graphicData>
            </a:graphic>
          </wp:inline>
        </w:drawing>
      </w:r>
    </w:p>
    <w:p w14:paraId="3E98788A" w14:textId="15D0D90F" w:rsidR="008E21A7" w:rsidRPr="008E21A7" w:rsidRDefault="00E6355C" w:rsidP="00E6355C">
      <w:pPr>
        <w:pStyle w:val="Caption"/>
      </w:pPr>
      <w:bookmarkStart w:id="44" w:name="_Toc103083519"/>
      <w:r>
        <w:t xml:space="preserve">Obr. </w:t>
      </w:r>
      <w:fldSimple w:instr=" SEQ Obr. \* ARABIC ">
        <w:r w:rsidR="00EF655B">
          <w:rPr>
            <w:noProof/>
          </w:rPr>
          <w:t>3</w:t>
        </w:r>
      </w:fldSimple>
      <w:r>
        <w:t xml:space="preserve"> Persóna Zdravotná sestra</w:t>
      </w:r>
      <w:bookmarkEnd w:id="44"/>
    </w:p>
    <w:p w14:paraId="1D964740" w14:textId="77777777" w:rsidR="00E6355C" w:rsidRDefault="00E6355C" w:rsidP="00E6355C">
      <w:pPr>
        <w:keepNext/>
      </w:pPr>
      <w:r w:rsidRPr="00E6355C">
        <w:rPr>
          <w:noProof/>
        </w:rPr>
        <w:lastRenderedPageBreak/>
        <w:drawing>
          <wp:inline distT="0" distB="0" distL="0" distR="0" wp14:anchorId="67BA0645" wp14:editId="5FA2AC11">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61920"/>
                    </a:xfrm>
                    <a:prstGeom prst="rect">
                      <a:avLst/>
                    </a:prstGeom>
                  </pic:spPr>
                </pic:pic>
              </a:graphicData>
            </a:graphic>
          </wp:inline>
        </w:drawing>
      </w:r>
    </w:p>
    <w:p w14:paraId="593E2899" w14:textId="24F8EEF4" w:rsidR="00E35499" w:rsidRDefault="00E6355C" w:rsidP="00E6355C">
      <w:pPr>
        <w:pStyle w:val="Caption"/>
      </w:pPr>
      <w:bookmarkStart w:id="45" w:name="_Toc103083520"/>
      <w:r>
        <w:t xml:space="preserve">Obr. </w:t>
      </w:r>
      <w:fldSimple w:instr=" SEQ Obr. \* ARABIC ">
        <w:r w:rsidR="00EF655B">
          <w:rPr>
            <w:noProof/>
          </w:rPr>
          <w:t>4</w:t>
        </w:r>
      </w:fldSimple>
      <w:r>
        <w:t xml:space="preserve"> Persóna Vedenie nemocnice</w:t>
      </w:r>
      <w:bookmarkEnd w:id="45"/>
    </w:p>
    <w:p w14:paraId="61A8062F" w14:textId="77777777" w:rsidR="00E6355C" w:rsidRPr="00E6355C" w:rsidRDefault="00E6355C" w:rsidP="00E6355C"/>
    <w:p w14:paraId="4B611BB8" w14:textId="0BC3ECF9" w:rsidR="0071163F" w:rsidRDefault="0071163F" w:rsidP="0071163F">
      <w:pPr>
        <w:pStyle w:val="2Nadpis"/>
      </w:pPr>
      <w:bookmarkStart w:id="46" w:name="_Toc103606543"/>
      <w:r>
        <w:t xml:space="preserve">Plánované </w:t>
      </w:r>
      <w:r w:rsidR="00C47ED1">
        <w:t>funkcie</w:t>
      </w:r>
      <w:bookmarkEnd w:id="46"/>
    </w:p>
    <w:p w14:paraId="7666D07D" w14:textId="74ACA1EB" w:rsidR="00564EBB" w:rsidRPr="00564EBB" w:rsidRDefault="00564EBB" w:rsidP="00564EBB">
      <w:pPr>
        <w:pStyle w:val="3Nadpis"/>
      </w:pPr>
      <w:bookmarkStart w:id="47" w:name="_Toc103606544"/>
      <w:r>
        <w:t>Zdravotná sestra</w:t>
      </w:r>
      <w:bookmarkEnd w:id="47"/>
    </w:p>
    <w:p w14:paraId="0AE6C417" w14:textId="77777777" w:rsidR="00564EBB" w:rsidRPr="00110060" w:rsidRDefault="00564EBB" w:rsidP="00564EBB">
      <w:pPr>
        <w:pStyle w:val="ListParagraph"/>
        <w:numPr>
          <w:ilvl w:val="0"/>
          <w:numId w:val="37"/>
        </w:numPr>
        <w:jc w:val="both"/>
      </w:pPr>
      <w:r w:rsidRPr="00110060">
        <w:t>Zobraziť pacientov na oddelení</w:t>
      </w:r>
    </w:p>
    <w:p w14:paraId="51FD4DFE" w14:textId="77777777" w:rsidR="00564EBB" w:rsidRDefault="00564EBB" w:rsidP="00564EBB">
      <w:pPr>
        <w:pStyle w:val="ListParagraph"/>
        <w:numPr>
          <w:ilvl w:val="0"/>
          <w:numId w:val="37"/>
        </w:numPr>
        <w:jc w:val="both"/>
      </w:pPr>
      <w:r w:rsidRPr="00110060">
        <w:t>Vytvoriť profil pacienta</w:t>
      </w:r>
    </w:p>
    <w:p w14:paraId="7DA5E67B" w14:textId="77777777" w:rsidR="00564EBB" w:rsidRDefault="00564EBB" w:rsidP="00564EBB">
      <w:pPr>
        <w:pStyle w:val="ListParagraph"/>
        <w:numPr>
          <w:ilvl w:val="0"/>
          <w:numId w:val="37"/>
        </w:numPr>
        <w:jc w:val="both"/>
      </w:pPr>
      <w:r w:rsidRPr="00110060">
        <w:t>Zobraziť profil pacienta</w:t>
      </w:r>
    </w:p>
    <w:p w14:paraId="6087FB63" w14:textId="77777777" w:rsidR="00564EBB" w:rsidRDefault="00564EBB" w:rsidP="00564EBB">
      <w:pPr>
        <w:pStyle w:val="ListParagraph"/>
        <w:numPr>
          <w:ilvl w:val="0"/>
          <w:numId w:val="37"/>
        </w:numPr>
        <w:jc w:val="both"/>
      </w:pPr>
      <w:r>
        <w:t>Upraviť profil pacienta</w:t>
      </w:r>
    </w:p>
    <w:p w14:paraId="5BC3E4CC" w14:textId="77777777" w:rsidR="00564EBB" w:rsidRDefault="00564EBB" w:rsidP="00564EBB">
      <w:pPr>
        <w:pStyle w:val="ListParagraph"/>
        <w:numPr>
          <w:ilvl w:val="0"/>
          <w:numId w:val="37"/>
        </w:numPr>
        <w:jc w:val="both"/>
      </w:pPr>
      <w:r w:rsidRPr="00110060">
        <w:t>Odstrániť profil pacienta</w:t>
      </w:r>
    </w:p>
    <w:p w14:paraId="052D4C2A" w14:textId="77777777" w:rsidR="00564EBB" w:rsidRDefault="00564EBB" w:rsidP="00564EBB">
      <w:pPr>
        <w:pStyle w:val="ListParagraph"/>
        <w:numPr>
          <w:ilvl w:val="0"/>
          <w:numId w:val="37"/>
        </w:numPr>
        <w:jc w:val="both"/>
      </w:pPr>
      <w:r w:rsidRPr="00110060">
        <w:t>Pridať meranie pacientovi</w:t>
      </w:r>
    </w:p>
    <w:p w14:paraId="35CFA9DF" w14:textId="77777777" w:rsidR="00564EBB" w:rsidRDefault="00564EBB" w:rsidP="00564EBB">
      <w:pPr>
        <w:pStyle w:val="ListParagraph"/>
        <w:numPr>
          <w:ilvl w:val="0"/>
          <w:numId w:val="37"/>
        </w:numPr>
        <w:jc w:val="both"/>
      </w:pPr>
      <w:r>
        <w:t>Upraviť pridané meranie</w:t>
      </w:r>
    </w:p>
    <w:p w14:paraId="7AB495D7" w14:textId="77777777" w:rsidR="00564EBB" w:rsidRPr="00110060" w:rsidRDefault="00564EBB" w:rsidP="00564EBB">
      <w:pPr>
        <w:pStyle w:val="ListParagraph"/>
        <w:numPr>
          <w:ilvl w:val="0"/>
          <w:numId w:val="37"/>
        </w:numPr>
        <w:jc w:val="both"/>
      </w:pPr>
      <w:r>
        <w:t>Zobraziť všetky namerané hodnoty</w:t>
      </w:r>
    </w:p>
    <w:p w14:paraId="7CE56465" w14:textId="77777777" w:rsidR="00564EBB" w:rsidRDefault="00564EBB" w:rsidP="00564EBB">
      <w:pPr>
        <w:pStyle w:val="ListParagraph"/>
        <w:numPr>
          <w:ilvl w:val="0"/>
          <w:numId w:val="37"/>
        </w:numPr>
        <w:jc w:val="both"/>
      </w:pPr>
      <w:r w:rsidRPr="00110060">
        <w:t>Pridať poznámku k</w:t>
      </w:r>
      <w:r>
        <w:t> </w:t>
      </w:r>
      <w:r w:rsidRPr="00110060">
        <w:t>pacientovi</w:t>
      </w:r>
    </w:p>
    <w:p w14:paraId="07496A4F" w14:textId="1DCCA1C5" w:rsidR="00564EBB" w:rsidRDefault="00564EBB" w:rsidP="00564EBB">
      <w:pPr>
        <w:pStyle w:val="ListParagraph"/>
        <w:numPr>
          <w:ilvl w:val="0"/>
          <w:numId w:val="37"/>
        </w:numPr>
        <w:jc w:val="both"/>
      </w:pPr>
      <w:r>
        <w:t>Zobraziť a editovať svoj profil</w:t>
      </w:r>
    </w:p>
    <w:p w14:paraId="4E66BD89" w14:textId="15313C80" w:rsidR="00564EBB" w:rsidRDefault="00564EBB" w:rsidP="00564EBB">
      <w:pPr>
        <w:pStyle w:val="3Nadpis"/>
      </w:pPr>
      <w:bookmarkStart w:id="48" w:name="_Toc103606545"/>
      <w:r>
        <w:t>Lekár</w:t>
      </w:r>
      <w:bookmarkEnd w:id="48"/>
    </w:p>
    <w:p w14:paraId="1AF259EB" w14:textId="77777777" w:rsidR="00564EBB" w:rsidRPr="008B12CC" w:rsidRDefault="00564EBB" w:rsidP="00564EBB">
      <w:pPr>
        <w:pStyle w:val="ListParagraph"/>
        <w:numPr>
          <w:ilvl w:val="0"/>
          <w:numId w:val="37"/>
        </w:numPr>
        <w:jc w:val="both"/>
      </w:pPr>
      <w:r w:rsidRPr="008B12CC">
        <w:t>Zobraziť pacientov na oddelení</w:t>
      </w:r>
    </w:p>
    <w:p w14:paraId="5E703DE6" w14:textId="77777777" w:rsidR="00564EBB" w:rsidRDefault="00564EBB" w:rsidP="00564EBB">
      <w:pPr>
        <w:pStyle w:val="ListParagraph"/>
        <w:numPr>
          <w:ilvl w:val="0"/>
          <w:numId w:val="37"/>
        </w:numPr>
        <w:jc w:val="both"/>
      </w:pPr>
      <w:r w:rsidRPr="008B12CC">
        <w:t>Zobraziť profil pacienta</w:t>
      </w:r>
    </w:p>
    <w:p w14:paraId="13037CDF" w14:textId="77777777" w:rsidR="00564EBB" w:rsidRPr="008B12CC" w:rsidRDefault="00564EBB" w:rsidP="00564EBB">
      <w:pPr>
        <w:pStyle w:val="ListParagraph"/>
        <w:numPr>
          <w:ilvl w:val="0"/>
          <w:numId w:val="37"/>
        </w:numPr>
        <w:jc w:val="both"/>
      </w:pPr>
      <w:r>
        <w:t>Upraviť profil pacienta</w:t>
      </w:r>
    </w:p>
    <w:p w14:paraId="07DA2219" w14:textId="77777777" w:rsidR="00564EBB" w:rsidRPr="008B12CC" w:rsidRDefault="00564EBB" w:rsidP="00564EBB">
      <w:pPr>
        <w:pStyle w:val="ListParagraph"/>
        <w:numPr>
          <w:ilvl w:val="0"/>
          <w:numId w:val="37"/>
        </w:numPr>
        <w:jc w:val="both"/>
      </w:pPr>
      <w:r w:rsidRPr="008B12CC">
        <w:t>Zobraziť výsledky meraní</w:t>
      </w:r>
      <w:r>
        <w:t xml:space="preserve"> pacienta</w:t>
      </w:r>
    </w:p>
    <w:p w14:paraId="565ADD91" w14:textId="77777777" w:rsidR="00564EBB" w:rsidRDefault="00564EBB" w:rsidP="00564EBB">
      <w:pPr>
        <w:pStyle w:val="ListParagraph"/>
        <w:numPr>
          <w:ilvl w:val="0"/>
          <w:numId w:val="37"/>
        </w:numPr>
        <w:jc w:val="both"/>
      </w:pPr>
      <w:r>
        <w:t>Zaznamenať vizitu</w:t>
      </w:r>
    </w:p>
    <w:p w14:paraId="76F2DE43" w14:textId="77777777" w:rsidR="00564EBB" w:rsidRPr="008B12CC" w:rsidRDefault="00564EBB" w:rsidP="00564EBB">
      <w:pPr>
        <w:pStyle w:val="ListParagraph"/>
        <w:numPr>
          <w:ilvl w:val="0"/>
          <w:numId w:val="37"/>
        </w:numPr>
        <w:jc w:val="both"/>
      </w:pPr>
      <w:r>
        <w:t>Upraviť zaznamenanú vizitu</w:t>
      </w:r>
    </w:p>
    <w:p w14:paraId="5E45A155" w14:textId="77777777" w:rsidR="00564EBB" w:rsidRPr="008B12CC" w:rsidRDefault="00564EBB" w:rsidP="00564EBB">
      <w:pPr>
        <w:pStyle w:val="ListParagraph"/>
        <w:numPr>
          <w:ilvl w:val="0"/>
          <w:numId w:val="37"/>
        </w:numPr>
        <w:jc w:val="both"/>
      </w:pPr>
      <w:r>
        <w:t>Pridať poznámku k pacientovi</w:t>
      </w:r>
    </w:p>
    <w:p w14:paraId="304B106C" w14:textId="77777777" w:rsidR="00564EBB" w:rsidRPr="008B12CC" w:rsidRDefault="00564EBB" w:rsidP="00564EBB">
      <w:pPr>
        <w:pStyle w:val="ListParagraph"/>
        <w:numPr>
          <w:ilvl w:val="0"/>
          <w:numId w:val="37"/>
        </w:numPr>
        <w:jc w:val="both"/>
      </w:pPr>
      <w:r>
        <w:lastRenderedPageBreak/>
        <w:t>Zobraziť a editovať svoj profil</w:t>
      </w:r>
    </w:p>
    <w:p w14:paraId="7423AA57" w14:textId="334F7E66" w:rsidR="00564EBB" w:rsidRDefault="00564EBB" w:rsidP="00564EBB">
      <w:pPr>
        <w:pStyle w:val="3Nadpis"/>
      </w:pPr>
      <w:bookmarkStart w:id="49" w:name="_Toc103606546"/>
      <w:r>
        <w:t>Vedenie nemocnice</w:t>
      </w:r>
      <w:bookmarkEnd w:id="49"/>
    </w:p>
    <w:p w14:paraId="0883AD28" w14:textId="1CEABB64" w:rsidR="00564EBB" w:rsidRDefault="00564EBB" w:rsidP="00564EBB">
      <w:pPr>
        <w:pStyle w:val="ListParagraph"/>
        <w:numPr>
          <w:ilvl w:val="0"/>
          <w:numId w:val="37"/>
        </w:numPr>
        <w:jc w:val="both"/>
      </w:pPr>
      <w:r>
        <w:t>Zobraziť oddelenia v nemocnici</w:t>
      </w:r>
    </w:p>
    <w:p w14:paraId="3E969546" w14:textId="77777777" w:rsidR="00564EBB" w:rsidRDefault="00564EBB" w:rsidP="00564EBB">
      <w:pPr>
        <w:pStyle w:val="ListParagraph"/>
        <w:numPr>
          <w:ilvl w:val="0"/>
          <w:numId w:val="37"/>
        </w:numPr>
        <w:jc w:val="both"/>
      </w:pPr>
      <w:r>
        <w:t>Vytvoriť oddelenie nemocnice</w:t>
      </w:r>
    </w:p>
    <w:p w14:paraId="31E96BAF" w14:textId="77777777" w:rsidR="00564EBB" w:rsidRDefault="00564EBB" w:rsidP="00564EBB">
      <w:pPr>
        <w:pStyle w:val="ListParagraph"/>
        <w:numPr>
          <w:ilvl w:val="0"/>
          <w:numId w:val="37"/>
        </w:numPr>
        <w:jc w:val="both"/>
      </w:pPr>
      <w:r>
        <w:t>Upraviť oddelenie</w:t>
      </w:r>
    </w:p>
    <w:p w14:paraId="62D4D677" w14:textId="77777777" w:rsidR="00564EBB" w:rsidRDefault="00564EBB" w:rsidP="00564EBB">
      <w:pPr>
        <w:pStyle w:val="ListParagraph"/>
        <w:numPr>
          <w:ilvl w:val="0"/>
          <w:numId w:val="37"/>
        </w:numPr>
        <w:jc w:val="both"/>
      </w:pPr>
      <w:r>
        <w:t>Odstrániť oddelenie</w:t>
      </w:r>
    </w:p>
    <w:p w14:paraId="1A346E6C" w14:textId="77777777" w:rsidR="00564EBB" w:rsidRDefault="00564EBB" w:rsidP="00564EBB">
      <w:pPr>
        <w:pStyle w:val="ListParagraph"/>
        <w:numPr>
          <w:ilvl w:val="0"/>
          <w:numId w:val="37"/>
        </w:numPr>
        <w:jc w:val="both"/>
      </w:pPr>
      <w:r>
        <w:t>Zobraziť lekárov na oddelení</w:t>
      </w:r>
    </w:p>
    <w:p w14:paraId="687CDAE2" w14:textId="77777777" w:rsidR="00564EBB" w:rsidRDefault="00564EBB" w:rsidP="00564EBB">
      <w:pPr>
        <w:pStyle w:val="ListParagraph"/>
        <w:numPr>
          <w:ilvl w:val="0"/>
          <w:numId w:val="37"/>
        </w:numPr>
        <w:jc w:val="both"/>
      </w:pPr>
      <w:r>
        <w:t>Vyhľadať a pridať lekára na oddelenie</w:t>
      </w:r>
    </w:p>
    <w:p w14:paraId="18E5EC0B" w14:textId="77777777" w:rsidR="00564EBB" w:rsidRDefault="00564EBB" w:rsidP="00564EBB">
      <w:pPr>
        <w:pStyle w:val="ListParagraph"/>
        <w:numPr>
          <w:ilvl w:val="0"/>
          <w:numId w:val="37"/>
        </w:numPr>
        <w:jc w:val="both"/>
      </w:pPr>
      <w:r>
        <w:t>Zobraziť zdravotné sestry na oddelení</w:t>
      </w:r>
    </w:p>
    <w:p w14:paraId="479D109A" w14:textId="77777777" w:rsidR="00564EBB" w:rsidRDefault="00564EBB" w:rsidP="00564EBB">
      <w:pPr>
        <w:pStyle w:val="ListParagraph"/>
        <w:numPr>
          <w:ilvl w:val="0"/>
          <w:numId w:val="37"/>
        </w:numPr>
        <w:jc w:val="both"/>
      </w:pPr>
      <w:r>
        <w:t>Vyhľadať a pridať zdravotnú sestru na oddelenie</w:t>
      </w:r>
    </w:p>
    <w:p w14:paraId="6F92BD08" w14:textId="77777777" w:rsidR="00564EBB" w:rsidRDefault="00564EBB" w:rsidP="00564EBB">
      <w:pPr>
        <w:pStyle w:val="ListParagraph"/>
        <w:numPr>
          <w:ilvl w:val="0"/>
          <w:numId w:val="37"/>
        </w:numPr>
        <w:jc w:val="both"/>
      </w:pPr>
      <w:r>
        <w:t>Zobraziť pacientov na oddelení</w:t>
      </w:r>
    </w:p>
    <w:p w14:paraId="6B6ADAFB" w14:textId="77777777" w:rsidR="00564EBB" w:rsidRDefault="00564EBB" w:rsidP="00564EBB">
      <w:pPr>
        <w:pStyle w:val="ListParagraph"/>
        <w:numPr>
          <w:ilvl w:val="0"/>
          <w:numId w:val="37"/>
        </w:numPr>
        <w:jc w:val="both"/>
      </w:pPr>
      <w:r w:rsidRPr="00110060">
        <w:t>Zobraziť údaje o</w:t>
      </w:r>
      <w:r>
        <w:t> </w:t>
      </w:r>
      <w:r w:rsidRPr="00110060">
        <w:t>pacientovi</w:t>
      </w:r>
    </w:p>
    <w:p w14:paraId="464AC36A" w14:textId="52412380" w:rsidR="00C47ED1" w:rsidRPr="00C47ED1" w:rsidRDefault="00564EBB" w:rsidP="00C47ED1">
      <w:pPr>
        <w:pStyle w:val="ListParagraph"/>
        <w:numPr>
          <w:ilvl w:val="0"/>
          <w:numId w:val="37"/>
        </w:numPr>
        <w:jc w:val="both"/>
      </w:pPr>
      <w:r>
        <w:t>Zobraziť a editovať svoj profil</w:t>
      </w:r>
    </w:p>
    <w:p w14:paraId="29C26AA8" w14:textId="60D21A83" w:rsidR="00C47ED1" w:rsidRDefault="00C47ED1" w:rsidP="00C47ED1">
      <w:pPr>
        <w:pStyle w:val="2Nadpis"/>
      </w:pPr>
      <w:bookmarkStart w:id="50" w:name="_Toc103606547"/>
      <w:r>
        <w:t>Scenáre použitia</w:t>
      </w:r>
      <w:bookmarkEnd w:id="50"/>
    </w:p>
    <w:p w14:paraId="774FFB36" w14:textId="613656A5" w:rsidR="007D25D7" w:rsidRPr="007D25D7" w:rsidRDefault="007B3F34" w:rsidP="007B3F34">
      <w:pPr>
        <w:ind w:firstLine="360"/>
        <w:jc w:val="both"/>
      </w:pPr>
      <w:r>
        <w:t xml:space="preserve">Na základe používateľských požiadaviek a persón sme navrhli možné scenáre použitia. </w:t>
      </w:r>
      <w:r w:rsidR="00850A43">
        <w:t>Používateľský scenár popisuje</w:t>
      </w:r>
      <w:r w:rsidR="00E35499">
        <w:t xml:space="preserve"> vstupné a výstupné podmienky, a</w:t>
      </w:r>
      <w:r w:rsidR="00850A43">
        <w:t xml:space="preserve"> ako budú používatelia v systéme vykonávať jednotlivé kroky. </w:t>
      </w:r>
      <w:r>
        <w:t>Vybrané scenáre použitia sú prezentované nižšie formou tabuliek</w:t>
      </w:r>
      <w:r w:rsidR="0039381B">
        <w:t>: Pridať meranie pacientovi</w:t>
      </w:r>
      <w:r>
        <w:t xml:space="preserve"> </w:t>
      </w:r>
      <w:r w:rsidR="0039381B">
        <w:t>(</w:t>
      </w:r>
      <w:r>
        <w:fldChar w:fldCharType="begin"/>
      </w:r>
      <w:r>
        <w:instrText xml:space="preserve"> REF _Ref103001066 \h  \* MERGEFORMAT </w:instrText>
      </w:r>
      <w:r>
        <w:fldChar w:fldCharType="separate"/>
      </w:r>
      <w:r>
        <w:t xml:space="preserve">Tab. </w:t>
      </w:r>
      <w:r>
        <w:rPr>
          <w:noProof/>
        </w:rPr>
        <w:t>4</w:t>
      </w:r>
      <w:r>
        <w:fldChar w:fldCharType="end"/>
      </w:r>
      <w:r w:rsidR="0039381B">
        <w:t>)</w:t>
      </w:r>
      <w:r>
        <w:t xml:space="preserve">, </w:t>
      </w:r>
      <w:r w:rsidR="0039381B">
        <w:t>Zaznamenať vizitu (</w:t>
      </w:r>
      <w:r>
        <w:fldChar w:fldCharType="begin"/>
      </w:r>
      <w:r>
        <w:instrText xml:space="preserve"> REF _Ref103001075 \h  \* MERGEFORMAT </w:instrText>
      </w:r>
      <w:r>
        <w:fldChar w:fldCharType="separate"/>
      </w:r>
      <w:r>
        <w:t xml:space="preserve">Tab. </w:t>
      </w:r>
      <w:r>
        <w:rPr>
          <w:noProof/>
        </w:rPr>
        <w:t>5</w:t>
      </w:r>
      <w:r>
        <w:fldChar w:fldCharType="end"/>
      </w:r>
      <w:r w:rsidR="0039381B">
        <w:t>)</w:t>
      </w:r>
      <w:r>
        <w:t xml:space="preserve"> a</w:t>
      </w:r>
      <w:r w:rsidR="0039381B">
        <w:t> Vyhľadať a pridať lekára na oddelenie</w:t>
      </w:r>
      <w:r>
        <w:t xml:space="preserve"> </w:t>
      </w:r>
      <w:r w:rsidR="0039381B">
        <w:t>(</w:t>
      </w:r>
      <w:r>
        <w:fldChar w:fldCharType="begin"/>
      </w:r>
      <w:r>
        <w:instrText xml:space="preserve"> REF _Ref103001082 \h  \* MERGEFORMAT </w:instrText>
      </w:r>
      <w:r>
        <w:fldChar w:fldCharType="separate"/>
      </w:r>
      <w:r>
        <w:t xml:space="preserve">Tab. </w:t>
      </w:r>
      <w:r>
        <w:rPr>
          <w:noProof/>
        </w:rPr>
        <w:t>6</w:t>
      </w:r>
      <w:r>
        <w:fldChar w:fldCharType="end"/>
      </w:r>
      <w:r w:rsidR="0039381B">
        <w:t>)</w:t>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2804E92" w14:textId="77777777" w:rsidTr="00D60595">
        <w:tc>
          <w:tcPr>
            <w:tcW w:w="2268" w:type="dxa"/>
          </w:tcPr>
          <w:p w14:paraId="678A2D33" w14:textId="77777777" w:rsidR="00D60595" w:rsidRDefault="00D60595" w:rsidP="00C95CCE">
            <w:pPr>
              <w:spacing w:line="240" w:lineRule="auto"/>
              <w:jc w:val="right"/>
            </w:pPr>
            <w:r>
              <w:t>Use Case ID:</w:t>
            </w:r>
          </w:p>
        </w:tc>
        <w:tc>
          <w:tcPr>
            <w:tcW w:w="6537" w:type="dxa"/>
          </w:tcPr>
          <w:p w14:paraId="3AF4F5A3" w14:textId="77777777" w:rsidR="00D60595" w:rsidRDefault="00D60595" w:rsidP="00C95CCE">
            <w:pPr>
              <w:spacing w:line="240" w:lineRule="auto"/>
            </w:pPr>
            <w:r>
              <w:t>6</w:t>
            </w:r>
          </w:p>
        </w:tc>
      </w:tr>
      <w:tr w:rsidR="00D60595" w:rsidRPr="008400B3" w14:paraId="2572D584" w14:textId="77777777" w:rsidTr="00D60595">
        <w:tc>
          <w:tcPr>
            <w:tcW w:w="2268" w:type="dxa"/>
          </w:tcPr>
          <w:p w14:paraId="6F532781" w14:textId="77777777" w:rsidR="00D60595" w:rsidRDefault="00D60595" w:rsidP="00C95CCE">
            <w:pPr>
              <w:spacing w:line="240" w:lineRule="auto"/>
              <w:jc w:val="right"/>
            </w:pPr>
            <w:r>
              <w:t>Názov:</w:t>
            </w:r>
          </w:p>
        </w:tc>
        <w:tc>
          <w:tcPr>
            <w:tcW w:w="6537" w:type="dxa"/>
          </w:tcPr>
          <w:p w14:paraId="641F725A" w14:textId="77777777" w:rsidR="00D60595" w:rsidRPr="008400B3" w:rsidRDefault="00D60595" w:rsidP="00C95CCE">
            <w:pPr>
              <w:spacing w:line="240" w:lineRule="auto"/>
              <w:rPr>
                <w:b/>
                <w:bCs/>
              </w:rPr>
            </w:pPr>
            <w:r>
              <w:rPr>
                <w:b/>
                <w:bCs/>
              </w:rPr>
              <w:t>Pridať meranie pacientovi</w:t>
            </w:r>
          </w:p>
        </w:tc>
      </w:tr>
      <w:tr w:rsidR="00D60595" w14:paraId="7038BF0C" w14:textId="77777777" w:rsidTr="00D60595">
        <w:tc>
          <w:tcPr>
            <w:tcW w:w="2268" w:type="dxa"/>
          </w:tcPr>
          <w:p w14:paraId="4175F53B" w14:textId="77777777" w:rsidR="00D60595" w:rsidRDefault="00D60595" w:rsidP="00C95CCE">
            <w:pPr>
              <w:spacing w:line="240" w:lineRule="auto"/>
              <w:jc w:val="right"/>
            </w:pPr>
            <w:r>
              <w:t>Aktor:</w:t>
            </w:r>
          </w:p>
        </w:tc>
        <w:tc>
          <w:tcPr>
            <w:tcW w:w="6537" w:type="dxa"/>
          </w:tcPr>
          <w:p w14:paraId="654DAED3" w14:textId="77777777" w:rsidR="00D60595" w:rsidRDefault="00D60595" w:rsidP="00C95CCE">
            <w:pPr>
              <w:spacing w:line="240" w:lineRule="auto"/>
            </w:pPr>
            <w:r>
              <w:t>Zdravotná sestra</w:t>
            </w:r>
          </w:p>
        </w:tc>
      </w:tr>
      <w:tr w:rsidR="00D60595" w14:paraId="625930BE" w14:textId="77777777" w:rsidTr="00D60595">
        <w:tc>
          <w:tcPr>
            <w:tcW w:w="2268" w:type="dxa"/>
          </w:tcPr>
          <w:p w14:paraId="4C062CDD" w14:textId="77777777" w:rsidR="00D60595" w:rsidRDefault="00D60595" w:rsidP="00C95CCE">
            <w:pPr>
              <w:spacing w:line="240" w:lineRule="auto"/>
              <w:jc w:val="right"/>
            </w:pPr>
            <w:r>
              <w:t>Popis:</w:t>
            </w:r>
          </w:p>
        </w:tc>
        <w:tc>
          <w:tcPr>
            <w:tcW w:w="6537" w:type="dxa"/>
          </w:tcPr>
          <w:p w14:paraId="23F3FDB8" w14:textId="77777777" w:rsidR="00D60595" w:rsidRDefault="00D60595" w:rsidP="00C95CCE">
            <w:pPr>
              <w:spacing w:line="240" w:lineRule="auto"/>
            </w:pPr>
            <w:r>
              <w:t>Zdravotná sestra môže pridať meranie pacientovi na jej oddelení.</w:t>
            </w:r>
          </w:p>
        </w:tc>
      </w:tr>
      <w:tr w:rsidR="00D60595" w14:paraId="4402D303" w14:textId="77777777" w:rsidTr="00D60595">
        <w:tc>
          <w:tcPr>
            <w:tcW w:w="2268" w:type="dxa"/>
          </w:tcPr>
          <w:p w14:paraId="12AFCC02" w14:textId="77777777" w:rsidR="00D60595" w:rsidRDefault="00D60595" w:rsidP="00C95CCE">
            <w:pPr>
              <w:spacing w:line="240" w:lineRule="auto"/>
              <w:jc w:val="right"/>
            </w:pPr>
            <w:r>
              <w:t>Preconditions:</w:t>
            </w:r>
          </w:p>
        </w:tc>
        <w:tc>
          <w:tcPr>
            <w:tcW w:w="6537" w:type="dxa"/>
          </w:tcPr>
          <w:p w14:paraId="7D321A2D" w14:textId="77777777" w:rsidR="00D60595" w:rsidRDefault="00D60595" w:rsidP="00D60595">
            <w:pPr>
              <w:numPr>
                <w:ilvl w:val="0"/>
                <w:numId w:val="27"/>
              </w:numPr>
              <w:spacing w:after="0" w:line="240" w:lineRule="auto"/>
            </w:pPr>
            <w:r>
              <w:t>Zdravotná sestra je prihlásená do systému</w:t>
            </w:r>
          </w:p>
          <w:p w14:paraId="06232C0F" w14:textId="77777777" w:rsidR="00D60595" w:rsidRDefault="00D60595" w:rsidP="00D60595">
            <w:pPr>
              <w:numPr>
                <w:ilvl w:val="0"/>
                <w:numId w:val="27"/>
              </w:numPr>
              <w:spacing w:after="0" w:line="240" w:lineRule="auto"/>
            </w:pPr>
            <w:r>
              <w:t>Zdravotná sestra je priradená k oddeleniu</w:t>
            </w:r>
          </w:p>
          <w:p w14:paraId="0E5DEABB" w14:textId="77777777" w:rsidR="00D60595" w:rsidRDefault="00D60595" w:rsidP="00D60595">
            <w:pPr>
              <w:numPr>
                <w:ilvl w:val="0"/>
                <w:numId w:val="27"/>
              </w:numPr>
              <w:spacing w:after="0" w:line="240" w:lineRule="auto"/>
            </w:pPr>
            <w:r>
              <w:t>Existuje pacient na jej oddelení</w:t>
            </w:r>
          </w:p>
        </w:tc>
      </w:tr>
      <w:tr w:rsidR="00D60595" w14:paraId="617F8FA7" w14:textId="77777777" w:rsidTr="00D60595">
        <w:tc>
          <w:tcPr>
            <w:tcW w:w="2268" w:type="dxa"/>
          </w:tcPr>
          <w:p w14:paraId="3B65F414" w14:textId="77777777" w:rsidR="00D60595" w:rsidRDefault="00D60595" w:rsidP="00C95CCE">
            <w:pPr>
              <w:spacing w:line="240" w:lineRule="auto"/>
              <w:jc w:val="right"/>
            </w:pPr>
            <w:r>
              <w:t>Postconditions:</w:t>
            </w:r>
          </w:p>
        </w:tc>
        <w:tc>
          <w:tcPr>
            <w:tcW w:w="6537" w:type="dxa"/>
          </w:tcPr>
          <w:p w14:paraId="515182E0" w14:textId="77777777" w:rsidR="00D60595" w:rsidRDefault="00D60595" w:rsidP="00D60595">
            <w:pPr>
              <w:numPr>
                <w:ilvl w:val="0"/>
                <w:numId w:val="28"/>
              </w:numPr>
              <w:spacing w:after="0" w:line="240" w:lineRule="auto"/>
            </w:pPr>
            <w:r>
              <w:t>Meranie sa uloží do databázy s informáciou o tom kedy a ktorou zdravotnou sestrou bolo meranie vykonané</w:t>
            </w:r>
          </w:p>
          <w:p w14:paraId="3F169C86" w14:textId="77777777" w:rsidR="00D60595" w:rsidRDefault="00D60595" w:rsidP="00D60595">
            <w:pPr>
              <w:numPr>
                <w:ilvl w:val="0"/>
                <w:numId w:val="28"/>
              </w:numPr>
              <w:spacing w:after="0" w:line="240" w:lineRule="auto"/>
            </w:pPr>
            <w:r>
              <w:t>V zozname predchádzajúcich meraní sa pacientovi zaznamená vykonané meranie</w:t>
            </w:r>
          </w:p>
        </w:tc>
      </w:tr>
      <w:tr w:rsidR="00D60595" w:rsidRPr="002847E3" w14:paraId="56042543" w14:textId="77777777" w:rsidTr="00D60595">
        <w:tc>
          <w:tcPr>
            <w:tcW w:w="2268" w:type="dxa"/>
          </w:tcPr>
          <w:p w14:paraId="75B6E4BD" w14:textId="77777777" w:rsidR="00D60595" w:rsidRDefault="00D60595" w:rsidP="00C95CCE">
            <w:pPr>
              <w:spacing w:line="240" w:lineRule="auto"/>
              <w:jc w:val="right"/>
            </w:pPr>
            <w:r>
              <w:t>Štandardný tok:</w:t>
            </w:r>
          </w:p>
        </w:tc>
        <w:tc>
          <w:tcPr>
            <w:tcW w:w="6537" w:type="dxa"/>
          </w:tcPr>
          <w:p w14:paraId="04721628" w14:textId="77777777" w:rsidR="00D60595" w:rsidRDefault="00D60595" w:rsidP="00D60595">
            <w:pPr>
              <w:pStyle w:val="ListParagraph"/>
              <w:numPr>
                <w:ilvl w:val="0"/>
                <w:numId w:val="36"/>
              </w:numPr>
              <w:spacing w:line="240" w:lineRule="auto"/>
              <w:rPr>
                <w:b/>
                <w:bCs/>
              </w:rPr>
            </w:pPr>
            <w:r w:rsidRPr="00D86336">
              <w:rPr>
                <w:b/>
                <w:bCs/>
              </w:rPr>
              <w:t>Pridať meranie pacientovi</w:t>
            </w:r>
          </w:p>
          <w:p w14:paraId="27C8BACC" w14:textId="77777777" w:rsidR="00D60595" w:rsidRPr="00D86336" w:rsidRDefault="00D60595" w:rsidP="00C95CCE">
            <w:pPr>
              <w:pStyle w:val="ListParagraph"/>
              <w:spacing w:line="240" w:lineRule="auto"/>
              <w:ind w:left="360"/>
              <w:rPr>
                <w:b/>
                <w:bCs/>
              </w:rPr>
            </w:pPr>
          </w:p>
          <w:p w14:paraId="5AB2FBC6" w14:textId="77777777" w:rsidR="00D60595" w:rsidRDefault="00D60595" w:rsidP="00D60595">
            <w:pPr>
              <w:pStyle w:val="ListParagraph"/>
              <w:numPr>
                <w:ilvl w:val="0"/>
                <w:numId w:val="35"/>
              </w:numPr>
              <w:spacing w:after="0" w:line="240" w:lineRule="auto"/>
            </w:pPr>
            <w:r>
              <w:t>Zdravotná sestra si zvolí pacienta, ktorému chce pridať meranie.</w:t>
            </w:r>
          </w:p>
          <w:p w14:paraId="1F71C8B4" w14:textId="77777777" w:rsidR="00D60595" w:rsidRDefault="00D60595" w:rsidP="00D60595">
            <w:pPr>
              <w:pStyle w:val="ListParagraph"/>
              <w:numPr>
                <w:ilvl w:val="0"/>
                <w:numId w:val="35"/>
              </w:numPr>
              <w:spacing w:after="0" w:line="240" w:lineRule="auto"/>
            </w:pPr>
            <w:r>
              <w:t>Systém zobrazí profil daného pacienta.</w:t>
            </w:r>
          </w:p>
          <w:p w14:paraId="6B2D58D6" w14:textId="77777777" w:rsidR="00D60595" w:rsidRDefault="00D60595" w:rsidP="00D60595">
            <w:pPr>
              <w:pStyle w:val="ListParagraph"/>
              <w:numPr>
                <w:ilvl w:val="0"/>
                <w:numId w:val="35"/>
              </w:numPr>
              <w:spacing w:after="0" w:line="240" w:lineRule="auto"/>
            </w:pPr>
            <w:r>
              <w:t>Zdravotná sestra klikne na tlačidlo – Pridať meranie.</w:t>
            </w:r>
          </w:p>
          <w:p w14:paraId="45B5F377" w14:textId="77777777" w:rsidR="00D60595" w:rsidRDefault="00D60595" w:rsidP="00D60595">
            <w:pPr>
              <w:pStyle w:val="ListParagraph"/>
              <w:numPr>
                <w:ilvl w:val="0"/>
                <w:numId w:val="35"/>
              </w:numPr>
              <w:spacing w:after="0" w:line="240" w:lineRule="auto"/>
            </w:pPr>
            <w:r>
              <w:t>Systém zobrazí ponuku s možnými meraniami.</w:t>
            </w:r>
          </w:p>
          <w:p w14:paraId="704A0175" w14:textId="77777777" w:rsidR="00D60595" w:rsidRDefault="00D60595" w:rsidP="00D60595">
            <w:pPr>
              <w:pStyle w:val="ListParagraph"/>
              <w:numPr>
                <w:ilvl w:val="0"/>
                <w:numId w:val="35"/>
              </w:numPr>
              <w:spacing w:after="0" w:line="240" w:lineRule="auto"/>
            </w:pPr>
            <w:r>
              <w:lastRenderedPageBreak/>
              <w:t>Zdravotná sestra si zvolí meranie, ktoré chce vykonať.</w:t>
            </w:r>
          </w:p>
          <w:p w14:paraId="6226CE8D" w14:textId="77777777" w:rsidR="00D60595" w:rsidRDefault="00D60595" w:rsidP="00D60595">
            <w:pPr>
              <w:pStyle w:val="ListParagraph"/>
              <w:numPr>
                <w:ilvl w:val="0"/>
                <w:numId w:val="35"/>
              </w:numPr>
              <w:spacing w:after="0" w:line="240" w:lineRule="auto"/>
            </w:pPr>
            <w:r>
              <w:t>Systém zobrazí možnosť zadať namerané hodnoty.</w:t>
            </w:r>
          </w:p>
          <w:p w14:paraId="05CEEA8B" w14:textId="77777777" w:rsidR="00D60595" w:rsidRDefault="00D60595" w:rsidP="00D60595">
            <w:pPr>
              <w:pStyle w:val="ListParagraph"/>
              <w:numPr>
                <w:ilvl w:val="0"/>
                <w:numId w:val="35"/>
              </w:numPr>
              <w:spacing w:after="0" w:line="240" w:lineRule="auto"/>
            </w:pPr>
            <w:r>
              <w:t>Zdravotná sestra zadá nameranú hodnotu a klikne na tlačidlo – Uložiť.</w:t>
            </w:r>
          </w:p>
          <w:p w14:paraId="6E087883" w14:textId="77777777" w:rsidR="00D60595" w:rsidRPr="002847E3" w:rsidRDefault="00D60595" w:rsidP="00D60595">
            <w:pPr>
              <w:pStyle w:val="ListParagraph"/>
              <w:numPr>
                <w:ilvl w:val="0"/>
                <w:numId w:val="35"/>
              </w:numPr>
              <w:spacing w:after="0" w:line="240" w:lineRule="auto"/>
            </w:pPr>
            <w:r>
              <w:t>Systém zapíše do databázy nameranú hodnotu, dátum a čas a zobrazí zoznam všetkých nameraných hodnôt daného merania u pacienta.</w:t>
            </w:r>
          </w:p>
        </w:tc>
      </w:tr>
      <w:tr w:rsidR="00D60595" w14:paraId="5E5286E5" w14:textId="77777777" w:rsidTr="00D60595">
        <w:tc>
          <w:tcPr>
            <w:tcW w:w="2268" w:type="dxa"/>
          </w:tcPr>
          <w:p w14:paraId="781655ED" w14:textId="77777777" w:rsidR="00D60595" w:rsidRDefault="00D60595" w:rsidP="00C95CCE">
            <w:pPr>
              <w:spacing w:line="240" w:lineRule="auto"/>
              <w:jc w:val="right"/>
            </w:pPr>
            <w:r>
              <w:lastRenderedPageBreak/>
              <w:t>Alternatívny tok:</w:t>
            </w:r>
          </w:p>
        </w:tc>
        <w:tc>
          <w:tcPr>
            <w:tcW w:w="6537" w:type="dxa"/>
          </w:tcPr>
          <w:p w14:paraId="0BEB5618" w14:textId="6B8723E2" w:rsidR="00D60595" w:rsidRPr="001B1ECD" w:rsidRDefault="00D60595" w:rsidP="00C95CCE">
            <w:pPr>
              <w:spacing w:after="0" w:line="240" w:lineRule="auto"/>
            </w:pPr>
          </w:p>
        </w:tc>
      </w:tr>
      <w:tr w:rsidR="00D60595" w14:paraId="57D935A7" w14:textId="77777777" w:rsidTr="00D60595">
        <w:tc>
          <w:tcPr>
            <w:tcW w:w="2268" w:type="dxa"/>
          </w:tcPr>
          <w:p w14:paraId="1F0DF787" w14:textId="77777777" w:rsidR="00D60595" w:rsidRDefault="00D60595" w:rsidP="00C95CCE">
            <w:pPr>
              <w:spacing w:line="240" w:lineRule="auto"/>
              <w:jc w:val="right"/>
            </w:pPr>
            <w:r>
              <w:t>Výnimky:</w:t>
            </w:r>
          </w:p>
        </w:tc>
        <w:tc>
          <w:tcPr>
            <w:tcW w:w="6537" w:type="dxa"/>
          </w:tcPr>
          <w:p w14:paraId="75DDC4F1" w14:textId="77777777" w:rsidR="00D60595" w:rsidRDefault="00D60595" w:rsidP="00C95CCE">
            <w:pPr>
              <w:spacing w:line="240" w:lineRule="auto"/>
            </w:pPr>
          </w:p>
        </w:tc>
      </w:tr>
      <w:tr w:rsidR="00D60595" w14:paraId="4DFB3EB6" w14:textId="77777777" w:rsidTr="00D60595">
        <w:tc>
          <w:tcPr>
            <w:tcW w:w="2268" w:type="dxa"/>
          </w:tcPr>
          <w:p w14:paraId="42EC3B48" w14:textId="77777777" w:rsidR="00D60595" w:rsidRDefault="00D60595" w:rsidP="00C95CCE">
            <w:pPr>
              <w:spacing w:line="240" w:lineRule="auto"/>
              <w:jc w:val="right"/>
            </w:pPr>
            <w:r>
              <w:t>Poznámky:</w:t>
            </w:r>
          </w:p>
        </w:tc>
        <w:tc>
          <w:tcPr>
            <w:tcW w:w="6537" w:type="dxa"/>
          </w:tcPr>
          <w:p w14:paraId="7BAB1D68" w14:textId="77777777" w:rsidR="00D60595" w:rsidRDefault="00D60595" w:rsidP="00D60595">
            <w:pPr>
              <w:pStyle w:val="ListParagraph"/>
              <w:numPr>
                <w:ilvl w:val="0"/>
                <w:numId w:val="34"/>
              </w:numPr>
              <w:spacing w:after="0" w:line="240" w:lineRule="auto"/>
            </w:pPr>
            <w:r>
              <w:t>Nie je obmedzený počet denných záznamov meraní.</w:t>
            </w:r>
          </w:p>
          <w:p w14:paraId="6E942054" w14:textId="77777777" w:rsidR="00D60595" w:rsidRDefault="00D60595" w:rsidP="00D60595">
            <w:pPr>
              <w:pStyle w:val="ListParagraph"/>
              <w:numPr>
                <w:ilvl w:val="0"/>
                <w:numId w:val="34"/>
              </w:numPr>
              <w:spacing w:after="0" w:line="240" w:lineRule="auto"/>
            </w:pPr>
            <w:r>
              <w:t>Nie je možná editácia dátumu a času. Tieto údaje sú automaticky zadané podľa aktuálneho dátumu a času.</w:t>
            </w:r>
          </w:p>
          <w:p w14:paraId="43A938F7" w14:textId="77777777" w:rsidR="00D60595" w:rsidRDefault="00D60595" w:rsidP="00A6257B">
            <w:pPr>
              <w:pStyle w:val="ListParagraph"/>
              <w:keepNext/>
              <w:numPr>
                <w:ilvl w:val="0"/>
                <w:numId w:val="34"/>
              </w:numPr>
              <w:spacing w:after="0" w:line="240" w:lineRule="auto"/>
            </w:pPr>
            <w:r>
              <w:t>Ku každému meraniu je možné pridať poznámku.</w:t>
            </w:r>
          </w:p>
        </w:tc>
      </w:tr>
    </w:tbl>
    <w:p w14:paraId="6385883B" w14:textId="3041DC1F" w:rsidR="00D60595" w:rsidRDefault="00A6257B" w:rsidP="00A6257B">
      <w:pPr>
        <w:pStyle w:val="Caption"/>
      </w:pPr>
      <w:bookmarkStart w:id="51" w:name="_Ref103001066"/>
      <w:bookmarkStart w:id="52" w:name="_Ref103001052"/>
      <w:bookmarkStart w:id="53" w:name="_Toc103083527"/>
      <w:r>
        <w:t xml:space="preserve">Tab. </w:t>
      </w:r>
      <w:fldSimple w:instr=" SEQ Tab. \* ARABIC ">
        <w:r>
          <w:rPr>
            <w:noProof/>
          </w:rPr>
          <w:t>4</w:t>
        </w:r>
      </w:fldSimple>
      <w:bookmarkEnd w:id="51"/>
      <w:r>
        <w:t xml:space="preserve"> Scenár použitia - Pridať meranie pacientovi</w:t>
      </w:r>
      <w:bookmarkEnd w:id="52"/>
      <w:bookmarkEnd w:id="53"/>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60DF9F86" w14:textId="77777777" w:rsidTr="00D60595">
        <w:tc>
          <w:tcPr>
            <w:tcW w:w="2268" w:type="dxa"/>
          </w:tcPr>
          <w:p w14:paraId="14C83B11" w14:textId="77777777" w:rsidR="00D60595" w:rsidRDefault="00D60595" w:rsidP="00C95CCE">
            <w:pPr>
              <w:spacing w:line="240" w:lineRule="auto"/>
              <w:jc w:val="right"/>
            </w:pPr>
            <w:r>
              <w:t>Use Case ID:</w:t>
            </w:r>
          </w:p>
        </w:tc>
        <w:tc>
          <w:tcPr>
            <w:tcW w:w="6537" w:type="dxa"/>
          </w:tcPr>
          <w:p w14:paraId="608EC9C6" w14:textId="77777777" w:rsidR="00D60595" w:rsidRDefault="00D60595" w:rsidP="00C95CCE">
            <w:pPr>
              <w:spacing w:line="240" w:lineRule="auto"/>
            </w:pPr>
            <w:r>
              <w:t>15</w:t>
            </w:r>
          </w:p>
        </w:tc>
      </w:tr>
      <w:tr w:rsidR="00D60595" w:rsidRPr="008400B3" w14:paraId="0CE6A1C4" w14:textId="77777777" w:rsidTr="00D60595">
        <w:tc>
          <w:tcPr>
            <w:tcW w:w="2268" w:type="dxa"/>
          </w:tcPr>
          <w:p w14:paraId="7DF7B569" w14:textId="77777777" w:rsidR="00D60595" w:rsidRDefault="00D60595" w:rsidP="00C95CCE">
            <w:pPr>
              <w:spacing w:line="240" w:lineRule="auto"/>
              <w:jc w:val="right"/>
            </w:pPr>
            <w:r>
              <w:t>Názov:</w:t>
            </w:r>
          </w:p>
        </w:tc>
        <w:tc>
          <w:tcPr>
            <w:tcW w:w="6537" w:type="dxa"/>
          </w:tcPr>
          <w:p w14:paraId="22F78644" w14:textId="77777777" w:rsidR="00D60595" w:rsidRPr="008400B3" w:rsidRDefault="00D60595" w:rsidP="00C95CCE">
            <w:pPr>
              <w:spacing w:line="240" w:lineRule="auto"/>
              <w:rPr>
                <w:b/>
                <w:bCs/>
              </w:rPr>
            </w:pPr>
            <w:r>
              <w:rPr>
                <w:b/>
                <w:bCs/>
              </w:rPr>
              <w:t>Zaznamenať vizitu</w:t>
            </w:r>
          </w:p>
        </w:tc>
      </w:tr>
      <w:tr w:rsidR="00D60595" w14:paraId="0ACD30AD" w14:textId="77777777" w:rsidTr="00D60595">
        <w:tc>
          <w:tcPr>
            <w:tcW w:w="2268" w:type="dxa"/>
          </w:tcPr>
          <w:p w14:paraId="06D8A57D" w14:textId="77777777" w:rsidR="00D60595" w:rsidRDefault="00D60595" w:rsidP="00C95CCE">
            <w:pPr>
              <w:spacing w:line="240" w:lineRule="auto"/>
              <w:jc w:val="right"/>
            </w:pPr>
            <w:r>
              <w:t>Aktor:</w:t>
            </w:r>
          </w:p>
        </w:tc>
        <w:tc>
          <w:tcPr>
            <w:tcW w:w="6537" w:type="dxa"/>
          </w:tcPr>
          <w:p w14:paraId="40515240" w14:textId="77777777" w:rsidR="00D60595" w:rsidRDefault="00D60595" w:rsidP="00C95CCE">
            <w:pPr>
              <w:spacing w:line="240" w:lineRule="auto"/>
            </w:pPr>
            <w:r>
              <w:t>Lekár</w:t>
            </w:r>
          </w:p>
        </w:tc>
      </w:tr>
      <w:tr w:rsidR="00D60595" w14:paraId="5FDECF03" w14:textId="77777777" w:rsidTr="00D60595">
        <w:tc>
          <w:tcPr>
            <w:tcW w:w="2268" w:type="dxa"/>
          </w:tcPr>
          <w:p w14:paraId="7CD12500" w14:textId="77777777" w:rsidR="00D60595" w:rsidRDefault="00D60595" w:rsidP="00C95CCE">
            <w:pPr>
              <w:spacing w:line="240" w:lineRule="auto"/>
              <w:jc w:val="right"/>
            </w:pPr>
            <w:r>
              <w:t>Popis:</w:t>
            </w:r>
          </w:p>
        </w:tc>
        <w:tc>
          <w:tcPr>
            <w:tcW w:w="6537" w:type="dxa"/>
          </w:tcPr>
          <w:p w14:paraId="7E856E20" w14:textId="77777777" w:rsidR="00D60595" w:rsidRDefault="00D60595" w:rsidP="00C95CCE">
            <w:pPr>
              <w:spacing w:line="240" w:lineRule="auto"/>
            </w:pPr>
            <w:r>
              <w:t>Lekár môže pacientovi na jeho oddelení zaznamenať vizitu, teda zapísať aktuálny stav pacienta do databázy.</w:t>
            </w:r>
          </w:p>
        </w:tc>
      </w:tr>
      <w:tr w:rsidR="00D60595" w14:paraId="17666579" w14:textId="77777777" w:rsidTr="00D60595">
        <w:tc>
          <w:tcPr>
            <w:tcW w:w="2268" w:type="dxa"/>
          </w:tcPr>
          <w:p w14:paraId="01B89D01" w14:textId="77777777" w:rsidR="00D60595" w:rsidRDefault="00D60595" w:rsidP="00C95CCE">
            <w:pPr>
              <w:spacing w:line="240" w:lineRule="auto"/>
              <w:jc w:val="right"/>
            </w:pPr>
            <w:r>
              <w:t>Preconditions:</w:t>
            </w:r>
          </w:p>
        </w:tc>
        <w:tc>
          <w:tcPr>
            <w:tcW w:w="6537" w:type="dxa"/>
          </w:tcPr>
          <w:p w14:paraId="226BECF5" w14:textId="77777777" w:rsidR="00D60595" w:rsidRDefault="00D60595" w:rsidP="00D60595">
            <w:pPr>
              <w:numPr>
                <w:ilvl w:val="0"/>
                <w:numId w:val="27"/>
              </w:numPr>
              <w:spacing w:after="0" w:line="240" w:lineRule="auto"/>
            </w:pPr>
            <w:r>
              <w:t>Lekár  je prihlásený do systému</w:t>
            </w:r>
          </w:p>
          <w:p w14:paraId="216E3253" w14:textId="77777777" w:rsidR="00D60595" w:rsidRDefault="00D60595" w:rsidP="00D60595">
            <w:pPr>
              <w:numPr>
                <w:ilvl w:val="0"/>
                <w:numId w:val="27"/>
              </w:numPr>
              <w:spacing w:after="0" w:line="240" w:lineRule="auto"/>
            </w:pPr>
            <w:r>
              <w:t>Lekár je priradený k oddeleniu</w:t>
            </w:r>
          </w:p>
          <w:p w14:paraId="1B8D50ED" w14:textId="77777777" w:rsidR="00D60595" w:rsidRDefault="00D60595" w:rsidP="00D60595">
            <w:pPr>
              <w:numPr>
                <w:ilvl w:val="0"/>
                <w:numId w:val="27"/>
              </w:numPr>
              <w:spacing w:after="0" w:line="240" w:lineRule="auto"/>
            </w:pPr>
            <w:r>
              <w:t>Existuje pacient na jeho oddelení</w:t>
            </w:r>
          </w:p>
        </w:tc>
      </w:tr>
      <w:tr w:rsidR="00D60595" w14:paraId="3A308EF1" w14:textId="77777777" w:rsidTr="00D60595">
        <w:tc>
          <w:tcPr>
            <w:tcW w:w="2268" w:type="dxa"/>
          </w:tcPr>
          <w:p w14:paraId="4E4F9079" w14:textId="77777777" w:rsidR="00D60595" w:rsidRDefault="00D60595" w:rsidP="00C95CCE">
            <w:pPr>
              <w:spacing w:line="240" w:lineRule="auto"/>
              <w:jc w:val="right"/>
            </w:pPr>
            <w:r>
              <w:t>Postconditions:</w:t>
            </w:r>
          </w:p>
        </w:tc>
        <w:tc>
          <w:tcPr>
            <w:tcW w:w="6537" w:type="dxa"/>
          </w:tcPr>
          <w:p w14:paraId="5D6650AA" w14:textId="77777777" w:rsidR="00D60595" w:rsidRDefault="00D60595" w:rsidP="00D60595">
            <w:pPr>
              <w:numPr>
                <w:ilvl w:val="0"/>
                <w:numId w:val="28"/>
              </w:numPr>
              <w:spacing w:after="0" w:line="240" w:lineRule="auto"/>
            </w:pPr>
            <w:r>
              <w:t>Záznamy sa uložia do databázy s informáciou o tom kedy a ktorým lekárom bola vizita vykonaná</w:t>
            </w:r>
          </w:p>
          <w:p w14:paraId="39317A60" w14:textId="77777777" w:rsidR="00D60595" w:rsidRDefault="00D60595" w:rsidP="00D60595">
            <w:pPr>
              <w:numPr>
                <w:ilvl w:val="0"/>
                <w:numId w:val="28"/>
              </w:numPr>
              <w:spacing w:after="0" w:line="240" w:lineRule="auto"/>
            </w:pPr>
            <w:r>
              <w:t>Nová vizita sa zapíše do zoznamu vykonaných lekárskych záznamov.</w:t>
            </w:r>
          </w:p>
        </w:tc>
      </w:tr>
      <w:tr w:rsidR="00D60595" w:rsidRPr="002847E3" w14:paraId="42411175" w14:textId="77777777" w:rsidTr="00D60595">
        <w:tc>
          <w:tcPr>
            <w:tcW w:w="2268" w:type="dxa"/>
          </w:tcPr>
          <w:p w14:paraId="73E873C3" w14:textId="77777777" w:rsidR="00D60595" w:rsidRDefault="00D60595" w:rsidP="00C95CCE">
            <w:pPr>
              <w:spacing w:line="240" w:lineRule="auto"/>
              <w:jc w:val="right"/>
            </w:pPr>
            <w:r>
              <w:t>Štandardný tok:</w:t>
            </w:r>
          </w:p>
        </w:tc>
        <w:tc>
          <w:tcPr>
            <w:tcW w:w="6537" w:type="dxa"/>
          </w:tcPr>
          <w:p w14:paraId="37ADF33B" w14:textId="77777777" w:rsidR="00D60595" w:rsidRDefault="00D60595" w:rsidP="00C95CCE">
            <w:pPr>
              <w:spacing w:line="240" w:lineRule="auto"/>
              <w:rPr>
                <w:b/>
                <w:bCs/>
              </w:rPr>
            </w:pPr>
            <w:r>
              <w:rPr>
                <w:b/>
                <w:bCs/>
              </w:rPr>
              <w:t>15</w:t>
            </w:r>
            <w:r w:rsidRPr="00905184">
              <w:rPr>
                <w:b/>
                <w:bCs/>
              </w:rPr>
              <w:t xml:space="preserve">.0 </w:t>
            </w:r>
            <w:r>
              <w:rPr>
                <w:b/>
                <w:bCs/>
              </w:rPr>
              <w:t>Zaznamenať vizitu</w:t>
            </w:r>
          </w:p>
          <w:p w14:paraId="2758EDC9" w14:textId="77777777" w:rsidR="00D60595" w:rsidRDefault="00D60595" w:rsidP="00D60595">
            <w:pPr>
              <w:numPr>
                <w:ilvl w:val="0"/>
                <w:numId w:val="32"/>
              </w:numPr>
              <w:spacing w:after="0" w:line="240" w:lineRule="auto"/>
            </w:pPr>
            <w:r>
              <w:t>Lekár si zvolí pacienta, ktorému chce zaznamenať vizitu.</w:t>
            </w:r>
          </w:p>
          <w:p w14:paraId="19A6F936" w14:textId="77777777" w:rsidR="00D60595" w:rsidRDefault="00D60595" w:rsidP="00D60595">
            <w:pPr>
              <w:numPr>
                <w:ilvl w:val="0"/>
                <w:numId w:val="32"/>
              </w:numPr>
              <w:spacing w:after="0" w:line="240" w:lineRule="auto"/>
            </w:pPr>
            <w:r>
              <w:t>Systém zobrazí profil daného pacienta.</w:t>
            </w:r>
          </w:p>
          <w:p w14:paraId="35B34125" w14:textId="77777777" w:rsidR="00D60595" w:rsidRDefault="00D60595" w:rsidP="00D60595">
            <w:pPr>
              <w:numPr>
                <w:ilvl w:val="0"/>
                <w:numId w:val="32"/>
              </w:numPr>
              <w:spacing w:after="0" w:line="240" w:lineRule="auto"/>
            </w:pPr>
            <w:r>
              <w:t>Lekár klikne na tlačidlo – Zaznamenať vizitu.</w:t>
            </w:r>
          </w:p>
          <w:p w14:paraId="38D6E895" w14:textId="77777777" w:rsidR="00D60595" w:rsidRDefault="00D60595" w:rsidP="00D60595">
            <w:pPr>
              <w:pStyle w:val="ListParagraph"/>
              <w:numPr>
                <w:ilvl w:val="0"/>
                <w:numId w:val="32"/>
              </w:numPr>
              <w:spacing w:line="240" w:lineRule="auto"/>
            </w:pPr>
            <w:r>
              <w:t>Systém zobrazí ponuku s možnosťami zapísať aktuálny stav pacienta, lieky, nadchádzajúce vyšetrenia alebo poznámku.</w:t>
            </w:r>
          </w:p>
          <w:p w14:paraId="27A56230" w14:textId="77777777" w:rsidR="00D60595" w:rsidRDefault="00D60595" w:rsidP="00D60595">
            <w:pPr>
              <w:pStyle w:val="ListParagraph"/>
              <w:numPr>
                <w:ilvl w:val="0"/>
                <w:numId w:val="32"/>
              </w:numPr>
              <w:spacing w:line="240" w:lineRule="auto"/>
            </w:pPr>
            <w:r>
              <w:t>Lekár vyplní ním zvolené polia a klikne na tlačidlo – Uložiť.</w:t>
            </w:r>
          </w:p>
          <w:p w14:paraId="0EB49EE9" w14:textId="77777777" w:rsidR="00D60595" w:rsidRPr="009E02B6" w:rsidRDefault="00D60595" w:rsidP="00D60595">
            <w:pPr>
              <w:pStyle w:val="ListParagraph"/>
              <w:numPr>
                <w:ilvl w:val="0"/>
                <w:numId w:val="32"/>
              </w:numPr>
              <w:spacing w:line="240" w:lineRule="auto"/>
            </w:pPr>
            <w:r>
              <w:t>Systém zapíše do databázy zapísané polia, dátum a čas a zobrazí zoznam všetkých vykonaných vizít u pacienta.</w:t>
            </w:r>
          </w:p>
        </w:tc>
      </w:tr>
      <w:tr w:rsidR="00D60595" w14:paraId="11474C4D" w14:textId="77777777" w:rsidTr="00D60595">
        <w:tc>
          <w:tcPr>
            <w:tcW w:w="2268" w:type="dxa"/>
          </w:tcPr>
          <w:p w14:paraId="554793EA" w14:textId="77777777" w:rsidR="00D60595" w:rsidRDefault="00D60595" w:rsidP="00C95CCE">
            <w:pPr>
              <w:spacing w:line="240" w:lineRule="auto"/>
              <w:jc w:val="right"/>
            </w:pPr>
            <w:r>
              <w:t>Alternatívny tok:</w:t>
            </w:r>
          </w:p>
        </w:tc>
        <w:tc>
          <w:tcPr>
            <w:tcW w:w="6537" w:type="dxa"/>
          </w:tcPr>
          <w:p w14:paraId="36024CC1" w14:textId="77777777" w:rsidR="00D60595" w:rsidRDefault="00D60595" w:rsidP="00C95CCE">
            <w:pPr>
              <w:spacing w:after="0" w:line="240" w:lineRule="auto"/>
              <w:ind w:left="720"/>
            </w:pPr>
          </w:p>
        </w:tc>
      </w:tr>
      <w:tr w:rsidR="00D60595" w14:paraId="640E3AC4" w14:textId="77777777" w:rsidTr="00D60595">
        <w:tc>
          <w:tcPr>
            <w:tcW w:w="2268" w:type="dxa"/>
          </w:tcPr>
          <w:p w14:paraId="7746E4AF" w14:textId="77777777" w:rsidR="00D60595" w:rsidRDefault="00D60595" w:rsidP="00C95CCE">
            <w:pPr>
              <w:spacing w:line="240" w:lineRule="auto"/>
              <w:jc w:val="right"/>
            </w:pPr>
            <w:r>
              <w:t>Výnimky:</w:t>
            </w:r>
          </w:p>
        </w:tc>
        <w:tc>
          <w:tcPr>
            <w:tcW w:w="6537" w:type="dxa"/>
          </w:tcPr>
          <w:p w14:paraId="75C00F0C" w14:textId="77777777" w:rsidR="00D60595" w:rsidRDefault="00D60595" w:rsidP="00C95CCE">
            <w:pPr>
              <w:spacing w:after="0" w:line="240" w:lineRule="auto"/>
            </w:pPr>
          </w:p>
        </w:tc>
      </w:tr>
      <w:tr w:rsidR="00D60595" w14:paraId="209F9BD9" w14:textId="77777777" w:rsidTr="00D60595">
        <w:tc>
          <w:tcPr>
            <w:tcW w:w="2268" w:type="dxa"/>
          </w:tcPr>
          <w:p w14:paraId="10F15157" w14:textId="77777777" w:rsidR="00D60595" w:rsidRDefault="00D60595" w:rsidP="00C95CCE">
            <w:pPr>
              <w:spacing w:line="240" w:lineRule="auto"/>
              <w:jc w:val="right"/>
            </w:pPr>
            <w:r>
              <w:t>Poznámky:</w:t>
            </w:r>
          </w:p>
        </w:tc>
        <w:tc>
          <w:tcPr>
            <w:tcW w:w="6537" w:type="dxa"/>
          </w:tcPr>
          <w:p w14:paraId="14CA2BCF" w14:textId="77777777" w:rsidR="00D60595" w:rsidRDefault="00D60595" w:rsidP="00D60595">
            <w:pPr>
              <w:pStyle w:val="ListParagraph"/>
              <w:numPr>
                <w:ilvl w:val="0"/>
                <w:numId w:val="33"/>
              </w:numPr>
              <w:spacing w:after="0" w:line="240" w:lineRule="auto"/>
            </w:pPr>
            <w:r>
              <w:t>Nie je obmedzený počet denných záznamov vizity.</w:t>
            </w:r>
          </w:p>
          <w:p w14:paraId="2AFF5654" w14:textId="77777777" w:rsidR="00D60595" w:rsidRDefault="00D60595" w:rsidP="00A6257B">
            <w:pPr>
              <w:pStyle w:val="ListParagraph"/>
              <w:keepNext/>
              <w:numPr>
                <w:ilvl w:val="0"/>
                <w:numId w:val="33"/>
              </w:numPr>
              <w:spacing w:after="0" w:line="240" w:lineRule="auto"/>
            </w:pPr>
            <w:r>
              <w:t>Nie je možná editácia dátumu a času. Tieto údaje sú automaticky zadané podľa aktuálneho dátumu a času.</w:t>
            </w:r>
          </w:p>
        </w:tc>
      </w:tr>
    </w:tbl>
    <w:p w14:paraId="5149140A" w14:textId="253C314C" w:rsidR="00D60595" w:rsidRDefault="00A6257B" w:rsidP="00A6257B">
      <w:pPr>
        <w:pStyle w:val="Caption"/>
      </w:pPr>
      <w:bookmarkStart w:id="54" w:name="_Ref103001075"/>
      <w:bookmarkStart w:id="55" w:name="_Toc103083528"/>
      <w:r>
        <w:t xml:space="preserve">Tab. </w:t>
      </w:r>
      <w:fldSimple w:instr=" SEQ Tab. \* ARABIC ">
        <w:r>
          <w:rPr>
            <w:noProof/>
          </w:rPr>
          <w:t>5</w:t>
        </w:r>
      </w:fldSimple>
      <w:bookmarkEnd w:id="54"/>
      <w:r>
        <w:t xml:space="preserve"> Scenár použitia - Zaznamenať vizitu</w:t>
      </w:r>
      <w:bookmarkEnd w:id="55"/>
    </w:p>
    <w:p w14:paraId="113BE61D" w14:textId="77777777" w:rsidR="00850A43" w:rsidRPr="00850A43" w:rsidRDefault="00850A43" w:rsidP="00850A43"/>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D60595" w14:paraId="7C938AB5" w14:textId="77777777" w:rsidTr="00D60595">
        <w:tc>
          <w:tcPr>
            <w:tcW w:w="2268" w:type="dxa"/>
          </w:tcPr>
          <w:p w14:paraId="7B9294C7" w14:textId="77777777" w:rsidR="00D60595" w:rsidRDefault="00D60595" w:rsidP="00C95CCE">
            <w:pPr>
              <w:spacing w:line="240" w:lineRule="auto"/>
              <w:jc w:val="right"/>
            </w:pPr>
            <w:r>
              <w:lastRenderedPageBreak/>
              <w:t>Use Case ID:</w:t>
            </w:r>
          </w:p>
        </w:tc>
        <w:tc>
          <w:tcPr>
            <w:tcW w:w="6537" w:type="dxa"/>
          </w:tcPr>
          <w:p w14:paraId="41628BA2" w14:textId="77777777" w:rsidR="00D60595" w:rsidRDefault="00D60595" w:rsidP="00C95CCE">
            <w:pPr>
              <w:spacing w:line="240" w:lineRule="auto"/>
            </w:pPr>
            <w:r>
              <w:t>24</w:t>
            </w:r>
          </w:p>
        </w:tc>
      </w:tr>
      <w:tr w:rsidR="00D60595" w:rsidRPr="008400B3" w14:paraId="6942A906" w14:textId="77777777" w:rsidTr="00D60595">
        <w:tc>
          <w:tcPr>
            <w:tcW w:w="2268" w:type="dxa"/>
          </w:tcPr>
          <w:p w14:paraId="433D3F2F" w14:textId="77777777" w:rsidR="00D60595" w:rsidRDefault="00D60595" w:rsidP="00C95CCE">
            <w:pPr>
              <w:spacing w:line="240" w:lineRule="auto"/>
              <w:jc w:val="right"/>
            </w:pPr>
            <w:r>
              <w:t>Názov:</w:t>
            </w:r>
          </w:p>
        </w:tc>
        <w:tc>
          <w:tcPr>
            <w:tcW w:w="6537" w:type="dxa"/>
          </w:tcPr>
          <w:p w14:paraId="1FADCA9D" w14:textId="77777777" w:rsidR="00D60595" w:rsidRPr="008400B3" w:rsidRDefault="00D60595" w:rsidP="00C95CCE">
            <w:pPr>
              <w:spacing w:line="240" w:lineRule="auto"/>
              <w:rPr>
                <w:b/>
                <w:bCs/>
              </w:rPr>
            </w:pPr>
            <w:r>
              <w:rPr>
                <w:b/>
                <w:bCs/>
              </w:rPr>
              <w:t>Vyhľadať a pridať lekára na oddelenie</w:t>
            </w:r>
          </w:p>
        </w:tc>
      </w:tr>
      <w:tr w:rsidR="00D60595" w14:paraId="3981F405" w14:textId="77777777" w:rsidTr="00D60595">
        <w:tc>
          <w:tcPr>
            <w:tcW w:w="2268" w:type="dxa"/>
          </w:tcPr>
          <w:p w14:paraId="3D5B29AA" w14:textId="77777777" w:rsidR="00D60595" w:rsidRDefault="00D60595" w:rsidP="00C95CCE">
            <w:pPr>
              <w:spacing w:line="240" w:lineRule="auto"/>
              <w:jc w:val="right"/>
            </w:pPr>
            <w:r>
              <w:t>Aktor:</w:t>
            </w:r>
          </w:p>
        </w:tc>
        <w:tc>
          <w:tcPr>
            <w:tcW w:w="6537" w:type="dxa"/>
          </w:tcPr>
          <w:p w14:paraId="6D5A3A78" w14:textId="77777777" w:rsidR="00D60595" w:rsidRDefault="00D60595" w:rsidP="00C95CCE">
            <w:pPr>
              <w:spacing w:line="240" w:lineRule="auto"/>
            </w:pPr>
            <w:r>
              <w:t>Vedenie nemocnice</w:t>
            </w:r>
          </w:p>
        </w:tc>
      </w:tr>
      <w:tr w:rsidR="00D60595" w14:paraId="7F5D84B8" w14:textId="77777777" w:rsidTr="00D60595">
        <w:tc>
          <w:tcPr>
            <w:tcW w:w="2268" w:type="dxa"/>
          </w:tcPr>
          <w:p w14:paraId="497B4958" w14:textId="77777777" w:rsidR="00D60595" w:rsidRDefault="00D60595" w:rsidP="00C95CCE">
            <w:pPr>
              <w:spacing w:line="240" w:lineRule="auto"/>
              <w:jc w:val="right"/>
            </w:pPr>
            <w:r>
              <w:t>Popis:</w:t>
            </w:r>
          </w:p>
        </w:tc>
        <w:tc>
          <w:tcPr>
            <w:tcW w:w="6537" w:type="dxa"/>
          </w:tcPr>
          <w:p w14:paraId="19B99388" w14:textId="77777777" w:rsidR="00D60595" w:rsidRDefault="00D60595" w:rsidP="00C95CCE">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D60595" w14:paraId="63E1A5BF" w14:textId="77777777" w:rsidTr="00D60595">
        <w:tc>
          <w:tcPr>
            <w:tcW w:w="2268" w:type="dxa"/>
          </w:tcPr>
          <w:p w14:paraId="41B98F83" w14:textId="77777777" w:rsidR="00D60595" w:rsidRDefault="00D60595" w:rsidP="00C95CCE">
            <w:pPr>
              <w:spacing w:line="240" w:lineRule="auto"/>
              <w:jc w:val="right"/>
            </w:pPr>
            <w:r>
              <w:t>Preconditions:</w:t>
            </w:r>
          </w:p>
        </w:tc>
        <w:tc>
          <w:tcPr>
            <w:tcW w:w="6537" w:type="dxa"/>
          </w:tcPr>
          <w:p w14:paraId="06C37A6C" w14:textId="77777777" w:rsidR="00D60595" w:rsidRDefault="00D60595" w:rsidP="00D60595">
            <w:pPr>
              <w:numPr>
                <w:ilvl w:val="0"/>
                <w:numId w:val="27"/>
              </w:numPr>
              <w:spacing w:after="0" w:line="240" w:lineRule="auto"/>
            </w:pPr>
            <w:r>
              <w:t>Vedenie nemocnice je prihlásené do systému</w:t>
            </w:r>
          </w:p>
          <w:p w14:paraId="143C2EF2" w14:textId="77777777" w:rsidR="00D60595" w:rsidRDefault="00D60595" w:rsidP="00D60595">
            <w:pPr>
              <w:numPr>
                <w:ilvl w:val="0"/>
                <w:numId w:val="27"/>
              </w:numPr>
              <w:spacing w:after="0" w:line="240" w:lineRule="auto"/>
            </w:pPr>
            <w:r>
              <w:t>Vedenie nemocnice má vytvorené oddelenie</w:t>
            </w:r>
          </w:p>
        </w:tc>
      </w:tr>
      <w:tr w:rsidR="00D60595" w14:paraId="75D8421F" w14:textId="77777777" w:rsidTr="00D60595">
        <w:tc>
          <w:tcPr>
            <w:tcW w:w="2268" w:type="dxa"/>
          </w:tcPr>
          <w:p w14:paraId="62A07430" w14:textId="77777777" w:rsidR="00D60595" w:rsidRDefault="00D60595" w:rsidP="00C95CCE">
            <w:pPr>
              <w:spacing w:line="240" w:lineRule="auto"/>
              <w:jc w:val="right"/>
            </w:pPr>
            <w:r>
              <w:t>Postconditions:</w:t>
            </w:r>
          </w:p>
        </w:tc>
        <w:tc>
          <w:tcPr>
            <w:tcW w:w="6537" w:type="dxa"/>
          </w:tcPr>
          <w:p w14:paraId="4096538B" w14:textId="77777777" w:rsidR="00D60595" w:rsidRDefault="00D60595" w:rsidP="00D60595">
            <w:pPr>
              <w:numPr>
                <w:ilvl w:val="0"/>
                <w:numId w:val="28"/>
              </w:numPr>
              <w:spacing w:after="0" w:line="240" w:lineRule="auto"/>
            </w:pPr>
            <w:r>
              <w:t>Lekár sa priradí v databáze k nemocnici na konkrétne oddelenie</w:t>
            </w:r>
          </w:p>
          <w:p w14:paraId="620FC9DF" w14:textId="77777777" w:rsidR="00D60595" w:rsidRDefault="00D60595" w:rsidP="00D60595">
            <w:pPr>
              <w:numPr>
                <w:ilvl w:val="0"/>
                <w:numId w:val="28"/>
              </w:numPr>
              <w:spacing w:after="0" w:line="240" w:lineRule="auto"/>
            </w:pPr>
            <w:r>
              <w:t>Vedeniu nemocnice sa v systéme aktualizuje zoznam lekárov</w:t>
            </w:r>
          </w:p>
          <w:p w14:paraId="12C049B4" w14:textId="77777777" w:rsidR="00D60595" w:rsidRDefault="00D60595" w:rsidP="00D60595">
            <w:pPr>
              <w:numPr>
                <w:ilvl w:val="0"/>
                <w:numId w:val="28"/>
              </w:numPr>
              <w:spacing w:after="0" w:line="240" w:lineRule="auto"/>
            </w:pPr>
            <w:r>
              <w:t>Lekár sa priradí k oddeleniu a uvidí pacientov na svojom oddelení</w:t>
            </w:r>
          </w:p>
        </w:tc>
      </w:tr>
      <w:tr w:rsidR="00D60595" w:rsidRPr="002847E3" w14:paraId="3F2AF8FA" w14:textId="77777777" w:rsidTr="00D60595">
        <w:tc>
          <w:tcPr>
            <w:tcW w:w="2268" w:type="dxa"/>
          </w:tcPr>
          <w:p w14:paraId="046DA743" w14:textId="77777777" w:rsidR="00D60595" w:rsidRDefault="00D60595" w:rsidP="00C95CCE">
            <w:pPr>
              <w:spacing w:line="240" w:lineRule="auto"/>
              <w:jc w:val="right"/>
            </w:pPr>
            <w:r>
              <w:t>Štandardný tok:</w:t>
            </w:r>
          </w:p>
        </w:tc>
        <w:tc>
          <w:tcPr>
            <w:tcW w:w="6537" w:type="dxa"/>
          </w:tcPr>
          <w:p w14:paraId="7DB65C86" w14:textId="77777777" w:rsidR="00D60595" w:rsidRPr="00905184" w:rsidRDefault="00D60595" w:rsidP="00C95CCE">
            <w:pPr>
              <w:spacing w:line="240" w:lineRule="auto"/>
              <w:rPr>
                <w:b/>
                <w:bCs/>
              </w:rPr>
            </w:pPr>
            <w:r>
              <w:rPr>
                <w:b/>
                <w:bCs/>
              </w:rPr>
              <w:t>24</w:t>
            </w:r>
            <w:r w:rsidRPr="00905184">
              <w:rPr>
                <w:b/>
                <w:bCs/>
              </w:rPr>
              <w:t xml:space="preserve">.0 </w:t>
            </w:r>
            <w:r>
              <w:rPr>
                <w:b/>
                <w:bCs/>
              </w:rPr>
              <w:t>Vyhľadať a pridať lekára na oddelenie</w:t>
            </w:r>
          </w:p>
          <w:p w14:paraId="580880CE" w14:textId="77777777" w:rsidR="00D60595" w:rsidRDefault="00D60595" w:rsidP="00D60595">
            <w:pPr>
              <w:pStyle w:val="ListParagraph"/>
              <w:numPr>
                <w:ilvl w:val="0"/>
                <w:numId w:val="30"/>
              </w:numPr>
              <w:spacing w:after="0" w:line="240" w:lineRule="auto"/>
            </w:pPr>
            <w:r>
              <w:t>Vedenie nemocnice si zvolí oddelenie svojej nemocnice.</w:t>
            </w:r>
          </w:p>
          <w:p w14:paraId="5942500D" w14:textId="77777777" w:rsidR="00D60595" w:rsidRDefault="00D60595" w:rsidP="00D60595">
            <w:pPr>
              <w:pStyle w:val="ListParagraph"/>
              <w:numPr>
                <w:ilvl w:val="0"/>
                <w:numId w:val="30"/>
              </w:numPr>
              <w:spacing w:after="0" w:line="240" w:lineRule="auto"/>
            </w:pPr>
            <w:r>
              <w:t>Systém zobrazí možnosti výberu medzi lekármi, zdravotnými sestrami a pacientmi.</w:t>
            </w:r>
          </w:p>
          <w:p w14:paraId="6005EE2B" w14:textId="77777777" w:rsidR="00D60595" w:rsidRDefault="00D60595" w:rsidP="00D60595">
            <w:pPr>
              <w:pStyle w:val="ListParagraph"/>
              <w:numPr>
                <w:ilvl w:val="0"/>
                <w:numId w:val="30"/>
              </w:numPr>
              <w:spacing w:after="0" w:line="240" w:lineRule="auto"/>
            </w:pPr>
            <w:r>
              <w:t>Vedenie nemocnice si zvolí možnosť – Lekári.</w:t>
            </w:r>
          </w:p>
          <w:p w14:paraId="5E8ED397" w14:textId="77777777" w:rsidR="00D60595" w:rsidRDefault="00D60595" w:rsidP="00D60595">
            <w:pPr>
              <w:pStyle w:val="ListParagraph"/>
              <w:numPr>
                <w:ilvl w:val="0"/>
                <w:numId w:val="30"/>
              </w:numPr>
              <w:spacing w:after="0" w:line="240" w:lineRule="auto"/>
            </w:pPr>
            <w:r>
              <w:t>Systém zobrazí zoznam lekárov priradených k oddeleniu.</w:t>
            </w:r>
          </w:p>
          <w:p w14:paraId="28583E3E" w14:textId="77777777" w:rsidR="00D60595" w:rsidRDefault="00D60595" w:rsidP="00D60595">
            <w:pPr>
              <w:pStyle w:val="ListParagraph"/>
              <w:numPr>
                <w:ilvl w:val="0"/>
                <w:numId w:val="30"/>
              </w:numPr>
              <w:spacing w:after="0" w:line="240" w:lineRule="auto"/>
            </w:pPr>
            <w:r>
              <w:t>Vedenie nemocnice klikne na tlačidlo “+” znázorňujúce možnosť pridať lekára.</w:t>
            </w:r>
          </w:p>
          <w:p w14:paraId="5C58AA10" w14:textId="77777777" w:rsidR="00D60595" w:rsidRDefault="00D60595" w:rsidP="00D60595">
            <w:pPr>
              <w:pStyle w:val="ListParagraph"/>
              <w:numPr>
                <w:ilvl w:val="0"/>
                <w:numId w:val="30"/>
              </w:numPr>
              <w:spacing w:after="0" w:line="240" w:lineRule="auto"/>
            </w:pPr>
            <w:r>
              <w:t>Systém zobrazí možnosť vyhľadať lekára spolu so zoznamom nepriradených lekárov.</w:t>
            </w:r>
          </w:p>
          <w:p w14:paraId="508103F9" w14:textId="77777777" w:rsidR="00D60595" w:rsidRDefault="00D60595" w:rsidP="00D60595">
            <w:pPr>
              <w:pStyle w:val="ListParagraph"/>
              <w:numPr>
                <w:ilvl w:val="0"/>
                <w:numId w:val="30"/>
              </w:numPr>
              <w:spacing w:after="0" w:line="240" w:lineRule="auto"/>
            </w:pPr>
            <w:r>
              <w:t>Vedenie nemocnice zadá do vyhľadávania meno hľadaného lekára.</w:t>
            </w:r>
          </w:p>
          <w:p w14:paraId="00825156" w14:textId="77777777" w:rsidR="00D60595" w:rsidRDefault="00D60595" w:rsidP="00D60595">
            <w:pPr>
              <w:numPr>
                <w:ilvl w:val="0"/>
                <w:numId w:val="30"/>
              </w:numPr>
              <w:spacing w:after="0" w:line="240" w:lineRule="auto"/>
            </w:pPr>
            <w:r>
              <w:t>Systém zobrazí všetkých lekárov, ktorých meno sa zhoduje s vyhľadávaním.</w:t>
            </w:r>
          </w:p>
          <w:p w14:paraId="2276F69C" w14:textId="77777777" w:rsidR="00D60595" w:rsidRDefault="00D60595" w:rsidP="00D60595">
            <w:pPr>
              <w:pStyle w:val="ListParagraph"/>
              <w:numPr>
                <w:ilvl w:val="0"/>
                <w:numId w:val="30"/>
              </w:numPr>
              <w:spacing w:after="0" w:line="240" w:lineRule="auto"/>
            </w:pPr>
            <w:r>
              <w:t>Vedenie nemocnice klikne na meno lekára, ktorého chce pridať na oddelenie. Svoj výber potvrdí kliknutím na tlačidlo – Pridať lekára.</w:t>
            </w:r>
          </w:p>
          <w:p w14:paraId="48DF7226" w14:textId="77777777" w:rsidR="00D60595" w:rsidRPr="002847E3" w:rsidRDefault="00D60595" w:rsidP="00D60595">
            <w:pPr>
              <w:pStyle w:val="ListParagraph"/>
              <w:numPr>
                <w:ilvl w:val="0"/>
                <w:numId w:val="30"/>
              </w:numPr>
              <w:spacing w:after="0" w:line="240" w:lineRule="auto"/>
            </w:pPr>
            <w:r>
              <w:t xml:space="preserve">Systém zapíše lekára na oddelennie v databáze a zobrazí aktualizovaný zoznam lekárov oddelenia. </w:t>
            </w:r>
          </w:p>
        </w:tc>
      </w:tr>
      <w:tr w:rsidR="00D60595" w14:paraId="708CABF9" w14:textId="77777777" w:rsidTr="00D60595">
        <w:tc>
          <w:tcPr>
            <w:tcW w:w="2268" w:type="dxa"/>
          </w:tcPr>
          <w:p w14:paraId="6E9E76D1" w14:textId="77777777" w:rsidR="00D60595" w:rsidRDefault="00D60595" w:rsidP="00C95CCE">
            <w:pPr>
              <w:spacing w:line="240" w:lineRule="auto"/>
              <w:jc w:val="right"/>
            </w:pPr>
            <w:r>
              <w:t>Alternatívny tok:</w:t>
            </w:r>
          </w:p>
        </w:tc>
        <w:tc>
          <w:tcPr>
            <w:tcW w:w="6537" w:type="dxa"/>
          </w:tcPr>
          <w:p w14:paraId="504134A0" w14:textId="77777777" w:rsidR="00D60595" w:rsidRDefault="00D60595" w:rsidP="00C95CCE">
            <w:pPr>
              <w:spacing w:after="0" w:line="240" w:lineRule="auto"/>
              <w:ind w:left="720"/>
            </w:pPr>
          </w:p>
        </w:tc>
      </w:tr>
      <w:tr w:rsidR="00D60595" w14:paraId="1890AEF7" w14:textId="77777777" w:rsidTr="00D60595">
        <w:tc>
          <w:tcPr>
            <w:tcW w:w="2268" w:type="dxa"/>
          </w:tcPr>
          <w:p w14:paraId="5FAE6518" w14:textId="77777777" w:rsidR="00D60595" w:rsidRDefault="00D60595" w:rsidP="00C95CCE">
            <w:pPr>
              <w:spacing w:line="240" w:lineRule="auto"/>
              <w:jc w:val="right"/>
            </w:pPr>
            <w:r>
              <w:t>Výnimky:</w:t>
            </w:r>
          </w:p>
        </w:tc>
        <w:tc>
          <w:tcPr>
            <w:tcW w:w="6537" w:type="dxa"/>
          </w:tcPr>
          <w:p w14:paraId="40692A74" w14:textId="77777777" w:rsidR="00D60595" w:rsidRDefault="00D60595" w:rsidP="00C95CCE">
            <w:pPr>
              <w:spacing w:line="240" w:lineRule="auto"/>
              <w:rPr>
                <w:b/>
                <w:bCs/>
              </w:rPr>
            </w:pPr>
            <w:r>
              <w:rPr>
                <w:b/>
                <w:bCs/>
              </w:rPr>
              <w:t>24</w:t>
            </w:r>
            <w:r w:rsidRPr="00905184">
              <w:rPr>
                <w:b/>
                <w:bCs/>
              </w:rPr>
              <w:t>.0</w:t>
            </w:r>
            <w:r>
              <w:rPr>
                <w:b/>
                <w:bCs/>
              </w:rPr>
              <w:t xml:space="preserve">.E.1Pre hľadaný výraz neexistujú v databáze lekári </w:t>
            </w:r>
            <w:r>
              <w:t>(v kroku 7)</w:t>
            </w:r>
          </w:p>
          <w:p w14:paraId="1D8E6ABA" w14:textId="77777777" w:rsidR="00D60595" w:rsidRDefault="00D60595" w:rsidP="00D60595">
            <w:pPr>
              <w:numPr>
                <w:ilvl w:val="0"/>
                <w:numId w:val="29"/>
              </w:numPr>
              <w:spacing w:after="0" w:line="240" w:lineRule="auto"/>
            </w:pPr>
            <w:r>
              <w:t>Systém nezobrazí žiadnych lekárov.</w:t>
            </w:r>
          </w:p>
          <w:p w14:paraId="7BA11917" w14:textId="77777777" w:rsidR="00D60595" w:rsidRDefault="00D60595" w:rsidP="00D60595">
            <w:pPr>
              <w:numPr>
                <w:ilvl w:val="0"/>
                <w:numId w:val="29"/>
              </w:numPr>
              <w:spacing w:after="0" w:line="240" w:lineRule="auto"/>
            </w:pPr>
            <w:r>
              <w:t>Vedenie nemocnice sa rozhodne pokračovať v hľadaní.</w:t>
            </w:r>
          </w:p>
          <w:p w14:paraId="6E4C780C" w14:textId="77777777" w:rsidR="00D60595" w:rsidRDefault="00D60595" w:rsidP="00D60595">
            <w:pPr>
              <w:numPr>
                <w:ilvl w:val="1"/>
                <w:numId w:val="29"/>
              </w:numPr>
              <w:spacing w:after="0" w:line="240" w:lineRule="auto"/>
            </w:pPr>
            <w:r>
              <w:t>Upraví hľadaný výraz.</w:t>
            </w:r>
          </w:p>
          <w:p w14:paraId="06A64565" w14:textId="77777777" w:rsidR="00D60595" w:rsidRDefault="00D60595" w:rsidP="00D60595">
            <w:pPr>
              <w:numPr>
                <w:ilvl w:val="1"/>
                <w:numId w:val="29"/>
              </w:numPr>
              <w:spacing w:after="0" w:line="240" w:lineRule="auto"/>
            </w:pPr>
            <w:r>
              <w:t>Späť na krok 8.</w:t>
            </w:r>
          </w:p>
          <w:p w14:paraId="33C0EFDC" w14:textId="77777777" w:rsidR="00D60595" w:rsidRDefault="00D60595" w:rsidP="00D60595">
            <w:pPr>
              <w:numPr>
                <w:ilvl w:val="0"/>
                <w:numId w:val="29"/>
              </w:numPr>
              <w:spacing w:after="0" w:line="240" w:lineRule="auto"/>
            </w:pPr>
            <w:r>
              <w:t>Vedenie nemocnice sa rozhodne nepokračovať v hľadaní.</w:t>
            </w:r>
          </w:p>
          <w:p w14:paraId="0BBE9F4B" w14:textId="77777777" w:rsidR="00D60595" w:rsidRDefault="00D60595" w:rsidP="00D60595">
            <w:pPr>
              <w:numPr>
                <w:ilvl w:val="1"/>
                <w:numId w:val="29"/>
              </w:numPr>
              <w:spacing w:after="0" w:line="240" w:lineRule="auto"/>
            </w:pPr>
            <w:r>
              <w:t>Návrat na predchádzajúcu stránku.</w:t>
            </w:r>
          </w:p>
          <w:p w14:paraId="2AF1C7F4" w14:textId="77777777" w:rsidR="00D60595" w:rsidRDefault="00D60595" w:rsidP="00D60595">
            <w:pPr>
              <w:numPr>
                <w:ilvl w:val="1"/>
                <w:numId w:val="29"/>
              </w:numPr>
              <w:spacing w:after="0" w:line="240" w:lineRule="auto"/>
            </w:pPr>
            <w:r>
              <w:t>Systém uzavrie prípad použitia.</w:t>
            </w:r>
          </w:p>
        </w:tc>
      </w:tr>
      <w:tr w:rsidR="00D60595" w14:paraId="1BB3CF7B" w14:textId="77777777" w:rsidTr="00D60595">
        <w:tc>
          <w:tcPr>
            <w:tcW w:w="2268" w:type="dxa"/>
          </w:tcPr>
          <w:p w14:paraId="0194EC9C" w14:textId="77777777" w:rsidR="00D60595" w:rsidRDefault="00D60595" w:rsidP="00C95CCE">
            <w:pPr>
              <w:spacing w:line="240" w:lineRule="auto"/>
              <w:jc w:val="right"/>
            </w:pPr>
            <w:r>
              <w:t>Poznámky:</w:t>
            </w:r>
          </w:p>
        </w:tc>
        <w:tc>
          <w:tcPr>
            <w:tcW w:w="6537" w:type="dxa"/>
          </w:tcPr>
          <w:p w14:paraId="4945DCF6" w14:textId="77777777" w:rsidR="00D60595" w:rsidRDefault="00D60595" w:rsidP="00D60595">
            <w:pPr>
              <w:pStyle w:val="ListParagraph"/>
              <w:numPr>
                <w:ilvl w:val="0"/>
                <w:numId w:val="31"/>
              </w:numPr>
              <w:spacing w:after="0" w:line="240" w:lineRule="auto"/>
            </w:pPr>
            <w:r>
              <w:t>Pri vyhľadávaní sa zobrazujú všetci lekári, ktorí ešte nie sú priradení k žiadnej nemocnici ani oddeleniu.</w:t>
            </w:r>
          </w:p>
          <w:p w14:paraId="183A9D5E" w14:textId="77777777" w:rsidR="00D60595" w:rsidRDefault="00D60595" w:rsidP="00A6257B">
            <w:pPr>
              <w:pStyle w:val="ListParagraph"/>
              <w:keepNext/>
              <w:numPr>
                <w:ilvl w:val="0"/>
                <w:numId w:val="31"/>
              </w:numPr>
              <w:spacing w:after="0" w:line="240" w:lineRule="auto"/>
            </w:pPr>
            <w:r>
              <w:t>Vedenie nemocnice môže kedykoľvek priradeného lekára odstrániť.</w:t>
            </w:r>
          </w:p>
        </w:tc>
      </w:tr>
    </w:tbl>
    <w:p w14:paraId="0AC3AD77" w14:textId="51160B32" w:rsidR="009275D2" w:rsidRDefault="00A6257B" w:rsidP="00850A43">
      <w:pPr>
        <w:pStyle w:val="Caption"/>
      </w:pPr>
      <w:bookmarkStart w:id="56" w:name="_Ref103001082"/>
      <w:bookmarkStart w:id="57" w:name="_Toc103083529"/>
      <w:r>
        <w:t xml:space="preserve">Tab. </w:t>
      </w:r>
      <w:fldSimple w:instr=" SEQ Tab. \* ARABIC ">
        <w:r>
          <w:rPr>
            <w:noProof/>
          </w:rPr>
          <w:t>6</w:t>
        </w:r>
      </w:fldSimple>
      <w:bookmarkEnd w:id="56"/>
      <w:r>
        <w:t xml:space="preserve"> Scenár použitia - Vyhľadať a pridať lekára na oddelenie</w:t>
      </w:r>
      <w:bookmarkEnd w:id="57"/>
    </w:p>
    <w:p w14:paraId="28309604" w14:textId="09E2A88D" w:rsidR="00C47ED1" w:rsidRDefault="009275D2" w:rsidP="00C47ED1">
      <w:pPr>
        <w:pStyle w:val="2Nadpis"/>
      </w:pPr>
      <w:bookmarkStart w:id="58" w:name="_Toc103606548"/>
      <w:r>
        <w:lastRenderedPageBreak/>
        <w:t>UML diagram prípadov použitia</w:t>
      </w:r>
      <w:bookmarkEnd w:id="58"/>
    </w:p>
    <w:p w14:paraId="3DD33211" w14:textId="28EF450A" w:rsidR="009275D2" w:rsidRPr="009275D2" w:rsidRDefault="009275D2" w:rsidP="004D02C4">
      <w:pPr>
        <w:ind w:firstLine="360"/>
        <w:jc w:val="both"/>
      </w:pPr>
      <w:r>
        <w:t>Nasledujúci diagram prípadov použitia</w:t>
      </w:r>
      <w:r w:rsidR="005A1AC4">
        <w:t xml:space="preserve"> (</w:t>
      </w:r>
      <w:r w:rsidR="005A1AC4">
        <w:fldChar w:fldCharType="begin"/>
      </w:r>
      <w:r w:rsidR="005A1AC4">
        <w:instrText xml:space="preserve"> REF _Ref102998351 \h </w:instrText>
      </w:r>
      <w:r w:rsidR="005A1AC4">
        <w:fldChar w:fldCharType="separate"/>
      </w:r>
      <w:r w:rsidR="005A1AC4">
        <w:t xml:space="preserve">Obr. </w:t>
      </w:r>
      <w:r w:rsidR="005A1AC4">
        <w:rPr>
          <w:noProof/>
        </w:rPr>
        <w:t>5</w:t>
      </w:r>
      <w:r w:rsidR="005A1AC4">
        <w:fldChar w:fldCharType="end"/>
      </w:r>
      <w:r w:rsidR="005A1AC4">
        <w:t>)</w:t>
      </w:r>
      <w:r>
        <w:t xml:space="preserve"> popisuje funkcionalitu systému</w:t>
      </w:r>
      <w:r w:rsidR="004D02C4">
        <w:t xml:space="preserve">, teda čo by mal vedieť urobiť. Diagram </w:t>
      </w:r>
      <w:r>
        <w:t>sa skladá z prípadov použitia, aktérov a vzťahov medzi nimi.</w:t>
      </w:r>
      <w:r w:rsidR="004D02C4">
        <w:t xml:space="preserve"> </w:t>
      </w:r>
      <w:r w:rsidR="00A81B03">
        <w:t xml:space="preserve">Prípady použitia popisujú spôsoby použitia systému z pohľadu koncového používateľa. </w:t>
      </w:r>
      <w:r w:rsidR="004D02C4">
        <w:t>Aktéry sú možný používatelia aplikácie, v tomto prípade ide o zdravotnú sestru, lekára a vedenie nemocnice.</w:t>
      </w:r>
    </w:p>
    <w:p w14:paraId="201E2792" w14:textId="77777777" w:rsidR="007331F2" w:rsidRDefault="00C55340" w:rsidP="007331F2">
      <w:pPr>
        <w:keepNext/>
        <w:jc w:val="center"/>
      </w:pPr>
      <w:r>
        <w:rPr>
          <w:noProof/>
        </w:rPr>
        <w:drawing>
          <wp:inline distT="0" distB="0" distL="0" distR="0" wp14:anchorId="75EB2F71" wp14:editId="30507954">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C40CCDB" w14:textId="69855329" w:rsidR="00C47ED1" w:rsidRPr="00C47ED1" w:rsidRDefault="007331F2" w:rsidP="007331F2">
      <w:pPr>
        <w:pStyle w:val="Caption"/>
      </w:pPr>
      <w:bookmarkStart w:id="59" w:name="_Toc103083521"/>
      <w:bookmarkStart w:id="60" w:name="_Ref102998351"/>
      <w:r>
        <w:t xml:space="preserve">Obr. </w:t>
      </w:r>
      <w:fldSimple w:instr=" SEQ Obr. \* ARABIC ">
        <w:r w:rsidR="00EF655B">
          <w:rPr>
            <w:noProof/>
          </w:rPr>
          <w:t>5</w:t>
        </w:r>
      </w:fldSimple>
      <w:bookmarkEnd w:id="60"/>
      <w:r>
        <w:t xml:space="preserve"> UML diagram prípadov použitia</w:t>
      </w:r>
      <w:bookmarkEnd w:id="59"/>
    </w:p>
    <w:p w14:paraId="23FBE1F4" w14:textId="74C4F9D9" w:rsidR="005E5E3E" w:rsidRDefault="00C47ED1" w:rsidP="005E5E3E">
      <w:pPr>
        <w:pStyle w:val="2Nadpis"/>
      </w:pPr>
      <w:bookmarkStart w:id="61" w:name="_Toc103606549"/>
      <w:r>
        <w:lastRenderedPageBreak/>
        <w:t>Architektúra systému</w:t>
      </w:r>
      <w:bookmarkEnd w:id="61"/>
    </w:p>
    <w:p w14:paraId="52CE8204" w14:textId="68721DB0" w:rsidR="00B350FC" w:rsidRDefault="00DB4559" w:rsidP="00740D16">
      <w:pPr>
        <w:ind w:firstLine="708"/>
        <w:jc w:val="both"/>
      </w:pPr>
      <w:bookmarkStart w:id="62" w:name="_Hlk103284259"/>
      <w:r>
        <w:t>Pri tvorbe</w:t>
      </w:r>
      <w:r w:rsidR="008E6240">
        <w:t xml:space="preserve"> </w:t>
      </w:r>
      <w:r>
        <w:t>mo</w:t>
      </w:r>
      <w:r w:rsidR="008E6240">
        <w:t>b</w:t>
      </w:r>
      <w:r>
        <w:t>ilných aplikácií sa častokrát používa implementácia vo forme plnohodnotnej architektúr</w:t>
      </w:r>
      <w:r w:rsidR="008E6240">
        <w:t>y</w:t>
      </w:r>
      <w:r w:rsidR="009C14CD">
        <w:t xml:space="preserve"> </w:t>
      </w:r>
      <w:r>
        <w:t>klient-server. Zvyčajne existuje frontendová aplikácia</w:t>
      </w:r>
      <w:r w:rsidR="00314086">
        <w:t>,</w:t>
      </w:r>
      <w:r>
        <w:t xml:space="preserve"> backendová aplikácia s databázou a rozhraním API, ktoré umožňuje komunikáciu medzi nimi. Vytvárať takéto komplikované systémy vlastnými silami však môže byť zdĺhavé. </w:t>
      </w:r>
      <w:r w:rsidR="008E6240">
        <w:t xml:space="preserve">Spravidla si to vyžaduje ovládanie viacerých robustných programovacích jazykov. </w:t>
      </w:r>
      <w:r>
        <w:t>V </w:t>
      </w:r>
      <w:r w:rsidR="00227A9F">
        <w:t>našom</w:t>
      </w:r>
      <w:r>
        <w:t xml:space="preserve"> prípade, keďže </w:t>
      </w:r>
      <w:r w:rsidR="00227A9F">
        <w:t>sme</w:t>
      </w:r>
      <w:r>
        <w:t xml:space="preserve"> mal</w:t>
      </w:r>
      <w:r w:rsidR="00227A9F">
        <w:t>i</w:t>
      </w:r>
      <w:r>
        <w:t xml:space="preserve"> na tvorbu len obmedzený čas</w:t>
      </w:r>
      <w:r w:rsidR="007B5879">
        <w:t>,</w:t>
      </w:r>
      <w:r>
        <w:t xml:space="preserve"> a technológie </w:t>
      </w:r>
      <w:r w:rsidR="00227A9F">
        <w:t>nám neboli až tak známe</w:t>
      </w:r>
      <w:r>
        <w:t xml:space="preserve">, </w:t>
      </w:r>
      <w:r w:rsidR="00166E00">
        <w:t>tak s</w:t>
      </w:r>
      <w:r w:rsidR="00227A9F">
        <w:t>me</w:t>
      </w:r>
      <w:r w:rsidR="00166E00">
        <w:t xml:space="preserve"> </w:t>
      </w:r>
      <w:r>
        <w:t>hľadal</w:t>
      </w:r>
      <w:r w:rsidR="00227A9F">
        <w:t>i</w:t>
      </w:r>
      <w:r>
        <w:t xml:space="preserve"> jednoduchšie riešenia, na ktorých by </w:t>
      </w:r>
      <w:r w:rsidR="00227A9F">
        <w:t>sme</w:t>
      </w:r>
      <w:r>
        <w:t xml:space="preserve"> </w:t>
      </w:r>
      <w:r w:rsidR="00227A9F">
        <w:t>mohli</w:t>
      </w:r>
      <w:r>
        <w:t xml:space="preserve"> aplikáciu postaviť.</w:t>
      </w:r>
      <w:r w:rsidR="00166E00">
        <w:t xml:space="preserve"> </w:t>
      </w:r>
      <w:r w:rsidR="007B5879">
        <w:t>Hľadal</w:t>
      </w:r>
      <w:r w:rsidR="00227A9F">
        <w:t>i sme</w:t>
      </w:r>
      <w:r w:rsidR="007B5879">
        <w:t xml:space="preserve"> riešenie, pri ktorom bude použité čo najmenšie množstvo programovacích jazykov. Keďže </w:t>
      </w:r>
      <w:r w:rsidR="00227A9F">
        <w:t>sme</w:t>
      </w:r>
      <w:r w:rsidR="007B5879">
        <w:t xml:space="preserve"> už nejaké skúsenosti s JavaScriptom mal</w:t>
      </w:r>
      <w:r w:rsidR="00227A9F">
        <w:t>i</w:t>
      </w:r>
      <w:r w:rsidR="007B5879">
        <w:t>, rozhodl</w:t>
      </w:r>
      <w:r w:rsidR="00227A9F">
        <w:t>i</w:t>
      </w:r>
      <w:r w:rsidR="007B5879">
        <w:t xml:space="preserve"> </w:t>
      </w:r>
      <w:r w:rsidR="00227A9F">
        <w:t>sme</w:t>
      </w:r>
      <w:r w:rsidR="007B5879">
        <w:t xml:space="preserve"> sa ho využiť. </w:t>
      </w:r>
      <w:r w:rsidR="00166E00">
        <w:t xml:space="preserve">Pre frontedovú aplikáciu riešenia </w:t>
      </w:r>
      <w:r w:rsidR="00227A9F">
        <w:t>sme</w:t>
      </w:r>
      <w:r w:rsidR="00166E00">
        <w:t xml:space="preserve"> </w:t>
      </w:r>
      <w:r w:rsidR="00227A9F">
        <w:t>použili</w:t>
      </w:r>
      <w:r w:rsidR="007B5879">
        <w:t xml:space="preserve"> knižnicu</w:t>
      </w:r>
      <w:r w:rsidR="00166E00">
        <w:t xml:space="preserve"> React Native</w:t>
      </w:r>
      <w:r w:rsidR="00740D16">
        <w:t>,</w:t>
      </w:r>
      <w:r w:rsidR="00166E00">
        <w:t xml:space="preserve"> a ako server </w:t>
      </w:r>
      <w:r w:rsidR="00227A9F">
        <w:t>sme</w:t>
      </w:r>
      <w:r w:rsidR="00166E00">
        <w:t xml:space="preserve"> použil</w:t>
      </w:r>
      <w:r w:rsidR="00227A9F">
        <w:t>i</w:t>
      </w:r>
      <w:r w:rsidR="00166E00">
        <w:t xml:space="preserve"> Firebase. Firebase ponúka jednoduché riešenia využitia databáz, autentifikáciu a autorizáciu. Toto cloudové riešenie je jednoduchšou formou b</w:t>
      </w:r>
      <w:r w:rsidR="009C14CD">
        <w:t>a</w:t>
      </w:r>
      <w:r w:rsidR="00166E00">
        <w:t>ckedovej aplikácie</w:t>
      </w:r>
      <w:r w:rsidR="00436B8E">
        <w:t xml:space="preserve"> </w:t>
      </w:r>
      <w:r w:rsidR="00436B8E">
        <w:fldChar w:fldCharType="begin"/>
      </w:r>
      <w:r w:rsidR="00436B8E">
        <w:instrText xml:space="preserve"> REF _Ref103167472 \r \h </w:instrText>
      </w:r>
      <w:r w:rsidR="00436B8E">
        <w:fldChar w:fldCharType="separate"/>
      </w:r>
      <w:r w:rsidR="00436B8E">
        <w:t>[24]</w:t>
      </w:r>
      <w:r w:rsidR="00436B8E">
        <w:fldChar w:fldCharType="end"/>
      </w:r>
      <w:r w:rsidR="00166E00">
        <w:t>.</w:t>
      </w:r>
    </w:p>
    <w:bookmarkEnd w:id="62"/>
    <w:p w14:paraId="54C5D871" w14:textId="77777777" w:rsidR="00B350FC" w:rsidRDefault="00B350FC" w:rsidP="00B350FC">
      <w:pPr>
        <w:keepNext/>
        <w:jc w:val="center"/>
      </w:pPr>
      <w:r w:rsidRPr="00B350FC">
        <w:rPr>
          <w:noProof/>
        </w:rPr>
        <w:t xml:space="preserve"> </w:t>
      </w:r>
      <w:r>
        <w:rPr>
          <w:noProof/>
        </w:rPr>
        <w:drawing>
          <wp:inline distT="0" distB="0" distL="0" distR="0" wp14:anchorId="74037AC6" wp14:editId="4489FA63">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70A8A99" w14:textId="31DC17A6" w:rsidR="00740D16" w:rsidRDefault="00B350FC" w:rsidP="00191E8E">
      <w:pPr>
        <w:pStyle w:val="Caption"/>
      </w:pPr>
      <w:bookmarkStart w:id="63" w:name="_Toc103083522"/>
      <w:r>
        <w:t xml:space="preserve">Obr. </w:t>
      </w:r>
      <w:fldSimple w:instr=" SEQ Obr. \* ARABIC ">
        <w:r w:rsidR="00EF655B">
          <w:rPr>
            <w:noProof/>
          </w:rPr>
          <w:t>6</w:t>
        </w:r>
      </w:fldSimple>
      <w:r>
        <w:t xml:space="preserve"> UML diagram nasadenia</w:t>
      </w:r>
      <w:bookmarkEnd w:id="63"/>
    </w:p>
    <w:p w14:paraId="33D1EB1B" w14:textId="7769C5B6" w:rsidR="00740D16" w:rsidRDefault="00740D16" w:rsidP="00C21F8B">
      <w:pPr>
        <w:pStyle w:val="3Nadpis"/>
      </w:pPr>
      <w:bookmarkStart w:id="64" w:name="_Toc103606550"/>
      <w:bookmarkStart w:id="65" w:name="_Hlk103284292"/>
      <w:r w:rsidRPr="00C21F8B">
        <w:t>Firebase</w:t>
      </w:r>
      <w:bookmarkEnd w:id="64"/>
    </w:p>
    <w:p w14:paraId="39690083" w14:textId="2685BA76" w:rsidR="00610C44" w:rsidRDefault="002C7218" w:rsidP="00942BD6">
      <w:pPr>
        <w:ind w:firstLine="708"/>
        <w:jc w:val="both"/>
      </w:pPr>
      <w:r>
        <w:t xml:space="preserve">Nástroj Firebase bol kúpený v roku 2014 spoločnosťou Google a stal bežnou náhradou backendových aplikácií. Vývojárom poskytuje množstvo nástrojov a služieb, ktoré im pomáhajú vyvíjať kvalitné aplikácie, rozširovať používateľskú základňu a zarábať. Vyvíjať backendové riešenia </w:t>
      </w:r>
      <w:r>
        <w:lastRenderedPageBreak/>
        <w:t xml:space="preserve">priamo pre platformy Android a iOS môže byť náročné, najmä ak ide o spravovanie viacerých samostatných kódových báz. Zložité úlohy ako je správa databáz, overovanie identity a iné, výrazne zvyšujú čas a úsilie, ktoré je potrebné investovať do tvorby aplikácie. Firebase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backend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rsidR="00436B8E">
        <w:fldChar w:fldCharType="begin"/>
      </w:r>
      <w:r w:rsidR="00436B8E">
        <w:instrText xml:space="preserve"> REF _Ref103167486 \r \h </w:instrText>
      </w:r>
      <w:r w:rsidR="00436B8E">
        <w:fldChar w:fldCharType="separate"/>
      </w:r>
      <w:r w:rsidR="00436B8E">
        <w:t>[25]</w:t>
      </w:r>
      <w:r w:rsidR="00436B8E">
        <w:fldChar w:fldCharType="end"/>
      </w:r>
      <w:r>
        <w:t>.</w:t>
      </w:r>
      <w:r w:rsidR="00942BD6">
        <w:t xml:space="preserve"> </w:t>
      </w:r>
    </w:p>
    <w:p w14:paraId="17877266" w14:textId="73D892C0" w:rsidR="002C7218" w:rsidRDefault="002C7218" w:rsidP="00942BD6">
      <w:pPr>
        <w:ind w:firstLine="708"/>
        <w:jc w:val="both"/>
      </w:pPr>
      <w:r>
        <w:t xml:space="preserve">Firebase má 8 služieb, ktoré sú navrhnuté tak, aby pomohli zlepšiť vývoj aplikácií. V </w:t>
      </w:r>
      <w:r w:rsidR="00A4419D">
        <w:t>našej</w:t>
      </w:r>
      <w:r>
        <w:t xml:space="preserve"> aplikácií </w:t>
      </w:r>
      <w:r w:rsidR="00A4419D">
        <w:t>sme</w:t>
      </w:r>
      <w:r>
        <w:t xml:space="preserve"> </w:t>
      </w:r>
      <w:r w:rsidR="00A4419D">
        <w:t>využili</w:t>
      </w:r>
      <w:r>
        <w:t xml:space="preserve"> dve z nich. </w:t>
      </w:r>
    </w:p>
    <w:p w14:paraId="7C11CB61" w14:textId="76451533" w:rsidR="002C7218" w:rsidRDefault="002C7218" w:rsidP="002C7218">
      <w:pPr>
        <w:pStyle w:val="4Nadpis"/>
      </w:pPr>
      <w:r>
        <w:t>Firebase overovanie</w:t>
      </w:r>
    </w:p>
    <w:p w14:paraId="39971A56" w14:textId="3FCB500F" w:rsidR="002C7218" w:rsidRDefault="002C7218" w:rsidP="002C7218">
      <w:pPr>
        <w:ind w:firstLine="708"/>
        <w:jc w:val="both"/>
      </w:pPr>
      <w:r>
        <w:t>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Firebase overovanie, ktoré poskytuje jednoduché rozhranie API. To umožňuje rozšíriť si svoje vlastné overovanie, využívať overovanie emailom a heslom, či prihlásenie od federatívnych poskytovateľov. Firebase overovanie je prepojené s inými Firebase službami, ako je napríklad databáza v reálnom čase</w:t>
      </w:r>
      <w:r w:rsidR="00F04027">
        <w:t xml:space="preserve"> a Cloud Firestore</w:t>
      </w:r>
      <w:r>
        <w:t>, takže je možné kontrolovať, kto má prístup k akým dátam</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t>.</w:t>
      </w:r>
    </w:p>
    <w:p w14:paraId="2D5FE4E5" w14:textId="1B0FD863" w:rsidR="002C7218" w:rsidRDefault="004D0C6F" w:rsidP="002C7218">
      <w:pPr>
        <w:pStyle w:val="4Nadpis"/>
      </w:pPr>
      <w:r>
        <w:t>Cloud Firestore</w:t>
      </w:r>
      <w:r w:rsidR="0073791E">
        <w:t xml:space="preserve"> </w:t>
      </w:r>
    </w:p>
    <w:p w14:paraId="2E648C7C" w14:textId="60412E8B" w:rsidR="00C21F8B" w:rsidRPr="00740D16" w:rsidRDefault="00693CCA" w:rsidP="00942BD6">
      <w:pPr>
        <w:ind w:firstLine="708"/>
        <w:jc w:val="both"/>
      </w:pPr>
      <w:r>
        <w:t>Cloud</w:t>
      </w:r>
      <w:r w:rsidR="000E3C8A">
        <w:t xml:space="preserve"> Firestore je najnovšia verzia databázy Firebase v reálnom čase. </w:t>
      </w:r>
      <w:r w:rsidR="00942BD6">
        <w:t>Je</w:t>
      </w:r>
      <w:r w:rsidR="008E6240" w:rsidRPr="008E6240">
        <w:t xml:space="preserve"> kategorizovaný ako databázový program NoSQL , ktorý </w:t>
      </w:r>
      <w:r w:rsidR="00942BD6">
        <w:t>umožňuje ukladať, synchronizovať a vyhľadávať údaje.</w:t>
      </w:r>
      <w:r w:rsidR="00610C44">
        <w:t xml:space="preserve"> </w:t>
      </w:r>
      <w:r w:rsidR="0022248F">
        <w:t xml:space="preserve">Poskytuje synchronizáciu medzi viacerými zariadeniami </w:t>
      </w:r>
      <w:r w:rsidR="00F04027" w:rsidRPr="00F04027">
        <w:t>pričom automaticky dostávajú aktualizácie s najnovšími údajmi.</w:t>
      </w:r>
      <w:r w:rsidR="00EB0888">
        <w:t xml:space="preserve"> P</w:t>
      </w:r>
      <w:r w:rsidR="0022248F">
        <w:t xml:space="preserve">omocou lokálnej vyrovnávacej pamäte zabezpečuje dostupnosť aj bez internetového pripojenia. </w:t>
      </w:r>
      <w:r w:rsidR="006725A4">
        <w:t xml:space="preserve">Ide o databázu riadenú udalosťami, ktorá funguje veľmi odlišne od </w:t>
      </w:r>
      <w:r w:rsidR="006725A4">
        <w:lastRenderedPageBreak/>
        <w:t xml:space="preserve">tradičných databáz. Veľkou výhodou tejto databázy je, že neexistuje žiaden kód na strane servera, všetko kódovanie sa vykonáva na strane </w:t>
      </w:r>
      <w:r w:rsidR="00A9790B">
        <w:t>klienta</w:t>
      </w:r>
      <w:r w:rsidR="00436B8E">
        <w:t xml:space="preserve"> </w:t>
      </w:r>
      <w:r w:rsidR="00436B8E">
        <w:fldChar w:fldCharType="begin"/>
      </w:r>
      <w:r w:rsidR="00436B8E">
        <w:instrText xml:space="preserve"> REF _Ref103167486 \r \h </w:instrText>
      </w:r>
      <w:r w:rsidR="00436B8E">
        <w:fldChar w:fldCharType="separate"/>
      </w:r>
      <w:r w:rsidR="00436B8E">
        <w:t>[25]</w:t>
      </w:r>
      <w:r w:rsidR="00436B8E">
        <w:fldChar w:fldCharType="end"/>
      </w:r>
      <w:r w:rsidR="00A9790B">
        <w:t>.</w:t>
      </w:r>
      <w:r w:rsidR="0073791E">
        <w:t xml:space="preserve"> </w:t>
      </w:r>
    </w:p>
    <w:p w14:paraId="7B55AB72" w14:textId="6DC54018" w:rsidR="00C47ED1" w:rsidRDefault="00C47ED1" w:rsidP="00C47ED1">
      <w:pPr>
        <w:pStyle w:val="2Nadpis"/>
      </w:pPr>
      <w:bookmarkStart w:id="66" w:name="_Toc103606551"/>
      <w:bookmarkEnd w:id="65"/>
      <w:r>
        <w:t>Návrh používateľského rozhrania</w:t>
      </w:r>
      <w:bookmarkEnd w:id="66"/>
    </w:p>
    <w:p w14:paraId="1C5EE355" w14:textId="5331CF8C" w:rsidR="0073791E" w:rsidRDefault="006264EB" w:rsidP="0073791E">
      <w:pPr>
        <w:ind w:firstLine="360"/>
        <w:jc w:val="both"/>
      </w:pPr>
      <w:r>
        <w:t>Pri tvorbe</w:t>
      </w:r>
      <w:r w:rsidR="001D1786">
        <w:t xml:space="preserve"> návrhu</w:t>
      </w:r>
      <w:r>
        <w:t xml:space="preserve"> používateľského rozhrania </w:t>
      </w:r>
      <w:r w:rsidR="00A4419D">
        <w:t>sme</w:t>
      </w:r>
      <w:r>
        <w:t xml:space="preserve"> vychádzal</w:t>
      </w:r>
      <w:r w:rsidR="00A4419D">
        <w:t>i</w:t>
      </w:r>
      <w:r>
        <w:t xml:space="preserve"> z už predtým </w:t>
      </w:r>
      <w:r w:rsidR="00A97822">
        <w:t>spísaných</w:t>
      </w:r>
      <w:r>
        <w:t xml:space="preserve"> </w:t>
      </w:r>
      <w:r w:rsidR="00A97822">
        <w:t>p</w:t>
      </w:r>
      <w:r>
        <w:t xml:space="preserve">oužívateľských požiadaviek. </w:t>
      </w:r>
      <w:r w:rsidR="00A97822">
        <w:t xml:space="preserve">Vďaka nim </w:t>
      </w:r>
      <w:r w:rsidR="00A4419D">
        <w:t>sme</w:t>
      </w:r>
      <w:r w:rsidR="00A97822">
        <w:t xml:space="preserve"> vedel</w:t>
      </w:r>
      <w:r w:rsidR="00A4419D">
        <w:t>i</w:t>
      </w:r>
      <w:r w:rsidR="00A97822">
        <w:t xml:space="preserve"> pre koho je systém určený, čo od neho očakávam</w:t>
      </w:r>
      <w:r w:rsidR="00A4419D">
        <w:t>e</w:t>
      </w:r>
      <w:r w:rsidR="00A97822">
        <w:t xml:space="preserve"> a aké má mať vlastnosti a funkcie. </w:t>
      </w:r>
      <w:r>
        <w:t>Snažil</w:t>
      </w:r>
      <w:r w:rsidR="00A4419D">
        <w:t>i</w:t>
      </w:r>
      <w:r>
        <w:t xml:space="preserve"> </w:t>
      </w:r>
      <w:r w:rsidR="00A4419D">
        <w:t>sme</w:t>
      </w:r>
      <w:r>
        <w:t xml:space="preserve"> sa docieliť to, aby všetky požiadavky boli zahrnuté</w:t>
      </w:r>
      <w:r w:rsidR="00A97822">
        <w:t xml:space="preserve"> a zobrazené</w:t>
      </w:r>
      <w:r>
        <w:t xml:space="preserve"> už pri tvorbe dizajnu.</w:t>
      </w:r>
      <w:r w:rsidR="00311603">
        <w:t xml:space="preserve"> Pri procese navrhovania grafického rozhrania </w:t>
      </w:r>
      <w:r w:rsidR="00A4419D">
        <w:t>sme</w:t>
      </w:r>
      <w:r w:rsidR="00311603">
        <w:t xml:space="preserve"> pracoval</w:t>
      </w:r>
      <w:r w:rsidR="00A4419D">
        <w:t>i</w:t>
      </w:r>
      <w:r w:rsidR="00311603">
        <w:t xml:space="preserve"> </w:t>
      </w:r>
      <w:r w:rsidR="00A95094">
        <w:t xml:space="preserve">s </w:t>
      </w:r>
      <w:r w:rsidR="00311603">
        <w:t>grafickým editorom Figma.</w:t>
      </w:r>
      <w:r w:rsidR="00E67B57">
        <w:t xml:space="preserve"> Táto aplikácia poskytuje prostredie pre tvorbu grafických</w:t>
      </w:r>
      <w:r w:rsidR="002148CF">
        <w:t xml:space="preserve"> dizajnerských prác, webstránok, prototypovania a navrhovania rozhraní mobilných aplikácií. </w:t>
      </w:r>
      <w:r w:rsidR="00BB2EB0">
        <w:t>Súčasťou Figma editora je aj priestor Figma komunita</w:t>
      </w:r>
      <w:r w:rsidR="00BB2EB0" w:rsidRPr="00BB2EB0">
        <w:t xml:space="preserve">, kde môžu ľudia, tímy alebo organizácie publikovať </w:t>
      </w:r>
      <w:r w:rsidR="00BB2EB0">
        <w:t>svoje nápady a </w:t>
      </w:r>
      <w:r w:rsidR="00BB2EB0" w:rsidRPr="00BB2EB0">
        <w:t>súbory</w:t>
      </w:r>
      <w:r w:rsidR="00BB2EB0">
        <w:t>.</w:t>
      </w:r>
      <w:r w:rsidR="001D1786">
        <w:t xml:space="preserve"> </w:t>
      </w:r>
      <w:r w:rsidR="00B46679">
        <w:t xml:space="preserve">Tento pristor </w:t>
      </w:r>
      <w:r w:rsidR="00A4419D">
        <w:t>nám</w:t>
      </w:r>
      <w:r w:rsidR="00B46679">
        <w:t xml:space="preserve"> poskytol inšpiráciu pred tvorbou </w:t>
      </w:r>
      <w:r w:rsidR="00A4419D">
        <w:t>nášho</w:t>
      </w:r>
      <w:r w:rsidR="00B46679">
        <w:t xml:space="preserve"> mockupu, pretože </w:t>
      </w:r>
      <w:r w:rsidR="00A4419D">
        <w:t>sme</w:t>
      </w:r>
      <w:r w:rsidR="00B46679">
        <w:t xml:space="preserve"> si mohl</w:t>
      </w:r>
      <w:r w:rsidR="00A4419D">
        <w:t>i</w:t>
      </w:r>
      <w:r w:rsidR="00B46679">
        <w:t xml:space="preserve"> pozrieť nápady </w:t>
      </w:r>
      <w:r w:rsidR="001D1786">
        <w:t>a</w:t>
      </w:r>
      <w:r w:rsidR="00B46679">
        <w:t xml:space="preserve"> tvorbu</w:t>
      </w:r>
      <w:r w:rsidR="001D1786">
        <w:t xml:space="preserve"> iných dizajnerov, ktorých</w:t>
      </w:r>
      <w:r w:rsidR="00B46679">
        <w:t xml:space="preserve"> aplikáci</w:t>
      </w:r>
      <w:r w:rsidR="001D1786">
        <w:t>e boli</w:t>
      </w:r>
      <w:r w:rsidR="00B46679">
        <w:t xml:space="preserve"> podobn</w:t>
      </w:r>
      <w:r w:rsidR="001D1786">
        <w:t>é</w:t>
      </w:r>
      <w:r w:rsidR="00B46679">
        <w:t xml:space="preserve"> tej </w:t>
      </w:r>
      <w:r w:rsidR="00A4419D">
        <w:t>našej</w:t>
      </w:r>
      <w:r w:rsidR="00B46679">
        <w:t xml:space="preserve">. </w:t>
      </w:r>
      <w:r w:rsidR="00ED2A0F">
        <w:t xml:space="preserve">Celkovo </w:t>
      </w:r>
      <w:r w:rsidR="00A4419D">
        <w:t>sme</w:t>
      </w:r>
      <w:r w:rsidR="00ED2A0F">
        <w:t xml:space="preserve"> sa snažil</w:t>
      </w:r>
      <w:r w:rsidR="00A4419D">
        <w:t>i</w:t>
      </w:r>
      <w:r w:rsidR="00ED2A0F">
        <w:t>, aby používateľské rozhranie bolo jednoduché a</w:t>
      </w:r>
      <w:r w:rsidR="00E746CA">
        <w:t> </w:t>
      </w:r>
      <w:r w:rsidR="00ED2A0F">
        <w:t>efektívne</w:t>
      </w:r>
      <w:r w:rsidR="00E746CA">
        <w:t>.</w:t>
      </w:r>
      <w:r w:rsidR="00010237">
        <w:t xml:space="preserve"> </w:t>
      </w:r>
      <w:r w:rsidR="00E67B57">
        <w:t>Keďže</w:t>
      </w:r>
      <w:r w:rsidR="00A95094">
        <w:t xml:space="preserve"> </w:t>
      </w:r>
      <w:r w:rsidR="00A4419D">
        <w:t>sme</w:t>
      </w:r>
      <w:r w:rsidR="00A95094">
        <w:t xml:space="preserve"> si pri</w:t>
      </w:r>
      <w:r w:rsidR="002148CF">
        <w:t>p</w:t>
      </w:r>
      <w:r w:rsidR="00A95094">
        <w:t>ravil</w:t>
      </w:r>
      <w:r w:rsidR="00A4419D">
        <w:t>i</w:t>
      </w:r>
      <w:r w:rsidR="00A95094">
        <w:t xml:space="preserve"> návrh dizajnu</w:t>
      </w:r>
      <w:r w:rsidR="00E67B57">
        <w:t>, zvýšil</w:t>
      </w:r>
      <w:r w:rsidR="00A4419D">
        <w:t>i</w:t>
      </w:r>
      <w:r w:rsidR="00E67B57">
        <w:t xml:space="preserve"> </w:t>
      </w:r>
      <w:r w:rsidR="00A4419D">
        <w:t>sme</w:t>
      </w:r>
      <w:r w:rsidR="00E67B57">
        <w:t xml:space="preserve"> tým efektivitu pri samotnom programovaní a štýlovaní aplikácie. </w:t>
      </w:r>
      <w:r w:rsidR="00E746CA">
        <w:t>Vytvoril</w:t>
      </w:r>
      <w:r w:rsidR="00A4419D">
        <w:t>i</w:t>
      </w:r>
      <w:r w:rsidR="00E746CA">
        <w:t xml:space="preserve"> </w:t>
      </w:r>
      <w:r w:rsidR="00A4419D">
        <w:t>sme</w:t>
      </w:r>
      <w:r w:rsidR="00E746CA">
        <w:t xml:space="preserve"> si návrh rozloženia aplikácie, základné komponenty a paletu farieb, aby </w:t>
      </w:r>
      <w:r w:rsidR="00A4419D">
        <w:t>sme</w:t>
      </w:r>
      <w:r w:rsidR="00E746CA">
        <w:t xml:space="preserve"> docielil</w:t>
      </w:r>
      <w:r w:rsidR="00A4419D">
        <w:t>i</w:t>
      </w:r>
      <w:r w:rsidR="00E746CA">
        <w:t xml:space="preserve"> konzistentnosť celej aplikácie.</w:t>
      </w:r>
    </w:p>
    <w:p w14:paraId="40B6AF8C" w14:textId="195387A3" w:rsidR="00E51A95" w:rsidRDefault="00FA193A" w:rsidP="00E51A95">
      <w:pPr>
        <w:ind w:firstLine="360"/>
        <w:jc w:val="center"/>
      </w:pPr>
      <w:bookmarkStart w:id="67" w:name="_Hlk103284321"/>
      <w:r w:rsidRPr="00F70CCB">
        <w:rPr>
          <w:noProof/>
        </w:rPr>
        <w:drawing>
          <wp:inline distT="0" distB="0" distL="0" distR="0" wp14:anchorId="152360D8" wp14:editId="594ADEFB">
            <wp:extent cx="1836000" cy="373367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569" r="1221" b="4824"/>
                    <a:stretch/>
                  </pic:blipFill>
                  <pic:spPr bwMode="auto">
                    <a:xfrm>
                      <a:off x="0" y="0"/>
                      <a:ext cx="1836000" cy="3733670"/>
                    </a:xfrm>
                    <a:prstGeom prst="roundRect">
                      <a:avLst/>
                    </a:prstGeom>
                    <a:ln>
                      <a:noFill/>
                    </a:ln>
                    <a:extLst>
                      <a:ext uri="{53640926-AAD7-44D8-BBD7-CCE9431645EC}">
                        <a14:shadowObscured xmlns:a14="http://schemas.microsoft.com/office/drawing/2010/main"/>
                      </a:ext>
                    </a:extLst>
                  </pic:spPr>
                </pic:pic>
              </a:graphicData>
            </a:graphic>
          </wp:inline>
        </w:drawing>
      </w:r>
      <w:r w:rsidR="0048171C">
        <w:t xml:space="preserve">  </w:t>
      </w:r>
      <w:r w:rsidRPr="0020741D">
        <w:rPr>
          <w:noProof/>
        </w:rPr>
        <w:drawing>
          <wp:inline distT="0" distB="0" distL="0" distR="0" wp14:anchorId="08303C7E" wp14:editId="3A784481">
            <wp:extent cx="1836000" cy="374647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29" r="986" b="4334"/>
                    <a:stretch/>
                  </pic:blipFill>
                  <pic:spPr bwMode="auto">
                    <a:xfrm>
                      <a:off x="0" y="0"/>
                      <a:ext cx="1836000" cy="3746471"/>
                    </a:xfrm>
                    <a:prstGeom prst="roundRect">
                      <a:avLst/>
                    </a:prstGeom>
                    <a:ln>
                      <a:noFill/>
                    </a:ln>
                    <a:extLst>
                      <a:ext uri="{53640926-AAD7-44D8-BBD7-CCE9431645EC}">
                        <a14:shadowObscured xmlns:a14="http://schemas.microsoft.com/office/drawing/2010/main"/>
                      </a:ext>
                    </a:extLst>
                  </pic:spPr>
                </pic:pic>
              </a:graphicData>
            </a:graphic>
          </wp:inline>
        </w:drawing>
      </w:r>
    </w:p>
    <w:p w14:paraId="6FB43058" w14:textId="77777777" w:rsidR="003866CC" w:rsidRDefault="003866CC" w:rsidP="00E51A95">
      <w:pPr>
        <w:ind w:firstLine="360"/>
        <w:jc w:val="center"/>
      </w:pPr>
    </w:p>
    <w:p w14:paraId="26D941EE" w14:textId="6B2C7182" w:rsidR="0020741D" w:rsidRDefault="004C4552" w:rsidP="0073791E">
      <w:pPr>
        <w:keepNext/>
        <w:jc w:val="center"/>
      </w:pPr>
      <w:r>
        <w:rPr>
          <w:noProof/>
        </w:rPr>
        <w:lastRenderedPageBreak/>
        <w:drawing>
          <wp:inline distT="0" distB="0" distL="0" distR="0" wp14:anchorId="45149A56" wp14:editId="5749A2C8">
            <wp:extent cx="1836000" cy="3722626"/>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037" r="1197" b="4600"/>
                    <a:stretch/>
                  </pic:blipFill>
                  <pic:spPr bwMode="auto">
                    <a:xfrm>
                      <a:off x="0" y="0"/>
                      <a:ext cx="1836000" cy="3722626"/>
                    </a:xfrm>
                    <a:prstGeom prst="roundRect">
                      <a:avLst/>
                    </a:prstGeom>
                    <a:noFill/>
                    <a:ln>
                      <a:noFill/>
                    </a:ln>
                    <a:extLst>
                      <a:ext uri="{53640926-AAD7-44D8-BBD7-CCE9431645EC}">
                        <a14:shadowObscured xmlns:a14="http://schemas.microsoft.com/office/drawing/2010/main"/>
                      </a:ext>
                    </a:extLst>
                  </pic:spPr>
                </pic:pic>
              </a:graphicData>
            </a:graphic>
          </wp:inline>
        </w:drawing>
      </w:r>
      <w:r w:rsidRPr="004C4552">
        <w:rPr>
          <w:noProof/>
        </w:rPr>
        <w:drawing>
          <wp:inline distT="0" distB="0" distL="0" distR="0" wp14:anchorId="5A461AEB" wp14:editId="0F8673E3">
            <wp:extent cx="1836000" cy="372984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7" r="1135" b="4516"/>
                    <a:stretch/>
                  </pic:blipFill>
                  <pic:spPr bwMode="auto">
                    <a:xfrm>
                      <a:off x="0" y="0"/>
                      <a:ext cx="1836000" cy="3729842"/>
                    </a:xfrm>
                    <a:prstGeom prst="roundRect">
                      <a:avLst/>
                    </a:prstGeom>
                    <a:ln>
                      <a:noFill/>
                    </a:ln>
                    <a:extLst>
                      <a:ext uri="{53640926-AAD7-44D8-BBD7-CCE9431645EC}">
                        <a14:shadowObscured xmlns:a14="http://schemas.microsoft.com/office/drawing/2010/main"/>
                      </a:ext>
                    </a:extLst>
                  </pic:spPr>
                </pic:pic>
              </a:graphicData>
            </a:graphic>
          </wp:inline>
        </w:drawing>
      </w:r>
    </w:p>
    <w:p w14:paraId="230B7519" w14:textId="3E046B53" w:rsidR="0073791E" w:rsidRDefault="0073791E" w:rsidP="0073791E">
      <w:pPr>
        <w:keepNext/>
        <w:jc w:val="center"/>
      </w:pPr>
    </w:p>
    <w:p w14:paraId="4A963581" w14:textId="3E38E2F8" w:rsidR="0073791E" w:rsidRPr="005530B4" w:rsidRDefault="0073791E" w:rsidP="0073791E">
      <w:pPr>
        <w:keepNext/>
        <w:jc w:val="center"/>
      </w:pPr>
    </w:p>
    <w:p w14:paraId="437C0243" w14:textId="1D17D8DF" w:rsidR="00C47ED1" w:rsidRDefault="00C47ED1" w:rsidP="00C47ED1">
      <w:pPr>
        <w:pStyle w:val="1Nadpis"/>
      </w:pPr>
      <w:bookmarkStart w:id="68" w:name="_Toc103606552"/>
      <w:bookmarkEnd w:id="67"/>
      <w:r>
        <w:lastRenderedPageBreak/>
        <w:t>Implementácia aplikácie eVizita</w:t>
      </w:r>
      <w:bookmarkEnd w:id="68"/>
    </w:p>
    <w:p w14:paraId="41F98D8A" w14:textId="4569BA62" w:rsidR="004F68BF" w:rsidRPr="002C33CF" w:rsidRDefault="00C33D20" w:rsidP="004F68BF">
      <w:pPr>
        <w:ind w:firstLine="708"/>
        <w:jc w:val="both"/>
      </w:pPr>
      <w:r>
        <w:t xml:space="preserve">Pri analyzovaní dostupných možností </w:t>
      </w:r>
      <w:r w:rsidR="00E33F45">
        <w:t xml:space="preserve">či vyvíjať natívnu, </w:t>
      </w:r>
      <w:r w:rsidR="00505D0F">
        <w:t xml:space="preserve">webovú, </w:t>
      </w:r>
      <w:r w:rsidR="00E33F45">
        <w:t>hybridnú alebo multiplatformovú aplikáciu</w:t>
      </w:r>
      <w:r w:rsidR="0035722A">
        <w:t xml:space="preserve"> nám</w:t>
      </w:r>
      <w:r w:rsidR="00E33F45">
        <w:t xml:space="preserve"> ako najvýhodnejšia vychádzala</w:t>
      </w:r>
      <w:r w:rsidR="00447D2C">
        <w:t xml:space="preserve"> </w:t>
      </w:r>
      <w:r w:rsidR="00E33F45">
        <w:t>multiplatformová.</w:t>
      </w:r>
      <w:r w:rsidR="00E71979">
        <w:t xml:space="preserve"> Rozhodli sme sa pre tvorbu mobilnej aplikácie, pretože </w:t>
      </w:r>
      <w:r w:rsidR="007358CB">
        <w:t xml:space="preserve">bude jednoduchšie sa dostať do aplikácie priamo z obrazovky telefónu, a preto sme </w:t>
      </w:r>
      <w:r w:rsidR="0011167F">
        <w:t>webový prístup vývoja</w:t>
      </w:r>
      <w:r w:rsidR="007358CB">
        <w:t xml:space="preserve"> vylúčili. </w:t>
      </w:r>
      <w:r w:rsidR="00447D2C">
        <w:t>V aplikácií nie je nutné vytvárať zložité funkcie ani využívať špecifické funkcie zariadenia, pre ktoré by sa hodil natívny prístup vývoja.</w:t>
      </w:r>
      <w:r w:rsidR="0035722A">
        <w:t xml:space="preserve"> Vývoj </w:t>
      </w:r>
      <w:r w:rsidR="007358CB">
        <w:t>multiplatformovej</w:t>
      </w:r>
      <w:r w:rsidR="0035722A">
        <w:t xml:space="preserve"> aplikácie je charakterizovaný ako rýchly a</w:t>
      </w:r>
      <w:r w:rsidR="00170904">
        <w:t> </w:t>
      </w:r>
      <w:r w:rsidR="0035722A">
        <w:t>bezproblémový</w:t>
      </w:r>
      <w:r w:rsidR="00170904">
        <w:t>,</w:t>
      </w:r>
      <w:r w:rsidR="007358CB">
        <w:t xml:space="preserve"> a zároveň je možné vytvárať </w:t>
      </w:r>
      <w:r w:rsidR="005D5B40">
        <w:t>kód pre Android a iOS</w:t>
      </w:r>
      <w:r w:rsidR="007358CB">
        <w:t xml:space="preserve"> </w:t>
      </w:r>
      <w:r w:rsidR="00941057">
        <w:t>súčasne</w:t>
      </w:r>
      <w:r w:rsidR="00E33F45">
        <w:t xml:space="preserve">. </w:t>
      </w:r>
      <w:r w:rsidR="00170904">
        <w:t xml:space="preserve">Avšak aplikáciu je potrebné vytvoriť čo najrýchlejšie, preto sme sa rozhodli testovať funkčnosť len pre Android. </w:t>
      </w:r>
      <w:r w:rsidR="007B6788">
        <w:t xml:space="preserve">Ide o najrozšírenejší OS, takže cielime na najväčšiu </w:t>
      </w:r>
      <w:r w:rsidR="00D045C6">
        <w:t>skupinu používateľov</w:t>
      </w:r>
      <w:r w:rsidR="00170904">
        <w:t>.</w:t>
      </w:r>
      <w:r w:rsidR="005D5B40">
        <w:t xml:space="preserve"> </w:t>
      </w:r>
      <w:r w:rsidR="009426AD">
        <w:t xml:space="preserve">Pre simuláciu zariadenia so systémov Android v počítači sme </w:t>
      </w:r>
      <w:r w:rsidR="00941057">
        <w:t>si zvolili</w:t>
      </w:r>
      <w:r w:rsidR="009426AD">
        <w:t xml:space="preserve"> </w:t>
      </w:r>
      <w:r w:rsidR="00941057">
        <w:t>nástroj</w:t>
      </w:r>
      <w:r w:rsidR="009426AD">
        <w:t xml:space="preserve"> Android Studio Emulátor. Ten poskytuje takmer všetky možnosti skutočného zariadenia</w:t>
      </w:r>
      <w:r w:rsidR="001D70CB">
        <w:t>.</w:t>
      </w:r>
      <w:r w:rsidR="001D10B3">
        <w:t xml:space="preserve"> Takéto testovanie aplikácie je v niektorých smeroch rýchlejsšie a jednoduchšie ako na fyzickom zariadení.</w:t>
      </w:r>
      <w:r w:rsidR="004C037C">
        <w:t xml:space="preserve"> </w:t>
      </w:r>
      <w:r w:rsidR="006524FA">
        <w:t>Pre tvorbu kódu sme vyberali z najznámejších multiplatformových rámcov. Našim výberom je</w:t>
      </w:r>
      <w:r w:rsidR="001D10B3">
        <w:t xml:space="preserve"> knižnica</w:t>
      </w:r>
      <w:r w:rsidR="006524FA">
        <w:t xml:space="preserve"> React Native, práve kvôli je</w:t>
      </w:r>
      <w:r w:rsidR="001D10B3">
        <w:t>j</w:t>
      </w:r>
      <w:r w:rsidR="006524FA">
        <w:t xml:space="preserve"> jednoduchosti</w:t>
      </w:r>
      <w:r w:rsidR="00027543">
        <w:t xml:space="preserve"> a popularite</w:t>
      </w:r>
      <w:r w:rsidR="00FA0D18">
        <w:t xml:space="preserve">. </w:t>
      </w:r>
      <w:r w:rsidR="004F68BF">
        <w:t xml:space="preserve">Vďaka znovupoužiteľným komponentom dokáže pri tvorbe programu ušetriť dosť času. </w:t>
      </w:r>
      <w:r w:rsidR="00FA0D18">
        <w:t>Taktiež sme sa rozhodli využiť naše doterajšie znalosti v</w:t>
      </w:r>
      <w:r w:rsidR="000047C3">
        <w:t> </w:t>
      </w:r>
      <w:r w:rsidR="00FA0D18">
        <w:t>JavaScripte</w:t>
      </w:r>
      <w:r w:rsidR="000047C3">
        <w:t>, čo práve knižnica od Reactu ponúka.</w:t>
      </w:r>
    </w:p>
    <w:p w14:paraId="77574407" w14:textId="7D0EAB19" w:rsidR="00C47ED1" w:rsidRDefault="00C47ED1" w:rsidP="00C47ED1">
      <w:pPr>
        <w:pStyle w:val="2Nadpis"/>
      </w:pPr>
      <w:bookmarkStart w:id="69" w:name="_Toc103606553"/>
      <w:r>
        <w:t>Prototyp</w:t>
      </w:r>
      <w:bookmarkEnd w:id="69"/>
    </w:p>
    <w:p w14:paraId="70E6752B" w14:textId="090312C7" w:rsidR="00947879" w:rsidRDefault="00B1461E" w:rsidP="00630939">
      <w:pPr>
        <w:ind w:firstLine="360"/>
        <w:jc w:val="both"/>
      </w:pPr>
      <w:r>
        <w:t>Keďže pre</w:t>
      </w:r>
      <w:r w:rsidR="008560D6">
        <w:t xml:space="preserve"> splnenie funkčnosti</w:t>
      </w:r>
      <w:r>
        <w:t xml:space="preserve"> aplikácie boli nevyhnutné viaceré obrazovky, tvorbu aplikácie</w:t>
      </w:r>
      <w:r w:rsidR="008560D6">
        <w:t xml:space="preserve"> sme</w:t>
      </w:r>
      <w:r>
        <w:t xml:space="preserve"> začili</w:t>
      </w:r>
      <w:r w:rsidR="00EF45A5">
        <w:t xml:space="preserve"> použitím </w:t>
      </w:r>
      <w:r w:rsidR="008560D6">
        <w:t>„s</w:t>
      </w:r>
      <w:r>
        <w:t>tack</w:t>
      </w:r>
      <w:r w:rsidR="008560D6">
        <w:t xml:space="preserve"> n</w:t>
      </w:r>
      <w:r>
        <w:t>avigator</w:t>
      </w:r>
      <w:r w:rsidR="00EF45A5">
        <w:t>a</w:t>
      </w:r>
      <w:r w:rsidR="008560D6">
        <w:t>.“ Ten poskytuje aplikácií spôsob prechodu medzi obrazovkami</w:t>
      </w:r>
      <w:r w:rsidR="00EB5FD9">
        <w:t xml:space="preserve"> tým, že </w:t>
      </w:r>
      <w:r w:rsidR="008560D6">
        <w:t>každ</w:t>
      </w:r>
      <w:r w:rsidR="00EB5FD9">
        <w:t>ú</w:t>
      </w:r>
      <w:r w:rsidR="008560D6">
        <w:t xml:space="preserve"> nov</w:t>
      </w:r>
      <w:r w:rsidR="00EB5FD9">
        <w:t>ú</w:t>
      </w:r>
      <w:r w:rsidR="008560D6">
        <w:t xml:space="preserve"> obrazovk</w:t>
      </w:r>
      <w:r w:rsidR="00EB5FD9">
        <w:t>u</w:t>
      </w:r>
      <w:r w:rsidR="008560D6">
        <w:t xml:space="preserve"> umiest</w:t>
      </w:r>
      <w:r w:rsidR="00EB5FD9">
        <w:t>ňuje</w:t>
      </w:r>
      <w:r w:rsidR="008560D6">
        <w:t xml:space="preserve"> nad predchádzajúcu</w:t>
      </w:r>
      <w:r w:rsidR="00EB5FD9">
        <w:t>, a tým vytvára zásobník obrazoviek.</w:t>
      </w:r>
      <w:r w:rsidR="00126C09">
        <w:t xml:space="preserve"> Jeho využitím sme zabezpečili známy vzhľad prechodu obrazoviek pre používateľov systému Android. </w:t>
      </w:r>
      <w:r w:rsidR="000724FD">
        <w:t xml:space="preserve">Na účte Firebase sme vytvorili novú aplikáciu, ktorú </w:t>
      </w:r>
      <w:r w:rsidR="00222103">
        <w:t xml:space="preserve">sme </w:t>
      </w:r>
      <w:r w:rsidR="000724FD">
        <w:t>za pomoci konfiguračných údajov prepojili s našim systémom.</w:t>
      </w:r>
      <w:r w:rsidR="00222103">
        <w:t xml:space="preserve"> Na komunikáciu medzi systémom a databázo</w:t>
      </w:r>
      <w:r w:rsidR="00D005BD">
        <w:t>u</w:t>
      </w:r>
      <w:r w:rsidR="00222103">
        <w:t xml:space="preserve"> Firestore s</w:t>
      </w:r>
      <w:r w:rsidR="00947879">
        <w:t>ú</w:t>
      </w:r>
      <w:r w:rsidR="00222103">
        <w:t xml:space="preserve"> použité s</w:t>
      </w:r>
      <w:r w:rsidR="00D005BD">
        <w:t>lužby</w:t>
      </w:r>
      <w:r w:rsidR="00222103">
        <w:t>.</w:t>
      </w:r>
      <w:r w:rsidR="00D005BD">
        <w:t xml:space="preserve"> Sú to obyčajné triedy obsahujúce funkcie podľa vlastného výberu, ktoré sú oddelené od hlavnej časti kódu. Tieto služby obsahujú metódy pre</w:t>
      </w:r>
      <w:r w:rsidR="008F38FD">
        <w:t xml:space="preserve"> pridávanie,</w:t>
      </w:r>
      <w:r w:rsidR="00D005BD">
        <w:t xml:space="preserve"> získavanie</w:t>
      </w:r>
      <w:r w:rsidR="008F38FD">
        <w:t>, úpravu</w:t>
      </w:r>
      <w:r w:rsidR="00D005BD">
        <w:t xml:space="preserve"> a odstraňovanie dokumentov z Firestore kolekcií.</w:t>
      </w:r>
      <w:r w:rsidR="00280E21">
        <w:t xml:space="preserve"> V systéme boli vytvorené služby pre prácu s</w:t>
      </w:r>
      <w:r w:rsidR="00F90A7E">
        <w:t> </w:t>
      </w:r>
      <w:r w:rsidR="00280E21">
        <w:t>pacient</w:t>
      </w:r>
      <w:r w:rsidR="00F90A7E">
        <w:t>ami a ich meraniami,</w:t>
      </w:r>
      <w:r w:rsidR="00280E21">
        <w:t xml:space="preserve"> zdravotn</w:t>
      </w:r>
      <w:r w:rsidR="00F90A7E">
        <w:t>ými</w:t>
      </w:r>
      <w:r w:rsidR="00280E21">
        <w:t xml:space="preserve"> sestr</w:t>
      </w:r>
      <w:r w:rsidR="00F90A7E">
        <w:t xml:space="preserve">ami, lekármi, oddeleniami a nemocnicami. </w:t>
      </w:r>
      <w:r w:rsidR="00C55683">
        <w:t>Pre prácu s údajmi, ktoré sú potrebné na viacerých obrazovkách v systéme využívame React kontext. Ten narozdiel od preposielania údajov medzi každou obrazovkou, umožňuje odovzdávať údaje jednoduchým použitím kontextu v akomkoľvek komponente.</w:t>
      </w:r>
      <w:r w:rsidR="00630939">
        <w:t xml:space="preserve"> </w:t>
      </w:r>
      <w:r w:rsidR="00630939" w:rsidRPr="00630939">
        <w:t>Inými slovami, kontext</w:t>
      </w:r>
      <w:r w:rsidR="00630939">
        <w:t xml:space="preserve"> </w:t>
      </w:r>
      <w:r w:rsidR="00630939" w:rsidRPr="00630939">
        <w:t>nám umožňuje jednoduchšie zdieľanie údajov (stavu) medzi komponentmi.</w:t>
      </w:r>
      <w:r w:rsidR="00630939">
        <w:t xml:space="preserve"> </w:t>
      </w:r>
      <w:r w:rsidR="00216946">
        <w:t xml:space="preserve">Pre uchovávanie stavu </w:t>
      </w:r>
      <w:r w:rsidR="006D03A6">
        <w:t>obrazoviek je použitý useState</w:t>
      </w:r>
      <w:r w:rsidR="00416E19">
        <w:t>, ktorý umožňuje sledovať stav v komponente.</w:t>
      </w:r>
      <w:r w:rsidR="005557A7">
        <w:t xml:space="preserve"> Častokrát je potrebné vykonať nejakú akciu pri zmene parametra</w:t>
      </w:r>
      <w:r w:rsidR="009039FD">
        <w:t>,</w:t>
      </w:r>
      <w:r w:rsidR="005557A7">
        <w:t xml:space="preserve"> na čo v systéme využív</w:t>
      </w:r>
      <w:r w:rsidR="009039FD">
        <w:t>ame</w:t>
      </w:r>
      <w:r w:rsidR="005557A7">
        <w:t xml:space="preserve"> useEffect.</w:t>
      </w:r>
    </w:p>
    <w:p w14:paraId="345BFF0C" w14:textId="1ED8D80E" w:rsidR="00D957FA" w:rsidRDefault="00D3622E" w:rsidP="00D957FA">
      <w:pPr>
        <w:ind w:firstLine="360"/>
        <w:jc w:val="both"/>
      </w:pPr>
      <w:r>
        <w:lastRenderedPageBreak/>
        <w:t>Na začiatku sme sa rozhodli vytvárať vetvu zdravej sestry</w:t>
      </w:r>
      <w:r w:rsidR="00D2765C">
        <w:t xml:space="preserve">, jej funkcie a prechody obrazovkami. </w:t>
      </w:r>
      <w:r w:rsidR="00416E19">
        <w:t>Ako prv</w:t>
      </w:r>
      <w:r w:rsidR="009039FD">
        <w:t>ú</w:t>
      </w:r>
      <w:r w:rsidR="00416E19">
        <w:t xml:space="preserve"> </w:t>
      </w:r>
      <w:r w:rsidR="009039FD">
        <w:t>sme</w:t>
      </w:r>
      <w:r w:rsidR="00416E19">
        <w:t xml:space="preserve"> vytv</w:t>
      </w:r>
      <w:r w:rsidR="00B96FEE">
        <w:t>or</w:t>
      </w:r>
      <w:r w:rsidR="009039FD">
        <w:t>ili</w:t>
      </w:r>
      <w:r w:rsidR="00416E19">
        <w:t xml:space="preserve"> obrazovk</w:t>
      </w:r>
      <w:r w:rsidR="009039FD">
        <w:t>u</w:t>
      </w:r>
      <w:r w:rsidR="00416E19">
        <w:t xml:space="preserve"> zoznamu pacientov</w:t>
      </w:r>
      <w:r w:rsidR="00D957FA">
        <w:t xml:space="preserve"> (Obr. )</w:t>
      </w:r>
      <w:r w:rsidR="00385BF5">
        <w:t>.</w:t>
      </w:r>
      <w:r w:rsidR="009039FD">
        <w:t xml:space="preserve"> </w:t>
      </w:r>
      <w:r w:rsidR="00385BF5">
        <w:t>P</w:t>
      </w:r>
      <w:r w:rsidR="009039FD">
        <w:t xml:space="preserve">rostredníctvom služby </w:t>
      </w:r>
      <w:r w:rsidR="00E634A2">
        <w:t>s </w:t>
      </w:r>
      <w:r w:rsidR="009039FD">
        <w:t>metód</w:t>
      </w:r>
      <w:r w:rsidR="00E634A2">
        <w:t xml:space="preserve">ami pre </w:t>
      </w:r>
      <w:r w:rsidR="009039FD">
        <w:t>pacientov</w:t>
      </w:r>
      <w:r w:rsidR="00385BF5">
        <w:t xml:space="preserve"> sa</w:t>
      </w:r>
      <w:r w:rsidR="009039FD">
        <w:t xml:space="preserve"> </w:t>
      </w:r>
      <w:r w:rsidR="00485048">
        <w:t xml:space="preserve">získava </w:t>
      </w:r>
      <w:r w:rsidR="00385BF5">
        <w:t xml:space="preserve">ich zoznam </w:t>
      </w:r>
      <w:r w:rsidR="00B96FEE">
        <w:t>a zobraz</w:t>
      </w:r>
      <w:r w:rsidR="00385BF5">
        <w:t>uje</w:t>
      </w:r>
      <w:r w:rsidR="00B96FEE">
        <w:t xml:space="preserve"> </w:t>
      </w:r>
      <w:r w:rsidR="00385BF5">
        <w:t>sa</w:t>
      </w:r>
      <w:r w:rsidR="00B96FEE">
        <w:t xml:space="preserve"> na obrazovke.</w:t>
      </w:r>
      <w:r w:rsidR="00385BF5">
        <w:t xml:space="preserve"> </w:t>
      </w:r>
      <w:r w:rsidR="008F7E50" w:rsidRPr="008F7E50">
        <w:t>Obrazovka pacientov</w:t>
      </w:r>
      <w:r w:rsidR="00385BF5">
        <w:t xml:space="preserve"> ďalej</w:t>
      </w:r>
      <w:r w:rsidR="008F7E50" w:rsidRPr="008F7E50">
        <w:t xml:space="preserve"> ponúka možnos</w:t>
      </w:r>
      <w:r w:rsidR="008F7E50">
        <w:t>ti</w:t>
      </w:r>
      <w:r w:rsidR="008F7E50" w:rsidRPr="008F7E50">
        <w:t xml:space="preserve"> pridania nového pacienta alebo zobrazenie detailu už existujúceho</w:t>
      </w:r>
      <w:r w:rsidR="00616C8D">
        <w:t xml:space="preserve">. </w:t>
      </w:r>
      <w:r w:rsidR="00EB04F0">
        <w:t>V pravom hornom rohu je ikona používateľa, na ktorú po kliknutí sa zobrazí profil prihláseného používateľa</w:t>
      </w:r>
      <w:r w:rsidR="00D957FA">
        <w:t xml:space="preserve"> (Obr. )</w:t>
      </w:r>
      <w:r w:rsidR="00EB04F0">
        <w:t>.</w:t>
      </w:r>
      <w:r w:rsidR="00E634A2">
        <w:t xml:space="preserve"> </w:t>
      </w:r>
      <w:r w:rsidR="00C42BA5">
        <w:t>Na obrazovke</w:t>
      </w:r>
      <w:r w:rsidR="0032016C">
        <w:t xml:space="preserve"> pre</w:t>
      </w:r>
      <w:r w:rsidR="00C42BA5">
        <w:t xml:space="preserve"> vytvor</w:t>
      </w:r>
      <w:r w:rsidR="0032016C">
        <w:t>enie</w:t>
      </w:r>
      <w:r w:rsidR="00C42BA5">
        <w:t xml:space="preserve"> nového pacienta</w:t>
      </w:r>
      <w:r w:rsidR="00D957FA">
        <w:t xml:space="preserve"> (Obr. )</w:t>
      </w:r>
      <w:r w:rsidR="00C42BA5">
        <w:t xml:space="preserve"> je možné zadať základné údaje o pacientovi ako meno, dátum narodenia, pohlavie a zdravotnú poisťovňu, </w:t>
      </w:r>
      <w:r w:rsidR="0032016C">
        <w:t xml:space="preserve">cez tie ktoré sa týkajú zdravotného stavu a teda alergie či diagnóza, </w:t>
      </w:r>
      <w:r w:rsidR="00C42BA5">
        <w:t xml:space="preserve">až po tie rozšírenejšie </w:t>
      </w:r>
      <w:r w:rsidR="0032016C">
        <w:t>ako adresa, zamestnanie a kontakt na príuzného. Taktiež je možné zadať číslo izby pacienta, čo zabezpečí vyššiu prehľadnosť hospitalizovaných v zozname pacientov.</w:t>
      </w:r>
      <w:r w:rsidR="008A0922">
        <w:t xml:space="preserve"> Po kliknutí na tlačidlo Vytvoriť pacienta sa údaje zapíšu do databázy a zobrazí sa už aktualizovaný zoznam pacientov.</w:t>
      </w:r>
    </w:p>
    <w:p w14:paraId="4C9F6F92" w14:textId="6E4B137F" w:rsidR="00EF655B" w:rsidRDefault="00C565F7" w:rsidP="00EF655B">
      <w:pPr>
        <w:keepNext/>
        <w:ind w:firstLine="360"/>
        <w:jc w:val="center"/>
      </w:pPr>
      <w:r w:rsidRPr="00C565F7">
        <w:rPr>
          <w:noProof/>
        </w:rPr>
        <w:drawing>
          <wp:inline distT="0" distB="0" distL="0" distR="0" wp14:anchorId="44C8B82F" wp14:editId="0575F82F">
            <wp:extent cx="1800000" cy="37382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3738298"/>
                    </a:xfrm>
                    <a:prstGeom prst="rect">
                      <a:avLst/>
                    </a:prstGeom>
                  </pic:spPr>
                </pic:pic>
              </a:graphicData>
            </a:graphic>
          </wp:inline>
        </w:drawing>
      </w:r>
      <w:r w:rsidR="00EF655B">
        <w:rPr>
          <w:noProof/>
        </w:rPr>
        <w:t xml:space="preserve">  </w:t>
      </w:r>
      <w:r w:rsidR="00905472">
        <w:rPr>
          <w:noProof/>
        </w:rPr>
        <w:t xml:space="preserve"> </w:t>
      </w:r>
      <w:r w:rsidR="00A107D2" w:rsidRPr="00A107D2">
        <w:rPr>
          <w:noProof/>
        </w:rPr>
        <w:drawing>
          <wp:inline distT="0" distB="0" distL="0" distR="0" wp14:anchorId="5137D2F1" wp14:editId="4AD9A9AA">
            <wp:extent cx="1800000" cy="37382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3738298"/>
                    </a:xfrm>
                    <a:prstGeom prst="rect">
                      <a:avLst/>
                    </a:prstGeom>
                  </pic:spPr>
                </pic:pic>
              </a:graphicData>
            </a:graphic>
          </wp:inline>
        </w:drawing>
      </w:r>
    </w:p>
    <w:p w14:paraId="14214B02" w14:textId="1514161E" w:rsidR="00D957FA" w:rsidRPr="00D957FA" w:rsidRDefault="00EF655B" w:rsidP="00D957FA">
      <w:pPr>
        <w:pStyle w:val="Caption"/>
        <w:jc w:val="left"/>
      </w:pPr>
      <w:r>
        <w:t xml:space="preserve"> </w:t>
      </w:r>
      <w:r>
        <w:tab/>
      </w:r>
      <w:r>
        <w:tab/>
        <w:t xml:space="preserve">         </w:t>
      </w:r>
    </w:p>
    <w:p w14:paraId="4C55FBAE" w14:textId="21200287" w:rsidR="00D957FA" w:rsidRDefault="00B23CF1" w:rsidP="00505394">
      <w:pPr>
        <w:ind w:firstLine="360"/>
        <w:jc w:val="both"/>
        <w:rPr>
          <w:noProof/>
        </w:rPr>
      </w:pPr>
      <w:r>
        <w:t>V profile prihláseného používateľa</w:t>
      </w:r>
      <w:r w:rsidR="00D957FA">
        <w:t xml:space="preserve"> </w:t>
      </w:r>
      <w:r>
        <w:t>je možné editovať svoje meno a odhlásiť sa. Ťuknutím na meno pacienta sa zobrazí profil pacienta</w:t>
      </w:r>
      <w:r w:rsidR="00D957FA">
        <w:t xml:space="preserve"> (Obr. )</w:t>
      </w:r>
      <w:r>
        <w:t xml:space="preserve"> s jeho vyplnenými údajmi.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w:t>
      </w:r>
      <w:r w:rsidR="0028411D">
        <w:t xml:space="preserve"> (Obr. )</w:t>
      </w:r>
      <w:r>
        <w:t>.</w:t>
      </w:r>
      <w:r w:rsidR="0028411D">
        <w:t xml:space="preserve"> </w:t>
      </w:r>
      <w:r w:rsidR="00363873">
        <w:t xml:space="preserve">Na výber sú možnosti merania krvného tlaku, telesnej teploty, váhy a výšky, saturácie a glykémie krvi či spirometrie. </w:t>
      </w:r>
      <w:r w:rsidR="00303970">
        <w:t xml:space="preserve">Medzi meraniami sa nachádza aj lekársky </w:t>
      </w:r>
      <w:r w:rsidR="00303970">
        <w:lastRenderedPageBreak/>
        <w:t xml:space="preserve">záznam, ktorý slúži na zaznamenávanie vizity pacienta. </w:t>
      </w:r>
      <w:r w:rsidR="00505394">
        <w:rPr>
          <w:noProof/>
        </w:rPr>
        <w:t xml:space="preserve">Po ťuknutí na tlačidlo Všetky merania sa dostaneme na obrazovku so všetkými vykonanými meraniami u daného pacienta </w:t>
      </w:r>
      <w:r w:rsidR="00505394">
        <w:t>(Obr. )</w:t>
      </w:r>
      <w:r w:rsidR="00505394">
        <w:rPr>
          <w:noProof/>
        </w:rPr>
        <w:t>.</w:t>
      </w:r>
    </w:p>
    <w:p w14:paraId="1CA2526E" w14:textId="5C14392C" w:rsidR="00CD38AE" w:rsidRDefault="000E7DA8" w:rsidP="001028F2">
      <w:pPr>
        <w:ind w:firstLine="360"/>
        <w:jc w:val="center"/>
        <w:rPr>
          <w:noProof/>
        </w:rPr>
      </w:pPr>
      <w:r w:rsidRPr="000E7DA8">
        <w:rPr>
          <w:noProof/>
        </w:rPr>
        <w:drawing>
          <wp:inline distT="0" distB="0" distL="0" distR="0" wp14:anchorId="0A62C63E" wp14:editId="6689585A">
            <wp:extent cx="1800000" cy="3738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3738298"/>
                    </a:xfrm>
                    <a:prstGeom prst="rect">
                      <a:avLst/>
                    </a:prstGeom>
                  </pic:spPr>
                </pic:pic>
              </a:graphicData>
            </a:graphic>
          </wp:inline>
        </w:drawing>
      </w:r>
      <w:r w:rsidRPr="000E7DA8">
        <w:rPr>
          <w:noProof/>
        </w:rPr>
        <w:t xml:space="preserve"> </w:t>
      </w:r>
      <w:r w:rsidR="009178D7">
        <w:rPr>
          <w:noProof/>
        </w:rPr>
        <w:t xml:space="preserve"> </w:t>
      </w:r>
      <w:r w:rsidR="007D3654" w:rsidRPr="007D3654">
        <w:rPr>
          <w:noProof/>
        </w:rPr>
        <w:drawing>
          <wp:inline distT="0" distB="0" distL="0" distR="0" wp14:anchorId="76F2C07E" wp14:editId="537479A4">
            <wp:extent cx="1800000" cy="3738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3738298"/>
                    </a:xfrm>
                    <a:prstGeom prst="rect">
                      <a:avLst/>
                    </a:prstGeom>
                  </pic:spPr>
                </pic:pic>
              </a:graphicData>
            </a:graphic>
          </wp:inline>
        </w:drawing>
      </w:r>
    </w:p>
    <w:p w14:paraId="26674C77" w14:textId="77777777" w:rsidR="0028411D" w:rsidRDefault="0028411D" w:rsidP="001028F2">
      <w:pPr>
        <w:ind w:firstLine="360"/>
        <w:jc w:val="center"/>
        <w:rPr>
          <w:noProof/>
        </w:rPr>
      </w:pPr>
    </w:p>
    <w:p w14:paraId="7CF7A2BA" w14:textId="206B46B9" w:rsidR="00E767D1" w:rsidRDefault="007D3654" w:rsidP="007D3654">
      <w:pPr>
        <w:jc w:val="center"/>
        <w:rPr>
          <w:noProof/>
        </w:rPr>
      </w:pPr>
      <w:r w:rsidRPr="007D3654">
        <w:rPr>
          <w:noProof/>
        </w:rPr>
        <w:drawing>
          <wp:inline distT="0" distB="0" distL="0" distR="0" wp14:anchorId="7A7A5762" wp14:editId="1258B09F">
            <wp:extent cx="1800000" cy="37382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738298"/>
                    </a:xfrm>
                    <a:prstGeom prst="rect">
                      <a:avLst/>
                    </a:prstGeom>
                  </pic:spPr>
                </pic:pic>
              </a:graphicData>
            </a:graphic>
          </wp:inline>
        </w:drawing>
      </w:r>
      <w:r w:rsidR="009178D7">
        <w:rPr>
          <w:noProof/>
        </w:rPr>
        <w:t xml:space="preserve">  </w:t>
      </w:r>
      <w:r w:rsidRPr="007D3654">
        <w:rPr>
          <w:noProof/>
        </w:rPr>
        <w:drawing>
          <wp:inline distT="0" distB="0" distL="0" distR="0" wp14:anchorId="08EF01BE" wp14:editId="01C5B15D">
            <wp:extent cx="1800000" cy="3738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738298"/>
                    </a:xfrm>
                    <a:prstGeom prst="rect">
                      <a:avLst/>
                    </a:prstGeom>
                  </pic:spPr>
                </pic:pic>
              </a:graphicData>
            </a:graphic>
          </wp:inline>
        </w:drawing>
      </w:r>
    </w:p>
    <w:p w14:paraId="645F3540" w14:textId="338AB949" w:rsidR="00757D98" w:rsidRDefault="00757D98" w:rsidP="00757D98">
      <w:pPr>
        <w:jc w:val="both"/>
        <w:rPr>
          <w:noProof/>
        </w:rPr>
      </w:pPr>
    </w:p>
    <w:p w14:paraId="6BF2E19C" w14:textId="1E10706B" w:rsidR="00757D98" w:rsidRDefault="00757D98" w:rsidP="00C52DEB">
      <w:pPr>
        <w:ind w:firstLine="360"/>
        <w:jc w:val="both"/>
      </w:pPr>
      <w:r>
        <w:rPr>
          <w:noProof/>
        </w:rPr>
        <w:t xml:space="preserve">Na obrazovke pre výber meraní je ďalej možné vyberať zo základných meraní, ktoré sa vykonávajú pri vizite. </w:t>
      </w:r>
      <w:r w:rsidR="00707662">
        <w:rPr>
          <w:noProof/>
        </w:rPr>
        <w:t xml:space="preserve">Po zvolení „+“ pri požadovanom meraní sa zobrazí obrazovka s týmto meraním. </w:t>
      </w:r>
      <w:r w:rsidR="00362995">
        <w:rPr>
          <w:noProof/>
        </w:rPr>
        <w:t>V</w:t>
      </w:r>
      <w:r w:rsidR="00707662">
        <w:rPr>
          <w:noProof/>
        </w:rPr>
        <w:t> tomto prípde na ukážku je to meranie krvého tlaku (Obr. ). Okrem zadania hodnôt u</w:t>
      </w:r>
      <w:r w:rsidR="00362995">
        <w:rPr>
          <w:noProof/>
        </w:rPr>
        <w:t> </w:t>
      </w:r>
      <w:r w:rsidR="00707662">
        <w:rPr>
          <w:noProof/>
        </w:rPr>
        <w:t>pacienta</w:t>
      </w:r>
      <w:r w:rsidR="00362995">
        <w:rPr>
          <w:noProof/>
        </w:rPr>
        <w:t xml:space="preserve"> je sprístupnená aj editácia dátumu a času. Hodnoty sa uložia po kliknutí na tlačidlo Uložiť. Po ťuknutí na Predchádzajúce sa zobrazia predtým namerané hodnoty </w:t>
      </w:r>
      <w:r w:rsidR="00905472">
        <w:rPr>
          <w:noProof/>
        </w:rPr>
        <w:t>pre</w:t>
      </w:r>
      <w:r w:rsidR="00362995">
        <w:rPr>
          <w:noProof/>
        </w:rPr>
        <w:t> dané merani</w:t>
      </w:r>
      <w:r w:rsidR="00905472">
        <w:rPr>
          <w:noProof/>
        </w:rPr>
        <w:t>e</w:t>
      </w:r>
      <w:r w:rsidR="00362995">
        <w:rPr>
          <w:noProof/>
        </w:rPr>
        <w:t>.</w:t>
      </w:r>
      <w:r w:rsidR="00905472">
        <w:rPr>
          <w:noProof/>
        </w:rPr>
        <w:t xml:space="preserve"> Pre ukážku je to meranie </w:t>
      </w:r>
      <w:r w:rsidR="00362995">
        <w:rPr>
          <w:noProof/>
        </w:rPr>
        <w:t xml:space="preserve"> </w:t>
      </w:r>
      <w:r w:rsidR="00905472">
        <w:rPr>
          <w:noProof/>
        </w:rPr>
        <w:t>teploty (Obr. ), pri ktorej je aj ukažka v podobe grafu nameraných hodnôt.  Na túto obrazovku je možný prístup aj kliknutím na názov merania na obrazovke výberu meraní.</w:t>
      </w:r>
      <w:r w:rsidR="00C52DEB">
        <w:rPr>
          <w:noProof/>
        </w:rPr>
        <w:t xml:space="preserve"> </w:t>
      </w:r>
      <w:r w:rsidR="00363873">
        <w:rPr>
          <w:noProof/>
        </w:rPr>
        <w:t xml:space="preserve">Zvolením merania z predcházajúcich meraní je v prípade chyby pri zapisovaní možná korekcia zadanej hodnoty vrátane dátumu a času. </w:t>
      </w:r>
      <w:r w:rsidR="00C52DEB">
        <w:rPr>
          <w:noProof/>
        </w:rPr>
        <w:t xml:space="preserve">Tým bola vo </w:t>
      </w:r>
      <w:r w:rsidR="00C52DEB">
        <w:t xml:space="preserve">fáze tvorenia prototypu dokončená vetva zdravotnej sestry a jej funkcií.  </w:t>
      </w:r>
    </w:p>
    <w:p w14:paraId="30F85354" w14:textId="5F04A0D9" w:rsidR="00CD38AE" w:rsidRDefault="00CF51AF" w:rsidP="00CD38AE">
      <w:pPr>
        <w:jc w:val="center"/>
        <w:rPr>
          <w:noProof/>
        </w:rPr>
      </w:pPr>
      <w:r w:rsidRPr="00CF51AF">
        <w:rPr>
          <w:noProof/>
        </w:rPr>
        <w:drawing>
          <wp:inline distT="0" distB="0" distL="0" distR="0" wp14:anchorId="215B1DCA" wp14:editId="05B988D7">
            <wp:extent cx="1800000" cy="37382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738298"/>
                    </a:xfrm>
                    <a:prstGeom prst="rect">
                      <a:avLst/>
                    </a:prstGeom>
                  </pic:spPr>
                </pic:pic>
              </a:graphicData>
            </a:graphic>
          </wp:inline>
        </w:drawing>
      </w:r>
      <w:r w:rsidR="00E25B82">
        <w:rPr>
          <w:noProof/>
        </w:rPr>
        <w:t xml:space="preserve">  </w:t>
      </w:r>
      <w:r w:rsidR="00DE6E9F" w:rsidRPr="00DE6E9F">
        <w:rPr>
          <w:noProof/>
        </w:rPr>
        <w:drawing>
          <wp:inline distT="0" distB="0" distL="0" distR="0" wp14:anchorId="04F43107" wp14:editId="266282D8">
            <wp:extent cx="1800000" cy="37382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738298"/>
                    </a:xfrm>
                    <a:prstGeom prst="rect">
                      <a:avLst/>
                    </a:prstGeom>
                  </pic:spPr>
                </pic:pic>
              </a:graphicData>
            </a:graphic>
          </wp:inline>
        </w:drawing>
      </w:r>
    </w:p>
    <w:bookmarkEnd w:id="1"/>
    <w:p w14:paraId="64BD83C8" w14:textId="77777777" w:rsidR="00947879" w:rsidRPr="00C47ED1" w:rsidRDefault="00947879" w:rsidP="00C52DEB">
      <w:pPr>
        <w:rPr>
          <w:noProof/>
        </w:rPr>
      </w:pPr>
    </w:p>
    <w:p w14:paraId="03530D90" w14:textId="7F58CD2B" w:rsidR="00C47ED1" w:rsidRDefault="00C47ED1" w:rsidP="00C47ED1">
      <w:pPr>
        <w:pStyle w:val="2Nadpis"/>
      </w:pPr>
      <w:bookmarkStart w:id="70" w:name="_Toc103606554"/>
      <w:r>
        <w:t>Finálna verzia</w:t>
      </w:r>
      <w:bookmarkEnd w:id="70"/>
    </w:p>
    <w:p w14:paraId="2659896E" w14:textId="67C24FFD" w:rsidR="007D55EE" w:rsidRDefault="0042527B" w:rsidP="007D55EE">
      <w:pPr>
        <w:ind w:firstLine="360"/>
        <w:jc w:val="both"/>
      </w:pPr>
      <w:r>
        <w:t xml:space="preserve">Pre rozlíšenie vetiev zdravotnej sestry, lekára a vedenia nemocnice bolo potrebné vytvoriť prihlasovanie </w:t>
      </w:r>
      <w:r w:rsidR="002806F3">
        <w:t>pou</w:t>
      </w:r>
      <w:r>
        <w:t>žívateľov a určova</w:t>
      </w:r>
      <w:r w:rsidR="00997482">
        <w:t>nie</w:t>
      </w:r>
      <w:r>
        <w:t xml:space="preserve"> ich rol</w:t>
      </w:r>
      <w:r w:rsidR="00997482">
        <w:t>í</w:t>
      </w:r>
      <w:r>
        <w:t>.</w:t>
      </w:r>
      <w:r w:rsidR="000E7743">
        <w:t xml:space="preserve"> Na to bola použitá služba </w:t>
      </w:r>
      <w:r w:rsidR="002806F3">
        <w:t>AuthService, ktorá obsahuje všetky základné metódy prihlásenia, registrácie a odhlásenia, a taktiež metódu zisťovania role používateľa.</w:t>
      </w:r>
      <w:r w:rsidR="00997482">
        <w:t xml:space="preserve"> V tejto službe sa používajú štandardné metódy z Firebase dokumentácie. </w:t>
      </w:r>
      <w:r w:rsidR="00AD122B">
        <w:t>Základ</w:t>
      </w:r>
      <w:r w:rsidR="002806F3">
        <w:t>ným pilierom</w:t>
      </w:r>
      <w:r w:rsidR="00AD122B">
        <w:t xml:space="preserve"> celej aplikácie je vytvorenie vedenia nemocnice,</w:t>
      </w:r>
      <w:r w:rsidR="002806F3">
        <w:t xml:space="preserve"> ktoré má následne pod </w:t>
      </w:r>
      <w:r w:rsidR="002806F3">
        <w:lastRenderedPageBreak/>
        <w:t>správou lekárov a zdravotné sestry.</w:t>
      </w:r>
      <w:r w:rsidR="002B2277">
        <w:t xml:space="preserve"> </w:t>
      </w:r>
      <w:r w:rsidR="00997482">
        <w:t>N</w:t>
      </w:r>
      <w:r w:rsidR="00AD122B">
        <w:t>a začiatku si môže užívateľ vybrať či sa chce prihlásiť</w:t>
      </w:r>
      <w:r w:rsidR="002B2277">
        <w:t xml:space="preserve"> (Obr. )</w:t>
      </w:r>
      <w:r w:rsidR="00AD122B">
        <w:t xml:space="preserve"> alebo registrovať. Pri registrácii si taktiež môže vybrať, aký účet chce využívať</w:t>
      </w:r>
      <w:r w:rsidR="002B2277">
        <w:t xml:space="preserve"> (Obr. )</w:t>
      </w:r>
      <w:r w:rsidR="00AD122B">
        <w:t>.</w:t>
      </w:r>
      <w:r w:rsidR="007D55EE">
        <w:t xml:space="preserve"> Pre úspešnú registráciu je nutné zadať meno, správny formát emailu a heslo. V prípade nemocnice ide o názov nemocnice, email a heslo. Používateľ sa potom prihlasuje pomocou emailu a hesla.</w:t>
      </w:r>
    </w:p>
    <w:p w14:paraId="1D483491" w14:textId="201187B6" w:rsidR="002B2277" w:rsidRDefault="00CF51AF" w:rsidP="002B2277">
      <w:pPr>
        <w:ind w:firstLine="360"/>
        <w:jc w:val="center"/>
      </w:pPr>
      <w:r w:rsidRPr="00CF51AF">
        <w:drawing>
          <wp:inline distT="0" distB="0" distL="0" distR="0" wp14:anchorId="7FEE54F7" wp14:editId="2E1DF3C4">
            <wp:extent cx="1800000" cy="3738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3738298"/>
                    </a:xfrm>
                    <a:prstGeom prst="rect">
                      <a:avLst/>
                    </a:prstGeom>
                  </pic:spPr>
                </pic:pic>
              </a:graphicData>
            </a:graphic>
          </wp:inline>
        </w:drawing>
      </w:r>
      <w:r w:rsidR="00E25B82">
        <w:t xml:space="preserve">  </w:t>
      </w:r>
      <w:r w:rsidRPr="00CF51AF">
        <w:drawing>
          <wp:inline distT="0" distB="0" distL="0" distR="0" wp14:anchorId="0691377E" wp14:editId="207E12D5">
            <wp:extent cx="1800000" cy="37382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3738298"/>
                    </a:xfrm>
                    <a:prstGeom prst="rect">
                      <a:avLst/>
                    </a:prstGeom>
                  </pic:spPr>
                </pic:pic>
              </a:graphicData>
            </a:graphic>
          </wp:inline>
        </w:drawing>
      </w:r>
    </w:p>
    <w:p w14:paraId="1E7CEACB" w14:textId="77777777" w:rsidR="009178D7" w:rsidRDefault="009178D7" w:rsidP="002B2277">
      <w:pPr>
        <w:ind w:firstLine="360"/>
        <w:jc w:val="center"/>
      </w:pPr>
    </w:p>
    <w:p w14:paraId="6A72AF1E" w14:textId="143AB74A" w:rsidR="009A725D" w:rsidRDefault="00AD122B" w:rsidP="00714819">
      <w:pPr>
        <w:ind w:firstLine="360"/>
        <w:jc w:val="both"/>
      </w:pPr>
      <w:r>
        <w:t>Vedenie nemocnice zakladá účet nemocnici, ktorú má pod správou. Vie kontrolovať oddelenia a ich obsadennosť</w:t>
      </w:r>
      <w:r w:rsidR="00C61853">
        <w:t>, no možnosť pridávania meraní má obmedzenú úplne</w:t>
      </w:r>
      <w:r>
        <w:t>.</w:t>
      </w:r>
      <w:r w:rsidR="000E7743">
        <w:t xml:space="preserve"> </w:t>
      </w:r>
      <w:r w:rsidRPr="00AD122B">
        <w:t xml:space="preserve">Ak si užívateľ vyberie účet </w:t>
      </w:r>
      <w:r w:rsidR="00530CCB">
        <w:t>l</w:t>
      </w:r>
      <w:r w:rsidRPr="00AD122B">
        <w:t xml:space="preserve">ekára alebo </w:t>
      </w:r>
      <w:r w:rsidR="00530CCB">
        <w:t>z</w:t>
      </w:r>
      <w:r w:rsidRPr="00AD122B">
        <w:t xml:space="preserve">dravotnej sestry, nie je hneď zaradený k nemocnici. Po tom čo si vytvorí účet </w:t>
      </w:r>
      <w:r w:rsidR="00530CCB">
        <w:t>ho</w:t>
      </w:r>
      <w:r w:rsidRPr="00AD122B">
        <w:t xml:space="preserve"> musí vednie </w:t>
      </w:r>
      <w:r w:rsidR="00530CCB">
        <w:t>jeho</w:t>
      </w:r>
      <w:r w:rsidRPr="00AD122B">
        <w:t xml:space="preserve"> nemocnice vyhľadať a</w:t>
      </w:r>
      <w:r w:rsidR="002B2277">
        <w:t> </w:t>
      </w:r>
      <w:r w:rsidRPr="00AD122B">
        <w:t>priradiť</w:t>
      </w:r>
      <w:r w:rsidR="002B2277">
        <w:t xml:space="preserve"> (Obr. )</w:t>
      </w:r>
      <w:r w:rsidRPr="00AD122B">
        <w:t>. Vďaka tomu nebude mať prístup k nemocnici žiadna iná osoba, len konkrétne priradené osoby.</w:t>
      </w:r>
      <w:r w:rsidR="002B2277">
        <w:t xml:space="preserve"> </w:t>
      </w:r>
      <w:r w:rsidR="00530CCB">
        <w:t xml:space="preserve">V tejto verzií aplikácie bolo pridané </w:t>
      </w:r>
      <w:r w:rsidR="002B2277">
        <w:t xml:space="preserve">aj </w:t>
      </w:r>
      <w:r w:rsidR="00530CCB">
        <w:t>overovanie, ktoré slúžilo na to</w:t>
      </w:r>
      <w:r w:rsidR="008E5B00">
        <w:t>,</w:t>
      </w:r>
      <w:r w:rsidR="00530CCB">
        <w:t xml:space="preserve"> aby sa zdrovotnej sestre </w:t>
      </w:r>
      <w:r w:rsidR="008E5B00">
        <w:t xml:space="preserve">a lekárovi </w:t>
      </w:r>
      <w:r w:rsidR="00530CCB">
        <w:t>zobrazili pacienti len z </w:t>
      </w:r>
      <w:r w:rsidR="008E5B00">
        <w:t>ich</w:t>
      </w:r>
      <w:r w:rsidR="00530CCB">
        <w:t xml:space="preserve"> oddelenia, na ktoré </w:t>
      </w:r>
      <w:r w:rsidR="008E5B00">
        <w:t>ich</w:t>
      </w:r>
      <w:r w:rsidR="00530CCB">
        <w:t xml:space="preserve"> </w:t>
      </w:r>
      <w:r w:rsidR="008E5B00">
        <w:t xml:space="preserve">vopred </w:t>
      </w:r>
      <w:r w:rsidR="00530CCB">
        <w:t xml:space="preserve">priradilo vedenie nemocnice. </w:t>
      </w:r>
      <w:r w:rsidR="000E7743">
        <w:t xml:space="preserve">Čo sa týka </w:t>
      </w:r>
      <w:r w:rsidR="008E5B00">
        <w:t>role</w:t>
      </w:r>
      <w:r w:rsidR="000E7743">
        <w:t xml:space="preserve"> zdravotnej sestry, </w:t>
      </w:r>
      <w:r w:rsidR="008E5B00">
        <w:t xml:space="preserve">jej funkcionality sa od predchádzajúcej verzie nezmenili. Po tom, čo je </w:t>
      </w:r>
      <w:r w:rsidR="000E7743">
        <w:t>priradená konkrétnemu oddeleniu</w:t>
      </w:r>
      <w:r w:rsidR="008E5B00">
        <w:t xml:space="preserve"> </w:t>
      </w:r>
      <w:r w:rsidR="000E7743">
        <w:t xml:space="preserve">vie pridať, upraviť alebo odstrániť pacientov. Po rozkliknutí konkrétneho pacienta mu vie </w:t>
      </w:r>
      <w:r w:rsidR="008E5B00">
        <w:t>zaznamenať</w:t>
      </w:r>
      <w:r w:rsidR="000E7743">
        <w:t xml:space="preserve"> rôzne merania.</w:t>
      </w:r>
      <w:r w:rsidR="00505394">
        <w:t xml:space="preserve"> </w:t>
      </w:r>
      <w:r w:rsidR="008E5B00">
        <w:t xml:space="preserve">V prípade lekára bola jeho funkcionalita, oproti zdravotnej sestre obmedzá </w:t>
      </w:r>
      <w:r w:rsidR="00C61853">
        <w:t>len na evidovanie lekárskeho záznamu</w:t>
      </w:r>
      <w:r w:rsidR="00505394">
        <w:t xml:space="preserve"> (Obr. )</w:t>
      </w:r>
      <w:r w:rsidR="00C61853">
        <w:t xml:space="preserve">. </w:t>
      </w:r>
      <w:r w:rsidR="000E7743">
        <w:t>Lekár je taktiež priradený konkrétnemu oddeleniu</w:t>
      </w:r>
      <w:r w:rsidR="00505394">
        <w:t xml:space="preserve"> a p</w:t>
      </w:r>
      <w:r w:rsidR="000E7743">
        <w:t>o kliknutí na profil pacienta mu vie zaznamenať vizitu, pridať poznámku a pozrieť si všetky merania, ktoré mu zdravotné sestry priradili pred vizitou.</w:t>
      </w:r>
    </w:p>
    <w:p w14:paraId="3515D227" w14:textId="4370FA53" w:rsidR="0011167F" w:rsidRDefault="00DE6E9F" w:rsidP="009A725D">
      <w:pPr>
        <w:jc w:val="center"/>
      </w:pPr>
      <w:r w:rsidRPr="00DE6E9F">
        <w:lastRenderedPageBreak/>
        <w:drawing>
          <wp:inline distT="0" distB="0" distL="0" distR="0" wp14:anchorId="60DEC501" wp14:editId="6BB7E26B">
            <wp:extent cx="1800000" cy="37382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3738298"/>
                    </a:xfrm>
                    <a:prstGeom prst="rect">
                      <a:avLst/>
                    </a:prstGeom>
                  </pic:spPr>
                </pic:pic>
              </a:graphicData>
            </a:graphic>
          </wp:inline>
        </w:drawing>
      </w:r>
      <w:r w:rsidR="00E25B82">
        <w:t xml:space="preserve">  </w:t>
      </w:r>
      <w:r w:rsidR="00CF51AF" w:rsidRPr="00CF51AF">
        <w:drawing>
          <wp:inline distT="0" distB="0" distL="0" distR="0" wp14:anchorId="6ECE5E97" wp14:editId="257DD573">
            <wp:extent cx="1800000" cy="37382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738298"/>
                    </a:xfrm>
                    <a:prstGeom prst="rect">
                      <a:avLst/>
                    </a:prstGeom>
                  </pic:spPr>
                </pic:pic>
              </a:graphicData>
            </a:graphic>
          </wp:inline>
        </w:drawing>
      </w:r>
    </w:p>
    <w:p w14:paraId="17CF195B" w14:textId="77777777" w:rsidR="009178D7" w:rsidRDefault="009178D7" w:rsidP="009A725D">
      <w:pPr>
        <w:jc w:val="center"/>
      </w:pPr>
    </w:p>
    <w:p w14:paraId="7DF21BBE" w14:textId="77777777" w:rsidR="009178D7" w:rsidRPr="009A725D" w:rsidRDefault="009178D7" w:rsidP="009178D7">
      <w:pPr>
        <w:ind w:firstLine="360"/>
        <w:jc w:val="both"/>
      </w:pPr>
      <w:r>
        <w:t>Týmto prepojením sme dokončili finálnu verziu aplikácie. Aplikované boli všetky funkčné požiadavky stanovené pred začatím programovania. Taktiež spĺňa požiadavy na jednoduchosť a prehľadosť a aplikácia je pripravená na testovanie používateľmi.</w:t>
      </w:r>
    </w:p>
    <w:p w14:paraId="7751864E" w14:textId="77777777" w:rsidR="009178D7" w:rsidRDefault="009178D7" w:rsidP="009A725D">
      <w:pPr>
        <w:jc w:val="center"/>
      </w:pPr>
    </w:p>
    <w:p w14:paraId="32F46C68" w14:textId="77777777" w:rsidR="0011167F" w:rsidRDefault="0011167F" w:rsidP="0011167F">
      <w:r>
        <w:t>-zistiť viac o React CreateContext, UseReducer</w:t>
      </w:r>
    </w:p>
    <w:p w14:paraId="2ED47162" w14:textId="77777777" w:rsidR="0011167F" w:rsidRPr="00216946" w:rsidRDefault="0011167F" w:rsidP="00216946"/>
    <w:p w14:paraId="5E02A11F" w14:textId="110FEA91" w:rsidR="00C47ED1" w:rsidRDefault="00C47ED1" w:rsidP="00C47ED1">
      <w:pPr>
        <w:pStyle w:val="1Nadpis"/>
      </w:pPr>
      <w:bookmarkStart w:id="71" w:name="_Toc103606555"/>
      <w:r>
        <w:lastRenderedPageBreak/>
        <w:t>Testovanie</w:t>
      </w:r>
      <w:bookmarkEnd w:id="71"/>
    </w:p>
    <w:p w14:paraId="2AA6837C" w14:textId="3B66358D" w:rsidR="00C47ED1" w:rsidRDefault="00C47ED1" w:rsidP="00C47ED1">
      <w:pPr>
        <w:pStyle w:val="2Nadpis"/>
      </w:pPr>
      <w:bookmarkStart w:id="72" w:name="_Toc103606556"/>
      <w:r>
        <w:t>Priebeh testovania</w:t>
      </w:r>
      <w:bookmarkEnd w:id="72"/>
    </w:p>
    <w:p w14:paraId="5B212B80" w14:textId="59699B16" w:rsidR="00C47ED1" w:rsidRDefault="0050184C" w:rsidP="00C47ED1">
      <w:r>
        <w:t>Funkčné testovanie</w:t>
      </w:r>
    </w:p>
    <w:p w14:paraId="436F90B4" w14:textId="69A227CC" w:rsidR="00222022" w:rsidRDefault="00222022" w:rsidP="00C47ED1">
      <w:r>
        <w:t>Testovacie úlohy pre zdravotnú sestru:</w:t>
      </w:r>
    </w:p>
    <w:p w14:paraId="30CD5700" w14:textId="77777777" w:rsidR="00222022" w:rsidRDefault="00222022" w:rsidP="00222022">
      <w:pPr>
        <w:pStyle w:val="ListParagraph"/>
        <w:numPr>
          <w:ilvl w:val="0"/>
          <w:numId w:val="39"/>
        </w:numPr>
      </w:pPr>
      <w:r>
        <w:t>Prihláste sa pod emailom: sestra@evizita.sk a heslom: 123456.</w:t>
      </w:r>
    </w:p>
    <w:p w14:paraId="508F5A50" w14:textId="32F206AC" w:rsidR="00222022" w:rsidRDefault="00222022" w:rsidP="00222022">
      <w:pPr>
        <w:pStyle w:val="ListParagraph"/>
        <w:numPr>
          <w:ilvl w:val="0"/>
          <w:numId w:val="39"/>
        </w:numPr>
      </w:pPr>
      <w:r>
        <w:t xml:space="preserve">Pridajte nového pacienta na oddelenie (vyplňte základné údaje o pacientovi). </w:t>
      </w:r>
    </w:p>
    <w:p w14:paraId="26889B8F" w14:textId="29FDC14A" w:rsidR="00222022" w:rsidRDefault="00222022" w:rsidP="00222022">
      <w:pPr>
        <w:pStyle w:val="ListParagraph"/>
        <w:numPr>
          <w:ilvl w:val="0"/>
          <w:numId w:val="39"/>
        </w:numPr>
      </w:pPr>
      <w:r>
        <w:t>Zobrazte profil vami vytvoreného pacienta.</w:t>
      </w:r>
    </w:p>
    <w:p w14:paraId="61C49763" w14:textId="077187E6" w:rsidR="00222022" w:rsidRDefault="00222022" w:rsidP="00222022">
      <w:pPr>
        <w:pStyle w:val="ListParagraph"/>
        <w:numPr>
          <w:ilvl w:val="0"/>
          <w:numId w:val="39"/>
        </w:numPr>
      </w:pPr>
      <w:r>
        <w:t>Zmeňte alebo doplňte zdravotnú poisťovňu pacienta.</w:t>
      </w:r>
    </w:p>
    <w:p w14:paraId="4DF09405" w14:textId="63D41D2F" w:rsidR="00222022" w:rsidRDefault="00222022" w:rsidP="00222022">
      <w:pPr>
        <w:pStyle w:val="ListParagraph"/>
        <w:numPr>
          <w:ilvl w:val="0"/>
          <w:numId w:val="39"/>
        </w:numPr>
      </w:pPr>
      <w:r>
        <w:t>Pridajte pacientovi meranie Saturácie krvi.</w:t>
      </w:r>
    </w:p>
    <w:p w14:paraId="216B629A" w14:textId="289832D5" w:rsidR="00222022" w:rsidRDefault="00222022" w:rsidP="00222022">
      <w:pPr>
        <w:pStyle w:val="ListParagraph"/>
        <w:numPr>
          <w:ilvl w:val="0"/>
          <w:numId w:val="39"/>
        </w:numPr>
      </w:pPr>
      <w:r>
        <w:t>Pridajte pacientovi meranie Váhy a výšky s iným ako aktuálnym dátumom.</w:t>
      </w:r>
    </w:p>
    <w:p w14:paraId="2FB27F2B" w14:textId="273E88D7" w:rsidR="00222022" w:rsidRDefault="00222022" w:rsidP="00222022">
      <w:pPr>
        <w:pStyle w:val="ListParagraph"/>
        <w:numPr>
          <w:ilvl w:val="0"/>
          <w:numId w:val="39"/>
        </w:numPr>
      </w:pPr>
      <w:r>
        <w:t>Zobrazte všetky namerané hodnoty pacienta.</w:t>
      </w:r>
    </w:p>
    <w:p w14:paraId="6DC56A90" w14:textId="6864AED6" w:rsidR="00222022" w:rsidRDefault="00222022" w:rsidP="00222022">
      <w:pPr>
        <w:pStyle w:val="ListParagraph"/>
        <w:numPr>
          <w:ilvl w:val="0"/>
          <w:numId w:val="39"/>
        </w:numPr>
      </w:pPr>
      <w:r>
        <w:t>Vráťte sa na úvodnú obrazovku.</w:t>
      </w:r>
    </w:p>
    <w:p w14:paraId="6EF82F48" w14:textId="77EE692F" w:rsidR="00222022" w:rsidRDefault="00222022" w:rsidP="00222022">
      <w:pPr>
        <w:pStyle w:val="ListParagraph"/>
        <w:numPr>
          <w:ilvl w:val="0"/>
          <w:numId w:val="39"/>
        </w:numPr>
      </w:pPr>
      <w:r>
        <w:t>Odhláste sa.</w:t>
      </w:r>
    </w:p>
    <w:p w14:paraId="10461980" w14:textId="2F7B5158" w:rsidR="00222022" w:rsidRDefault="00222022" w:rsidP="00222022">
      <w:r>
        <w:t>Testovacie úlohy pre lekára:</w:t>
      </w:r>
    </w:p>
    <w:p w14:paraId="2EC16405" w14:textId="77777777" w:rsidR="00222022" w:rsidRDefault="00222022" w:rsidP="00222022">
      <w:pPr>
        <w:pStyle w:val="ListParagraph"/>
        <w:numPr>
          <w:ilvl w:val="0"/>
          <w:numId w:val="40"/>
        </w:numPr>
      </w:pPr>
      <w:r>
        <w:t>Prihláste sa pod emailom: lekar@evizita.sk a heslom: 123456.</w:t>
      </w:r>
    </w:p>
    <w:p w14:paraId="4C26D048" w14:textId="01B7353F" w:rsidR="00222022" w:rsidRDefault="00222022" w:rsidP="00222022">
      <w:pPr>
        <w:pStyle w:val="ListParagraph"/>
        <w:numPr>
          <w:ilvl w:val="0"/>
          <w:numId w:val="40"/>
        </w:numPr>
      </w:pPr>
      <w:r>
        <w:t>Zobrazte profil pacienta Maroša Tomkoviča.</w:t>
      </w:r>
    </w:p>
    <w:p w14:paraId="08114A67" w14:textId="6BF2299B" w:rsidR="00222022" w:rsidRDefault="00222022" w:rsidP="00222022">
      <w:pPr>
        <w:pStyle w:val="ListParagraph"/>
        <w:numPr>
          <w:ilvl w:val="0"/>
          <w:numId w:val="40"/>
        </w:numPr>
      </w:pPr>
      <w:r>
        <w:t>Zobrazte predchádzajúce merania.</w:t>
      </w:r>
    </w:p>
    <w:p w14:paraId="1A6008A5" w14:textId="56CDDF2E" w:rsidR="00222022" w:rsidRDefault="00222022" w:rsidP="00222022">
      <w:pPr>
        <w:pStyle w:val="ListParagraph"/>
        <w:numPr>
          <w:ilvl w:val="0"/>
          <w:numId w:val="40"/>
        </w:numPr>
      </w:pPr>
      <w:r>
        <w:t>Zaznamenajte pacientovi vizitu s aktuálnym stavom.</w:t>
      </w:r>
    </w:p>
    <w:p w14:paraId="305EA826" w14:textId="76C59C63" w:rsidR="00222022" w:rsidRDefault="00222022" w:rsidP="00222022">
      <w:pPr>
        <w:pStyle w:val="ListParagraph"/>
        <w:numPr>
          <w:ilvl w:val="0"/>
          <w:numId w:val="40"/>
        </w:numPr>
      </w:pPr>
      <w:r>
        <w:t>Odhláste sa</w:t>
      </w:r>
    </w:p>
    <w:p w14:paraId="4C862E14" w14:textId="0E526605" w:rsidR="00222022" w:rsidRDefault="00222022" w:rsidP="00222022">
      <w:r>
        <w:t>Testovacie úlohy pre vedenie nemocnice:</w:t>
      </w:r>
    </w:p>
    <w:p w14:paraId="2403EC46" w14:textId="77777777" w:rsidR="00222022" w:rsidRDefault="00222022" w:rsidP="00222022">
      <w:pPr>
        <w:pStyle w:val="ListParagraph"/>
        <w:numPr>
          <w:ilvl w:val="0"/>
          <w:numId w:val="41"/>
        </w:numPr>
      </w:pPr>
      <w:r>
        <w:t>Prihláste sa pod emailom: nemocnicasaca@evizita.sk a heslom: 123456.</w:t>
      </w:r>
    </w:p>
    <w:p w14:paraId="7DE8DDD3" w14:textId="0A2079F4" w:rsidR="00222022" w:rsidRDefault="00222022" w:rsidP="00222022">
      <w:pPr>
        <w:pStyle w:val="ListParagraph"/>
        <w:numPr>
          <w:ilvl w:val="0"/>
          <w:numId w:val="41"/>
        </w:numPr>
      </w:pPr>
      <w:r>
        <w:t>Pridajte nové oddelenie nemocnice.</w:t>
      </w:r>
    </w:p>
    <w:p w14:paraId="1DCF15E8" w14:textId="77777777" w:rsidR="00222022" w:rsidRDefault="00222022" w:rsidP="00222022">
      <w:pPr>
        <w:pStyle w:val="ListParagraph"/>
        <w:numPr>
          <w:ilvl w:val="0"/>
          <w:numId w:val="41"/>
        </w:numPr>
      </w:pPr>
      <w:r>
        <w:t>Vami vytvorenému oddeleniu pridajte lekára a zdravotnú sestru.</w:t>
      </w:r>
    </w:p>
    <w:p w14:paraId="160D7907" w14:textId="741D2987" w:rsidR="00222022" w:rsidRPr="00C47ED1" w:rsidRDefault="00222022" w:rsidP="00222022">
      <w:pPr>
        <w:pStyle w:val="ListParagraph"/>
        <w:numPr>
          <w:ilvl w:val="0"/>
          <w:numId w:val="41"/>
        </w:numPr>
      </w:pPr>
      <w:r>
        <w:t>Odhláste sa.</w:t>
      </w:r>
    </w:p>
    <w:p w14:paraId="50EA7B60" w14:textId="228EC011" w:rsidR="00C47ED1" w:rsidRDefault="00C47ED1" w:rsidP="00C47ED1">
      <w:pPr>
        <w:pStyle w:val="2Nadpis"/>
      </w:pPr>
      <w:bookmarkStart w:id="73" w:name="_Toc103606557"/>
      <w:r>
        <w:t>Výsledky testovania</w:t>
      </w:r>
      <w:bookmarkEnd w:id="73"/>
    </w:p>
    <w:p w14:paraId="2BAB8C4D" w14:textId="4B9879D6" w:rsidR="00084EDD" w:rsidRDefault="00084EDD" w:rsidP="00281A87">
      <w:pPr>
        <w:pStyle w:val="1Nadpis"/>
        <w:numPr>
          <w:ilvl w:val="0"/>
          <w:numId w:val="0"/>
        </w:numPr>
        <w:ind w:left="357" w:hanging="357"/>
      </w:pPr>
      <w:bookmarkStart w:id="74" w:name="_Toc103606558"/>
      <w:r w:rsidRPr="00A829D8">
        <w:lastRenderedPageBreak/>
        <w:t>Záver</w:t>
      </w:r>
      <w:bookmarkEnd w:id="74"/>
    </w:p>
    <w:p w14:paraId="42EFD473" w14:textId="38F83EF3" w:rsidR="00802A19" w:rsidRDefault="00802A19" w:rsidP="00941801">
      <w:pPr>
        <w:pStyle w:val="1Nadpis"/>
        <w:numPr>
          <w:ilvl w:val="0"/>
          <w:numId w:val="0"/>
        </w:numPr>
        <w:ind w:left="357" w:hanging="357"/>
      </w:pPr>
      <w:bookmarkStart w:id="75" w:name="_Toc103606559"/>
      <w:r w:rsidRPr="00A829D8">
        <w:lastRenderedPageBreak/>
        <w:t>Zoznam použitej literatúry</w:t>
      </w:r>
      <w:bookmarkEnd w:id="75"/>
    </w:p>
    <w:p w14:paraId="64E30F97" w14:textId="77777777" w:rsidR="003B2AD9" w:rsidRDefault="003B2AD9" w:rsidP="003B2AD9">
      <w:pPr>
        <w:pStyle w:val="ListParagraph"/>
        <w:numPr>
          <w:ilvl w:val="0"/>
          <w:numId w:val="16"/>
        </w:numPr>
        <w:ind w:left="709" w:hanging="633"/>
        <w:jc w:val="both"/>
        <w:rPr>
          <w:rStyle w:val="Hyperlink"/>
          <w:color w:val="auto"/>
          <w:u w:val="none"/>
        </w:rPr>
      </w:pPr>
      <w:bookmarkStart w:id="76" w:name="_Ref103539318"/>
      <w:bookmarkStart w:id="77" w:name="_Ref99919284"/>
      <w:r>
        <w:rPr>
          <w:rStyle w:val="Hyperlink"/>
          <w:color w:val="auto"/>
          <w:u w:val="none"/>
        </w:rPr>
        <w:t>HAMED, Trafa - DARA, Rozita: Intrusion Detection in Contemporary Environments. Guelph: University of Guelph, 2017. ISBN 978-012-803-929-8.</w:t>
      </w:r>
      <w:bookmarkEnd w:id="76"/>
    </w:p>
    <w:p w14:paraId="75D9FC74" w14:textId="77777777" w:rsidR="003B2AD9" w:rsidRDefault="003B2AD9" w:rsidP="003B2AD9">
      <w:pPr>
        <w:pStyle w:val="ListParagraph"/>
        <w:numPr>
          <w:ilvl w:val="0"/>
          <w:numId w:val="16"/>
        </w:numPr>
        <w:ind w:left="709" w:hanging="633"/>
        <w:jc w:val="both"/>
        <w:rPr>
          <w:rStyle w:val="Hyperlink"/>
          <w:color w:val="auto"/>
          <w:u w:val="none"/>
        </w:rPr>
      </w:pPr>
      <w:bookmarkStart w:id="78" w:name="_Ref103539329"/>
      <w:r w:rsidRPr="00DB509A">
        <w:rPr>
          <w:rStyle w:val="Hyperlink"/>
          <w:color w:val="auto"/>
          <w:u w:val="none"/>
        </w:rPr>
        <w:t>StatCounter Global Stats</w:t>
      </w:r>
      <w:r>
        <w:rPr>
          <w:rStyle w:val="Hyperlink"/>
          <w:color w:val="auto"/>
          <w:u w:val="none"/>
        </w:rPr>
        <w:t>:</w:t>
      </w:r>
      <w:r w:rsidRPr="00DB509A">
        <w:rPr>
          <w:rStyle w:val="Hyperlink"/>
          <w:color w:val="auto"/>
          <w:u w:val="none"/>
        </w:rPr>
        <w:t xml:space="preserve"> Mobile &amp; Tablet Operating System Market Share Worldwide | Statcounter Global Stats. [online]</w:t>
      </w:r>
      <w:r>
        <w:rPr>
          <w:rStyle w:val="Hyperlink"/>
          <w:color w:val="auto"/>
          <w:u w:val="none"/>
        </w:rPr>
        <w:t xml:space="preserve">. </w:t>
      </w:r>
      <w:r w:rsidRPr="00DB509A">
        <w:rPr>
          <w:rStyle w:val="Hyperlink"/>
          <w:color w:val="auto"/>
          <w:u w:val="none"/>
        </w:rPr>
        <w:t>2022</w:t>
      </w:r>
      <w:r>
        <w:rPr>
          <w:rStyle w:val="Hyperlink"/>
          <w:color w:val="auto"/>
          <w:u w:val="none"/>
        </w:rPr>
        <w:t xml:space="preserve"> </w:t>
      </w:r>
      <w:r w:rsidRPr="00DB509A">
        <w:rPr>
          <w:rStyle w:val="Hyperlink"/>
          <w:color w:val="auto"/>
          <w:u w:val="none"/>
        </w:rPr>
        <w:t>[</w:t>
      </w:r>
      <w:r>
        <w:rPr>
          <w:rStyle w:val="Hyperlink"/>
          <w:color w:val="auto"/>
          <w:u w:val="none"/>
        </w:rPr>
        <w:t>cit.</w:t>
      </w:r>
      <w:r w:rsidRPr="00DB509A">
        <w:rPr>
          <w:rStyle w:val="Hyperlink"/>
          <w:color w:val="auto"/>
          <w:u w:val="none"/>
        </w:rPr>
        <w:t xml:space="preserve"> </w:t>
      </w:r>
      <w:r>
        <w:rPr>
          <w:rStyle w:val="Hyperlink"/>
          <w:color w:val="auto"/>
          <w:u w:val="none"/>
        </w:rPr>
        <w:t>3.5.</w:t>
      </w:r>
      <w:r w:rsidRPr="00DB509A">
        <w:rPr>
          <w:rStyle w:val="Hyperlink"/>
          <w:color w:val="auto"/>
          <w:u w:val="none"/>
        </w:rPr>
        <w:t>2022].</w:t>
      </w:r>
      <w:r>
        <w:rPr>
          <w:rStyle w:val="Hyperlink"/>
          <w:color w:val="auto"/>
          <w:u w:val="none"/>
        </w:rPr>
        <w:t xml:space="preserve"> </w:t>
      </w:r>
      <w:r w:rsidRPr="00DB509A">
        <w:rPr>
          <w:rStyle w:val="Hyperlink"/>
          <w:color w:val="auto"/>
          <w:u w:val="none"/>
        </w:rPr>
        <w:t xml:space="preserve"> </w:t>
      </w:r>
      <w:r>
        <w:rPr>
          <w:rStyle w:val="Hyperlink"/>
          <w:color w:val="auto"/>
          <w:u w:val="none"/>
        </w:rPr>
        <w:t>Dostupné na internete</w:t>
      </w:r>
      <w:r w:rsidRPr="00DB509A">
        <w:rPr>
          <w:rStyle w:val="Hyperlink"/>
          <w:color w:val="auto"/>
          <w:u w:val="none"/>
        </w:rPr>
        <w:t xml:space="preserve">: </w:t>
      </w:r>
      <w:hyperlink r:id="rId36" w:anchor="monthly-201801-202201" w:history="1">
        <w:r w:rsidRPr="00D5136A">
          <w:rPr>
            <w:rStyle w:val="Hyperlink"/>
          </w:rPr>
          <w:t>https://gs.statcounter.com/os-market-share/mobile-tablet/worldwide/#monthly-201801-202201</w:t>
        </w:r>
      </w:hyperlink>
      <w:bookmarkEnd w:id="78"/>
    </w:p>
    <w:p w14:paraId="46B6DDDC" w14:textId="04B781C8" w:rsidR="003B2AD9" w:rsidRDefault="003B2AD9" w:rsidP="003B2AD9">
      <w:pPr>
        <w:pStyle w:val="ListParagraph"/>
        <w:numPr>
          <w:ilvl w:val="0"/>
          <w:numId w:val="16"/>
        </w:numPr>
        <w:ind w:left="709" w:hanging="633"/>
        <w:jc w:val="both"/>
        <w:rPr>
          <w:rStyle w:val="Hyperlink"/>
          <w:color w:val="auto"/>
          <w:u w:val="none"/>
        </w:rPr>
      </w:pPr>
      <w:bookmarkStart w:id="79" w:name="_Ref103539339"/>
      <w:r>
        <w:rPr>
          <w:rStyle w:val="Hyperlink"/>
          <w:color w:val="auto"/>
          <w:u w:val="none"/>
        </w:rPr>
        <w:t>JAISWAL, Manishaben: Android the mobile operating system and architecture. In: International Journal of Creative Research Thoughts. Roč. 6, č. 1 (2018), s. 514-515 ISSN 2320-2882.</w:t>
      </w:r>
      <w:bookmarkEnd w:id="79"/>
      <w:r>
        <w:rPr>
          <w:rStyle w:val="Hyperlink"/>
          <w:color w:val="auto"/>
          <w:u w:val="none"/>
        </w:rPr>
        <w:t xml:space="preserve"> </w:t>
      </w:r>
    </w:p>
    <w:p w14:paraId="0EFA950D" w14:textId="6C5856BF" w:rsidR="003B2AD9" w:rsidRPr="003B2AD9" w:rsidRDefault="003B2AD9" w:rsidP="003B2AD9">
      <w:pPr>
        <w:pStyle w:val="ListParagraph"/>
        <w:numPr>
          <w:ilvl w:val="0"/>
          <w:numId w:val="16"/>
        </w:numPr>
        <w:ind w:left="709" w:hanging="633"/>
        <w:jc w:val="both"/>
        <w:rPr>
          <w:rStyle w:val="Hyperlink"/>
          <w:color w:val="auto"/>
          <w:u w:val="none"/>
        </w:rPr>
      </w:pPr>
      <w:bookmarkStart w:id="80" w:name="_Ref103539351"/>
      <w:r>
        <w:rPr>
          <w:rStyle w:val="Hyperlink"/>
          <w:color w:val="auto"/>
          <w:u w:val="none"/>
        </w:rPr>
        <w:t xml:space="preserve">ANWAR, Rami: Android vs iOS development: Whitch platform should I develop for first? </w:t>
      </w:r>
      <w:r w:rsidRPr="00540207">
        <w:t>[online]. 20</w:t>
      </w:r>
      <w:r>
        <w:t>20</w:t>
      </w:r>
      <w:r w:rsidRPr="00540207">
        <w:t xml:space="preserve"> [cit. </w:t>
      </w:r>
      <w:r>
        <w:t>5</w:t>
      </w:r>
      <w:r w:rsidRPr="00540207">
        <w:t>.</w:t>
      </w:r>
      <w:r>
        <w:t>5</w:t>
      </w:r>
      <w:r w:rsidRPr="00540207">
        <w:t>.2022]. Dostupné na internete:</w:t>
      </w:r>
      <w:r>
        <w:t xml:space="preserve"> </w:t>
      </w:r>
      <w:hyperlink r:id="rId37" w:anchor="so-which-platform-to-choose-first" w:history="1">
        <w:r w:rsidRPr="00D7074E">
          <w:rPr>
            <w:rStyle w:val="Hyperlink"/>
          </w:rPr>
          <w:t>https://easternpeak.com/blog/android-vs-ios-development-which-platform-first/#so-which-platform-to-choose-first</w:t>
        </w:r>
      </w:hyperlink>
      <w:bookmarkEnd w:id="80"/>
      <w:r>
        <w:t xml:space="preserve"> </w:t>
      </w:r>
    </w:p>
    <w:p w14:paraId="1C4A2E68" w14:textId="06CC5BEE" w:rsidR="003B2AD9" w:rsidRDefault="003B2AD9" w:rsidP="003B2AD9">
      <w:pPr>
        <w:pStyle w:val="ListParagraph"/>
        <w:numPr>
          <w:ilvl w:val="0"/>
          <w:numId w:val="16"/>
        </w:numPr>
        <w:ind w:left="709" w:hanging="633"/>
        <w:jc w:val="both"/>
        <w:rPr>
          <w:rStyle w:val="Hyperlink"/>
          <w:color w:val="auto"/>
          <w:u w:val="none"/>
        </w:rPr>
      </w:pPr>
      <w:bookmarkStart w:id="81" w:name="_Ref103539368"/>
      <w:r>
        <w:rPr>
          <w:rStyle w:val="Hyperlink"/>
          <w:color w:val="auto"/>
          <w:u w:val="none"/>
        </w:rPr>
        <w:t xml:space="preserve">KNEZOVIĆ, Martin: Okienko do minulosti: História iOS. </w:t>
      </w:r>
      <w:r w:rsidRPr="00540207">
        <w:t xml:space="preserve">[online]. </w:t>
      </w:r>
      <w:r>
        <w:t>2019</w:t>
      </w:r>
      <w:r w:rsidRPr="00540207">
        <w:t xml:space="preserve"> [cit. </w:t>
      </w:r>
      <w:r>
        <w:t>5</w:t>
      </w:r>
      <w:r w:rsidRPr="00540207">
        <w:t>.</w:t>
      </w:r>
      <w:r>
        <w:t>5</w:t>
      </w:r>
      <w:r w:rsidRPr="00540207">
        <w:t>.2022]. Dostupné na internete:</w:t>
      </w:r>
      <w:r>
        <w:t xml:space="preserve"> </w:t>
      </w:r>
      <w:hyperlink r:id="rId38" w:history="1">
        <w:r w:rsidRPr="00D7074E">
          <w:rPr>
            <w:rStyle w:val="Hyperlink"/>
          </w:rPr>
          <w:t>https://www.macblog.sk/2019/okienko-do-minulosti-historia-ios/</w:t>
        </w:r>
      </w:hyperlink>
      <w:bookmarkEnd w:id="81"/>
      <w:r>
        <w:rPr>
          <w:rStyle w:val="Hyperlink"/>
          <w:color w:val="auto"/>
          <w:u w:val="none"/>
        </w:rPr>
        <w:t xml:space="preserve"> </w:t>
      </w:r>
    </w:p>
    <w:p w14:paraId="4A0BE65A" w14:textId="77777777" w:rsidR="007A2C72" w:rsidRDefault="007A2C72" w:rsidP="007A2C72">
      <w:pPr>
        <w:pStyle w:val="ListParagraph"/>
        <w:numPr>
          <w:ilvl w:val="0"/>
          <w:numId w:val="16"/>
        </w:numPr>
        <w:ind w:left="709" w:hanging="633"/>
        <w:jc w:val="both"/>
        <w:rPr>
          <w:rStyle w:val="Hyperlink"/>
          <w:color w:val="auto"/>
          <w:u w:val="none"/>
        </w:rPr>
      </w:pPr>
      <w:bookmarkStart w:id="82" w:name="_Ref102472249"/>
      <w:r>
        <w:rPr>
          <w:rStyle w:val="Hyperlink"/>
          <w:color w:val="auto"/>
          <w:u w:val="none"/>
        </w:rPr>
        <w:t xml:space="preserve">SINGH, Satinder: Native vs Hybrid vs Cross Platform – What to Choose in 2022? </w:t>
      </w:r>
      <w:r w:rsidRPr="00540207">
        <w:t>[online]. 20</w:t>
      </w:r>
      <w:r>
        <w:t>21</w:t>
      </w:r>
      <w:r w:rsidRPr="00540207">
        <w:t xml:space="preserve"> [cit. </w:t>
      </w:r>
      <w:r>
        <w:t>2</w:t>
      </w:r>
      <w:r w:rsidRPr="00540207">
        <w:t>.</w:t>
      </w:r>
      <w:r>
        <w:t>5</w:t>
      </w:r>
      <w:r w:rsidRPr="00540207">
        <w:t>.2022]. Dostupné na internete:</w:t>
      </w:r>
      <w:r>
        <w:t xml:space="preserve"> </w:t>
      </w:r>
      <w:hyperlink r:id="rId39" w:anchor="what-is-a-native-app" w:history="1">
        <w:r w:rsidRPr="00A80068">
          <w:rPr>
            <w:rStyle w:val="Hyperlink"/>
          </w:rPr>
          <w:t>https://www.netsolutions.com/insights/native-vs-hybrid-vs-cross-platform/#what-is-a-native-app</w:t>
        </w:r>
      </w:hyperlink>
      <w:bookmarkEnd w:id="82"/>
      <w:r>
        <w:rPr>
          <w:rStyle w:val="Hyperlink"/>
          <w:color w:val="auto"/>
          <w:u w:val="none"/>
        </w:rPr>
        <w:t xml:space="preserve"> </w:t>
      </w:r>
    </w:p>
    <w:p w14:paraId="59F18840" w14:textId="77777777" w:rsidR="007A2C72" w:rsidRDefault="007A2C72" w:rsidP="007A2C72">
      <w:pPr>
        <w:pStyle w:val="ListParagraph"/>
        <w:numPr>
          <w:ilvl w:val="0"/>
          <w:numId w:val="16"/>
        </w:numPr>
        <w:spacing w:before="240"/>
        <w:ind w:left="709" w:hanging="633"/>
        <w:jc w:val="both"/>
      </w:pPr>
      <w:bookmarkStart w:id="83" w:name="_Ref103417825"/>
      <w:r>
        <w:rPr>
          <w:rStyle w:val="Hyperlink"/>
          <w:color w:val="auto"/>
          <w:u w:val="none"/>
        </w:rPr>
        <w:t xml:space="preserve">VALDELLON, Lionel: What Are the Different Types of Mobile Apps? And How Do You Choose? </w:t>
      </w:r>
      <w:r w:rsidRPr="00540207">
        <w:t>[online]. 20</w:t>
      </w:r>
      <w:r>
        <w:t>20</w:t>
      </w:r>
      <w:r w:rsidRPr="00540207">
        <w:t xml:space="preserve"> [cit. </w:t>
      </w:r>
      <w:r>
        <w:t>13</w:t>
      </w:r>
      <w:r w:rsidRPr="00540207">
        <w:t>.</w:t>
      </w:r>
      <w:r>
        <w:t>5</w:t>
      </w:r>
      <w:r w:rsidRPr="00540207">
        <w:t>.2022]. Dostupné na internete:</w:t>
      </w:r>
      <w:r>
        <w:t xml:space="preserve"> </w:t>
      </w:r>
      <w:hyperlink r:id="rId40" w:history="1">
        <w:r w:rsidRPr="009447BF">
          <w:rPr>
            <w:rStyle w:val="Hyperlink"/>
          </w:rPr>
          <w:t>https://clevertap.com/blog/types-of-mobile-apps/</w:t>
        </w:r>
      </w:hyperlink>
      <w:bookmarkEnd w:id="83"/>
      <w:r>
        <w:t xml:space="preserve"> </w:t>
      </w:r>
    </w:p>
    <w:p w14:paraId="756E6757" w14:textId="77777777" w:rsidR="00A97ED4" w:rsidRDefault="00A97ED4" w:rsidP="00A97ED4">
      <w:pPr>
        <w:pStyle w:val="ListParagraph"/>
        <w:numPr>
          <w:ilvl w:val="0"/>
          <w:numId w:val="16"/>
        </w:numPr>
        <w:ind w:left="709" w:hanging="633"/>
        <w:jc w:val="both"/>
      </w:pPr>
      <w:bookmarkStart w:id="84" w:name="_Ref102746994"/>
      <w:r>
        <w:rPr>
          <w:rStyle w:val="Hyperlink"/>
          <w:color w:val="auto"/>
          <w:u w:val="none"/>
        </w:rPr>
        <w:t xml:space="preserve">DESHPANDE, Chinmayee: The Best Guide to Know What Is React. </w:t>
      </w:r>
      <w:r w:rsidRPr="00540207">
        <w:t>[online]. 20</w:t>
      </w:r>
      <w:r>
        <w:t>21</w:t>
      </w:r>
      <w:r w:rsidRPr="00540207">
        <w:t xml:space="preserve"> [cit. </w:t>
      </w:r>
      <w:r>
        <w:t>6</w:t>
      </w:r>
      <w:r w:rsidRPr="00540207">
        <w:t>.</w:t>
      </w:r>
      <w:r>
        <w:t>5</w:t>
      </w:r>
      <w:r w:rsidRPr="00540207">
        <w:t>.2022]. Dostupné na internete:</w:t>
      </w:r>
      <w:r>
        <w:t xml:space="preserve"> </w:t>
      </w:r>
      <w:hyperlink r:id="rId41" w:history="1">
        <w:r w:rsidRPr="005A4965">
          <w:rPr>
            <w:rStyle w:val="Hyperlink"/>
          </w:rPr>
          <w:t>https://www.simplilearn.com/tutorials/reactjs-tutorial/what-is-reactjs</w:t>
        </w:r>
      </w:hyperlink>
      <w:bookmarkEnd w:id="84"/>
      <w:r>
        <w:t xml:space="preserve"> </w:t>
      </w:r>
    </w:p>
    <w:p w14:paraId="277F6659" w14:textId="77777777" w:rsidR="00A97ED4" w:rsidRDefault="00A97ED4" w:rsidP="00A97ED4">
      <w:pPr>
        <w:pStyle w:val="ListParagraph"/>
        <w:numPr>
          <w:ilvl w:val="0"/>
          <w:numId w:val="16"/>
        </w:numPr>
        <w:ind w:left="709" w:hanging="633"/>
        <w:jc w:val="both"/>
      </w:pPr>
      <w:bookmarkStart w:id="85" w:name="_Ref102759622"/>
      <w:r>
        <w:rPr>
          <w:rStyle w:val="Hyperlink"/>
          <w:color w:val="auto"/>
          <w:u w:val="none"/>
        </w:rPr>
        <w:t xml:space="preserve">DESHPANDE, Chinmayee: The Ultimate React Native Tutorial. </w:t>
      </w:r>
      <w:r w:rsidRPr="00540207">
        <w:t>[online]. 20</w:t>
      </w:r>
      <w:r>
        <w:t>22</w:t>
      </w:r>
      <w:r w:rsidRPr="00540207">
        <w:t xml:space="preserve"> [cit. </w:t>
      </w:r>
      <w:r>
        <w:t>6</w:t>
      </w:r>
      <w:r w:rsidRPr="00540207">
        <w:t>.</w:t>
      </w:r>
      <w:r>
        <w:t>5</w:t>
      </w:r>
      <w:r w:rsidRPr="00540207">
        <w:t>.2022]. Dostupné na internete:</w:t>
      </w:r>
      <w:r>
        <w:t xml:space="preserve"> </w:t>
      </w:r>
      <w:hyperlink r:id="rId42" w:history="1">
        <w:r w:rsidRPr="005A4965">
          <w:rPr>
            <w:rStyle w:val="Hyperlink"/>
          </w:rPr>
          <w:t>https://www.simplilearn.com/react-native-tutorial-article?referrer=search&amp;tag=React%20native</w:t>
        </w:r>
      </w:hyperlink>
      <w:bookmarkEnd w:id="85"/>
      <w:r>
        <w:t xml:space="preserve"> </w:t>
      </w:r>
    </w:p>
    <w:p w14:paraId="5D8633FB" w14:textId="77777777" w:rsidR="00A97ED4" w:rsidRDefault="00A97ED4" w:rsidP="00A97ED4">
      <w:pPr>
        <w:pStyle w:val="ListParagraph"/>
        <w:numPr>
          <w:ilvl w:val="0"/>
          <w:numId w:val="16"/>
        </w:numPr>
        <w:ind w:left="709" w:hanging="633"/>
        <w:jc w:val="both"/>
        <w:rPr>
          <w:rStyle w:val="Hyperlink"/>
          <w:color w:val="auto"/>
          <w:u w:val="none"/>
        </w:rPr>
      </w:pPr>
      <w:bookmarkStart w:id="86" w:name="_Ref102847523"/>
      <w:r>
        <w:rPr>
          <w:rStyle w:val="Hyperlink"/>
          <w:color w:val="auto"/>
          <w:u w:val="none"/>
        </w:rPr>
        <w:t xml:space="preserve">PAUL, Akshat - NALWAYA, Abhishek: React Native for Mobile Development. </w:t>
      </w:r>
      <w:r w:rsidRPr="00DA6EA3">
        <w:rPr>
          <w:rStyle w:val="Hyperlink"/>
          <w:color w:val="auto"/>
          <w:u w:val="none"/>
        </w:rPr>
        <w:t>Haryana</w:t>
      </w:r>
      <w:r>
        <w:rPr>
          <w:rStyle w:val="Hyperlink"/>
          <w:color w:val="auto"/>
          <w:u w:val="none"/>
        </w:rPr>
        <w:t xml:space="preserve">: </w:t>
      </w:r>
      <w:r w:rsidRPr="00DA6EA3">
        <w:rPr>
          <w:rStyle w:val="Hyperlink"/>
          <w:color w:val="auto"/>
          <w:u w:val="none"/>
        </w:rPr>
        <w:t>Apress</w:t>
      </w:r>
      <w:r>
        <w:rPr>
          <w:rStyle w:val="Hyperlink"/>
          <w:color w:val="auto"/>
          <w:u w:val="none"/>
        </w:rPr>
        <w:t xml:space="preserve">, 2019. ISBN </w:t>
      </w:r>
      <w:r w:rsidRPr="00033335">
        <w:rPr>
          <w:rStyle w:val="Hyperlink"/>
          <w:color w:val="auto"/>
          <w:u w:val="none"/>
        </w:rPr>
        <w:t>978-1-4842-4454-8</w:t>
      </w:r>
      <w:r>
        <w:rPr>
          <w:rStyle w:val="Hyperlink"/>
          <w:color w:val="auto"/>
          <w:u w:val="none"/>
        </w:rPr>
        <w:t>.</w:t>
      </w:r>
      <w:bookmarkEnd w:id="86"/>
    </w:p>
    <w:p w14:paraId="00850140" w14:textId="77777777" w:rsidR="00A97ED4" w:rsidRDefault="00A97ED4" w:rsidP="00A97ED4">
      <w:pPr>
        <w:pStyle w:val="ListParagraph"/>
        <w:numPr>
          <w:ilvl w:val="0"/>
          <w:numId w:val="16"/>
        </w:numPr>
        <w:ind w:left="709" w:hanging="633"/>
        <w:jc w:val="both"/>
        <w:rPr>
          <w:rStyle w:val="Hyperlink"/>
          <w:color w:val="auto"/>
          <w:u w:val="none"/>
        </w:rPr>
      </w:pPr>
      <w:bookmarkStart w:id="87" w:name="_Ref102911547"/>
      <w:r>
        <w:rPr>
          <w:rStyle w:val="Hyperlink"/>
          <w:color w:val="auto"/>
          <w:u w:val="none"/>
        </w:rPr>
        <w:t xml:space="preserve">EISENMAN, Bonnie: Learning React Native: </w:t>
      </w:r>
      <w:r w:rsidRPr="00633C2B">
        <w:rPr>
          <w:rStyle w:val="Hyperlink"/>
          <w:color w:val="auto"/>
          <w:u w:val="none"/>
        </w:rPr>
        <w:t>Building Native Mobile Apps with JavaScript</w:t>
      </w:r>
      <w:r>
        <w:rPr>
          <w:rStyle w:val="Hyperlink"/>
          <w:color w:val="auto"/>
          <w:u w:val="none"/>
        </w:rPr>
        <w:t xml:space="preserve">. </w:t>
      </w:r>
      <w:r w:rsidRPr="00633C2B">
        <w:rPr>
          <w:rStyle w:val="Hyperlink"/>
          <w:color w:val="auto"/>
          <w:u w:val="none"/>
        </w:rPr>
        <w:t>O'Reilly Media Inc., 201</w:t>
      </w:r>
      <w:r>
        <w:rPr>
          <w:rStyle w:val="Hyperlink"/>
          <w:color w:val="auto"/>
          <w:u w:val="none"/>
        </w:rPr>
        <w:t xml:space="preserve">6. ISBN </w:t>
      </w:r>
      <w:r w:rsidRPr="00633C2B">
        <w:rPr>
          <w:rStyle w:val="Hyperlink"/>
          <w:color w:val="auto"/>
          <w:u w:val="none"/>
        </w:rPr>
        <w:t>978-1-491-92900-1</w:t>
      </w:r>
      <w:r>
        <w:rPr>
          <w:rStyle w:val="Hyperlink"/>
          <w:color w:val="auto"/>
          <w:u w:val="none"/>
        </w:rPr>
        <w:t>.</w:t>
      </w:r>
      <w:bookmarkEnd w:id="87"/>
    </w:p>
    <w:p w14:paraId="43453620"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88" w:name="_Ref103538455"/>
      <w:r>
        <w:rPr>
          <w:rStyle w:val="Hyperlink"/>
          <w:color w:val="auto"/>
          <w:u w:val="none"/>
        </w:rPr>
        <w:t xml:space="preserve">BENNETT, Jim: Xamarin in Action. </w:t>
      </w:r>
      <w:r w:rsidRPr="003C444E">
        <w:rPr>
          <w:rStyle w:val="Hyperlink"/>
          <w:color w:val="auto"/>
          <w:u w:val="none"/>
        </w:rPr>
        <w:t>Manning Publications Co.</w:t>
      </w:r>
      <w:r>
        <w:rPr>
          <w:rStyle w:val="Hyperlink"/>
          <w:color w:val="auto"/>
          <w:u w:val="none"/>
        </w:rPr>
        <w:t xml:space="preserve">, 2018. ISBN </w:t>
      </w:r>
      <w:r w:rsidRPr="003C444E">
        <w:rPr>
          <w:rStyle w:val="Hyperlink"/>
          <w:color w:val="auto"/>
          <w:u w:val="none"/>
        </w:rPr>
        <w:t>978-1617294389</w:t>
      </w:r>
      <w:bookmarkEnd w:id="88"/>
    </w:p>
    <w:p w14:paraId="513A45B6" w14:textId="77777777" w:rsidR="00A97ED4" w:rsidRDefault="00A97ED4" w:rsidP="00A97ED4">
      <w:pPr>
        <w:pStyle w:val="ListParagraph"/>
        <w:numPr>
          <w:ilvl w:val="0"/>
          <w:numId w:val="16"/>
        </w:numPr>
        <w:spacing w:before="240"/>
        <w:ind w:left="709" w:hanging="633"/>
        <w:jc w:val="both"/>
      </w:pPr>
      <w:bookmarkStart w:id="89" w:name="_Ref103538469"/>
      <w:r>
        <w:rPr>
          <w:rStyle w:val="Hyperlink"/>
          <w:color w:val="auto"/>
          <w:u w:val="none"/>
        </w:rPr>
        <w:lastRenderedPageBreak/>
        <w:t xml:space="preserve">BRITCH, David: What is Xamarin? </w:t>
      </w:r>
      <w:r w:rsidRPr="00540207">
        <w:t>[online]. 20</w:t>
      </w:r>
      <w:r>
        <w:t>21</w:t>
      </w:r>
      <w:r w:rsidRPr="00540207">
        <w:t xml:space="preserve"> [cit. </w:t>
      </w:r>
      <w:r>
        <w:t>15</w:t>
      </w:r>
      <w:r w:rsidRPr="00540207">
        <w:t>.</w:t>
      </w:r>
      <w:r>
        <w:t>5</w:t>
      </w:r>
      <w:r w:rsidRPr="00540207">
        <w:t>.2022]. Dostupné na internete:</w:t>
      </w:r>
      <w:r>
        <w:t xml:space="preserve"> </w:t>
      </w:r>
      <w:hyperlink r:id="rId43" w:history="1">
        <w:r w:rsidRPr="009914D4">
          <w:rPr>
            <w:rStyle w:val="Hyperlink"/>
          </w:rPr>
          <w:t>https://docs.microsoft.com/en-us/xamarin/get-started/what-is-xamarin</w:t>
        </w:r>
      </w:hyperlink>
      <w:bookmarkEnd w:id="89"/>
      <w:r>
        <w:t xml:space="preserve"> </w:t>
      </w:r>
    </w:p>
    <w:p w14:paraId="43913A06" w14:textId="77777777" w:rsidR="00A97ED4" w:rsidRPr="00B4505A" w:rsidRDefault="00A97ED4" w:rsidP="00A97ED4">
      <w:pPr>
        <w:pStyle w:val="ListParagraph"/>
        <w:numPr>
          <w:ilvl w:val="0"/>
          <w:numId w:val="16"/>
        </w:numPr>
        <w:spacing w:before="240"/>
        <w:ind w:left="709" w:hanging="633"/>
        <w:jc w:val="both"/>
        <w:rPr>
          <w:rStyle w:val="Hyperlink"/>
          <w:color w:val="auto"/>
          <w:u w:val="none"/>
        </w:rPr>
      </w:pPr>
      <w:bookmarkStart w:id="90" w:name="_Ref103538475"/>
      <w:r>
        <w:rPr>
          <w:rStyle w:val="Hyperlink"/>
          <w:color w:val="auto"/>
          <w:u w:val="none"/>
        </w:rPr>
        <w:t xml:space="preserve">KOPACHOVETS, Oleg: Xamarin vs Flutter: What to Choose for Your Preject? </w:t>
      </w:r>
      <w:r w:rsidRPr="00540207">
        <w:t>[online]. 20</w:t>
      </w:r>
      <w:r>
        <w:t>22</w:t>
      </w:r>
      <w:r w:rsidRPr="00540207">
        <w:t xml:space="preserve"> [cit. </w:t>
      </w:r>
      <w:r>
        <w:t>15</w:t>
      </w:r>
      <w:r w:rsidRPr="00540207">
        <w:t>.</w:t>
      </w:r>
      <w:r>
        <w:t>5</w:t>
      </w:r>
      <w:r w:rsidRPr="00540207">
        <w:t>.2022]. Dostupné na internete:</w:t>
      </w:r>
      <w:r>
        <w:t xml:space="preserve"> </w:t>
      </w:r>
      <w:hyperlink r:id="rId44" w:history="1">
        <w:r w:rsidRPr="009914D4">
          <w:rPr>
            <w:rStyle w:val="Hyperlink"/>
          </w:rPr>
          <w:t>https://procoders.tech/blog/flutter-vs-xamarin/</w:t>
        </w:r>
      </w:hyperlink>
      <w:bookmarkEnd w:id="90"/>
      <w:r>
        <w:t xml:space="preserve"> </w:t>
      </w:r>
    </w:p>
    <w:p w14:paraId="4B1DFF1F" w14:textId="77777777" w:rsidR="00A97ED4" w:rsidRDefault="00A97ED4" w:rsidP="00A97ED4">
      <w:pPr>
        <w:pStyle w:val="ListParagraph"/>
        <w:numPr>
          <w:ilvl w:val="0"/>
          <w:numId w:val="16"/>
        </w:numPr>
        <w:spacing w:before="240"/>
        <w:ind w:left="709" w:hanging="633"/>
        <w:jc w:val="both"/>
        <w:rPr>
          <w:rStyle w:val="Hyperlink"/>
          <w:color w:val="auto"/>
          <w:u w:val="none"/>
        </w:rPr>
      </w:pPr>
      <w:bookmarkStart w:id="91" w:name="_Ref103428440"/>
      <w:r>
        <w:rPr>
          <w:rStyle w:val="Hyperlink"/>
          <w:color w:val="auto"/>
          <w:u w:val="none"/>
        </w:rPr>
        <w:t xml:space="preserve">NAPOLI, Marco L.: Beginning Flutter. Indianapolis: John Wiley &amp; Sons, Inc., 2020. ISBN </w:t>
      </w:r>
      <w:r w:rsidRPr="005201E2">
        <w:rPr>
          <w:rStyle w:val="Hyperlink"/>
          <w:color w:val="auto"/>
          <w:u w:val="none"/>
        </w:rPr>
        <w:t>978-1-119-55082-2</w:t>
      </w:r>
      <w:bookmarkEnd w:id="91"/>
    </w:p>
    <w:p w14:paraId="58D1155D" w14:textId="77777777" w:rsidR="00A97ED4" w:rsidRDefault="00A97ED4" w:rsidP="00A97ED4">
      <w:pPr>
        <w:pStyle w:val="ListParagraph"/>
        <w:numPr>
          <w:ilvl w:val="0"/>
          <w:numId w:val="16"/>
        </w:numPr>
        <w:spacing w:before="240"/>
        <w:ind w:left="709" w:hanging="633"/>
        <w:jc w:val="both"/>
      </w:pPr>
      <w:bookmarkStart w:id="92" w:name="_Ref103432934"/>
      <w:r>
        <w:rPr>
          <w:rStyle w:val="Hyperlink"/>
          <w:color w:val="auto"/>
          <w:u w:val="none"/>
        </w:rPr>
        <w:t xml:space="preserve">FREEBORN, Charles: Pros and cons of Flutter app development. </w:t>
      </w:r>
      <w:r w:rsidRPr="00540207">
        <w:t>[online]. 20</w:t>
      </w:r>
      <w:r>
        <w:t>21</w:t>
      </w:r>
      <w:r w:rsidRPr="00540207">
        <w:t xml:space="preserve"> [cit. </w:t>
      </w:r>
      <w:r>
        <w:t>14</w:t>
      </w:r>
      <w:r w:rsidRPr="00540207">
        <w:t>.</w:t>
      </w:r>
      <w:r>
        <w:t>5</w:t>
      </w:r>
      <w:r w:rsidRPr="00540207">
        <w:t>.2022]. Dostupné na internete:</w:t>
      </w:r>
      <w:r>
        <w:t xml:space="preserve"> </w:t>
      </w:r>
      <w:hyperlink r:id="rId45" w:history="1">
        <w:r w:rsidRPr="00CA4F6C">
          <w:rPr>
            <w:rStyle w:val="Hyperlink"/>
          </w:rPr>
          <w:t>https://blog.logrocket.com/pros-and-cons-of-flutter-app-development/</w:t>
        </w:r>
      </w:hyperlink>
      <w:bookmarkEnd w:id="92"/>
      <w:r>
        <w:t xml:space="preserve"> </w:t>
      </w:r>
    </w:p>
    <w:p w14:paraId="3D71CE45" w14:textId="77777777" w:rsidR="00297968" w:rsidRDefault="00297968" w:rsidP="00297968">
      <w:pPr>
        <w:pStyle w:val="ListParagraph"/>
        <w:numPr>
          <w:ilvl w:val="0"/>
          <w:numId w:val="16"/>
        </w:numPr>
        <w:ind w:left="709" w:hanging="633"/>
        <w:jc w:val="both"/>
      </w:pPr>
      <w:bookmarkStart w:id="93" w:name="_Ref103540142"/>
      <w:r>
        <w:t>TIRPÁKOVÁ, Libuša - SOVÁRIOVÁ SOÓSOVÁ, Mária: Ošetrovateľské techniky. Košice: Univerzita Pavla Jozefa Šafárika v Košiciach, 2016. ISBN 978-8152-441-7.</w:t>
      </w:r>
      <w:bookmarkEnd w:id="93"/>
    </w:p>
    <w:p w14:paraId="5202FB4A" w14:textId="77777777" w:rsidR="00297968" w:rsidRPr="00137800" w:rsidRDefault="00297968" w:rsidP="00297968">
      <w:pPr>
        <w:pStyle w:val="ListParagraph"/>
        <w:numPr>
          <w:ilvl w:val="0"/>
          <w:numId w:val="16"/>
        </w:numPr>
        <w:ind w:left="709" w:hanging="633"/>
        <w:jc w:val="both"/>
      </w:pPr>
      <w:bookmarkStart w:id="94" w:name="_Ref99919330"/>
      <w:r>
        <w:t>Zákon č. 576/2004 Z.z. o zdravotnej starostlivosti, službách súvisiacich s poskytovaním zdravotnej starostlivosti a o zmene a doplnení niektorých zákonov</w:t>
      </w:r>
      <w:bookmarkEnd w:id="94"/>
    </w:p>
    <w:p w14:paraId="576F37FF" w14:textId="77777777" w:rsidR="00297968" w:rsidRPr="003C6ED2" w:rsidRDefault="00297968" w:rsidP="00297968">
      <w:pPr>
        <w:pStyle w:val="ListParagraph"/>
        <w:numPr>
          <w:ilvl w:val="0"/>
          <w:numId w:val="16"/>
        </w:numPr>
        <w:ind w:left="709" w:hanging="633"/>
        <w:jc w:val="both"/>
        <w:rPr>
          <w:rStyle w:val="Hyperlink"/>
          <w:color w:val="auto"/>
          <w:u w:val="none"/>
        </w:rPr>
      </w:pPr>
      <w:bookmarkStart w:id="9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6" w:history="1">
        <w:r>
          <w:rPr>
            <w:rStyle w:val="Hyperlink"/>
          </w:rPr>
          <w:t>MASARIK, V. - LESŇÁKOVÁ, A. - VEDENIE ZDRAVOTNEJ DOKUMENTÁCIE V SÚLADE S LEGISLATÍVOU.pdf (vsdanubius.sk)</w:t>
        </w:r>
      </w:hyperlink>
      <w:bookmarkEnd w:id="95"/>
    </w:p>
    <w:p w14:paraId="60C423FA" w14:textId="77777777" w:rsidR="00297968" w:rsidRDefault="00297968" w:rsidP="00297968">
      <w:pPr>
        <w:pStyle w:val="ListParagraph"/>
        <w:numPr>
          <w:ilvl w:val="0"/>
          <w:numId w:val="16"/>
        </w:numPr>
        <w:ind w:left="709" w:hanging="633"/>
        <w:jc w:val="both"/>
        <w:rPr>
          <w:rStyle w:val="Hyperlink"/>
          <w:color w:val="auto"/>
          <w:u w:val="none"/>
        </w:rPr>
      </w:pPr>
      <w:bookmarkStart w:id="96" w:name="_Ref100585500"/>
      <w:r>
        <w:rPr>
          <w:rStyle w:val="Hyperlink"/>
          <w:color w:val="auto"/>
          <w:u w:val="none"/>
        </w:rPr>
        <w:t xml:space="preserve">Health &amp; Fitness AI Lab: Denník krvného tlaku.  [online] in Google Play [citované 10.4.2022] dostupné na internete: </w:t>
      </w:r>
      <w:hyperlink r:id="rId47" w:history="1">
        <w:r w:rsidRPr="00967AFD">
          <w:rPr>
            <w:rStyle w:val="Hyperlink"/>
          </w:rPr>
          <w:t>https://play.google.com/store/apps/details?id=com.bluefish.bloodpressure&amp;gl=SK</w:t>
        </w:r>
      </w:hyperlink>
      <w:bookmarkEnd w:id="96"/>
      <w:r>
        <w:rPr>
          <w:rStyle w:val="Hyperlink"/>
          <w:color w:val="auto"/>
          <w:u w:val="none"/>
        </w:rPr>
        <w:t xml:space="preserve"> </w:t>
      </w:r>
    </w:p>
    <w:p w14:paraId="5FA50EB3" w14:textId="77777777" w:rsidR="00297968" w:rsidRPr="001A5688" w:rsidRDefault="00297968" w:rsidP="00297968">
      <w:pPr>
        <w:pStyle w:val="ListParagraph"/>
        <w:numPr>
          <w:ilvl w:val="0"/>
          <w:numId w:val="16"/>
        </w:numPr>
        <w:ind w:left="709" w:hanging="633"/>
        <w:jc w:val="both"/>
        <w:rPr>
          <w:rStyle w:val="Hyperlink"/>
          <w:color w:val="auto"/>
          <w:u w:val="none"/>
        </w:rPr>
      </w:pPr>
      <w:bookmarkStart w:id="97" w:name="_Ref100585538"/>
      <w:r>
        <w:rPr>
          <w:rStyle w:val="Hyperlink"/>
          <w:color w:val="auto"/>
          <w:u w:val="none"/>
        </w:rPr>
        <w:t xml:space="preserve">YEROKHIN Vladimir: Medical records. [online] in Google Play [citované 10.4.2022] dostupné na internete: </w:t>
      </w:r>
      <w:hyperlink r:id="rId48" w:history="1">
        <w:r w:rsidRPr="00967AFD">
          <w:rPr>
            <w:rStyle w:val="Hyperlink"/>
          </w:rPr>
          <w:t>https://play.google.com/store/apps/details?id=vladimir.yerokhin.medicalrecord</w:t>
        </w:r>
      </w:hyperlink>
      <w:bookmarkEnd w:id="97"/>
      <w:r>
        <w:rPr>
          <w:rStyle w:val="Hyperlink"/>
          <w:color w:val="auto"/>
          <w:u w:val="none"/>
        </w:rPr>
        <w:t xml:space="preserve"> </w:t>
      </w:r>
    </w:p>
    <w:p w14:paraId="5A31E3E9" w14:textId="77777777" w:rsidR="00297968" w:rsidRPr="001D1742" w:rsidRDefault="00297968" w:rsidP="00297968">
      <w:pPr>
        <w:pStyle w:val="ListParagraph"/>
        <w:numPr>
          <w:ilvl w:val="0"/>
          <w:numId w:val="16"/>
        </w:numPr>
        <w:ind w:left="709" w:hanging="633"/>
        <w:jc w:val="both"/>
        <w:rPr>
          <w:rStyle w:val="Hyperlink"/>
          <w:color w:val="auto"/>
          <w:u w:val="none"/>
        </w:rPr>
      </w:pPr>
      <w:bookmarkStart w:id="98" w:name="_Ref100585568"/>
      <w:r>
        <w:rPr>
          <w:rStyle w:val="Hyperlink"/>
          <w:color w:val="auto"/>
          <w:u w:val="none"/>
        </w:rPr>
        <w:t xml:space="preserve">MedClin: Medical Records Clinic app. [online] in Google Play [citované 10.4.2022] dostupné na internete: </w:t>
      </w:r>
      <w:hyperlink r:id="rId49" w:history="1">
        <w:r w:rsidRPr="00967AFD">
          <w:rPr>
            <w:rStyle w:val="Hyperlink"/>
          </w:rPr>
          <w:t>https://play.google.com/store/apps/details?id=com.cliniconline</w:t>
        </w:r>
      </w:hyperlink>
      <w:bookmarkEnd w:id="98"/>
    </w:p>
    <w:p w14:paraId="1FEB6397" w14:textId="77777777" w:rsidR="00297968" w:rsidRDefault="00297968" w:rsidP="00297968">
      <w:pPr>
        <w:pStyle w:val="ListParagraph"/>
        <w:numPr>
          <w:ilvl w:val="0"/>
          <w:numId w:val="16"/>
        </w:numPr>
        <w:ind w:left="709" w:hanging="633"/>
        <w:jc w:val="both"/>
      </w:pPr>
      <w:bookmarkStart w:id="99" w:name="_Ref102983047"/>
      <w:r>
        <w:rPr>
          <w:rStyle w:val="Hyperlink"/>
          <w:color w:val="auto"/>
          <w:u w:val="none"/>
        </w:rPr>
        <w:t xml:space="preserve">PRADHAN, Sourabh: How to Create Effective User Personas. </w:t>
      </w:r>
      <w:r w:rsidRPr="00540207">
        <w:t>[online]. 20</w:t>
      </w:r>
      <w:r>
        <w:t>20</w:t>
      </w:r>
      <w:r w:rsidRPr="00540207">
        <w:t xml:space="preserve"> [cit. </w:t>
      </w:r>
      <w:r>
        <w:t>9</w:t>
      </w:r>
      <w:r w:rsidRPr="00540207">
        <w:t>.</w:t>
      </w:r>
      <w:r>
        <w:t>5</w:t>
      </w:r>
      <w:r w:rsidRPr="00540207">
        <w:t>.2022]. Dostupné na internete:</w:t>
      </w:r>
      <w:r>
        <w:t xml:space="preserve"> </w:t>
      </w:r>
      <w:hyperlink r:id="rId50" w:history="1">
        <w:r w:rsidRPr="00785D4B">
          <w:rPr>
            <w:rStyle w:val="Hyperlink"/>
          </w:rPr>
          <w:t>https://medium.com/agileinsider/how-to-create-effective-user-personas-9e383d166cf</w:t>
        </w:r>
      </w:hyperlink>
      <w:bookmarkEnd w:id="99"/>
      <w:r>
        <w:t xml:space="preserve"> </w:t>
      </w:r>
    </w:p>
    <w:p w14:paraId="6CF930F1" w14:textId="77777777" w:rsidR="000C41CE" w:rsidRDefault="000C41CE" w:rsidP="000C41CE">
      <w:pPr>
        <w:pStyle w:val="ListParagraph"/>
        <w:numPr>
          <w:ilvl w:val="0"/>
          <w:numId w:val="16"/>
        </w:numPr>
        <w:spacing w:before="240"/>
        <w:ind w:left="709" w:hanging="633"/>
        <w:jc w:val="both"/>
        <w:rPr>
          <w:rStyle w:val="Hyperlink"/>
          <w:color w:val="auto"/>
          <w:u w:val="none"/>
        </w:rPr>
      </w:pPr>
      <w:bookmarkStart w:id="100" w:name="_Ref103167472"/>
      <w:r>
        <w:rPr>
          <w:rStyle w:val="Hyperlink"/>
          <w:color w:val="auto"/>
          <w:u w:val="none"/>
        </w:rPr>
        <w:t xml:space="preserve">WIERUCH, Robin: The Road to React with Firebase. </w:t>
      </w:r>
      <w:r w:rsidRPr="00B4505A">
        <w:rPr>
          <w:rStyle w:val="Hyperlink"/>
          <w:color w:val="auto"/>
          <w:u w:val="none"/>
        </w:rPr>
        <w:t>Self-published, 2019.</w:t>
      </w:r>
      <w:r>
        <w:rPr>
          <w:rStyle w:val="Hyperlink"/>
          <w:color w:val="auto"/>
          <w:u w:val="none"/>
        </w:rPr>
        <w:t xml:space="preserve"> </w:t>
      </w:r>
      <w:r w:rsidRPr="00B4505A">
        <w:rPr>
          <w:rStyle w:val="Hyperlink"/>
          <w:color w:val="auto"/>
          <w:u w:val="none"/>
        </w:rPr>
        <w:t>ISBN 978-1795010894.</w:t>
      </w:r>
      <w:bookmarkEnd w:id="100"/>
    </w:p>
    <w:p w14:paraId="68EF7601" w14:textId="2FACF5AC" w:rsidR="007A2C72" w:rsidRDefault="000C41CE" w:rsidP="000C41CE">
      <w:pPr>
        <w:pStyle w:val="ListParagraph"/>
        <w:numPr>
          <w:ilvl w:val="0"/>
          <w:numId w:val="16"/>
        </w:numPr>
        <w:spacing w:before="240"/>
        <w:ind w:left="709" w:hanging="633"/>
        <w:jc w:val="both"/>
      </w:pPr>
      <w:bookmarkStart w:id="101" w:name="_Ref103167486"/>
      <w:r>
        <w:rPr>
          <w:rStyle w:val="Hyperlink"/>
          <w:color w:val="auto"/>
          <w:u w:val="none"/>
        </w:rPr>
        <w:t xml:space="preserve">MORONEY, Laurence: The Definitive Guide to Firebase. Seattle: </w:t>
      </w:r>
      <w:r w:rsidRPr="004B1D49">
        <w:rPr>
          <w:rStyle w:val="Hyperlink"/>
          <w:color w:val="auto"/>
          <w:u w:val="none"/>
        </w:rPr>
        <w:t xml:space="preserve">Apress </w:t>
      </w:r>
      <w:r>
        <w:rPr>
          <w:rStyle w:val="Hyperlink"/>
          <w:color w:val="auto"/>
          <w:u w:val="none"/>
        </w:rPr>
        <w:t xml:space="preserve">2017. ISBN </w:t>
      </w:r>
      <w:r w:rsidRPr="00B4505A">
        <w:rPr>
          <w:rStyle w:val="Hyperlink"/>
          <w:color w:val="auto"/>
          <w:u w:val="none"/>
        </w:rPr>
        <w:t>978-1-4842-2943-9</w:t>
      </w:r>
      <w:r>
        <w:rPr>
          <w:rStyle w:val="Hyperlink"/>
          <w:color w:val="auto"/>
          <w:u w:val="none"/>
        </w:rPr>
        <w:t>.</w:t>
      </w:r>
      <w:bookmarkEnd w:id="101"/>
    </w:p>
    <w:p w14:paraId="25842472" w14:textId="188CF385" w:rsidR="00084EDD" w:rsidRPr="00A829D8" w:rsidRDefault="00084EDD" w:rsidP="00084EDD">
      <w:pPr>
        <w:pStyle w:val="1Nadpis"/>
        <w:numPr>
          <w:ilvl w:val="0"/>
          <w:numId w:val="0"/>
        </w:numPr>
        <w:ind w:left="360" w:hanging="360"/>
      </w:pPr>
      <w:bookmarkStart w:id="102" w:name="_Toc103606560"/>
      <w:bookmarkEnd w:id="77"/>
      <w:r w:rsidRPr="00A829D8">
        <w:lastRenderedPageBreak/>
        <w:t>Prílohy</w:t>
      </w:r>
      <w:bookmarkEnd w:id="102"/>
    </w:p>
    <w:p w14:paraId="5976F65D" w14:textId="77777777" w:rsidR="00084EDD" w:rsidRPr="00A829D8" w:rsidRDefault="00084EDD" w:rsidP="00084EDD">
      <w:pPr>
        <w:jc w:val="both"/>
      </w:pPr>
      <w:r w:rsidRPr="00A829D8">
        <w:t>Príloha A:</w:t>
      </w:r>
      <w:r w:rsidRPr="00A829D8">
        <w:tab/>
        <w:t>CD médium – diplomová práca v elektronickej podobe, prílohy v elektronickej podobe.</w:t>
      </w:r>
      <w:r w:rsidR="00980C3D" w:rsidRPr="00A829D8">
        <w:t xml:space="preserve"> CD je spravidla grafické s logom univerzity a fakulty. Pozri </w:t>
      </w:r>
      <w:r w:rsidR="00886638" w:rsidRPr="00A829D8">
        <w:t>. Tieto CD robia v Univerzitnej knižnici TUKE.</w:t>
      </w:r>
    </w:p>
    <w:p w14:paraId="43D63C87" w14:textId="77777777" w:rsidR="00084EDD" w:rsidRPr="00A829D8" w:rsidRDefault="00084EDD" w:rsidP="00084EDD">
      <w:pPr>
        <w:jc w:val="both"/>
      </w:pPr>
      <w:r w:rsidRPr="00A829D8">
        <w:t>Príloha B:</w:t>
      </w:r>
      <w:r w:rsidRPr="00A829D8">
        <w:tab/>
        <w:t>Používateľská príručka</w:t>
      </w:r>
    </w:p>
    <w:p w14:paraId="0CDCF2B8" w14:textId="77777777" w:rsidR="00084EDD" w:rsidRPr="00A829D8" w:rsidRDefault="00084EDD" w:rsidP="00084EDD">
      <w:pPr>
        <w:jc w:val="both"/>
      </w:pPr>
      <w:r w:rsidRPr="00A829D8">
        <w:t>Príloha C:</w:t>
      </w:r>
      <w:r w:rsidRPr="00A829D8">
        <w:tab/>
        <w:t>Systémová príručka</w:t>
      </w:r>
    </w:p>
    <w:p w14:paraId="135830FF" w14:textId="77777777" w:rsidR="00084EDD" w:rsidRPr="00A829D8" w:rsidRDefault="00084EDD" w:rsidP="00084EDD">
      <w:pPr>
        <w:jc w:val="both"/>
      </w:pPr>
    </w:p>
    <w:p w14:paraId="395C6A4C" w14:textId="77777777" w:rsidR="00084EDD" w:rsidRPr="00A829D8" w:rsidRDefault="00084EDD" w:rsidP="00084EDD">
      <w:pPr>
        <w:jc w:val="both"/>
      </w:pPr>
      <w:r w:rsidRPr="00A829D8">
        <w:t xml:space="preserve">Táto časť diplomovej práce je povinná a obsahuje zoznam všetkých príloh vrátané elektronických nosičov. Názvy príloh v zozname musia byt’ zhodné s názvami uvedenými na príslušných prílohách. Tlačené prílohy majú na prvej strane identifikačné údaje – informácie zhodné s titulnou stranou diplomovej práce doplnené o názov príslušnej prílohy (Systémová príručka, Používateľská príručka). Identifikačné údaje sú aj na priložených diskoch alebo disketách. Ak je médií viac, sú označené aj číselne v tvare I/N, kde I je poradové číslo a N je celkový počet daných médií. </w:t>
      </w:r>
    </w:p>
    <w:p w14:paraId="2966C046" w14:textId="77777777" w:rsidR="00084EDD" w:rsidRPr="00A829D8" w:rsidRDefault="00084EDD" w:rsidP="00084EDD">
      <w:pPr>
        <w:jc w:val="both"/>
      </w:pPr>
      <w:r w:rsidRPr="00A829D8">
        <w:t>Každá príloha začína na novej strane a je označená samostatným písmenom (Príloha A, Príloha B, ...). Číslovanie strán príloh nadväzuje na číslovanie strán v hlavnom texte.</w:t>
      </w:r>
    </w:p>
    <w:p w14:paraId="65EB0F06" w14:textId="77777777" w:rsidR="00084EDD" w:rsidRPr="00A829D8" w:rsidRDefault="00165FBF" w:rsidP="00B10708">
      <w:pPr>
        <w:jc w:val="center"/>
      </w:pPr>
      <w:r>
        <w:rPr>
          <w:noProof/>
          <w:lang w:eastAsia="sk-SK"/>
        </w:rPr>
        <w:drawing>
          <wp:inline distT="0" distB="0" distL="0" distR="0" wp14:anchorId="3B954E94" wp14:editId="69F45F07">
            <wp:extent cx="3786473" cy="3559810"/>
            <wp:effectExtent l="0" t="0" r="5080" b="254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 dizajnTUKE.PNG"/>
                    <pic:cNvPicPr/>
                  </pic:nvPicPr>
                  <pic:blipFill>
                    <a:blip r:embed="rId51">
                      <a:extLst>
                        <a:ext uri="{28A0092B-C50C-407E-A947-70E740481C1C}">
                          <a14:useLocalDpi xmlns:a14="http://schemas.microsoft.com/office/drawing/2010/main" val="0"/>
                        </a:ext>
                      </a:extLst>
                    </a:blip>
                    <a:stretch>
                      <a:fillRect/>
                    </a:stretch>
                  </pic:blipFill>
                  <pic:spPr>
                    <a:xfrm>
                      <a:off x="0" y="0"/>
                      <a:ext cx="3797826" cy="3570483"/>
                    </a:xfrm>
                    <a:prstGeom prst="rect">
                      <a:avLst/>
                    </a:prstGeom>
                  </pic:spPr>
                </pic:pic>
              </a:graphicData>
            </a:graphic>
          </wp:inline>
        </w:drawing>
      </w:r>
    </w:p>
    <w:p w14:paraId="05AC51F8" w14:textId="6938B38D" w:rsidR="005812F6" w:rsidRPr="00A829D8" w:rsidRDefault="00980C3D" w:rsidP="00980C3D">
      <w:pPr>
        <w:pStyle w:val="Caption"/>
      </w:pPr>
      <w:bookmarkStart w:id="103" w:name="_Toc103083523"/>
      <w:r w:rsidRPr="00A829D8">
        <w:t xml:space="preserve">Obr. </w:t>
      </w:r>
      <w:fldSimple w:instr=" SEQ Obr. \* ARABIC ">
        <w:r w:rsidR="00EF655B">
          <w:rPr>
            <w:noProof/>
          </w:rPr>
          <w:t>9</w:t>
        </w:r>
      </w:fldSimple>
      <w:r w:rsidRPr="00A829D8">
        <w:t xml:space="preserve"> Obrázok grafického CD média</w:t>
      </w:r>
      <w:bookmarkEnd w:id="2"/>
      <w:bookmarkEnd w:id="103"/>
    </w:p>
    <w:sectPr w:rsidR="005812F6" w:rsidRPr="00A829D8" w:rsidSect="00764113">
      <w:headerReference w:type="default" r:id="rId52"/>
      <w:footerReference w:type="default" r:id="rId5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4227D" w14:textId="77777777" w:rsidR="00D762DE" w:rsidRDefault="00D762DE" w:rsidP="00DB0F9F">
      <w:pPr>
        <w:spacing w:after="0" w:line="240" w:lineRule="auto"/>
      </w:pPr>
      <w:r>
        <w:separator/>
      </w:r>
    </w:p>
  </w:endnote>
  <w:endnote w:type="continuationSeparator" w:id="0">
    <w:p w14:paraId="7D1B7921" w14:textId="77777777" w:rsidR="00D762DE" w:rsidRDefault="00D762DE"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Footer"/>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w:t>
        </w:r>
        <w:r w:rsidR="004066F5">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E64A8" w14:textId="77777777" w:rsidR="00D762DE" w:rsidRDefault="00D762DE" w:rsidP="00DB0F9F">
      <w:pPr>
        <w:spacing w:after="0" w:line="240" w:lineRule="auto"/>
      </w:pPr>
      <w:r>
        <w:separator/>
      </w:r>
    </w:p>
  </w:footnote>
  <w:footnote w:type="continuationSeparator" w:id="0">
    <w:p w14:paraId="094EBF0A" w14:textId="77777777" w:rsidR="00D762DE" w:rsidRDefault="00D762DE"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eader"/>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10237"/>
    <w:rsid w:val="00010D9B"/>
    <w:rsid w:val="00011C5C"/>
    <w:rsid w:val="000228C6"/>
    <w:rsid w:val="0002327B"/>
    <w:rsid w:val="00023AF9"/>
    <w:rsid w:val="00027543"/>
    <w:rsid w:val="00027A3A"/>
    <w:rsid w:val="000310A8"/>
    <w:rsid w:val="00033335"/>
    <w:rsid w:val="000345FC"/>
    <w:rsid w:val="00041527"/>
    <w:rsid w:val="000428E5"/>
    <w:rsid w:val="00043808"/>
    <w:rsid w:val="00044538"/>
    <w:rsid w:val="00046622"/>
    <w:rsid w:val="00054E4C"/>
    <w:rsid w:val="000614A0"/>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3F2F"/>
    <w:rsid w:val="000C41CE"/>
    <w:rsid w:val="000C4DC3"/>
    <w:rsid w:val="000C6093"/>
    <w:rsid w:val="000C7D97"/>
    <w:rsid w:val="000D2B19"/>
    <w:rsid w:val="000D443E"/>
    <w:rsid w:val="000D5871"/>
    <w:rsid w:val="000D7459"/>
    <w:rsid w:val="000E3C8A"/>
    <w:rsid w:val="000E4988"/>
    <w:rsid w:val="000E5A5D"/>
    <w:rsid w:val="000E7743"/>
    <w:rsid w:val="000E7DA8"/>
    <w:rsid w:val="000F2EB8"/>
    <w:rsid w:val="000F3512"/>
    <w:rsid w:val="001028F2"/>
    <w:rsid w:val="001042A8"/>
    <w:rsid w:val="001064A5"/>
    <w:rsid w:val="00106D67"/>
    <w:rsid w:val="00106F5D"/>
    <w:rsid w:val="0011167F"/>
    <w:rsid w:val="00112004"/>
    <w:rsid w:val="001172A1"/>
    <w:rsid w:val="00126C09"/>
    <w:rsid w:val="00130DB9"/>
    <w:rsid w:val="00132EE0"/>
    <w:rsid w:val="001363F7"/>
    <w:rsid w:val="00137800"/>
    <w:rsid w:val="001408AD"/>
    <w:rsid w:val="0014228F"/>
    <w:rsid w:val="00146B17"/>
    <w:rsid w:val="00146F75"/>
    <w:rsid w:val="00150E5D"/>
    <w:rsid w:val="001526D1"/>
    <w:rsid w:val="00152D09"/>
    <w:rsid w:val="00153176"/>
    <w:rsid w:val="0015321A"/>
    <w:rsid w:val="001558A1"/>
    <w:rsid w:val="0016115D"/>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9141C"/>
    <w:rsid w:val="00191E8E"/>
    <w:rsid w:val="00195027"/>
    <w:rsid w:val="001952C4"/>
    <w:rsid w:val="001A0BC0"/>
    <w:rsid w:val="001A1D5D"/>
    <w:rsid w:val="001A2F83"/>
    <w:rsid w:val="001A5401"/>
    <w:rsid w:val="001A5688"/>
    <w:rsid w:val="001A7875"/>
    <w:rsid w:val="001B23B1"/>
    <w:rsid w:val="001B64CD"/>
    <w:rsid w:val="001B663F"/>
    <w:rsid w:val="001B71C8"/>
    <w:rsid w:val="001B7279"/>
    <w:rsid w:val="001C452E"/>
    <w:rsid w:val="001C4559"/>
    <w:rsid w:val="001C6228"/>
    <w:rsid w:val="001D10B3"/>
    <w:rsid w:val="001D123F"/>
    <w:rsid w:val="001D1742"/>
    <w:rsid w:val="001D1786"/>
    <w:rsid w:val="001D3477"/>
    <w:rsid w:val="001D3FB6"/>
    <w:rsid w:val="001D6977"/>
    <w:rsid w:val="001D70CB"/>
    <w:rsid w:val="001D7832"/>
    <w:rsid w:val="001E6092"/>
    <w:rsid w:val="001E6CDD"/>
    <w:rsid w:val="001E74E3"/>
    <w:rsid w:val="001F11A3"/>
    <w:rsid w:val="001F79A8"/>
    <w:rsid w:val="0020741D"/>
    <w:rsid w:val="002148CF"/>
    <w:rsid w:val="00216946"/>
    <w:rsid w:val="00217C1A"/>
    <w:rsid w:val="002219FC"/>
    <w:rsid w:val="00222022"/>
    <w:rsid w:val="00222103"/>
    <w:rsid w:val="0022248F"/>
    <w:rsid w:val="00223A4D"/>
    <w:rsid w:val="00227A9F"/>
    <w:rsid w:val="00230D01"/>
    <w:rsid w:val="00230DC5"/>
    <w:rsid w:val="002356B6"/>
    <w:rsid w:val="00235F6F"/>
    <w:rsid w:val="00235FC7"/>
    <w:rsid w:val="00240543"/>
    <w:rsid w:val="002431CA"/>
    <w:rsid w:val="00244E23"/>
    <w:rsid w:val="00253126"/>
    <w:rsid w:val="00253911"/>
    <w:rsid w:val="00253AAA"/>
    <w:rsid w:val="00254020"/>
    <w:rsid w:val="00254114"/>
    <w:rsid w:val="00255FF4"/>
    <w:rsid w:val="00261191"/>
    <w:rsid w:val="00262699"/>
    <w:rsid w:val="00270574"/>
    <w:rsid w:val="00270640"/>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ADD"/>
    <w:rsid w:val="00335A64"/>
    <w:rsid w:val="0033629C"/>
    <w:rsid w:val="003429D7"/>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7782"/>
    <w:rsid w:val="00383930"/>
    <w:rsid w:val="00385BF5"/>
    <w:rsid w:val="003866CC"/>
    <w:rsid w:val="0039381B"/>
    <w:rsid w:val="003950B1"/>
    <w:rsid w:val="00395737"/>
    <w:rsid w:val="003974EF"/>
    <w:rsid w:val="003A06F2"/>
    <w:rsid w:val="003A0AF4"/>
    <w:rsid w:val="003A18A9"/>
    <w:rsid w:val="003A35EC"/>
    <w:rsid w:val="003B2AD9"/>
    <w:rsid w:val="003B4B8E"/>
    <w:rsid w:val="003B4D56"/>
    <w:rsid w:val="003C0E24"/>
    <w:rsid w:val="003C2941"/>
    <w:rsid w:val="003C399F"/>
    <w:rsid w:val="003C444E"/>
    <w:rsid w:val="003C6ED2"/>
    <w:rsid w:val="003D154F"/>
    <w:rsid w:val="003D1EE2"/>
    <w:rsid w:val="003D22B9"/>
    <w:rsid w:val="003E13DF"/>
    <w:rsid w:val="003E1412"/>
    <w:rsid w:val="003E61FE"/>
    <w:rsid w:val="003E6317"/>
    <w:rsid w:val="003E69A4"/>
    <w:rsid w:val="003E7893"/>
    <w:rsid w:val="003F360D"/>
    <w:rsid w:val="003F6D02"/>
    <w:rsid w:val="00401181"/>
    <w:rsid w:val="00402282"/>
    <w:rsid w:val="00404A5C"/>
    <w:rsid w:val="00404BB3"/>
    <w:rsid w:val="004066F5"/>
    <w:rsid w:val="00406E02"/>
    <w:rsid w:val="004120C9"/>
    <w:rsid w:val="0041376C"/>
    <w:rsid w:val="0041655A"/>
    <w:rsid w:val="00416E19"/>
    <w:rsid w:val="004203F5"/>
    <w:rsid w:val="00421824"/>
    <w:rsid w:val="00424D1B"/>
    <w:rsid w:val="0042527B"/>
    <w:rsid w:val="00427484"/>
    <w:rsid w:val="00433ADB"/>
    <w:rsid w:val="00435F43"/>
    <w:rsid w:val="00436548"/>
    <w:rsid w:val="00436B74"/>
    <w:rsid w:val="00436B8E"/>
    <w:rsid w:val="00437A8A"/>
    <w:rsid w:val="0044040F"/>
    <w:rsid w:val="00447D2C"/>
    <w:rsid w:val="0045007E"/>
    <w:rsid w:val="0045067B"/>
    <w:rsid w:val="004507D2"/>
    <w:rsid w:val="00452E78"/>
    <w:rsid w:val="004606E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5951"/>
    <w:rsid w:val="004A7C73"/>
    <w:rsid w:val="004B1D49"/>
    <w:rsid w:val="004B2915"/>
    <w:rsid w:val="004B372A"/>
    <w:rsid w:val="004B37DC"/>
    <w:rsid w:val="004B3ACD"/>
    <w:rsid w:val="004B3EA5"/>
    <w:rsid w:val="004B3F6E"/>
    <w:rsid w:val="004B69D7"/>
    <w:rsid w:val="004C037C"/>
    <w:rsid w:val="004C2543"/>
    <w:rsid w:val="004C4552"/>
    <w:rsid w:val="004C4844"/>
    <w:rsid w:val="004D02C4"/>
    <w:rsid w:val="004D0C6F"/>
    <w:rsid w:val="004D17E0"/>
    <w:rsid w:val="004D1FBB"/>
    <w:rsid w:val="004D27A1"/>
    <w:rsid w:val="004E26BD"/>
    <w:rsid w:val="004E7B04"/>
    <w:rsid w:val="004F238C"/>
    <w:rsid w:val="004F5AC7"/>
    <w:rsid w:val="004F68BF"/>
    <w:rsid w:val="00500FD3"/>
    <w:rsid w:val="0050184C"/>
    <w:rsid w:val="005025EB"/>
    <w:rsid w:val="00505394"/>
    <w:rsid w:val="00505D0F"/>
    <w:rsid w:val="0051277C"/>
    <w:rsid w:val="00514AEB"/>
    <w:rsid w:val="00517A11"/>
    <w:rsid w:val="00517F2D"/>
    <w:rsid w:val="005201E2"/>
    <w:rsid w:val="005206AD"/>
    <w:rsid w:val="00521E19"/>
    <w:rsid w:val="00522D0A"/>
    <w:rsid w:val="005235CE"/>
    <w:rsid w:val="00525A11"/>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5A5C"/>
    <w:rsid w:val="005908E4"/>
    <w:rsid w:val="00594A1A"/>
    <w:rsid w:val="0059699F"/>
    <w:rsid w:val="005A157B"/>
    <w:rsid w:val="005A1AC4"/>
    <w:rsid w:val="005A2A3B"/>
    <w:rsid w:val="005B2FC1"/>
    <w:rsid w:val="005B4D8A"/>
    <w:rsid w:val="005B5862"/>
    <w:rsid w:val="005C429C"/>
    <w:rsid w:val="005D5B40"/>
    <w:rsid w:val="005E5E3E"/>
    <w:rsid w:val="005E5E4A"/>
    <w:rsid w:val="005E6400"/>
    <w:rsid w:val="005E6C2C"/>
    <w:rsid w:val="005F6DCD"/>
    <w:rsid w:val="005F7F1C"/>
    <w:rsid w:val="00602DEF"/>
    <w:rsid w:val="00606B51"/>
    <w:rsid w:val="00606F56"/>
    <w:rsid w:val="00610C44"/>
    <w:rsid w:val="00615E6D"/>
    <w:rsid w:val="00616019"/>
    <w:rsid w:val="00616AE8"/>
    <w:rsid w:val="00616C8D"/>
    <w:rsid w:val="0061777F"/>
    <w:rsid w:val="00624936"/>
    <w:rsid w:val="006264EB"/>
    <w:rsid w:val="00630939"/>
    <w:rsid w:val="00633C2B"/>
    <w:rsid w:val="00634980"/>
    <w:rsid w:val="00635388"/>
    <w:rsid w:val="00637AE9"/>
    <w:rsid w:val="00650DBA"/>
    <w:rsid w:val="00650F36"/>
    <w:rsid w:val="0065142A"/>
    <w:rsid w:val="00651647"/>
    <w:rsid w:val="006524FA"/>
    <w:rsid w:val="00654503"/>
    <w:rsid w:val="006547F3"/>
    <w:rsid w:val="00661D96"/>
    <w:rsid w:val="006656FE"/>
    <w:rsid w:val="00671971"/>
    <w:rsid w:val="006725A4"/>
    <w:rsid w:val="00676B54"/>
    <w:rsid w:val="006824D3"/>
    <w:rsid w:val="00682F96"/>
    <w:rsid w:val="006908A5"/>
    <w:rsid w:val="0069313F"/>
    <w:rsid w:val="00693CCA"/>
    <w:rsid w:val="006954CB"/>
    <w:rsid w:val="006954FA"/>
    <w:rsid w:val="0069647C"/>
    <w:rsid w:val="00696E7D"/>
    <w:rsid w:val="006A1B31"/>
    <w:rsid w:val="006A2F8A"/>
    <w:rsid w:val="006A5088"/>
    <w:rsid w:val="006A7391"/>
    <w:rsid w:val="006B6638"/>
    <w:rsid w:val="006B7085"/>
    <w:rsid w:val="006B70EF"/>
    <w:rsid w:val="006B7895"/>
    <w:rsid w:val="006B7A4A"/>
    <w:rsid w:val="006B7D41"/>
    <w:rsid w:val="006C2B29"/>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58CB"/>
    <w:rsid w:val="0073791E"/>
    <w:rsid w:val="00740D16"/>
    <w:rsid w:val="007413FA"/>
    <w:rsid w:val="007441E2"/>
    <w:rsid w:val="00747B8F"/>
    <w:rsid w:val="00757D98"/>
    <w:rsid w:val="007600E7"/>
    <w:rsid w:val="007613A2"/>
    <w:rsid w:val="00763140"/>
    <w:rsid w:val="00764113"/>
    <w:rsid w:val="00764888"/>
    <w:rsid w:val="00767A58"/>
    <w:rsid w:val="00770925"/>
    <w:rsid w:val="0077204C"/>
    <w:rsid w:val="007721BF"/>
    <w:rsid w:val="0077530D"/>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7975"/>
    <w:rsid w:val="007F2BB8"/>
    <w:rsid w:val="00800F84"/>
    <w:rsid w:val="008016E2"/>
    <w:rsid w:val="00802A19"/>
    <w:rsid w:val="0080430B"/>
    <w:rsid w:val="00804463"/>
    <w:rsid w:val="00804557"/>
    <w:rsid w:val="00804616"/>
    <w:rsid w:val="008048F6"/>
    <w:rsid w:val="008071FB"/>
    <w:rsid w:val="0080789B"/>
    <w:rsid w:val="008226AE"/>
    <w:rsid w:val="00824857"/>
    <w:rsid w:val="00826069"/>
    <w:rsid w:val="008302D5"/>
    <w:rsid w:val="00841532"/>
    <w:rsid w:val="00843016"/>
    <w:rsid w:val="008437CE"/>
    <w:rsid w:val="0084736A"/>
    <w:rsid w:val="00850A43"/>
    <w:rsid w:val="008539CA"/>
    <w:rsid w:val="00853C87"/>
    <w:rsid w:val="008560D6"/>
    <w:rsid w:val="00857202"/>
    <w:rsid w:val="00860B98"/>
    <w:rsid w:val="00862959"/>
    <w:rsid w:val="00863684"/>
    <w:rsid w:val="008727BA"/>
    <w:rsid w:val="00873AE0"/>
    <w:rsid w:val="00877A46"/>
    <w:rsid w:val="00881E7E"/>
    <w:rsid w:val="008820DC"/>
    <w:rsid w:val="0088283E"/>
    <w:rsid w:val="00886638"/>
    <w:rsid w:val="00893DC7"/>
    <w:rsid w:val="008945CF"/>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E123B"/>
    <w:rsid w:val="008E21A7"/>
    <w:rsid w:val="008E3E26"/>
    <w:rsid w:val="008E4CF9"/>
    <w:rsid w:val="008E5B00"/>
    <w:rsid w:val="008E5B50"/>
    <w:rsid w:val="008E6196"/>
    <w:rsid w:val="008E6240"/>
    <w:rsid w:val="008F1ED2"/>
    <w:rsid w:val="008F38FD"/>
    <w:rsid w:val="008F48AD"/>
    <w:rsid w:val="008F7E50"/>
    <w:rsid w:val="009039FD"/>
    <w:rsid w:val="009047D1"/>
    <w:rsid w:val="00905472"/>
    <w:rsid w:val="00905BB5"/>
    <w:rsid w:val="00910AE0"/>
    <w:rsid w:val="009119B4"/>
    <w:rsid w:val="00911B54"/>
    <w:rsid w:val="009135D0"/>
    <w:rsid w:val="009135DA"/>
    <w:rsid w:val="009146C9"/>
    <w:rsid w:val="009151D5"/>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3065"/>
    <w:rsid w:val="00954946"/>
    <w:rsid w:val="00963C64"/>
    <w:rsid w:val="0097005B"/>
    <w:rsid w:val="0097436B"/>
    <w:rsid w:val="0097552C"/>
    <w:rsid w:val="00976543"/>
    <w:rsid w:val="009800FA"/>
    <w:rsid w:val="00980C3D"/>
    <w:rsid w:val="00984229"/>
    <w:rsid w:val="00993337"/>
    <w:rsid w:val="00995BFE"/>
    <w:rsid w:val="00997482"/>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4B67"/>
    <w:rsid w:val="009D4F44"/>
    <w:rsid w:val="009E28F6"/>
    <w:rsid w:val="009E76A2"/>
    <w:rsid w:val="009F16B3"/>
    <w:rsid w:val="00A03A1A"/>
    <w:rsid w:val="00A051E0"/>
    <w:rsid w:val="00A107D2"/>
    <w:rsid w:val="00A11256"/>
    <w:rsid w:val="00A20382"/>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5C21"/>
    <w:rsid w:val="00B00CC8"/>
    <w:rsid w:val="00B06127"/>
    <w:rsid w:val="00B06608"/>
    <w:rsid w:val="00B102B8"/>
    <w:rsid w:val="00B10708"/>
    <w:rsid w:val="00B108C8"/>
    <w:rsid w:val="00B11F5C"/>
    <w:rsid w:val="00B122B1"/>
    <w:rsid w:val="00B13F89"/>
    <w:rsid w:val="00B1461E"/>
    <w:rsid w:val="00B16010"/>
    <w:rsid w:val="00B17235"/>
    <w:rsid w:val="00B21364"/>
    <w:rsid w:val="00B22DBB"/>
    <w:rsid w:val="00B23CF1"/>
    <w:rsid w:val="00B25EE1"/>
    <w:rsid w:val="00B279D0"/>
    <w:rsid w:val="00B34A80"/>
    <w:rsid w:val="00B350FC"/>
    <w:rsid w:val="00B409C6"/>
    <w:rsid w:val="00B40A43"/>
    <w:rsid w:val="00B40A8C"/>
    <w:rsid w:val="00B4505A"/>
    <w:rsid w:val="00B45252"/>
    <w:rsid w:val="00B46679"/>
    <w:rsid w:val="00B577D1"/>
    <w:rsid w:val="00B648E3"/>
    <w:rsid w:val="00B751A7"/>
    <w:rsid w:val="00B84A3A"/>
    <w:rsid w:val="00B90F5A"/>
    <w:rsid w:val="00B9219E"/>
    <w:rsid w:val="00B96E67"/>
    <w:rsid w:val="00B96EC2"/>
    <w:rsid w:val="00B96FEE"/>
    <w:rsid w:val="00BA0D17"/>
    <w:rsid w:val="00BB0302"/>
    <w:rsid w:val="00BB0A18"/>
    <w:rsid w:val="00BB181F"/>
    <w:rsid w:val="00BB1F3A"/>
    <w:rsid w:val="00BB2ADB"/>
    <w:rsid w:val="00BB2EB0"/>
    <w:rsid w:val="00BB6FE8"/>
    <w:rsid w:val="00BB7E7B"/>
    <w:rsid w:val="00BC5333"/>
    <w:rsid w:val="00BC582B"/>
    <w:rsid w:val="00BC5F19"/>
    <w:rsid w:val="00BC60C6"/>
    <w:rsid w:val="00BC7575"/>
    <w:rsid w:val="00BD080B"/>
    <w:rsid w:val="00BD6100"/>
    <w:rsid w:val="00BE3648"/>
    <w:rsid w:val="00BF0B0B"/>
    <w:rsid w:val="00BF27DD"/>
    <w:rsid w:val="00C00D4E"/>
    <w:rsid w:val="00C02BFD"/>
    <w:rsid w:val="00C065CD"/>
    <w:rsid w:val="00C13169"/>
    <w:rsid w:val="00C13752"/>
    <w:rsid w:val="00C17B1E"/>
    <w:rsid w:val="00C21F8B"/>
    <w:rsid w:val="00C27351"/>
    <w:rsid w:val="00C27413"/>
    <w:rsid w:val="00C277C6"/>
    <w:rsid w:val="00C30910"/>
    <w:rsid w:val="00C30EA6"/>
    <w:rsid w:val="00C32484"/>
    <w:rsid w:val="00C33D20"/>
    <w:rsid w:val="00C357BF"/>
    <w:rsid w:val="00C364EC"/>
    <w:rsid w:val="00C371E1"/>
    <w:rsid w:val="00C40DE0"/>
    <w:rsid w:val="00C4126F"/>
    <w:rsid w:val="00C42BA5"/>
    <w:rsid w:val="00C43584"/>
    <w:rsid w:val="00C47ED1"/>
    <w:rsid w:val="00C52DEB"/>
    <w:rsid w:val="00C53FDC"/>
    <w:rsid w:val="00C55303"/>
    <w:rsid w:val="00C55340"/>
    <w:rsid w:val="00C55683"/>
    <w:rsid w:val="00C565F7"/>
    <w:rsid w:val="00C60186"/>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732C"/>
    <w:rsid w:val="00CA7D2F"/>
    <w:rsid w:val="00CB0B9E"/>
    <w:rsid w:val="00CC4F6B"/>
    <w:rsid w:val="00CD38AE"/>
    <w:rsid w:val="00CD3D55"/>
    <w:rsid w:val="00CD47C8"/>
    <w:rsid w:val="00CD6DE1"/>
    <w:rsid w:val="00CD71C2"/>
    <w:rsid w:val="00CD71F1"/>
    <w:rsid w:val="00CD7B7E"/>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22523"/>
    <w:rsid w:val="00D250B1"/>
    <w:rsid w:val="00D264C2"/>
    <w:rsid w:val="00D2765C"/>
    <w:rsid w:val="00D344FB"/>
    <w:rsid w:val="00D3622E"/>
    <w:rsid w:val="00D41610"/>
    <w:rsid w:val="00D42C95"/>
    <w:rsid w:val="00D43804"/>
    <w:rsid w:val="00D45BC5"/>
    <w:rsid w:val="00D469D9"/>
    <w:rsid w:val="00D53E7C"/>
    <w:rsid w:val="00D55B1D"/>
    <w:rsid w:val="00D56F46"/>
    <w:rsid w:val="00D60595"/>
    <w:rsid w:val="00D643D9"/>
    <w:rsid w:val="00D65F25"/>
    <w:rsid w:val="00D7231B"/>
    <w:rsid w:val="00D7449D"/>
    <w:rsid w:val="00D762DE"/>
    <w:rsid w:val="00D77CAC"/>
    <w:rsid w:val="00D80A68"/>
    <w:rsid w:val="00D86727"/>
    <w:rsid w:val="00D86F67"/>
    <w:rsid w:val="00D93CD6"/>
    <w:rsid w:val="00D946A5"/>
    <w:rsid w:val="00D957FA"/>
    <w:rsid w:val="00DA07D6"/>
    <w:rsid w:val="00DA60C6"/>
    <w:rsid w:val="00DA6EA3"/>
    <w:rsid w:val="00DB0F9F"/>
    <w:rsid w:val="00DB3F8A"/>
    <w:rsid w:val="00DB4559"/>
    <w:rsid w:val="00DB509A"/>
    <w:rsid w:val="00DC1771"/>
    <w:rsid w:val="00DC4698"/>
    <w:rsid w:val="00DC7386"/>
    <w:rsid w:val="00DD1B04"/>
    <w:rsid w:val="00DD377E"/>
    <w:rsid w:val="00DD667F"/>
    <w:rsid w:val="00DE4DA5"/>
    <w:rsid w:val="00DE501C"/>
    <w:rsid w:val="00DE6E9F"/>
    <w:rsid w:val="00DE77FC"/>
    <w:rsid w:val="00DF2CF8"/>
    <w:rsid w:val="00DF4B12"/>
    <w:rsid w:val="00E05243"/>
    <w:rsid w:val="00E05790"/>
    <w:rsid w:val="00E15173"/>
    <w:rsid w:val="00E15FE2"/>
    <w:rsid w:val="00E22131"/>
    <w:rsid w:val="00E22C12"/>
    <w:rsid w:val="00E23129"/>
    <w:rsid w:val="00E2593B"/>
    <w:rsid w:val="00E25B82"/>
    <w:rsid w:val="00E2659C"/>
    <w:rsid w:val="00E270C5"/>
    <w:rsid w:val="00E31DE1"/>
    <w:rsid w:val="00E33F45"/>
    <w:rsid w:val="00E35010"/>
    <w:rsid w:val="00E35011"/>
    <w:rsid w:val="00E351D9"/>
    <w:rsid w:val="00E35499"/>
    <w:rsid w:val="00E37A92"/>
    <w:rsid w:val="00E51A95"/>
    <w:rsid w:val="00E52C31"/>
    <w:rsid w:val="00E53216"/>
    <w:rsid w:val="00E60D3E"/>
    <w:rsid w:val="00E62B33"/>
    <w:rsid w:val="00E634A2"/>
    <w:rsid w:val="00E6355C"/>
    <w:rsid w:val="00E67B57"/>
    <w:rsid w:val="00E71979"/>
    <w:rsid w:val="00E73565"/>
    <w:rsid w:val="00E746CA"/>
    <w:rsid w:val="00E756EB"/>
    <w:rsid w:val="00E75E60"/>
    <w:rsid w:val="00E767D1"/>
    <w:rsid w:val="00E769D2"/>
    <w:rsid w:val="00E77D0A"/>
    <w:rsid w:val="00E87B9C"/>
    <w:rsid w:val="00E9029C"/>
    <w:rsid w:val="00E94761"/>
    <w:rsid w:val="00E94A3A"/>
    <w:rsid w:val="00E94C1F"/>
    <w:rsid w:val="00E957FC"/>
    <w:rsid w:val="00E95E52"/>
    <w:rsid w:val="00EA476A"/>
    <w:rsid w:val="00EA49C1"/>
    <w:rsid w:val="00EA6FAF"/>
    <w:rsid w:val="00EB0257"/>
    <w:rsid w:val="00EB04F0"/>
    <w:rsid w:val="00EB0888"/>
    <w:rsid w:val="00EB38BB"/>
    <w:rsid w:val="00EB4418"/>
    <w:rsid w:val="00EB5FD9"/>
    <w:rsid w:val="00EC0AA1"/>
    <w:rsid w:val="00EC248E"/>
    <w:rsid w:val="00EC5A7E"/>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746"/>
    <w:rsid w:val="00F41CBF"/>
    <w:rsid w:val="00F47BA4"/>
    <w:rsid w:val="00F5373C"/>
    <w:rsid w:val="00F54EEC"/>
    <w:rsid w:val="00F5702F"/>
    <w:rsid w:val="00F622C0"/>
    <w:rsid w:val="00F70CCB"/>
    <w:rsid w:val="00F7288B"/>
    <w:rsid w:val="00F77F90"/>
    <w:rsid w:val="00F90A7E"/>
    <w:rsid w:val="00F9143C"/>
    <w:rsid w:val="00FA0D18"/>
    <w:rsid w:val="00FA193A"/>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8D7"/>
    <w:pPr>
      <w:spacing w:line="360" w:lineRule="auto"/>
    </w:pPr>
  </w:style>
  <w:style w:type="paragraph" w:styleId="Heading1">
    <w:name w:val="heading 1"/>
    <w:basedOn w:val="Normal"/>
    <w:next w:val="Normal"/>
    <w:link w:val="Heading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ED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F1ED2"/>
    <w:rPr>
      <w:rFonts w:asciiTheme="majorHAnsi" w:eastAsiaTheme="majorEastAsia" w:hAnsiTheme="majorHAnsi" w:cstheme="majorBidi"/>
      <w:b/>
      <w:sz w:val="26"/>
      <w:szCs w:val="26"/>
    </w:rPr>
  </w:style>
  <w:style w:type="paragraph" w:styleId="ListParagraph">
    <w:name w:val="List Paragraph"/>
    <w:basedOn w:val="Normal"/>
    <w:uiPriority w:val="34"/>
    <w:qFormat/>
    <w:rsid w:val="004E7B04"/>
    <w:pPr>
      <w:ind w:left="720"/>
      <w:contextualSpacing/>
    </w:pPr>
  </w:style>
  <w:style w:type="paragraph" w:customStyle="1" w:styleId="2Nadpis">
    <w:name w:val="2. Nadpis"/>
    <w:basedOn w:val="Heading2"/>
    <w:next w:val="Normal"/>
    <w:link w:val="2NadpisChar"/>
    <w:qFormat/>
    <w:rsid w:val="004E7B04"/>
    <w:pPr>
      <w:numPr>
        <w:ilvl w:val="1"/>
        <w:numId w:val="1"/>
      </w:numPr>
      <w:ind w:left="792"/>
    </w:pPr>
  </w:style>
  <w:style w:type="paragraph" w:customStyle="1" w:styleId="1Nadpis">
    <w:name w:val="1. Nadpis"/>
    <w:basedOn w:val="Heading1"/>
    <w:next w:val="Normal"/>
    <w:link w:val="1NadpisChar"/>
    <w:qFormat/>
    <w:rsid w:val="00281A87"/>
    <w:pPr>
      <w:pageBreakBefore/>
      <w:numPr>
        <w:numId w:val="1"/>
      </w:numPr>
      <w:ind w:left="357" w:hanging="357"/>
    </w:pPr>
  </w:style>
  <w:style w:type="character" w:customStyle="1" w:styleId="2NadpisChar">
    <w:name w:val="2. Nadpis Char"/>
    <w:basedOn w:val="Heading2Char"/>
    <w:link w:val="2Nadpis"/>
    <w:rsid w:val="004E7B04"/>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Heading1Char"/>
    <w:link w:val="1Nadpis"/>
    <w:rsid w:val="00281A87"/>
    <w:rPr>
      <w:rFonts w:asciiTheme="majorHAnsi" w:eastAsiaTheme="majorEastAsia" w:hAnsiTheme="majorHAnsi" w:cstheme="majorBidi"/>
      <w:b/>
      <w:sz w:val="32"/>
      <w:szCs w:val="32"/>
    </w:rPr>
  </w:style>
  <w:style w:type="paragraph" w:customStyle="1" w:styleId="3Nadpis">
    <w:name w:val="3. Nadpis"/>
    <w:basedOn w:val="Heading3"/>
    <w:next w:val="Normal"/>
    <w:link w:val="3NadpisChar"/>
    <w:qFormat/>
    <w:rsid w:val="004E7B04"/>
    <w:pPr>
      <w:numPr>
        <w:ilvl w:val="2"/>
        <w:numId w:val="1"/>
      </w:numPr>
    </w:pPr>
    <w:rPr>
      <w:b/>
      <w:color w:val="auto"/>
    </w:rPr>
  </w:style>
  <w:style w:type="character" w:customStyle="1" w:styleId="Heading4Char">
    <w:name w:val="Heading 4 Char"/>
    <w:basedOn w:val="DefaultParagraphFont"/>
    <w:link w:val="Heading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Heading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Heading4"/>
    <w:next w:val="Normal"/>
    <w:link w:val="4NadpisChar"/>
    <w:qFormat/>
    <w:rsid w:val="0077530D"/>
    <w:pPr>
      <w:numPr>
        <w:ilvl w:val="3"/>
        <w:numId w:val="1"/>
      </w:numPr>
      <w:ind w:left="1582" w:hanging="505"/>
    </w:pPr>
    <w:rPr>
      <w:b/>
      <w:i w:val="0"/>
      <w:color w:val="auto"/>
    </w:rPr>
  </w:style>
  <w:style w:type="table" w:styleId="TableGrid">
    <w:name w:val="Table Grid"/>
    <w:basedOn w:val="TableNormal"/>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Heading4Char"/>
    <w:link w:val="4Nadpis"/>
    <w:rsid w:val="0077530D"/>
    <w:rPr>
      <w:rFonts w:asciiTheme="majorHAnsi" w:eastAsiaTheme="majorEastAsia" w:hAnsiTheme="majorHAnsi" w:cstheme="majorBidi"/>
      <w:b/>
      <w:i w:val="0"/>
      <w:iCs/>
      <w:color w:val="2E74B5" w:themeColor="accent1" w:themeShade="BF"/>
    </w:rPr>
  </w:style>
  <w:style w:type="paragraph" w:styleId="BalloonText">
    <w:name w:val="Balloon Text"/>
    <w:basedOn w:val="Normal"/>
    <w:link w:val="BalloonTextChar"/>
    <w:uiPriority w:val="99"/>
    <w:semiHidden/>
    <w:unhideWhenUsed/>
    <w:rsid w:val="00A306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61D"/>
    <w:rPr>
      <w:rFonts w:ascii="Segoe UI" w:hAnsi="Segoe UI" w:cs="Segoe UI"/>
      <w:sz w:val="18"/>
      <w:szCs w:val="18"/>
    </w:rPr>
  </w:style>
  <w:style w:type="paragraph" w:styleId="TOCHeading">
    <w:name w:val="TOC Heading"/>
    <w:basedOn w:val="Heading1"/>
    <w:next w:val="Normal"/>
    <w:uiPriority w:val="39"/>
    <w:unhideWhenUsed/>
    <w:qFormat/>
    <w:rsid w:val="00DB0F9F"/>
    <w:pPr>
      <w:spacing w:line="259" w:lineRule="auto"/>
      <w:outlineLvl w:val="9"/>
    </w:pPr>
    <w:rPr>
      <w:b w:val="0"/>
      <w:color w:val="2E74B5" w:themeColor="accent1" w:themeShade="BF"/>
      <w:lang w:eastAsia="sk-SK"/>
    </w:rPr>
  </w:style>
  <w:style w:type="paragraph" w:styleId="TOC1">
    <w:name w:val="toc 1"/>
    <w:basedOn w:val="Normal"/>
    <w:next w:val="Normal"/>
    <w:autoRedefine/>
    <w:uiPriority w:val="39"/>
    <w:unhideWhenUsed/>
    <w:rsid w:val="00DB0F9F"/>
    <w:pPr>
      <w:spacing w:after="100"/>
    </w:pPr>
  </w:style>
  <w:style w:type="paragraph" w:styleId="TOC2">
    <w:name w:val="toc 2"/>
    <w:basedOn w:val="Normal"/>
    <w:next w:val="Normal"/>
    <w:autoRedefine/>
    <w:uiPriority w:val="39"/>
    <w:unhideWhenUsed/>
    <w:rsid w:val="00DB0F9F"/>
    <w:pPr>
      <w:spacing w:after="100"/>
      <w:ind w:left="220"/>
    </w:pPr>
  </w:style>
  <w:style w:type="paragraph" w:styleId="TOC3">
    <w:name w:val="toc 3"/>
    <w:basedOn w:val="Normal"/>
    <w:next w:val="Normal"/>
    <w:autoRedefine/>
    <w:uiPriority w:val="39"/>
    <w:unhideWhenUsed/>
    <w:rsid w:val="00DB0F9F"/>
    <w:pPr>
      <w:spacing w:after="100"/>
      <w:ind w:left="440"/>
    </w:pPr>
  </w:style>
  <w:style w:type="character" w:styleId="Hyperlink">
    <w:name w:val="Hyperlink"/>
    <w:basedOn w:val="DefaultParagraphFont"/>
    <w:uiPriority w:val="99"/>
    <w:unhideWhenUsed/>
    <w:rsid w:val="00DB0F9F"/>
    <w:rPr>
      <w:color w:val="0563C1" w:themeColor="hyperlink"/>
      <w:u w:val="single"/>
    </w:rPr>
  </w:style>
  <w:style w:type="paragraph" w:styleId="Header">
    <w:name w:val="header"/>
    <w:basedOn w:val="Normal"/>
    <w:link w:val="HeaderChar"/>
    <w:uiPriority w:val="99"/>
    <w:unhideWhenUsed/>
    <w:rsid w:val="00DB0F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0F9F"/>
  </w:style>
  <w:style w:type="paragraph" w:styleId="Footer">
    <w:name w:val="footer"/>
    <w:basedOn w:val="Normal"/>
    <w:link w:val="FooterChar"/>
    <w:uiPriority w:val="99"/>
    <w:unhideWhenUsed/>
    <w:rsid w:val="00DB0F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0F9F"/>
  </w:style>
  <w:style w:type="paragraph" w:styleId="Caption">
    <w:name w:val="caption"/>
    <w:basedOn w:val="Normal"/>
    <w:next w:val="Normal"/>
    <w:uiPriority w:val="35"/>
    <w:unhideWhenUsed/>
    <w:qFormat/>
    <w:rsid w:val="00A83B1F"/>
    <w:pPr>
      <w:spacing w:after="200" w:line="240" w:lineRule="auto"/>
      <w:jc w:val="center"/>
    </w:pPr>
    <w:rPr>
      <w:iCs/>
      <w:szCs w:val="18"/>
    </w:rPr>
  </w:style>
  <w:style w:type="paragraph" w:styleId="TableofFigures">
    <w:name w:val="table of figures"/>
    <w:basedOn w:val="Normal"/>
    <w:next w:val="Normal"/>
    <w:uiPriority w:val="99"/>
    <w:unhideWhenUsed/>
    <w:rsid w:val="001F79A8"/>
    <w:pPr>
      <w:spacing w:after="0"/>
    </w:pPr>
  </w:style>
  <w:style w:type="character" w:customStyle="1" w:styleId="st">
    <w:name w:val="st"/>
    <w:basedOn w:val="DefaultParagraphFont"/>
    <w:rsid w:val="000345FC"/>
  </w:style>
  <w:style w:type="paragraph" w:styleId="Bibliography">
    <w:name w:val="Bibliography"/>
    <w:basedOn w:val="Normal"/>
    <w:next w:val="Normal"/>
    <w:uiPriority w:val="37"/>
    <w:unhideWhenUsed/>
    <w:rsid w:val="0030444E"/>
  </w:style>
  <w:style w:type="paragraph" w:customStyle="1" w:styleId="ZoznamLiteratury">
    <w:name w:val="Zoznam Literatury"/>
    <w:basedOn w:val="Normal"/>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alWeb">
    <w:name w:val="Normal (Web)"/>
    <w:basedOn w:val="Normal"/>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UnresolvedMention">
    <w:name w:val="Unresolved Mention"/>
    <w:basedOn w:val="DefaultParagraphFont"/>
    <w:uiPriority w:val="99"/>
    <w:semiHidden/>
    <w:unhideWhenUsed/>
    <w:rsid w:val="00F37746"/>
    <w:rPr>
      <w:color w:val="605E5C"/>
      <w:shd w:val="clear" w:color="auto" w:fill="E1DFDD"/>
    </w:rPr>
  </w:style>
  <w:style w:type="character" w:styleId="FollowedHyperlink">
    <w:name w:val="FollowedHyperlink"/>
    <w:basedOn w:val="DefaultParagraphFont"/>
    <w:uiPriority w:val="99"/>
    <w:semiHidden/>
    <w:unhideWhenUsed/>
    <w:rsid w:val="00EF300D"/>
    <w:rPr>
      <w:color w:val="954F72" w:themeColor="followedHyperlink"/>
      <w:u w:val="single"/>
    </w:rPr>
  </w:style>
  <w:style w:type="paragraph" w:styleId="EndnoteText">
    <w:name w:val="endnote text"/>
    <w:basedOn w:val="Normal"/>
    <w:link w:val="EndnoteTextChar"/>
    <w:uiPriority w:val="99"/>
    <w:semiHidden/>
    <w:unhideWhenUsed/>
    <w:rsid w:val="003F6D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F6D02"/>
    <w:rPr>
      <w:sz w:val="20"/>
      <w:szCs w:val="20"/>
    </w:rPr>
  </w:style>
  <w:style w:type="character" w:styleId="EndnoteReference">
    <w:name w:val="endnote reference"/>
    <w:basedOn w:val="DefaultParagraphFont"/>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CommentReference">
    <w:name w:val="annotation reference"/>
    <w:basedOn w:val="DefaultParagraphFont"/>
    <w:uiPriority w:val="99"/>
    <w:semiHidden/>
    <w:unhideWhenUsed/>
    <w:rsid w:val="00130DB9"/>
    <w:rPr>
      <w:sz w:val="16"/>
      <w:szCs w:val="16"/>
    </w:rPr>
  </w:style>
  <w:style w:type="paragraph" w:styleId="CommentText">
    <w:name w:val="annotation text"/>
    <w:basedOn w:val="Normal"/>
    <w:link w:val="CommentTextChar"/>
    <w:uiPriority w:val="99"/>
    <w:semiHidden/>
    <w:unhideWhenUsed/>
    <w:rsid w:val="00130DB9"/>
    <w:pPr>
      <w:spacing w:line="240" w:lineRule="auto"/>
    </w:pPr>
    <w:rPr>
      <w:sz w:val="20"/>
      <w:szCs w:val="20"/>
    </w:rPr>
  </w:style>
  <w:style w:type="character" w:customStyle="1" w:styleId="CommentTextChar">
    <w:name w:val="Comment Text Char"/>
    <w:basedOn w:val="DefaultParagraphFont"/>
    <w:link w:val="CommentText"/>
    <w:uiPriority w:val="99"/>
    <w:semiHidden/>
    <w:rsid w:val="00130DB9"/>
    <w:rPr>
      <w:sz w:val="20"/>
      <w:szCs w:val="20"/>
    </w:rPr>
  </w:style>
  <w:style w:type="paragraph" w:styleId="CommentSubject">
    <w:name w:val="annotation subject"/>
    <w:basedOn w:val="CommentText"/>
    <w:next w:val="CommentText"/>
    <w:link w:val="CommentSubjectChar"/>
    <w:uiPriority w:val="99"/>
    <w:semiHidden/>
    <w:unhideWhenUsed/>
    <w:rsid w:val="00130DB9"/>
    <w:rPr>
      <w:b/>
      <w:bCs/>
    </w:rPr>
  </w:style>
  <w:style w:type="character" w:customStyle="1" w:styleId="CommentSubjectChar">
    <w:name w:val="Comment Subject Char"/>
    <w:basedOn w:val="CommentTextChar"/>
    <w:link w:val="CommentSubject"/>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etsolutions.com/insights/native-vs-hybrid-vs-cross-platfor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implilearn.com/react-native-tutorial-article?referrer=search&amp;tag=React%20native" TargetMode="External"/><Relationship Id="rId47" Type="http://schemas.openxmlformats.org/officeDocument/2006/relationships/hyperlink" Target="https://play.google.com/store/apps/details?id=com.bluefish.bloodpressure&amp;gl=SK" TargetMode="External"/><Relationship Id="rId50" Type="http://schemas.openxmlformats.org/officeDocument/2006/relationships/hyperlink" Target="https://medium.com/agileinsider/how-to-create-effective-user-personas-9e383d166cf"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acblog.sk/2019/okienko-do-minulosti-historia-ios/" TargetMode="External"/><Relationship Id="rId46"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simplilearn.com/tutorials/reactjs-tutorial/what-is-reactj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asternpeak.com/blog/android-vs-ios-development-which-platform-first/" TargetMode="External"/><Relationship Id="rId40" Type="http://schemas.openxmlformats.org/officeDocument/2006/relationships/hyperlink" Target="https://clevertap.com/blog/types-of-mobile-apps/" TargetMode="External"/><Relationship Id="rId45" Type="http://schemas.openxmlformats.org/officeDocument/2006/relationships/hyperlink" Target="https://blog.logrocket.com/pros-and-cons-of-flutter-app-development/"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s.statcounter.com/os-market-share/mobile-tablet/worldwide/" TargetMode="External"/><Relationship Id="rId49" Type="http://schemas.openxmlformats.org/officeDocument/2006/relationships/hyperlink" Target="https://play.google.com/store/apps/details?id=com.cliniconlin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rocoders.tech/blog/flutter-vs-xamarin/"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en-us/xamarin/get-started/what-is-xamarin" TargetMode="External"/><Relationship Id="rId48" Type="http://schemas.openxmlformats.org/officeDocument/2006/relationships/hyperlink" Target="https://play.google.com/store/apps/details?id=vladimir.yerokhin.medicalrecord"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7738</TotalTime>
  <Pages>48</Pages>
  <Words>10943</Words>
  <Characters>62377</Characters>
  <Application>Microsoft Office Word</Application>
  <DocSecurity>0</DocSecurity>
  <Lines>519</Lines>
  <Paragraphs>146</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73174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87</cp:revision>
  <cp:lastPrinted>2014-03-17T12:58:00Z</cp:lastPrinted>
  <dcterms:created xsi:type="dcterms:W3CDTF">2022-05-08T11:51:00Z</dcterms:created>
  <dcterms:modified xsi:type="dcterms:W3CDTF">2022-05-18T08:13:00Z</dcterms:modified>
</cp:coreProperties>
</file>