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0EC0E69E"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915622">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artin Sarnovský</w:t>
            </w:r>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47E138F0"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915622">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32625A66" w14:textId="77777777" w:rsidR="00F75FD4" w:rsidRPr="00A829D8" w:rsidRDefault="00F75FD4" w:rsidP="00F75FD4">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77777777" w:rsidR="00F75FD4" w:rsidRPr="00A829D8" w:rsidRDefault="00F75FD4" w:rsidP="00F75FD4">
      <w:pPr>
        <w:jc w:val="both"/>
      </w:pPr>
      <w:r w:rsidRPr="00A829D8">
        <w:t>Kľúčové slovo1, kľúčové slovo2, kľúčové slovo3, kľúčové slovo4,...</w:t>
      </w:r>
    </w:p>
    <w:p w14:paraId="77BDAD9E" w14:textId="77777777" w:rsidR="00F75FD4" w:rsidRPr="00A829D8" w:rsidRDefault="00F75FD4" w:rsidP="00F75FD4">
      <w:pPr>
        <w:jc w:val="both"/>
      </w:pPr>
      <w:r w:rsidRPr="00A829D8">
        <w:t>Kľúčové slová sú slová, ktoré úzko definujú tému práce a pomocou nich je možné jednoduchšie vyhľadať prácu podľa jej odborného významu.</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r w:rsidRPr="00A829D8">
        <w:rPr>
          <w:b/>
          <w:sz w:val="32"/>
        </w:rPr>
        <w:t>Abstra</w:t>
      </w:r>
      <w:r>
        <w:rPr>
          <w:b/>
          <w:sz w:val="32"/>
        </w:rPr>
        <w:t>c</w:t>
      </w:r>
      <w:r w:rsidRPr="00A829D8">
        <w:rPr>
          <w:b/>
          <w:sz w:val="32"/>
        </w:rPr>
        <w:t>t</w:t>
      </w:r>
      <w:bookmarkEnd w:id="5"/>
    </w:p>
    <w:p w14:paraId="3B7DD8A2" w14:textId="77777777" w:rsidR="00F75FD4" w:rsidRPr="00A829D8" w:rsidRDefault="00F75FD4" w:rsidP="00F75FD4">
      <w:pPr>
        <w:jc w:val="both"/>
      </w:pPr>
      <w:r w:rsidRPr="00A829D8">
        <w:t>Text abstraktu v svetovom jazyku je potrebný pre integráciu do medzinárodných informačných systémov (napr. The Network Digital Library of Theses and Dissertations). Ak nie je možné jazykovú verziu umiestniť na jednej strane so slovenským abstraktom, je potrebné umiestniť ju na samostatnú stranu (cudzojazyčný abstrakt nemožno deliť a uvádzať na dvoch stranách).</w:t>
      </w:r>
    </w:p>
    <w:p w14:paraId="65EC8941" w14:textId="77777777" w:rsidR="00F75FD4" w:rsidRPr="00A829D8" w:rsidRDefault="00F75FD4" w:rsidP="00F75FD4">
      <w:pPr>
        <w:jc w:val="both"/>
      </w:pPr>
    </w:p>
    <w:p w14:paraId="3E5A6A9D" w14:textId="77777777" w:rsidR="00F75FD4" w:rsidRPr="00A829D8" w:rsidRDefault="00F75FD4" w:rsidP="00F75FD4">
      <w:pPr>
        <w:rPr>
          <w:b/>
          <w:sz w:val="32"/>
        </w:rPr>
      </w:pPr>
      <w:r>
        <w:rPr>
          <w:b/>
          <w:bCs/>
          <w:sz w:val="32"/>
          <w:szCs w:val="32"/>
        </w:rPr>
        <w:t>Keywords</w:t>
      </w:r>
    </w:p>
    <w:p w14:paraId="2DB8E75F" w14:textId="77777777" w:rsidR="00F75FD4" w:rsidRPr="00A829D8" w:rsidRDefault="00F75FD4" w:rsidP="00F75FD4">
      <w:r w:rsidRPr="00A829D8">
        <w:t>Key word 1, Key word 2, Key word 3, Key word 4,...</w:t>
      </w:r>
    </w:p>
    <w:p w14:paraId="2990F54A" w14:textId="77777777" w:rsidR="00F75FD4" w:rsidRPr="00A829D8" w:rsidRDefault="00F75FD4" w:rsidP="00F75FD4">
      <w:pPr>
        <w:spacing w:line="259" w:lineRule="auto"/>
      </w:pPr>
      <w:r w:rsidRPr="00A829D8">
        <w:br w:type="page"/>
      </w:r>
    </w:p>
    <w:p w14:paraId="6A4217FC" w14:textId="532C5228" w:rsidR="00F75FD4" w:rsidRPr="00A829D8" w:rsidRDefault="00C41167" w:rsidP="00F75FD4">
      <w:pPr>
        <w:spacing w:line="259" w:lineRule="auto"/>
      </w:pPr>
      <w:r>
        <w:rPr>
          <w:noProof/>
        </w:rPr>
        <w:lastRenderedPageBreak/>
        <w:drawing>
          <wp:inline distT="0" distB="0" distL="0" distR="0" wp14:anchorId="2960FE6A" wp14:editId="1CE2EFE9">
            <wp:extent cx="5579745" cy="7883525"/>
            <wp:effectExtent l="0" t="0" r="1905" b="317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7883525"/>
                    </a:xfrm>
                    <a:prstGeom prst="rect">
                      <a:avLst/>
                    </a:prstGeom>
                    <a:noFill/>
                    <a:ln>
                      <a:noFill/>
                    </a:ln>
                  </pic:spPr>
                </pic:pic>
              </a:graphicData>
            </a:graphic>
          </wp:inline>
        </w:drawing>
      </w:r>
      <w:r w:rsidR="00F75FD4"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7777777"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5303295B"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915622">
        <w:rPr>
          <w:noProof/>
        </w:rPr>
        <w:t>20.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6" w:name="_Toc382475978"/>
      <w:r w:rsidRPr="00A829D8">
        <w:rPr>
          <w:b/>
          <w:sz w:val="32"/>
        </w:rPr>
        <w:t>Poďakovanie</w:t>
      </w:r>
      <w:bookmarkEnd w:id="6"/>
    </w:p>
    <w:p w14:paraId="20C954D3" w14:textId="77777777" w:rsidR="00F75FD4" w:rsidRPr="00A829D8" w:rsidRDefault="00F75FD4" w:rsidP="00F75FD4">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FDAEDCB" w14:textId="77777777" w:rsidR="00F75FD4" w:rsidRDefault="00F75FD4" w:rsidP="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Pr="00B33852">
              <w:rPr>
                <w:rStyle w:val="Hypertextovprepojenie"/>
                <w:noProof/>
              </w:rPr>
              <w:t>Zoznam obrázkov</w:t>
            </w:r>
            <w:r>
              <w:rPr>
                <w:noProof/>
                <w:webHidden/>
              </w:rPr>
              <w:tab/>
            </w:r>
            <w:r>
              <w:rPr>
                <w:noProof/>
                <w:webHidden/>
              </w:rPr>
              <w:fldChar w:fldCharType="begin"/>
            </w:r>
            <w:r>
              <w:rPr>
                <w:noProof/>
                <w:webHidden/>
              </w:rPr>
              <w:instrText xml:space="preserve"> PAGEREF _Toc103856881 \h </w:instrText>
            </w:r>
            <w:r>
              <w:rPr>
                <w:noProof/>
                <w:webHidden/>
              </w:rPr>
            </w:r>
            <w:r>
              <w:rPr>
                <w:noProof/>
                <w:webHidden/>
              </w:rPr>
              <w:fldChar w:fldCharType="separate"/>
            </w:r>
            <w:r>
              <w:rPr>
                <w:noProof/>
                <w:webHidden/>
              </w:rPr>
              <w:t>9</w:t>
            </w:r>
            <w:r>
              <w:rPr>
                <w:noProof/>
                <w:webHidden/>
              </w:rPr>
              <w:fldChar w:fldCharType="end"/>
            </w:r>
          </w:hyperlink>
        </w:p>
        <w:p w14:paraId="4CE16627" w14:textId="77777777" w:rsidR="00F75FD4" w:rsidRDefault="00E50ED7" w:rsidP="00F75FD4">
          <w:pPr>
            <w:pStyle w:val="Obsah1"/>
            <w:tabs>
              <w:tab w:val="right" w:leader="dot" w:pos="8777"/>
            </w:tabs>
            <w:rPr>
              <w:rFonts w:eastAsiaTheme="minorEastAsia"/>
              <w:noProof/>
              <w:lang w:eastAsia="sk-SK"/>
            </w:rPr>
          </w:pPr>
          <w:hyperlink w:anchor="_Toc103856882" w:history="1">
            <w:r w:rsidR="00F75FD4" w:rsidRPr="00B33852">
              <w:rPr>
                <w:rStyle w:val="Hypertextovprepojenie"/>
                <w:noProof/>
              </w:rPr>
              <w:t>Zoznam tabuliek</w:t>
            </w:r>
            <w:r w:rsidR="00F75FD4">
              <w:rPr>
                <w:noProof/>
                <w:webHidden/>
              </w:rPr>
              <w:tab/>
            </w:r>
            <w:r w:rsidR="00F75FD4">
              <w:rPr>
                <w:noProof/>
                <w:webHidden/>
              </w:rPr>
              <w:fldChar w:fldCharType="begin"/>
            </w:r>
            <w:r w:rsidR="00F75FD4">
              <w:rPr>
                <w:noProof/>
                <w:webHidden/>
              </w:rPr>
              <w:instrText xml:space="preserve"> PAGEREF _Toc103856882 \h </w:instrText>
            </w:r>
            <w:r w:rsidR="00F75FD4">
              <w:rPr>
                <w:noProof/>
                <w:webHidden/>
              </w:rPr>
            </w:r>
            <w:r w:rsidR="00F75FD4">
              <w:rPr>
                <w:noProof/>
                <w:webHidden/>
              </w:rPr>
              <w:fldChar w:fldCharType="separate"/>
            </w:r>
            <w:r w:rsidR="00F75FD4">
              <w:rPr>
                <w:noProof/>
                <w:webHidden/>
              </w:rPr>
              <w:t>10</w:t>
            </w:r>
            <w:r w:rsidR="00F75FD4">
              <w:rPr>
                <w:noProof/>
                <w:webHidden/>
              </w:rPr>
              <w:fldChar w:fldCharType="end"/>
            </w:r>
          </w:hyperlink>
        </w:p>
        <w:p w14:paraId="7E18C519" w14:textId="77777777" w:rsidR="00F75FD4" w:rsidRDefault="00E50ED7" w:rsidP="00F75FD4">
          <w:pPr>
            <w:pStyle w:val="Obsah1"/>
            <w:tabs>
              <w:tab w:val="right" w:leader="dot" w:pos="8777"/>
            </w:tabs>
            <w:rPr>
              <w:rFonts w:eastAsiaTheme="minorEastAsia"/>
              <w:noProof/>
              <w:lang w:eastAsia="sk-SK"/>
            </w:rPr>
          </w:pPr>
          <w:hyperlink w:anchor="_Toc103856883" w:history="1">
            <w:r w:rsidR="00F75FD4" w:rsidRPr="00B33852">
              <w:rPr>
                <w:rStyle w:val="Hypertextovprepojenie"/>
                <w:noProof/>
              </w:rPr>
              <w:t>Zoznam symbolov a skratiek</w:t>
            </w:r>
            <w:r w:rsidR="00F75FD4">
              <w:rPr>
                <w:noProof/>
                <w:webHidden/>
              </w:rPr>
              <w:tab/>
            </w:r>
            <w:r w:rsidR="00F75FD4">
              <w:rPr>
                <w:noProof/>
                <w:webHidden/>
              </w:rPr>
              <w:fldChar w:fldCharType="begin"/>
            </w:r>
            <w:r w:rsidR="00F75FD4">
              <w:rPr>
                <w:noProof/>
                <w:webHidden/>
              </w:rPr>
              <w:instrText xml:space="preserve"> PAGEREF _Toc103856883 \h </w:instrText>
            </w:r>
            <w:r w:rsidR="00F75FD4">
              <w:rPr>
                <w:noProof/>
                <w:webHidden/>
              </w:rPr>
            </w:r>
            <w:r w:rsidR="00F75FD4">
              <w:rPr>
                <w:noProof/>
                <w:webHidden/>
              </w:rPr>
              <w:fldChar w:fldCharType="separate"/>
            </w:r>
            <w:r w:rsidR="00F75FD4">
              <w:rPr>
                <w:noProof/>
                <w:webHidden/>
              </w:rPr>
              <w:t>11</w:t>
            </w:r>
            <w:r w:rsidR="00F75FD4">
              <w:rPr>
                <w:noProof/>
                <w:webHidden/>
              </w:rPr>
              <w:fldChar w:fldCharType="end"/>
            </w:r>
          </w:hyperlink>
        </w:p>
        <w:p w14:paraId="174E559B" w14:textId="77777777" w:rsidR="00F75FD4" w:rsidRDefault="00E50ED7" w:rsidP="00F75FD4">
          <w:pPr>
            <w:pStyle w:val="Obsah1"/>
            <w:tabs>
              <w:tab w:val="right" w:leader="dot" w:pos="8777"/>
            </w:tabs>
            <w:rPr>
              <w:rFonts w:eastAsiaTheme="minorEastAsia"/>
              <w:noProof/>
              <w:lang w:eastAsia="sk-SK"/>
            </w:rPr>
          </w:pPr>
          <w:hyperlink w:anchor="_Toc103856884" w:history="1">
            <w:r w:rsidR="00F75FD4" w:rsidRPr="00B33852">
              <w:rPr>
                <w:rStyle w:val="Hypertextovprepojenie"/>
                <w:noProof/>
              </w:rPr>
              <w:t>Úvod</w:t>
            </w:r>
            <w:r w:rsidR="00F75FD4">
              <w:rPr>
                <w:noProof/>
                <w:webHidden/>
              </w:rPr>
              <w:tab/>
            </w:r>
            <w:r w:rsidR="00F75FD4">
              <w:rPr>
                <w:noProof/>
                <w:webHidden/>
              </w:rPr>
              <w:fldChar w:fldCharType="begin"/>
            </w:r>
            <w:r w:rsidR="00F75FD4">
              <w:rPr>
                <w:noProof/>
                <w:webHidden/>
              </w:rPr>
              <w:instrText xml:space="preserve"> PAGEREF _Toc103856884 \h </w:instrText>
            </w:r>
            <w:r w:rsidR="00F75FD4">
              <w:rPr>
                <w:noProof/>
                <w:webHidden/>
              </w:rPr>
            </w:r>
            <w:r w:rsidR="00F75FD4">
              <w:rPr>
                <w:noProof/>
                <w:webHidden/>
              </w:rPr>
              <w:fldChar w:fldCharType="separate"/>
            </w:r>
            <w:r w:rsidR="00F75FD4">
              <w:rPr>
                <w:noProof/>
                <w:webHidden/>
              </w:rPr>
              <w:t>12</w:t>
            </w:r>
            <w:r w:rsidR="00F75FD4">
              <w:rPr>
                <w:noProof/>
                <w:webHidden/>
              </w:rPr>
              <w:fldChar w:fldCharType="end"/>
            </w:r>
          </w:hyperlink>
        </w:p>
        <w:p w14:paraId="3336E929" w14:textId="77777777" w:rsidR="00F75FD4" w:rsidRDefault="00E50ED7" w:rsidP="00F75FD4">
          <w:pPr>
            <w:pStyle w:val="Obsah1"/>
            <w:tabs>
              <w:tab w:val="left" w:pos="440"/>
              <w:tab w:val="right" w:leader="dot" w:pos="8777"/>
            </w:tabs>
            <w:rPr>
              <w:rFonts w:eastAsiaTheme="minorEastAsia"/>
              <w:noProof/>
              <w:lang w:eastAsia="sk-SK"/>
            </w:rPr>
          </w:pPr>
          <w:hyperlink w:anchor="_Toc103856885" w:history="1">
            <w:r w:rsidR="00F75FD4" w:rsidRPr="00B33852">
              <w:rPr>
                <w:rStyle w:val="Hypertextovprepojenie"/>
                <w:noProof/>
              </w:rPr>
              <w:t>1.</w:t>
            </w:r>
            <w:r w:rsidR="00F75FD4">
              <w:rPr>
                <w:rFonts w:eastAsiaTheme="minorEastAsia"/>
                <w:noProof/>
                <w:lang w:eastAsia="sk-SK"/>
              </w:rPr>
              <w:tab/>
            </w:r>
            <w:r w:rsidR="00F75FD4" w:rsidRPr="00B33852">
              <w:rPr>
                <w:rStyle w:val="Hypertextovprepojenie"/>
                <w:noProof/>
              </w:rPr>
              <w:t>Vývoj aplikácií pre mobilné zariadenia</w:t>
            </w:r>
            <w:r w:rsidR="00F75FD4">
              <w:rPr>
                <w:noProof/>
                <w:webHidden/>
              </w:rPr>
              <w:tab/>
            </w:r>
            <w:r w:rsidR="00F75FD4">
              <w:rPr>
                <w:noProof/>
                <w:webHidden/>
              </w:rPr>
              <w:fldChar w:fldCharType="begin"/>
            </w:r>
            <w:r w:rsidR="00F75FD4">
              <w:rPr>
                <w:noProof/>
                <w:webHidden/>
              </w:rPr>
              <w:instrText xml:space="preserve"> PAGEREF _Toc103856885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C9B992B" w14:textId="77777777" w:rsidR="00F75FD4" w:rsidRDefault="00E50ED7" w:rsidP="00F75FD4">
          <w:pPr>
            <w:pStyle w:val="Obsah2"/>
            <w:tabs>
              <w:tab w:val="left" w:pos="880"/>
              <w:tab w:val="right" w:leader="dot" w:pos="8777"/>
            </w:tabs>
            <w:rPr>
              <w:rFonts w:eastAsiaTheme="minorEastAsia"/>
              <w:noProof/>
              <w:lang w:eastAsia="sk-SK"/>
            </w:rPr>
          </w:pPr>
          <w:hyperlink w:anchor="_Toc103856886" w:history="1">
            <w:r w:rsidR="00F75FD4" w:rsidRPr="00B33852">
              <w:rPr>
                <w:rStyle w:val="Hypertextovprepojenie"/>
                <w:noProof/>
              </w:rPr>
              <w:t>1.1.</w:t>
            </w:r>
            <w:r w:rsidR="00F75FD4">
              <w:rPr>
                <w:rFonts w:eastAsiaTheme="minorEastAsia"/>
                <w:noProof/>
                <w:lang w:eastAsia="sk-SK"/>
              </w:rPr>
              <w:tab/>
            </w:r>
            <w:r w:rsidR="00F75FD4" w:rsidRPr="00B33852">
              <w:rPr>
                <w:rStyle w:val="Hypertextovprepojenie"/>
                <w:noProof/>
              </w:rPr>
              <w:t>Mobilné operačné systémy</w:t>
            </w:r>
            <w:r w:rsidR="00F75FD4">
              <w:rPr>
                <w:noProof/>
                <w:webHidden/>
              </w:rPr>
              <w:tab/>
            </w:r>
            <w:r w:rsidR="00F75FD4">
              <w:rPr>
                <w:noProof/>
                <w:webHidden/>
              </w:rPr>
              <w:fldChar w:fldCharType="begin"/>
            </w:r>
            <w:r w:rsidR="00F75FD4">
              <w:rPr>
                <w:noProof/>
                <w:webHidden/>
              </w:rPr>
              <w:instrText xml:space="preserve"> PAGEREF _Toc103856886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84FE734" w14:textId="77777777" w:rsidR="00F75FD4" w:rsidRDefault="00E50ED7" w:rsidP="00F75FD4">
          <w:pPr>
            <w:pStyle w:val="Obsah3"/>
            <w:tabs>
              <w:tab w:val="left" w:pos="1320"/>
              <w:tab w:val="right" w:leader="dot" w:pos="8777"/>
            </w:tabs>
            <w:rPr>
              <w:rFonts w:eastAsiaTheme="minorEastAsia"/>
              <w:noProof/>
              <w:lang w:eastAsia="sk-SK"/>
            </w:rPr>
          </w:pPr>
          <w:hyperlink w:anchor="_Toc103856887" w:history="1">
            <w:r w:rsidR="00F75FD4" w:rsidRPr="00B33852">
              <w:rPr>
                <w:rStyle w:val="Hypertextovprepojenie"/>
                <w:noProof/>
              </w:rPr>
              <w:t>1.1.1.</w:t>
            </w:r>
            <w:r w:rsidR="00F75FD4">
              <w:rPr>
                <w:rFonts w:eastAsiaTheme="minorEastAsia"/>
                <w:noProof/>
                <w:lang w:eastAsia="sk-SK"/>
              </w:rPr>
              <w:tab/>
            </w:r>
            <w:r w:rsidR="00F75FD4" w:rsidRPr="00B33852">
              <w:rPr>
                <w:rStyle w:val="Hypertextovprepojenie"/>
                <w:noProof/>
              </w:rPr>
              <w:t>Android</w:t>
            </w:r>
            <w:r w:rsidR="00F75FD4">
              <w:rPr>
                <w:noProof/>
                <w:webHidden/>
              </w:rPr>
              <w:tab/>
            </w:r>
            <w:r w:rsidR="00F75FD4">
              <w:rPr>
                <w:noProof/>
                <w:webHidden/>
              </w:rPr>
              <w:fldChar w:fldCharType="begin"/>
            </w:r>
            <w:r w:rsidR="00F75FD4">
              <w:rPr>
                <w:noProof/>
                <w:webHidden/>
              </w:rPr>
              <w:instrText xml:space="preserve"> PAGEREF _Toc103856887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0C6594E7" w14:textId="77777777" w:rsidR="00F75FD4" w:rsidRDefault="00E50ED7" w:rsidP="00F75FD4">
          <w:pPr>
            <w:pStyle w:val="Obsah3"/>
            <w:tabs>
              <w:tab w:val="left" w:pos="1320"/>
              <w:tab w:val="right" w:leader="dot" w:pos="8777"/>
            </w:tabs>
            <w:rPr>
              <w:rFonts w:eastAsiaTheme="minorEastAsia"/>
              <w:noProof/>
              <w:lang w:eastAsia="sk-SK"/>
            </w:rPr>
          </w:pPr>
          <w:hyperlink w:anchor="_Toc103856888" w:history="1">
            <w:r w:rsidR="00F75FD4" w:rsidRPr="00B33852">
              <w:rPr>
                <w:rStyle w:val="Hypertextovprepojenie"/>
                <w:noProof/>
              </w:rPr>
              <w:t>1.1.2.</w:t>
            </w:r>
            <w:r w:rsidR="00F75FD4">
              <w:rPr>
                <w:rFonts w:eastAsiaTheme="minorEastAsia"/>
                <w:noProof/>
                <w:lang w:eastAsia="sk-SK"/>
              </w:rPr>
              <w:tab/>
            </w:r>
            <w:r w:rsidR="00F75FD4" w:rsidRPr="00B33852">
              <w:rPr>
                <w:rStyle w:val="Hypertextovprepojenie"/>
                <w:noProof/>
              </w:rPr>
              <w:t>iOS</w:t>
            </w:r>
            <w:r w:rsidR="00F75FD4">
              <w:rPr>
                <w:noProof/>
                <w:webHidden/>
              </w:rPr>
              <w:tab/>
            </w:r>
            <w:r w:rsidR="00F75FD4">
              <w:rPr>
                <w:noProof/>
                <w:webHidden/>
              </w:rPr>
              <w:fldChar w:fldCharType="begin"/>
            </w:r>
            <w:r w:rsidR="00F75FD4">
              <w:rPr>
                <w:noProof/>
                <w:webHidden/>
              </w:rPr>
              <w:instrText xml:space="preserve"> PAGEREF _Toc103856888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300E21AF" w14:textId="77777777" w:rsidR="00F75FD4" w:rsidRDefault="00E50ED7" w:rsidP="00F75FD4">
          <w:pPr>
            <w:pStyle w:val="Obsah2"/>
            <w:tabs>
              <w:tab w:val="left" w:pos="880"/>
              <w:tab w:val="right" w:leader="dot" w:pos="8777"/>
            </w:tabs>
            <w:rPr>
              <w:rFonts w:eastAsiaTheme="minorEastAsia"/>
              <w:noProof/>
              <w:lang w:eastAsia="sk-SK"/>
            </w:rPr>
          </w:pPr>
          <w:hyperlink w:anchor="_Toc103856889" w:history="1">
            <w:r w:rsidR="00F75FD4" w:rsidRPr="00B33852">
              <w:rPr>
                <w:rStyle w:val="Hypertextovprepojenie"/>
                <w:noProof/>
              </w:rPr>
              <w:t>1.2.</w:t>
            </w:r>
            <w:r w:rsidR="00F75FD4">
              <w:rPr>
                <w:rFonts w:eastAsiaTheme="minorEastAsia"/>
                <w:noProof/>
                <w:lang w:eastAsia="sk-SK"/>
              </w:rPr>
              <w:tab/>
            </w:r>
            <w:r w:rsidR="00F75FD4" w:rsidRPr="00B33852">
              <w:rPr>
                <w:rStyle w:val="Hypertextovprepojenie"/>
                <w:noProof/>
              </w:rPr>
              <w:t>Mobilné aplikácie a technológie</w:t>
            </w:r>
            <w:r w:rsidR="00F75FD4">
              <w:rPr>
                <w:noProof/>
                <w:webHidden/>
              </w:rPr>
              <w:tab/>
            </w:r>
            <w:r w:rsidR="00F75FD4">
              <w:rPr>
                <w:noProof/>
                <w:webHidden/>
              </w:rPr>
              <w:fldChar w:fldCharType="begin"/>
            </w:r>
            <w:r w:rsidR="00F75FD4">
              <w:rPr>
                <w:noProof/>
                <w:webHidden/>
              </w:rPr>
              <w:instrText xml:space="preserve"> PAGEREF _Toc103856889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292F0028" w14:textId="77777777" w:rsidR="00F75FD4" w:rsidRDefault="00E50ED7" w:rsidP="00F75FD4">
          <w:pPr>
            <w:pStyle w:val="Obsah3"/>
            <w:tabs>
              <w:tab w:val="left" w:pos="1320"/>
              <w:tab w:val="right" w:leader="dot" w:pos="8777"/>
            </w:tabs>
            <w:rPr>
              <w:rFonts w:eastAsiaTheme="minorEastAsia"/>
              <w:noProof/>
              <w:lang w:eastAsia="sk-SK"/>
            </w:rPr>
          </w:pPr>
          <w:hyperlink w:anchor="_Toc103856890" w:history="1">
            <w:r w:rsidR="00F75FD4" w:rsidRPr="00B33852">
              <w:rPr>
                <w:rStyle w:val="Hypertextovprepojenie"/>
                <w:noProof/>
              </w:rPr>
              <w:t>1.2.1.</w:t>
            </w:r>
            <w:r w:rsidR="00F75FD4">
              <w:rPr>
                <w:rFonts w:eastAsiaTheme="minorEastAsia"/>
                <w:noProof/>
                <w:lang w:eastAsia="sk-SK"/>
              </w:rPr>
              <w:tab/>
            </w:r>
            <w:r w:rsidR="00F75FD4" w:rsidRPr="00B33852">
              <w:rPr>
                <w:rStyle w:val="Hypertextovprepojenie"/>
                <w:noProof/>
              </w:rPr>
              <w:t>Natívny prístup</w:t>
            </w:r>
            <w:r w:rsidR="00F75FD4">
              <w:rPr>
                <w:noProof/>
                <w:webHidden/>
              </w:rPr>
              <w:tab/>
            </w:r>
            <w:r w:rsidR="00F75FD4">
              <w:rPr>
                <w:noProof/>
                <w:webHidden/>
              </w:rPr>
              <w:fldChar w:fldCharType="begin"/>
            </w:r>
            <w:r w:rsidR="00F75FD4">
              <w:rPr>
                <w:noProof/>
                <w:webHidden/>
              </w:rPr>
              <w:instrText xml:space="preserve"> PAGEREF _Toc103856890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0B25C03F" w14:textId="77777777" w:rsidR="00F75FD4" w:rsidRDefault="00E50ED7" w:rsidP="00F75FD4">
          <w:pPr>
            <w:pStyle w:val="Obsah3"/>
            <w:tabs>
              <w:tab w:val="left" w:pos="1320"/>
              <w:tab w:val="right" w:leader="dot" w:pos="8777"/>
            </w:tabs>
            <w:rPr>
              <w:rFonts w:eastAsiaTheme="minorEastAsia"/>
              <w:noProof/>
              <w:lang w:eastAsia="sk-SK"/>
            </w:rPr>
          </w:pPr>
          <w:hyperlink w:anchor="_Toc103856891" w:history="1">
            <w:r w:rsidR="00F75FD4" w:rsidRPr="00B33852">
              <w:rPr>
                <w:rStyle w:val="Hypertextovprepojenie"/>
                <w:noProof/>
              </w:rPr>
              <w:t>1.2.2.</w:t>
            </w:r>
            <w:r w:rsidR="00F75FD4">
              <w:rPr>
                <w:rFonts w:eastAsiaTheme="minorEastAsia"/>
                <w:noProof/>
                <w:lang w:eastAsia="sk-SK"/>
              </w:rPr>
              <w:tab/>
            </w:r>
            <w:r w:rsidR="00F75FD4" w:rsidRPr="00B33852">
              <w:rPr>
                <w:rStyle w:val="Hypertextovprepojenie"/>
                <w:noProof/>
              </w:rPr>
              <w:t>Webový prístup</w:t>
            </w:r>
            <w:r w:rsidR="00F75FD4">
              <w:rPr>
                <w:noProof/>
                <w:webHidden/>
              </w:rPr>
              <w:tab/>
            </w:r>
            <w:r w:rsidR="00F75FD4">
              <w:rPr>
                <w:noProof/>
                <w:webHidden/>
              </w:rPr>
              <w:fldChar w:fldCharType="begin"/>
            </w:r>
            <w:r w:rsidR="00F75FD4">
              <w:rPr>
                <w:noProof/>
                <w:webHidden/>
              </w:rPr>
              <w:instrText xml:space="preserve"> PAGEREF _Toc103856891 \h </w:instrText>
            </w:r>
            <w:r w:rsidR="00F75FD4">
              <w:rPr>
                <w:noProof/>
                <w:webHidden/>
              </w:rPr>
            </w:r>
            <w:r w:rsidR="00F75FD4">
              <w:rPr>
                <w:noProof/>
                <w:webHidden/>
              </w:rPr>
              <w:fldChar w:fldCharType="separate"/>
            </w:r>
            <w:r w:rsidR="00F75FD4">
              <w:rPr>
                <w:noProof/>
                <w:webHidden/>
              </w:rPr>
              <w:t>15</w:t>
            </w:r>
            <w:r w:rsidR="00F75FD4">
              <w:rPr>
                <w:noProof/>
                <w:webHidden/>
              </w:rPr>
              <w:fldChar w:fldCharType="end"/>
            </w:r>
          </w:hyperlink>
        </w:p>
        <w:p w14:paraId="424CEFD4" w14:textId="77777777" w:rsidR="00F75FD4" w:rsidRDefault="00E50ED7" w:rsidP="00F75FD4">
          <w:pPr>
            <w:pStyle w:val="Obsah3"/>
            <w:tabs>
              <w:tab w:val="left" w:pos="1320"/>
              <w:tab w:val="right" w:leader="dot" w:pos="8777"/>
            </w:tabs>
            <w:rPr>
              <w:rFonts w:eastAsiaTheme="minorEastAsia"/>
              <w:noProof/>
              <w:lang w:eastAsia="sk-SK"/>
            </w:rPr>
          </w:pPr>
          <w:hyperlink w:anchor="_Toc103856892" w:history="1">
            <w:r w:rsidR="00F75FD4" w:rsidRPr="00B33852">
              <w:rPr>
                <w:rStyle w:val="Hypertextovprepojenie"/>
                <w:noProof/>
              </w:rPr>
              <w:t>1.2.3.</w:t>
            </w:r>
            <w:r w:rsidR="00F75FD4">
              <w:rPr>
                <w:rFonts w:eastAsiaTheme="minorEastAsia"/>
                <w:noProof/>
                <w:lang w:eastAsia="sk-SK"/>
              </w:rPr>
              <w:tab/>
            </w:r>
            <w:r w:rsidR="00F75FD4" w:rsidRPr="00B33852">
              <w:rPr>
                <w:rStyle w:val="Hypertextovprepojenie"/>
                <w:noProof/>
              </w:rPr>
              <w:t>Hybridný prístup</w:t>
            </w:r>
            <w:r w:rsidR="00F75FD4">
              <w:rPr>
                <w:noProof/>
                <w:webHidden/>
              </w:rPr>
              <w:tab/>
            </w:r>
            <w:r w:rsidR="00F75FD4">
              <w:rPr>
                <w:noProof/>
                <w:webHidden/>
              </w:rPr>
              <w:fldChar w:fldCharType="begin"/>
            </w:r>
            <w:r w:rsidR="00F75FD4">
              <w:rPr>
                <w:noProof/>
                <w:webHidden/>
              </w:rPr>
              <w:instrText xml:space="preserve"> PAGEREF _Toc103856892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1C9961AC" w14:textId="77777777" w:rsidR="00F75FD4" w:rsidRDefault="00E50ED7" w:rsidP="00F75FD4">
          <w:pPr>
            <w:pStyle w:val="Obsah3"/>
            <w:tabs>
              <w:tab w:val="left" w:pos="1320"/>
              <w:tab w:val="right" w:leader="dot" w:pos="8777"/>
            </w:tabs>
            <w:rPr>
              <w:rFonts w:eastAsiaTheme="minorEastAsia"/>
              <w:noProof/>
              <w:lang w:eastAsia="sk-SK"/>
            </w:rPr>
          </w:pPr>
          <w:hyperlink w:anchor="_Toc103856893" w:history="1">
            <w:r w:rsidR="00F75FD4" w:rsidRPr="00B33852">
              <w:rPr>
                <w:rStyle w:val="Hypertextovprepojenie"/>
                <w:noProof/>
              </w:rPr>
              <w:t>1.2.4.</w:t>
            </w:r>
            <w:r w:rsidR="00F75FD4">
              <w:rPr>
                <w:rFonts w:eastAsiaTheme="minorEastAsia"/>
                <w:noProof/>
                <w:lang w:eastAsia="sk-SK"/>
              </w:rPr>
              <w:tab/>
            </w:r>
            <w:r w:rsidR="00F75FD4" w:rsidRPr="00B33852">
              <w:rPr>
                <w:rStyle w:val="Hypertextovprepojenie"/>
                <w:noProof/>
              </w:rPr>
              <w:t>Multiplatformový prístup</w:t>
            </w:r>
            <w:r w:rsidR="00F75FD4">
              <w:rPr>
                <w:noProof/>
                <w:webHidden/>
              </w:rPr>
              <w:tab/>
            </w:r>
            <w:r w:rsidR="00F75FD4">
              <w:rPr>
                <w:noProof/>
                <w:webHidden/>
              </w:rPr>
              <w:fldChar w:fldCharType="begin"/>
            </w:r>
            <w:r w:rsidR="00F75FD4">
              <w:rPr>
                <w:noProof/>
                <w:webHidden/>
              </w:rPr>
              <w:instrText xml:space="preserve"> PAGEREF _Toc103856893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4344CC2A" w14:textId="77777777" w:rsidR="00F75FD4" w:rsidRDefault="00E50ED7" w:rsidP="00F75FD4">
          <w:pPr>
            <w:pStyle w:val="Obsah2"/>
            <w:tabs>
              <w:tab w:val="left" w:pos="880"/>
              <w:tab w:val="right" w:leader="dot" w:pos="8777"/>
            </w:tabs>
            <w:rPr>
              <w:rFonts w:eastAsiaTheme="minorEastAsia"/>
              <w:noProof/>
              <w:lang w:eastAsia="sk-SK"/>
            </w:rPr>
          </w:pPr>
          <w:hyperlink w:anchor="_Toc103856894" w:history="1">
            <w:r w:rsidR="00F75FD4" w:rsidRPr="00B33852">
              <w:rPr>
                <w:rStyle w:val="Hypertextovprepojenie"/>
                <w:noProof/>
              </w:rPr>
              <w:t>1.3.</w:t>
            </w:r>
            <w:r w:rsidR="00F75FD4">
              <w:rPr>
                <w:rFonts w:eastAsiaTheme="minorEastAsia"/>
                <w:noProof/>
                <w:lang w:eastAsia="sk-SK"/>
              </w:rPr>
              <w:tab/>
            </w:r>
            <w:r w:rsidR="00F75FD4" w:rsidRPr="00B33852">
              <w:rPr>
                <w:rStyle w:val="Hypertextovprepojenie"/>
                <w:noProof/>
              </w:rPr>
              <w:t>React Native</w:t>
            </w:r>
            <w:r w:rsidR="00F75FD4">
              <w:rPr>
                <w:noProof/>
                <w:webHidden/>
              </w:rPr>
              <w:tab/>
            </w:r>
            <w:r w:rsidR="00F75FD4">
              <w:rPr>
                <w:noProof/>
                <w:webHidden/>
              </w:rPr>
              <w:fldChar w:fldCharType="begin"/>
            </w:r>
            <w:r w:rsidR="00F75FD4">
              <w:rPr>
                <w:noProof/>
                <w:webHidden/>
              </w:rPr>
              <w:instrText xml:space="preserve"> PAGEREF _Toc103856894 \h </w:instrText>
            </w:r>
            <w:r w:rsidR="00F75FD4">
              <w:rPr>
                <w:noProof/>
                <w:webHidden/>
              </w:rPr>
            </w:r>
            <w:r w:rsidR="00F75FD4">
              <w:rPr>
                <w:noProof/>
                <w:webHidden/>
              </w:rPr>
              <w:fldChar w:fldCharType="separate"/>
            </w:r>
            <w:r w:rsidR="00F75FD4">
              <w:rPr>
                <w:noProof/>
                <w:webHidden/>
              </w:rPr>
              <w:t>17</w:t>
            </w:r>
            <w:r w:rsidR="00F75FD4">
              <w:rPr>
                <w:noProof/>
                <w:webHidden/>
              </w:rPr>
              <w:fldChar w:fldCharType="end"/>
            </w:r>
          </w:hyperlink>
        </w:p>
        <w:p w14:paraId="41594871" w14:textId="77777777" w:rsidR="00F75FD4" w:rsidRDefault="00E50ED7" w:rsidP="00F75FD4">
          <w:pPr>
            <w:pStyle w:val="Obsah2"/>
            <w:tabs>
              <w:tab w:val="left" w:pos="880"/>
              <w:tab w:val="right" w:leader="dot" w:pos="8777"/>
            </w:tabs>
            <w:rPr>
              <w:rFonts w:eastAsiaTheme="minorEastAsia"/>
              <w:noProof/>
              <w:lang w:eastAsia="sk-SK"/>
            </w:rPr>
          </w:pPr>
          <w:hyperlink w:anchor="_Toc103856895" w:history="1">
            <w:r w:rsidR="00F75FD4" w:rsidRPr="00B33852">
              <w:rPr>
                <w:rStyle w:val="Hypertextovprepojenie"/>
                <w:noProof/>
              </w:rPr>
              <w:t>1.4.</w:t>
            </w:r>
            <w:r w:rsidR="00F75FD4">
              <w:rPr>
                <w:rFonts w:eastAsiaTheme="minorEastAsia"/>
                <w:noProof/>
                <w:lang w:eastAsia="sk-SK"/>
              </w:rPr>
              <w:tab/>
            </w:r>
            <w:r w:rsidR="00F75FD4" w:rsidRPr="00B33852">
              <w:rPr>
                <w:rStyle w:val="Hypertextovprepojenie"/>
                <w:noProof/>
              </w:rPr>
              <w:t>Xamarin</w:t>
            </w:r>
            <w:r w:rsidR="00F75FD4">
              <w:rPr>
                <w:noProof/>
                <w:webHidden/>
              </w:rPr>
              <w:tab/>
            </w:r>
            <w:r w:rsidR="00F75FD4">
              <w:rPr>
                <w:noProof/>
                <w:webHidden/>
              </w:rPr>
              <w:fldChar w:fldCharType="begin"/>
            </w:r>
            <w:r w:rsidR="00F75FD4">
              <w:rPr>
                <w:noProof/>
                <w:webHidden/>
              </w:rPr>
              <w:instrText xml:space="preserve"> PAGEREF _Toc103856895 \h </w:instrText>
            </w:r>
            <w:r w:rsidR="00F75FD4">
              <w:rPr>
                <w:noProof/>
                <w:webHidden/>
              </w:rPr>
            </w:r>
            <w:r w:rsidR="00F75FD4">
              <w:rPr>
                <w:noProof/>
                <w:webHidden/>
              </w:rPr>
              <w:fldChar w:fldCharType="separate"/>
            </w:r>
            <w:r w:rsidR="00F75FD4">
              <w:rPr>
                <w:noProof/>
                <w:webHidden/>
              </w:rPr>
              <w:t>18</w:t>
            </w:r>
            <w:r w:rsidR="00F75FD4">
              <w:rPr>
                <w:noProof/>
                <w:webHidden/>
              </w:rPr>
              <w:fldChar w:fldCharType="end"/>
            </w:r>
          </w:hyperlink>
        </w:p>
        <w:p w14:paraId="193CE115" w14:textId="77777777" w:rsidR="00F75FD4" w:rsidRDefault="00E50ED7" w:rsidP="00F75FD4">
          <w:pPr>
            <w:pStyle w:val="Obsah2"/>
            <w:tabs>
              <w:tab w:val="left" w:pos="880"/>
              <w:tab w:val="right" w:leader="dot" w:pos="8777"/>
            </w:tabs>
            <w:rPr>
              <w:rFonts w:eastAsiaTheme="minorEastAsia"/>
              <w:noProof/>
              <w:lang w:eastAsia="sk-SK"/>
            </w:rPr>
          </w:pPr>
          <w:hyperlink w:anchor="_Toc103856896" w:history="1">
            <w:r w:rsidR="00F75FD4" w:rsidRPr="00B33852">
              <w:rPr>
                <w:rStyle w:val="Hypertextovprepojenie"/>
                <w:noProof/>
              </w:rPr>
              <w:t>1.5.</w:t>
            </w:r>
            <w:r w:rsidR="00F75FD4">
              <w:rPr>
                <w:rFonts w:eastAsiaTheme="minorEastAsia"/>
                <w:noProof/>
                <w:lang w:eastAsia="sk-SK"/>
              </w:rPr>
              <w:tab/>
            </w:r>
            <w:r w:rsidR="00F75FD4" w:rsidRPr="00B33852">
              <w:rPr>
                <w:rStyle w:val="Hypertextovprepojenie"/>
                <w:noProof/>
              </w:rPr>
              <w:t>Flutter</w:t>
            </w:r>
            <w:r w:rsidR="00F75FD4">
              <w:rPr>
                <w:noProof/>
                <w:webHidden/>
              </w:rPr>
              <w:tab/>
            </w:r>
            <w:r w:rsidR="00F75FD4">
              <w:rPr>
                <w:noProof/>
                <w:webHidden/>
              </w:rPr>
              <w:fldChar w:fldCharType="begin"/>
            </w:r>
            <w:r w:rsidR="00F75FD4">
              <w:rPr>
                <w:noProof/>
                <w:webHidden/>
              </w:rPr>
              <w:instrText xml:space="preserve"> PAGEREF _Toc103856896 \h </w:instrText>
            </w:r>
            <w:r w:rsidR="00F75FD4">
              <w:rPr>
                <w:noProof/>
                <w:webHidden/>
              </w:rPr>
            </w:r>
            <w:r w:rsidR="00F75FD4">
              <w:rPr>
                <w:noProof/>
                <w:webHidden/>
              </w:rPr>
              <w:fldChar w:fldCharType="separate"/>
            </w:r>
            <w:r w:rsidR="00F75FD4">
              <w:rPr>
                <w:noProof/>
                <w:webHidden/>
              </w:rPr>
              <w:t>19</w:t>
            </w:r>
            <w:r w:rsidR="00F75FD4">
              <w:rPr>
                <w:noProof/>
                <w:webHidden/>
              </w:rPr>
              <w:fldChar w:fldCharType="end"/>
            </w:r>
          </w:hyperlink>
        </w:p>
        <w:p w14:paraId="4F93A7C9" w14:textId="77777777" w:rsidR="00F75FD4" w:rsidRDefault="00E50ED7" w:rsidP="00F75FD4">
          <w:pPr>
            <w:pStyle w:val="Obsah1"/>
            <w:tabs>
              <w:tab w:val="left" w:pos="440"/>
              <w:tab w:val="right" w:leader="dot" w:pos="8777"/>
            </w:tabs>
            <w:rPr>
              <w:rFonts w:eastAsiaTheme="minorEastAsia"/>
              <w:noProof/>
              <w:lang w:eastAsia="sk-SK"/>
            </w:rPr>
          </w:pPr>
          <w:hyperlink w:anchor="_Toc103856897" w:history="1">
            <w:r w:rsidR="00F75FD4" w:rsidRPr="00B33852">
              <w:rPr>
                <w:rStyle w:val="Hypertextovprepojenie"/>
                <w:noProof/>
              </w:rPr>
              <w:t>2.</w:t>
            </w:r>
            <w:r w:rsidR="00F75FD4">
              <w:rPr>
                <w:rFonts w:eastAsiaTheme="minorEastAsia"/>
                <w:noProof/>
                <w:lang w:eastAsia="sk-SK"/>
              </w:rPr>
              <w:tab/>
            </w:r>
            <w:r w:rsidR="00F75FD4" w:rsidRPr="00B33852">
              <w:rPr>
                <w:rStyle w:val="Hypertextovprepojenie"/>
                <w:noProof/>
              </w:rPr>
              <w:t>Lekárska vizita a využitie mobilných aplikácií v jej procese</w:t>
            </w:r>
            <w:r w:rsidR="00F75FD4">
              <w:rPr>
                <w:noProof/>
                <w:webHidden/>
              </w:rPr>
              <w:tab/>
            </w:r>
            <w:r w:rsidR="00F75FD4">
              <w:rPr>
                <w:noProof/>
                <w:webHidden/>
              </w:rPr>
              <w:fldChar w:fldCharType="begin"/>
            </w:r>
            <w:r w:rsidR="00F75FD4">
              <w:rPr>
                <w:noProof/>
                <w:webHidden/>
              </w:rPr>
              <w:instrText xml:space="preserve"> PAGEREF _Toc103856897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98BCF5" w14:textId="77777777" w:rsidR="00F75FD4" w:rsidRDefault="00E50ED7" w:rsidP="00F75FD4">
          <w:pPr>
            <w:pStyle w:val="Obsah2"/>
            <w:tabs>
              <w:tab w:val="left" w:pos="880"/>
              <w:tab w:val="right" w:leader="dot" w:pos="8777"/>
            </w:tabs>
            <w:rPr>
              <w:rFonts w:eastAsiaTheme="minorEastAsia"/>
              <w:noProof/>
              <w:lang w:eastAsia="sk-SK"/>
            </w:rPr>
          </w:pPr>
          <w:hyperlink w:anchor="_Toc103856898" w:history="1">
            <w:r w:rsidR="00F75FD4" w:rsidRPr="00B33852">
              <w:rPr>
                <w:rStyle w:val="Hypertextovprepojenie"/>
                <w:noProof/>
              </w:rPr>
              <w:t>2.1.</w:t>
            </w:r>
            <w:r w:rsidR="00F75FD4">
              <w:rPr>
                <w:rFonts w:eastAsiaTheme="minorEastAsia"/>
                <w:noProof/>
                <w:lang w:eastAsia="sk-SK"/>
              </w:rPr>
              <w:tab/>
            </w:r>
            <w:r w:rsidR="00F75FD4" w:rsidRPr="00B33852">
              <w:rPr>
                <w:rStyle w:val="Hypertextovprepojenie"/>
                <w:noProof/>
              </w:rPr>
              <w:t>Vizita</w:t>
            </w:r>
            <w:r w:rsidR="00F75FD4">
              <w:rPr>
                <w:noProof/>
                <w:webHidden/>
              </w:rPr>
              <w:tab/>
            </w:r>
            <w:r w:rsidR="00F75FD4">
              <w:rPr>
                <w:noProof/>
                <w:webHidden/>
              </w:rPr>
              <w:fldChar w:fldCharType="begin"/>
            </w:r>
            <w:r w:rsidR="00F75FD4">
              <w:rPr>
                <w:noProof/>
                <w:webHidden/>
              </w:rPr>
              <w:instrText xml:space="preserve"> PAGEREF _Toc103856898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495F544" w14:textId="77777777" w:rsidR="00F75FD4" w:rsidRDefault="00E50ED7" w:rsidP="00F75FD4">
          <w:pPr>
            <w:pStyle w:val="Obsah3"/>
            <w:tabs>
              <w:tab w:val="left" w:pos="1320"/>
              <w:tab w:val="right" w:leader="dot" w:pos="8777"/>
            </w:tabs>
            <w:rPr>
              <w:rFonts w:eastAsiaTheme="minorEastAsia"/>
              <w:noProof/>
              <w:lang w:eastAsia="sk-SK"/>
            </w:rPr>
          </w:pPr>
          <w:hyperlink w:anchor="_Toc103856899" w:history="1">
            <w:r w:rsidR="00F75FD4" w:rsidRPr="00B33852">
              <w:rPr>
                <w:rStyle w:val="Hypertextovprepojenie"/>
                <w:noProof/>
              </w:rPr>
              <w:t>2.1.1.</w:t>
            </w:r>
            <w:r w:rsidR="00F75FD4">
              <w:rPr>
                <w:rFonts w:eastAsiaTheme="minorEastAsia"/>
                <w:noProof/>
                <w:lang w:eastAsia="sk-SK"/>
              </w:rPr>
              <w:tab/>
            </w:r>
            <w:r w:rsidR="00F75FD4" w:rsidRPr="00B33852">
              <w:rPr>
                <w:rStyle w:val="Hypertextovprepojenie"/>
                <w:noProof/>
              </w:rPr>
              <w:t>Charakteristika vizity.</w:t>
            </w:r>
            <w:r w:rsidR="00F75FD4">
              <w:rPr>
                <w:noProof/>
                <w:webHidden/>
              </w:rPr>
              <w:tab/>
            </w:r>
            <w:r w:rsidR="00F75FD4">
              <w:rPr>
                <w:noProof/>
                <w:webHidden/>
              </w:rPr>
              <w:fldChar w:fldCharType="begin"/>
            </w:r>
            <w:r w:rsidR="00F75FD4">
              <w:rPr>
                <w:noProof/>
                <w:webHidden/>
              </w:rPr>
              <w:instrText xml:space="preserve"> PAGEREF _Toc103856899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37EF320E" w14:textId="77777777" w:rsidR="00F75FD4" w:rsidRDefault="00E50ED7" w:rsidP="00F75FD4">
          <w:pPr>
            <w:pStyle w:val="Obsah3"/>
            <w:tabs>
              <w:tab w:val="left" w:pos="1320"/>
              <w:tab w:val="right" w:leader="dot" w:pos="8777"/>
            </w:tabs>
            <w:rPr>
              <w:rFonts w:eastAsiaTheme="minorEastAsia"/>
              <w:noProof/>
              <w:lang w:eastAsia="sk-SK"/>
            </w:rPr>
          </w:pPr>
          <w:hyperlink w:anchor="_Toc103856900" w:history="1">
            <w:r w:rsidR="00F75FD4" w:rsidRPr="00B33852">
              <w:rPr>
                <w:rStyle w:val="Hypertextovprepojenie"/>
                <w:noProof/>
              </w:rPr>
              <w:t>2.1.2.</w:t>
            </w:r>
            <w:r w:rsidR="00F75FD4">
              <w:rPr>
                <w:rFonts w:eastAsiaTheme="minorEastAsia"/>
                <w:noProof/>
                <w:lang w:eastAsia="sk-SK"/>
              </w:rPr>
              <w:tab/>
            </w:r>
            <w:r w:rsidR="00F75FD4" w:rsidRPr="00B33852">
              <w:rPr>
                <w:rStyle w:val="Hypertextovprepojenie"/>
                <w:noProof/>
              </w:rPr>
              <w:t>Formy vizít</w:t>
            </w:r>
            <w:r w:rsidR="00F75FD4">
              <w:rPr>
                <w:noProof/>
                <w:webHidden/>
              </w:rPr>
              <w:tab/>
            </w:r>
            <w:r w:rsidR="00F75FD4">
              <w:rPr>
                <w:noProof/>
                <w:webHidden/>
              </w:rPr>
              <w:fldChar w:fldCharType="begin"/>
            </w:r>
            <w:r w:rsidR="00F75FD4">
              <w:rPr>
                <w:noProof/>
                <w:webHidden/>
              </w:rPr>
              <w:instrText xml:space="preserve"> PAGEREF _Toc103856900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6022C4" w14:textId="77777777" w:rsidR="00F75FD4" w:rsidRDefault="00E50ED7" w:rsidP="00F75FD4">
          <w:pPr>
            <w:pStyle w:val="Obsah3"/>
            <w:tabs>
              <w:tab w:val="left" w:pos="1320"/>
              <w:tab w:val="right" w:leader="dot" w:pos="8777"/>
            </w:tabs>
            <w:rPr>
              <w:rFonts w:eastAsiaTheme="minorEastAsia"/>
              <w:noProof/>
              <w:lang w:eastAsia="sk-SK"/>
            </w:rPr>
          </w:pPr>
          <w:hyperlink w:anchor="_Toc103856901" w:history="1">
            <w:r w:rsidR="00F75FD4" w:rsidRPr="00B33852">
              <w:rPr>
                <w:rStyle w:val="Hypertextovprepojenie"/>
                <w:noProof/>
              </w:rPr>
              <w:t>2.1.3.</w:t>
            </w:r>
            <w:r w:rsidR="00F75FD4">
              <w:rPr>
                <w:rFonts w:eastAsiaTheme="minorEastAsia"/>
                <w:noProof/>
                <w:lang w:eastAsia="sk-SK"/>
              </w:rPr>
              <w:tab/>
            </w:r>
            <w:r w:rsidR="00F75FD4" w:rsidRPr="00B33852">
              <w:rPr>
                <w:rStyle w:val="Hypertextovprepojenie"/>
                <w:noProof/>
              </w:rPr>
              <w:t>Príprava vizity</w:t>
            </w:r>
            <w:r w:rsidR="00F75FD4">
              <w:rPr>
                <w:noProof/>
                <w:webHidden/>
              </w:rPr>
              <w:tab/>
            </w:r>
            <w:r w:rsidR="00F75FD4">
              <w:rPr>
                <w:noProof/>
                <w:webHidden/>
              </w:rPr>
              <w:fldChar w:fldCharType="begin"/>
            </w:r>
            <w:r w:rsidR="00F75FD4">
              <w:rPr>
                <w:noProof/>
                <w:webHidden/>
              </w:rPr>
              <w:instrText xml:space="preserve"> PAGEREF _Toc103856901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922B7AE" w14:textId="77777777" w:rsidR="00F75FD4" w:rsidRDefault="00E50ED7" w:rsidP="00F75FD4">
          <w:pPr>
            <w:pStyle w:val="Obsah3"/>
            <w:tabs>
              <w:tab w:val="left" w:pos="1320"/>
              <w:tab w:val="right" w:leader="dot" w:pos="8777"/>
            </w:tabs>
            <w:rPr>
              <w:rFonts w:eastAsiaTheme="minorEastAsia"/>
              <w:noProof/>
              <w:lang w:eastAsia="sk-SK"/>
            </w:rPr>
          </w:pPr>
          <w:hyperlink w:anchor="_Toc103856902" w:history="1">
            <w:r w:rsidR="00F75FD4" w:rsidRPr="00B33852">
              <w:rPr>
                <w:rStyle w:val="Hypertextovprepojenie"/>
                <w:noProof/>
              </w:rPr>
              <w:t>2.1.4.</w:t>
            </w:r>
            <w:r w:rsidR="00F75FD4">
              <w:rPr>
                <w:rFonts w:eastAsiaTheme="minorEastAsia"/>
                <w:noProof/>
                <w:lang w:eastAsia="sk-SK"/>
              </w:rPr>
              <w:tab/>
            </w:r>
            <w:r w:rsidR="00F75FD4" w:rsidRPr="00B33852">
              <w:rPr>
                <w:rStyle w:val="Hypertextovprepojenie"/>
                <w:noProof/>
              </w:rPr>
              <w:t>Vedenie zdravotnej dokumentácie</w:t>
            </w:r>
            <w:r w:rsidR="00F75FD4">
              <w:rPr>
                <w:noProof/>
                <w:webHidden/>
              </w:rPr>
              <w:tab/>
            </w:r>
            <w:r w:rsidR="00F75FD4">
              <w:rPr>
                <w:noProof/>
                <w:webHidden/>
              </w:rPr>
              <w:fldChar w:fldCharType="begin"/>
            </w:r>
            <w:r w:rsidR="00F75FD4">
              <w:rPr>
                <w:noProof/>
                <w:webHidden/>
              </w:rPr>
              <w:instrText xml:space="preserve"> PAGEREF _Toc103856902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43ED7F6D" w14:textId="77777777" w:rsidR="00F75FD4" w:rsidRDefault="00E50ED7" w:rsidP="00F75FD4">
          <w:pPr>
            <w:pStyle w:val="Obsah2"/>
            <w:tabs>
              <w:tab w:val="left" w:pos="880"/>
              <w:tab w:val="right" w:leader="dot" w:pos="8777"/>
            </w:tabs>
            <w:rPr>
              <w:rFonts w:eastAsiaTheme="minorEastAsia"/>
              <w:noProof/>
              <w:lang w:eastAsia="sk-SK"/>
            </w:rPr>
          </w:pPr>
          <w:hyperlink w:anchor="_Toc103856903" w:history="1">
            <w:r w:rsidR="00F75FD4" w:rsidRPr="00B33852">
              <w:rPr>
                <w:rStyle w:val="Hypertextovprepojenie"/>
                <w:noProof/>
              </w:rPr>
              <w:t>2.2.</w:t>
            </w:r>
            <w:r w:rsidR="00F75FD4">
              <w:rPr>
                <w:rFonts w:eastAsiaTheme="minorEastAsia"/>
                <w:noProof/>
                <w:lang w:eastAsia="sk-SK"/>
              </w:rPr>
              <w:tab/>
            </w:r>
            <w:r w:rsidR="00F75FD4" w:rsidRPr="00B33852">
              <w:rPr>
                <w:rStyle w:val="Hypertextovprepojenie"/>
                <w:noProof/>
              </w:rPr>
              <w:t>Existujúce aplikácie pre vizitu</w:t>
            </w:r>
            <w:r w:rsidR="00F75FD4">
              <w:rPr>
                <w:noProof/>
                <w:webHidden/>
              </w:rPr>
              <w:tab/>
            </w:r>
            <w:r w:rsidR="00F75FD4">
              <w:rPr>
                <w:noProof/>
                <w:webHidden/>
              </w:rPr>
              <w:fldChar w:fldCharType="begin"/>
            </w:r>
            <w:r w:rsidR="00F75FD4">
              <w:rPr>
                <w:noProof/>
                <w:webHidden/>
              </w:rPr>
              <w:instrText xml:space="preserve"> PAGEREF _Toc103856903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093E6420" w14:textId="77777777" w:rsidR="00F75FD4" w:rsidRDefault="00E50ED7" w:rsidP="00F75FD4">
          <w:pPr>
            <w:pStyle w:val="Obsah3"/>
            <w:tabs>
              <w:tab w:val="left" w:pos="1320"/>
              <w:tab w:val="right" w:leader="dot" w:pos="8777"/>
            </w:tabs>
            <w:rPr>
              <w:rFonts w:eastAsiaTheme="minorEastAsia"/>
              <w:noProof/>
              <w:lang w:eastAsia="sk-SK"/>
            </w:rPr>
          </w:pPr>
          <w:hyperlink w:anchor="_Toc103856904" w:history="1">
            <w:r w:rsidR="00F75FD4" w:rsidRPr="00B33852">
              <w:rPr>
                <w:rStyle w:val="Hypertextovprepojenie"/>
                <w:noProof/>
              </w:rPr>
              <w:t>2.2.1.</w:t>
            </w:r>
            <w:r w:rsidR="00F75FD4">
              <w:rPr>
                <w:rFonts w:eastAsiaTheme="minorEastAsia"/>
                <w:noProof/>
                <w:lang w:eastAsia="sk-SK"/>
              </w:rPr>
              <w:tab/>
            </w:r>
            <w:r w:rsidR="00F75FD4" w:rsidRPr="00B33852">
              <w:rPr>
                <w:rStyle w:val="Hypertextovprepojenie"/>
                <w:noProof/>
              </w:rPr>
              <w:t>Mobilná aplikácia Denník krvného tlaku</w:t>
            </w:r>
            <w:r w:rsidR="00F75FD4">
              <w:rPr>
                <w:noProof/>
                <w:webHidden/>
              </w:rPr>
              <w:tab/>
            </w:r>
            <w:r w:rsidR="00F75FD4">
              <w:rPr>
                <w:noProof/>
                <w:webHidden/>
              </w:rPr>
              <w:fldChar w:fldCharType="begin"/>
            </w:r>
            <w:r w:rsidR="00F75FD4">
              <w:rPr>
                <w:noProof/>
                <w:webHidden/>
              </w:rPr>
              <w:instrText xml:space="preserve"> PAGEREF _Toc103856904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3993C5D7" w14:textId="77777777" w:rsidR="00F75FD4" w:rsidRDefault="00E50ED7" w:rsidP="00F75FD4">
          <w:pPr>
            <w:pStyle w:val="Obsah3"/>
            <w:tabs>
              <w:tab w:val="left" w:pos="1320"/>
              <w:tab w:val="right" w:leader="dot" w:pos="8777"/>
            </w:tabs>
            <w:rPr>
              <w:rFonts w:eastAsiaTheme="minorEastAsia"/>
              <w:noProof/>
              <w:lang w:eastAsia="sk-SK"/>
            </w:rPr>
          </w:pPr>
          <w:hyperlink w:anchor="_Toc103856905" w:history="1">
            <w:r w:rsidR="00F75FD4" w:rsidRPr="00B33852">
              <w:rPr>
                <w:rStyle w:val="Hypertextovprepojenie"/>
                <w:noProof/>
              </w:rPr>
              <w:t>2.2.2.</w:t>
            </w:r>
            <w:r w:rsidR="00F75FD4">
              <w:rPr>
                <w:rFonts w:eastAsiaTheme="minorEastAsia"/>
                <w:noProof/>
                <w:lang w:eastAsia="sk-SK"/>
              </w:rPr>
              <w:tab/>
            </w:r>
            <w:r w:rsidR="00F75FD4" w:rsidRPr="00B33852">
              <w:rPr>
                <w:rStyle w:val="Hypertextovprepojenie"/>
                <w:noProof/>
              </w:rPr>
              <w:t>Mobilná aplikácia Medical records</w:t>
            </w:r>
            <w:r w:rsidR="00F75FD4">
              <w:rPr>
                <w:noProof/>
                <w:webHidden/>
              </w:rPr>
              <w:tab/>
            </w:r>
            <w:r w:rsidR="00F75FD4">
              <w:rPr>
                <w:noProof/>
                <w:webHidden/>
              </w:rPr>
              <w:fldChar w:fldCharType="begin"/>
            </w:r>
            <w:r w:rsidR="00F75FD4">
              <w:rPr>
                <w:noProof/>
                <w:webHidden/>
              </w:rPr>
              <w:instrText xml:space="preserve"> PAGEREF _Toc103856905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5199501" w14:textId="77777777" w:rsidR="00F75FD4" w:rsidRDefault="00E50ED7" w:rsidP="00F75FD4">
          <w:pPr>
            <w:pStyle w:val="Obsah3"/>
            <w:tabs>
              <w:tab w:val="left" w:pos="1320"/>
              <w:tab w:val="right" w:leader="dot" w:pos="8777"/>
            </w:tabs>
            <w:rPr>
              <w:rFonts w:eastAsiaTheme="minorEastAsia"/>
              <w:noProof/>
              <w:lang w:eastAsia="sk-SK"/>
            </w:rPr>
          </w:pPr>
          <w:hyperlink w:anchor="_Toc103856906" w:history="1">
            <w:r w:rsidR="00F75FD4" w:rsidRPr="00B33852">
              <w:rPr>
                <w:rStyle w:val="Hypertextovprepojenie"/>
                <w:noProof/>
              </w:rPr>
              <w:t>2.2.3.</w:t>
            </w:r>
            <w:r w:rsidR="00F75FD4">
              <w:rPr>
                <w:rFonts w:eastAsiaTheme="minorEastAsia"/>
                <w:noProof/>
                <w:lang w:eastAsia="sk-SK"/>
              </w:rPr>
              <w:tab/>
            </w:r>
            <w:r w:rsidR="00F75FD4" w:rsidRPr="00B33852">
              <w:rPr>
                <w:rStyle w:val="Hypertextovprepojenie"/>
                <w:noProof/>
              </w:rPr>
              <w:t>Mobilná aplikácia Medical Records Clinic app</w:t>
            </w:r>
            <w:r w:rsidR="00F75FD4">
              <w:rPr>
                <w:noProof/>
                <w:webHidden/>
              </w:rPr>
              <w:tab/>
            </w:r>
            <w:r w:rsidR="00F75FD4">
              <w:rPr>
                <w:noProof/>
                <w:webHidden/>
              </w:rPr>
              <w:fldChar w:fldCharType="begin"/>
            </w:r>
            <w:r w:rsidR="00F75FD4">
              <w:rPr>
                <w:noProof/>
                <w:webHidden/>
              </w:rPr>
              <w:instrText xml:space="preserve"> PAGEREF _Toc103856906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17647A3" w14:textId="77777777" w:rsidR="00F75FD4" w:rsidRDefault="00E50ED7" w:rsidP="00F75FD4">
          <w:pPr>
            <w:pStyle w:val="Obsah3"/>
            <w:tabs>
              <w:tab w:val="left" w:pos="1320"/>
              <w:tab w:val="right" w:leader="dot" w:pos="8777"/>
            </w:tabs>
            <w:rPr>
              <w:rFonts w:eastAsiaTheme="minorEastAsia"/>
              <w:noProof/>
              <w:lang w:eastAsia="sk-SK"/>
            </w:rPr>
          </w:pPr>
          <w:hyperlink w:anchor="_Toc103856907" w:history="1">
            <w:r w:rsidR="00F75FD4" w:rsidRPr="00B33852">
              <w:rPr>
                <w:rStyle w:val="Hypertextovprepojenie"/>
                <w:noProof/>
              </w:rPr>
              <w:t>2.2.4.</w:t>
            </w:r>
            <w:r w:rsidR="00F75FD4">
              <w:rPr>
                <w:rFonts w:eastAsiaTheme="minorEastAsia"/>
                <w:noProof/>
                <w:lang w:eastAsia="sk-SK"/>
              </w:rPr>
              <w:tab/>
            </w:r>
            <w:r w:rsidR="00F75FD4" w:rsidRPr="00B33852">
              <w:rPr>
                <w:rStyle w:val="Hypertextovprepojenie"/>
                <w:noProof/>
              </w:rPr>
              <w:t>Zhodnotenie kvalít dostupných aplikácií</w:t>
            </w:r>
            <w:r w:rsidR="00F75FD4">
              <w:rPr>
                <w:noProof/>
                <w:webHidden/>
              </w:rPr>
              <w:tab/>
            </w:r>
            <w:r w:rsidR="00F75FD4">
              <w:rPr>
                <w:noProof/>
                <w:webHidden/>
              </w:rPr>
              <w:fldChar w:fldCharType="begin"/>
            </w:r>
            <w:r w:rsidR="00F75FD4">
              <w:rPr>
                <w:noProof/>
                <w:webHidden/>
              </w:rPr>
              <w:instrText xml:space="preserve"> PAGEREF _Toc103856907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61A73737" w14:textId="77777777" w:rsidR="00F75FD4" w:rsidRDefault="00E50ED7" w:rsidP="00F75FD4">
          <w:pPr>
            <w:pStyle w:val="Obsah1"/>
            <w:tabs>
              <w:tab w:val="left" w:pos="440"/>
              <w:tab w:val="right" w:leader="dot" w:pos="8777"/>
            </w:tabs>
            <w:rPr>
              <w:rFonts w:eastAsiaTheme="minorEastAsia"/>
              <w:noProof/>
              <w:lang w:eastAsia="sk-SK"/>
            </w:rPr>
          </w:pPr>
          <w:hyperlink w:anchor="_Toc103856908" w:history="1">
            <w:r w:rsidR="00F75FD4" w:rsidRPr="00B33852">
              <w:rPr>
                <w:rStyle w:val="Hypertextovprepojenie"/>
                <w:noProof/>
              </w:rPr>
              <w:t>3.</w:t>
            </w:r>
            <w:r w:rsidR="00F75FD4">
              <w:rPr>
                <w:rFonts w:eastAsiaTheme="minorEastAsia"/>
                <w:noProof/>
                <w:lang w:eastAsia="sk-SK"/>
              </w:rPr>
              <w:tab/>
            </w:r>
            <w:r w:rsidR="00F75FD4" w:rsidRPr="00B33852">
              <w:rPr>
                <w:rStyle w:val="Hypertextovprepojenie"/>
                <w:noProof/>
              </w:rPr>
              <w:t>Návrh aplikácie eVizita</w:t>
            </w:r>
            <w:r w:rsidR="00F75FD4">
              <w:rPr>
                <w:noProof/>
                <w:webHidden/>
              </w:rPr>
              <w:tab/>
            </w:r>
            <w:r w:rsidR="00F75FD4">
              <w:rPr>
                <w:noProof/>
                <w:webHidden/>
              </w:rPr>
              <w:fldChar w:fldCharType="begin"/>
            </w:r>
            <w:r w:rsidR="00F75FD4">
              <w:rPr>
                <w:noProof/>
                <w:webHidden/>
              </w:rPr>
              <w:instrText xml:space="preserve"> PAGEREF _Toc103856908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66FE34AF" w14:textId="77777777" w:rsidR="00F75FD4" w:rsidRDefault="00E50ED7" w:rsidP="00F75FD4">
          <w:pPr>
            <w:pStyle w:val="Obsah2"/>
            <w:tabs>
              <w:tab w:val="left" w:pos="880"/>
              <w:tab w:val="right" w:leader="dot" w:pos="8777"/>
            </w:tabs>
            <w:rPr>
              <w:rFonts w:eastAsiaTheme="minorEastAsia"/>
              <w:noProof/>
              <w:lang w:eastAsia="sk-SK"/>
            </w:rPr>
          </w:pPr>
          <w:hyperlink w:anchor="_Toc103856909" w:history="1">
            <w:r w:rsidR="00F75FD4" w:rsidRPr="00B33852">
              <w:rPr>
                <w:rStyle w:val="Hypertextovprepojenie"/>
                <w:noProof/>
              </w:rPr>
              <w:t>3.1.</w:t>
            </w:r>
            <w:r w:rsidR="00F75FD4">
              <w:rPr>
                <w:rFonts w:eastAsiaTheme="minorEastAsia"/>
                <w:noProof/>
                <w:lang w:eastAsia="sk-SK"/>
              </w:rPr>
              <w:tab/>
            </w:r>
            <w:r w:rsidR="00F75FD4" w:rsidRPr="00B33852">
              <w:rPr>
                <w:rStyle w:val="Hypertextovprepojenie"/>
                <w:noProof/>
              </w:rPr>
              <w:t>Analýza používateľských požiadaviek</w:t>
            </w:r>
            <w:r w:rsidR="00F75FD4">
              <w:rPr>
                <w:noProof/>
                <w:webHidden/>
              </w:rPr>
              <w:tab/>
            </w:r>
            <w:r w:rsidR="00F75FD4">
              <w:rPr>
                <w:noProof/>
                <w:webHidden/>
              </w:rPr>
              <w:fldChar w:fldCharType="begin"/>
            </w:r>
            <w:r w:rsidR="00F75FD4">
              <w:rPr>
                <w:noProof/>
                <w:webHidden/>
              </w:rPr>
              <w:instrText xml:space="preserve"> PAGEREF _Toc103856909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41381982" w14:textId="77777777" w:rsidR="00F75FD4" w:rsidRDefault="00E50ED7" w:rsidP="00F75FD4">
          <w:pPr>
            <w:pStyle w:val="Obsah2"/>
            <w:tabs>
              <w:tab w:val="left" w:pos="880"/>
              <w:tab w:val="right" w:leader="dot" w:pos="8777"/>
            </w:tabs>
            <w:rPr>
              <w:rFonts w:eastAsiaTheme="minorEastAsia"/>
              <w:noProof/>
              <w:lang w:eastAsia="sk-SK"/>
            </w:rPr>
          </w:pPr>
          <w:hyperlink w:anchor="_Toc103856910" w:history="1">
            <w:r w:rsidR="00F75FD4" w:rsidRPr="00B33852">
              <w:rPr>
                <w:rStyle w:val="Hypertextovprepojenie"/>
                <w:noProof/>
              </w:rPr>
              <w:t>3.2.</w:t>
            </w:r>
            <w:r w:rsidR="00F75FD4">
              <w:rPr>
                <w:rFonts w:eastAsiaTheme="minorEastAsia"/>
                <w:noProof/>
                <w:lang w:eastAsia="sk-SK"/>
              </w:rPr>
              <w:tab/>
            </w:r>
            <w:r w:rsidR="00F75FD4" w:rsidRPr="00B33852">
              <w:rPr>
                <w:rStyle w:val="Hypertextovprepojenie"/>
                <w:noProof/>
              </w:rPr>
              <w:t>Persóny</w:t>
            </w:r>
            <w:r w:rsidR="00F75FD4">
              <w:rPr>
                <w:noProof/>
                <w:webHidden/>
              </w:rPr>
              <w:tab/>
            </w:r>
            <w:r w:rsidR="00F75FD4">
              <w:rPr>
                <w:noProof/>
                <w:webHidden/>
              </w:rPr>
              <w:fldChar w:fldCharType="begin"/>
            </w:r>
            <w:r w:rsidR="00F75FD4">
              <w:rPr>
                <w:noProof/>
                <w:webHidden/>
              </w:rPr>
              <w:instrText xml:space="preserve"> PAGEREF _Toc103856910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0375457" w14:textId="77777777" w:rsidR="00F75FD4" w:rsidRDefault="00E50ED7" w:rsidP="00F75FD4">
          <w:pPr>
            <w:pStyle w:val="Obsah2"/>
            <w:tabs>
              <w:tab w:val="left" w:pos="880"/>
              <w:tab w:val="right" w:leader="dot" w:pos="8777"/>
            </w:tabs>
            <w:rPr>
              <w:rFonts w:eastAsiaTheme="minorEastAsia"/>
              <w:noProof/>
              <w:lang w:eastAsia="sk-SK"/>
            </w:rPr>
          </w:pPr>
          <w:hyperlink w:anchor="_Toc103856911" w:history="1">
            <w:r w:rsidR="00F75FD4" w:rsidRPr="00B33852">
              <w:rPr>
                <w:rStyle w:val="Hypertextovprepojenie"/>
                <w:noProof/>
              </w:rPr>
              <w:t>3.3.</w:t>
            </w:r>
            <w:r w:rsidR="00F75FD4">
              <w:rPr>
                <w:rFonts w:eastAsiaTheme="minorEastAsia"/>
                <w:noProof/>
                <w:lang w:eastAsia="sk-SK"/>
              </w:rPr>
              <w:tab/>
            </w:r>
            <w:r w:rsidR="00F75FD4" w:rsidRPr="00B33852">
              <w:rPr>
                <w:rStyle w:val="Hypertextovprepojenie"/>
                <w:noProof/>
              </w:rPr>
              <w:t>Plánované funkcie</w:t>
            </w:r>
            <w:r w:rsidR="00F75FD4">
              <w:rPr>
                <w:noProof/>
                <w:webHidden/>
              </w:rPr>
              <w:tab/>
            </w:r>
            <w:r w:rsidR="00F75FD4">
              <w:rPr>
                <w:noProof/>
                <w:webHidden/>
              </w:rPr>
              <w:fldChar w:fldCharType="begin"/>
            </w:r>
            <w:r w:rsidR="00F75FD4">
              <w:rPr>
                <w:noProof/>
                <w:webHidden/>
              </w:rPr>
              <w:instrText xml:space="preserve"> PAGEREF _Toc103856911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05AB455B" w14:textId="77777777" w:rsidR="00F75FD4" w:rsidRDefault="00E50ED7" w:rsidP="00F75FD4">
          <w:pPr>
            <w:pStyle w:val="Obsah3"/>
            <w:tabs>
              <w:tab w:val="left" w:pos="1320"/>
              <w:tab w:val="right" w:leader="dot" w:pos="8777"/>
            </w:tabs>
            <w:rPr>
              <w:rFonts w:eastAsiaTheme="minorEastAsia"/>
              <w:noProof/>
              <w:lang w:eastAsia="sk-SK"/>
            </w:rPr>
          </w:pPr>
          <w:hyperlink w:anchor="_Toc103856912" w:history="1">
            <w:r w:rsidR="00F75FD4" w:rsidRPr="00B33852">
              <w:rPr>
                <w:rStyle w:val="Hypertextovprepojenie"/>
                <w:noProof/>
              </w:rPr>
              <w:t>3.3.1.</w:t>
            </w:r>
            <w:r w:rsidR="00F75FD4">
              <w:rPr>
                <w:rFonts w:eastAsiaTheme="minorEastAsia"/>
                <w:noProof/>
                <w:lang w:eastAsia="sk-SK"/>
              </w:rPr>
              <w:tab/>
            </w:r>
            <w:r w:rsidR="00F75FD4" w:rsidRPr="00B33852">
              <w:rPr>
                <w:rStyle w:val="Hypertextovprepojenie"/>
                <w:noProof/>
              </w:rPr>
              <w:t>Zdravotná sestra</w:t>
            </w:r>
            <w:r w:rsidR="00F75FD4">
              <w:rPr>
                <w:noProof/>
                <w:webHidden/>
              </w:rPr>
              <w:tab/>
            </w:r>
            <w:r w:rsidR="00F75FD4">
              <w:rPr>
                <w:noProof/>
                <w:webHidden/>
              </w:rPr>
              <w:fldChar w:fldCharType="begin"/>
            </w:r>
            <w:r w:rsidR="00F75FD4">
              <w:rPr>
                <w:noProof/>
                <w:webHidden/>
              </w:rPr>
              <w:instrText xml:space="preserve"> PAGEREF _Toc103856912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16906CEF" w14:textId="77777777" w:rsidR="00F75FD4" w:rsidRDefault="00E50ED7" w:rsidP="00F75FD4">
          <w:pPr>
            <w:pStyle w:val="Obsah3"/>
            <w:tabs>
              <w:tab w:val="left" w:pos="1320"/>
              <w:tab w:val="right" w:leader="dot" w:pos="8777"/>
            </w:tabs>
            <w:rPr>
              <w:rFonts w:eastAsiaTheme="minorEastAsia"/>
              <w:noProof/>
              <w:lang w:eastAsia="sk-SK"/>
            </w:rPr>
          </w:pPr>
          <w:hyperlink w:anchor="_Toc103856913" w:history="1">
            <w:r w:rsidR="00F75FD4" w:rsidRPr="00B33852">
              <w:rPr>
                <w:rStyle w:val="Hypertextovprepojenie"/>
                <w:noProof/>
              </w:rPr>
              <w:t>3.3.2.</w:t>
            </w:r>
            <w:r w:rsidR="00F75FD4">
              <w:rPr>
                <w:rFonts w:eastAsiaTheme="minorEastAsia"/>
                <w:noProof/>
                <w:lang w:eastAsia="sk-SK"/>
              </w:rPr>
              <w:tab/>
            </w:r>
            <w:r w:rsidR="00F75FD4" w:rsidRPr="00B33852">
              <w:rPr>
                <w:rStyle w:val="Hypertextovprepojenie"/>
                <w:noProof/>
              </w:rPr>
              <w:t>Lekár</w:t>
            </w:r>
            <w:r w:rsidR="00F75FD4">
              <w:rPr>
                <w:noProof/>
                <w:webHidden/>
              </w:rPr>
              <w:tab/>
            </w:r>
            <w:r w:rsidR="00F75FD4">
              <w:rPr>
                <w:noProof/>
                <w:webHidden/>
              </w:rPr>
              <w:fldChar w:fldCharType="begin"/>
            </w:r>
            <w:r w:rsidR="00F75FD4">
              <w:rPr>
                <w:noProof/>
                <w:webHidden/>
              </w:rPr>
              <w:instrText xml:space="preserve"> PAGEREF _Toc103856913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3DAFBB21" w14:textId="77777777" w:rsidR="00F75FD4" w:rsidRDefault="00E50ED7" w:rsidP="00F75FD4">
          <w:pPr>
            <w:pStyle w:val="Obsah3"/>
            <w:tabs>
              <w:tab w:val="left" w:pos="1320"/>
              <w:tab w:val="right" w:leader="dot" w:pos="8777"/>
            </w:tabs>
            <w:rPr>
              <w:rFonts w:eastAsiaTheme="minorEastAsia"/>
              <w:noProof/>
              <w:lang w:eastAsia="sk-SK"/>
            </w:rPr>
          </w:pPr>
          <w:hyperlink w:anchor="_Toc103856914" w:history="1">
            <w:r w:rsidR="00F75FD4" w:rsidRPr="00B33852">
              <w:rPr>
                <w:rStyle w:val="Hypertextovprepojenie"/>
                <w:noProof/>
              </w:rPr>
              <w:t>3.3.3.</w:t>
            </w:r>
            <w:r w:rsidR="00F75FD4">
              <w:rPr>
                <w:rFonts w:eastAsiaTheme="minorEastAsia"/>
                <w:noProof/>
                <w:lang w:eastAsia="sk-SK"/>
              </w:rPr>
              <w:tab/>
            </w:r>
            <w:r w:rsidR="00F75FD4" w:rsidRPr="00B33852">
              <w:rPr>
                <w:rStyle w:val="Hypertextovprepojenie"/>
                <w:noProof/>
              </w:rPr>
              <w:t>Vedenie nemocnice</w:t>
            </w:r>
            <w:r w:rsidR="00F75FD4">
              <w:rPr>
                <w:noProof/>
                <w:webHidden/>
              </w:rPr>
              <w:tab/>
            </w:r>
            <w:r w:rsidR="00F75FD4">
              <w:rPr>
                <w:noProof/>
                <w:webHidden/>
              </w:rPr>
              <w:fldChar w:fldCharType="begin"/>
            </w:r>
            <w:r w:rsidR="00F75FD4">
              <w:rPr>
                <w:noProof/>
                <w:webHidden/>
              </w:rPr>
              <w:instrText xml:space="preserve"> PAGEREF _Toc103856914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19AAC492" w14:textId="77777777" w:rsidR="00F75FD4" w:rsidRDefault="00E50ED7" w:rsidP="00F75FD4">
          <w:pPr>
            <w:pStyle w:val="Obsah2"/>
            <w:tabs>
              <w:tab w:val="left" w:pos="880"/>
              <w:tab w:val="right" w:leader="dot" w:pos="8777"/>
            </w:tabs>
            <w:rPr>
              <w:rFonts w:eastAsiaTheme="minorEastAsia"/>
              <w:noProof/>
              <w:lang w:eastAsia="sk-SK"/>
            </w:rPr>
          </w:pPr>
          <w:hyperlink w:anchor="_Toc103856915" w:history="1">
            <w:r w:rsidR="00F75FD4" w:rsidRPr="00B33852">
              <w:rPr>
                <w:rStyle w:val="Hypertextovprepojenie"/>
                <w:noProof/>
              </w:rPr>
              <w:t>3.4.</w:t>
            </w:r>
            <w:r w:rsidR="00F75FD4">
              <w:rPr>
                <w:rFonts w:eastAsiaTheme="minorEastAsia"/>
                <w:noProof/>
                <w:lang w:eastAsia="sk-SK"/>
              </w:rPr>
              <w:tab/>
            </w:r>
            <w:r w:rsidR="00F75FD4" w:rsidRPr="00B33852">
              <w:rPr>
                <w:rStyle w:val="Hypertextovprepojenie"/>
                <w:noProof/>
              </w:rPr>
              <w:t>Scenáre použitia</w:t>
            </w:r>
            <w:r w:rsidR="00F75FD4">
              <w:rPr>
                <w:noProof/>
                <w:webHidden/>
              </w:rPr>
              <w:tab/>
            </w:r>
            <w:r w:rsidR="00F75FD4">
              <w:rPr>
                <w:noProof/>
                <w:webHidden/>
              </w:rPr>
              <w:fldChar w:fldCharType="begin"/>
            </w:r>
            <w:r w:rsidR="00F75FD4">
              <w:rPr>
                <w:noProof/>
                <w:webHidden/>
              </w:rPr>
              <w:instrText xml:space="preserve"> PAGEREF _Toc103856915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4743D7E0" w14:textId="77777777" w:rsidR="00F75FD4" w:rsidRDefault="00E50ED7" w:rsidP="00F75FD4">
          <w:pPr>
            <w:pStyle w:val="Obsah2"/>
            <w:tabs>
              <w:tab w:val="left" w:pos="880"/>
              <w:tab w:val="right" w:leader="dot" w:pos="8777"/>
            </w:tabs>
            <w:rPr>
              <w:rFonts w:eastAsiaTheme="minorEastAsia"/>
              <w:noProof/>
              <w:lang w:eastAsia="sk-SK"/>
            </w:rPr>
          </w:pPr>
          <w:hyperlink w:anchor="_Toc103856916" w:history="1">
            <w:r w:rsidR="00F75FD4" w:rsidRPr="00B33852">
              <w:rPr>
                <w:rStyle w:val="Hypertextovprepojenie"/>
                <w:noProof/>
              </w:rPr>
              <w:t>3.5.</w:t>
            </w:r>
            <w:r w:rsidR="00F75FD4">
              <w:rPr>
                <w:rFonts w:eastAsiaTheme="minorEastAsia"/>
                <w:noProof/>
                <w:lang w:eastAsia="sk-SK"/>
              </w:rPr>
              <w:tab/>
            </w:r>
            <w:r w:rsidR="00F75FD4" w:rsidRPr="00B33852">
              <w:rPr>
                <w:rStyle w:val="Hypertextovprepojenie"/>
                <w:noProof/>
              </w:rPr>
              <w:t>UML diagram prípadov použitia</w:t>
            </w:r>
            <w:r w:rsidR="00F75FD4">
              <w:rPr>
                <w:noProof/>
                <w:webHidden/>
              </w:rPr>
              <w:tab/>
            </w:r>
            <w:r w:rsidR="00F75FD4">
              <w:rPr>
                <w:noProof/>
                <w:webHidden/>
              </w:rPr>
              <w:fldChar w:fldCharType="begin"/>
            </w:r>
            <w:r w:rsidR="00F75FD4">
              <w:rPr>
                <w:noProof/>
                <w:webHidden/>
              </w:rPr>
              <w:instrText xml:space="preserve"> PAGEREF _Toc103856916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0BD871E" w14:textId="77777777" w:rsidR="00F75FD4" w:rsidRDefault="00E50ED7" w:rsidP="00F75FD4">
          <w:pPr>
            <w:pStyle w:val="Obsah2"/>
            <w:tabs>
              <w:tab w:val="left" w:pos="880"/>
              <w:tab w:val="right" w:leader="dot" w:pos="8777"/>
            </w:tabs>
            <w:rPr>
              <w:rFonts w:eastAsiaTheme="minorEastAsia"/>
              <w:noProof/>
              <w:lang w:eastAsia="sk-SK"/>
            </w:rPr>
          </w:pPr>
          <w:hyperlink w:anchor="_Toc103856917" w:history="1">
            <w:r w:rsidR="00F75FD4" w:rsidRPr="00B33852">
              <w:rPr>
                <w:rStyle w:val="Hypertextovprepojenie"/>
                <w:noProof/>
              </w:rPr>
              <w:t>3.6.</w:t>
            </w:r>
            <w:r w:rsidR="00F75FD4">
              <w:rPr>
                <w:rFonts w:eastAsiaTheme="minorEastAsia"/>
                <w:noProof/>
                <w:lang w:eastAsia="sk-SK"/>
              </w:rPr>
              <w:tab/>
            </w:r>
            <w:r w:rsidR="00F75FD4" w:rsidRPr="00B33852">
              <w:rPr>
                <w:rStyle w:val="Hypertextovprepojenie"/>
                <w:noProof/>
              </w:rPr>
              <w:t>Architektúra systému</w:t>
            </w:r>
            <w:r w:rsidR="00F75FD4">
              <w:rPr>
                <w:noProof/>
                <w:webHidden/>
              </w:rPr>
              <w:tab/>
            </w:r>
            <w:r w:rsidR="00F75FD4">
              <w:rPr>
                <w:noProof/>
                <w:webHidden/>
              </w:rPr>
              <w:fldChar w:fldCharType="begin"/>
            </w:r>
            <w:r w:rsidR="00F75FD4">
              <w:rPr>
                <w:noProof/>
                <w:webHidden/>
              </w:rPr>
              <w:instrText xml:space="preserve"> PAGEREF _Toc103856917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F53C1A" w14:textId="77777777" w:rsidR="00F75FD4" w:rsidRDefault="00E50ED7" w:rsidP="00F75FD4">
          <w:pPr>
            <w:pStyle w:val="Obsah3"/>
            <w:tabs>
              <w:tab w:val="left" w:pos="1320"/>
              <w:tab w:val="right" w:leader="dot" w:pos="8777"/>
            </w:tabs>
            <w:rPr>
              <w:rFonts w:eastAsiaTheme="minorEastAsia"/>
              <w:noProof/>
              <w:lang w:eastAsia="sk-SK"/>
            </w:rPr>
          </w:pPr>
          <w:hyperlink w:anchor="_Toc103856918" w:history="1">
            <w:r w:rsidR="00F75FD4" w:rsidRPr="00B33852">
              <w:rPr>
                <w:rStyle w:val="Hypertextovprepojenie"/>
                <w:noProof/>
              </w:rPr>
              <w:t>3.6.1.</w:t>
            </w:r>
            <w:r w:rsidR="00F75FD4">
              <w:rPr>
                <w:rFonts w:eastAsiaTheme="minorEastAsia"/>
                <w:noProof/>
                <w:lang w:eastAsia="sk-SK"/>
              </w:rPr>
              <w:tab/>
            </w:r>
            <w:r w:rsidR="00F75FD4" w:rsidRPr="00B33852">
              <w:rPr>
                <w:rStyle w:val="Hypertextovprepojenie"/>
                <w:noProof/>
              </w:rPr>
              <w:t>Firebase</w:t>
            </w:r>
            <w:r w:rsidR="00F75FD4">
              <w:rPr>
                <w:noProof/>
                <w:webHidden/>
              </w:rPr>
              <w:tab/>
            </w:r>
            <w:r w:rsidR="00F75FD4">
              <w:rPr>
                <w:noProof/>
                <w:webHidden/>
              </w:rPr>
              <w:fldChar w:fldCharType="begin"/>
            </w:r>
            <w:r w:rsidR="00F75FD4">
              <w:rPr>
                <w:noProof/>
                <w:webHidden/>
              </w:rPr>
              <w:instrText xml:space="preserve"> PAGEREF _Toc103856918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480F7FBF" w14:textId="77777777" w:rsidR="00F75FD4" w:rsidRDefault="00E50ED7" w:rsidP="00F75FD4">
          <w:pPr>
            <w:pStyle w:val="Obsah2"/>
            <w:tabs>
              <w:tab w:val="left" w:pos="880"/>
              <w:tab w:val="right" w:leader="dot" w:pos="8777"/>
            </w:tabs>
            <w:rPr>
              <w:rFonts w:eastAsiaTheme="minorEastAsia"/>
              <w:noProof/>
              <w:lang w:eastAsia="sk-SK"/>
            </w:rPr>
          </w:pPr>
          <w:hyperlink w:anchor="_Toc103856919" w:history="1">
            <w:r w:rsidR="00F75FD4" w:rsidRPr="00B33852">
              <w:rPr>
                <w:rStyle w:val="Hypertextovprepojenie"/>
                <w:noProof/>
              </w:rPr>
              <w:t>3.7.</w:t>
            </w:r>
            <w:r w:rsidR="00F75FD4">
              <w:rPr>
                <w:rFonts w:eastAsiaTheme="minorEastAsia"/>
                <w:noProof/>
                <w:lang w:eastAsia="sk-SK"/>
              </w:rPr>
              <w:tab/>
            </w:r>
            <w:r w:rsidR="00F75FD4" w:rsidRPr="00B33852">
              <w:rPr>
                <w:rStyle w:val="Hypertextovprepojenie"/>
                <w:noProof/>
              </w:rPr>
              <w:t>Návrh používateľského rozhrania</w:t>
            </w:r>
            <w:r w:rsidR="00F75FD4">
              <w:rPr>
                <w:noProof/>
                <w:webHidden/>
              </w:rPr>
              <w:tab/>
            </w:r>
            <w:r w:rsidR="00F75FD4">
              <w:rPr>
                <w:noProof/>
                <w:webHidden/>
              </w:rPr>
              <w:fldChar w:fldCharType="begin"/>
            </w:r>
            <w:r w:rsidR="00F75FD4">
              <w:rPr>
                <w:noProof/>
                <w:webHidden/>
              </w:rPr>
              <w:instrText xml:space="preserve"> PAGEREF _Toc103856919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15A4951C" w14:textId="77777777" w:rsidR="00F75FD4" w:rsidRDefault="00E50ED7" w:rsidP="00F75FD4">
          <w:pPr>
            <w:pStyle w:val="Obsah1"/>
            <w:tabs>
              <w:tab w:val="left" w:pos="440"/>
              <w:tab w:val="right" w:leader="dot" w:pos="8777"/>
            </w:tabs>
            <w:rPr>
              <w:rFonts w:eastAsiaTheme="minorEastAsia"/>
              <w:noProof/>
              <w:lang w:eastAsia="sk-SK"/>
            </w:rPr>
          </w:pPr>
          <w:hyperlink w:anchor="_Toc103856920" w:history="1">
            <w:r w:rsidR="00F75FD4" w:rsidRPr="00B33852">
              <w:rPr>
                <w:rStyle w:val="Hypertextovprepojenie"/>
                <w:noProof/>
              </w:rPr>
              <w:t>4.</w:t>
            </w:r>
            <w:r w:rsidR="00F75FD4">
              <w:rPr>
                <w:rFonts w:eastAsiaTheme="minorEastAsia"/>
                <w:noProof/>
                <w:lang w:eastAsia="sk-SK"/>
              </w:rPr>
              <w:tab/>
            </w:r>
            <w:r w:rsidR="00F75FD4" w:rsidRPr="00B33852">
              <w:rPr>
                <w:rStyle w:val="Hypertextovprepojenie"/>
                <w:noProof/>
              </w:rPr>
              <w:t>Implementácia aplikácie eVizita</w:t>
            </w:r>
            <w:r w:rsidR="00F75FD4">
              <w:rPr>
                <w:noProof/>
                <w:webHidden/>
              </w:rPr>
              <w:tab/>
            </w:r>
            <w:r w:rsidR="00F75FD4">
              <w:rPr>
                <w:noProof/>
                <w:webHidden/>
              </w:rPr>
              <w:fldChar w:fldCharType="begin"/>
            </w:r>
            <w:r w:rsidR="00F75FD4">
              <w:rPr>
                <w:noProof/>
                <w:webHidden/>
              </w:rPr>
              <w:instrText xml:space="preserve"> PAGEREF _Toc103856920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65F91B07" w14:textId="77777777" w:rsidR="00F75FD4" w:rsidRDefault="00E50ED7" w:rsidP="00F75FD4">
          <w:pPr>
            <w:pStyle w:val="Obsah2"/>
            <w:tabs>
              <w:tab w:val="left" w:pos="880"/>
              <w:tab w:val="right" w:leader="dot" w:pos="8777"/>
            </w:tabs>
            <w:rPr>
              <w:rFonts w:eastAsiaTheme="minorEastAsia"/>
              <w:noProof/>
              <w:lang w:eastAsia="sk-SK"/>
            </w:rPr>
          </w:pPr>
          <w:hyperlink w:anchor="_Toc103856921" w:history="1">
            <w:r w:rsidR="00F75FD4" w:rsidRPr="00B33852">
              <w:rPr>
                <w:rStyle w:val="Hypertextovprepojenie"/>
                <w:noProof/>
              </w:rPr>
              <w:t>4.1.</w:t>
            </w:r>
            <w:r w:rsidR="00F75FD4">
              <w:rPr>
                <w:rFonts w:eastAsiaTheme="minorEastAsia"/>
                <w:noProof/>
                <w:lang w:eastAsia="sk-SK"/>
              </w:rPr>
              <w:tab/>
            </w:r>
            <w:r w:rsidR="00F75FD4" w:rsidRPr="00B33852">
              <w:rPr>
                <w:rStyle w:val="Hypertextovprepojenie"/>
                <w:noProof/>
              </w:rPr>
              <w:t>Prototyp</w:t>
            </w:r>
            <w:r w:rsidR="00F75FD4">
              <w:rPr>
                <w:noProof/>
                <w:webHidden/>
              </w:rPr>
              <w:tab/>
            </w:r>
            <w:r w:rsidR="00F75FD4">
              <w:rPr>
                <w:noProof/>
                <w:webHidden/>
              </w:rPr>
              <w:fldChar w:fldCharType="begin"/>
            </w:r>
            <w:r w:rsidR="00F75FD4">
              <w:rPr>
                <w:noProof/>
                <w:webHidden/>
              </w:rPr>
              <w:instrText xml:space="preserve"> PAGEREF _Toc103856921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208EBCCD" w14:textId="77777777" w:rsidR="00F75FD4" w:rsidRDefault="00E50ED7" w:rsidP="00F75FD4">
          <w:pPr>
            <w:pStyle w:val="Obsah2"/>
            <w:tabs>
              <w:tab w:val="left" w:pos="880"/>
              <w:tab w:val="right" w:leader="dot" w:pos="8777"/>
            </w:tabs>
            <w:rPr>
              <w:rFonts w:eastAsiaTheme="minorEastAsia"/>
              <w:noProof/>
              <w:lang w:eastAsia="sk-SK"/>
            </w:rPr>
          </w:pPr>
          <w:hyperlink w:anchor="_Toc103856922" w:history="1">
            <w:r w:rsidR="00F75FD4" w:rsidRPr="00B33852">
              <w:rPr>
                <w:rStyle w:val="Hypertextovprepojenie"/>
                <w:noProof/>
              </w:rPr>
              <w:t>4.2.</w:t>
            </w:r>
            <w:r w:rsidR="00F75FD4">
              <w:rPr>
                <w:rFonts w:eastAsiaTheme="minorEastAsia"/>
                <w:noProof/>
                <w:lang w:eastAsia="sk-SK"/>
              </w:rPr>
              <w:tab/>
            </w:r>
            <w:r w:rsidR="00F75FD4" w:rsidRPr="00B33852">
              <w:rPr>
                <w:rStyle w:val="Hypertextovprepojenie"/>
                <w:noProof/>
              </w:rPr>
              <w:t>Finálna verzia</w:t>
            </w:r>
            <w:r w:rsidR="00F75FD4">
              <w:rPr>
                <w:noProof/>
                <w:webHidden/>
              </w:rPr>
              <w:tab/>
            </w:r>
            <w:r w:rsidR="00F75FD4">
              <w:rPr>
                <w:noProof/>
                <w:webHidden/>
              </w:rPr>
              <w:fldChar w:fldCharType="begin"/>
            </w:r>
            <w:r w:rsidR="00F75FD4">
              <w:rPr>
                <w:noProof/>
                <w:webHidden/>
              </w:rPr>
              <w:instrText xml:space="preserve"> PAGEREF _Toc103856922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1EEDD579" w14:textId="77777777" w:rsidR="00F75FD4" w:rsidRDefault="00E50ED7" w:rsidP="00F75FD4">
          <w:pPr>
            <w:pStyle w:val="Obsah1"/>
            <w:tabs>
              <w:tab w:val="left" w:pos="440"/>
              <w:tab w:val="right" w:leader="dot" w:pos="8777"/>
            </w:tabs>
            <w:rPr>
              <w:rFonts w:eastAsiaTheme="minorEastAsia"/>
              <w:noProof/>
              <w:lang w:eastAsia="sk-SK"/>
            </w:rPr>
          </w:pPr>
          <w:hyperlink w:anchor="_Toc103856923" w:history="1">
            <w:r w:rsidR="00F75FD4" w:rsidRPr="00B33852">
              <w:rPr>
                <w:rStyle w:val="Hypertextovprepojenie"/>
                <w:noProof/>
              </w:rPr>
              <w:t>5.</w:t>
            </w:r>
            <w:r w:rsidR="00F75FD4">
              <w:rPr>
                <w:rFonts w:eastAsiaTheme="minorEastAsia"/>
                <w:noProof/>
                <w:lang w:eastAsia="sk-SK"/>
              </w:rPr>
              <w:tab/>
            </w:r>
            <w:r w:rsidR="00F75FD4" w:rsidRPr="00B33852">
              <w:rPr>
                <w:rStyle w:val="Hypertextovprepojenie"/>
                <w:noProof/>
              </w:rPr>
              <w:t>Testovanie</w:t>
            </w:r>
            <w:r w:rsidR="00F75FD4">
              <w:rPr>
                <w:noProof/>
                <w:webHidden/>
              </w:rPr>
              <w:tab/>
            </w:r>
            <w:r w:rsidR="00F75FD4">
              <w:rPr>
                <w:noProof/>
                <w:webHidden/>
              </w:rPr>
              <w:fldChar w:fldCharType="begin"/>
            </w:r>
            <w:r w:rsidR="00F75FD4">
              <w:rPr>
                <w:noProof/>
                <w:webHidden/>
              </w:rPr>
              <w:instrText xml:space="preserve"> PAGEREF _Toc103856923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252343FF" w14:textId="77777777" w:rsidR="00F75FD4" w:rsidRDefault="00E50ED7" w:rsidP="00F75FD4">
          <w:pPr>
            <w:pStyle w:val="Obsah2"/>
            <w:tabs>
              <w:tab w:val="left" w:pos="880"/>
              <w:tab w:val="right" w:leader="dot" w:pos="8777"/>
            </w:tabs>
            <w:rPr>
              <w:rFonts w:eastAsiaTheme="minorEastAsia"/>
              <w:noProof/>
              <w:lang w:eastAsia="sk-SK"/>
            </w:rPr>
          </w:pPr>
          <w:hyperlink w:anchor="_Toc103856924" w:history="1">
            <w:r w:rsidR="00F75FD4" w:rsidRPr="00B33852">
              <w:rPr>
                <w:rStyle w:val="Hypertextovprepojenie"/>
                <w:noProof/>
              </w:rPr>
              <w:t>5.1.</w:t>
            </w:r>
            <w:r w:rsidR="00F75FD4">
              <w:rPr>
                <w:rFonts w:eastAsiaTheme="minorEastAsia"/>
                <w:noProof/>
                <w:lang w:eastAsia="sk-SK"/>
              </w:rPr>
              <w:tab/>
            </w:r>
            <w:r w:rsidR="00F75FD4" w:rsidRPr="00B33852">
              <w:rPr>
                <w:rStyle w:val="Hypertextovprepojenie"/>
                <w:noProof/>
              </w:rPr>
              <w:t>Priebeh testovania</w:t>
            </w:r>
            <w:r w:rsidR="00F75FD4">
              <w:rPr>
                <w:noProof/>
                <w:webHidden/>
              </w:rPr>
              <w:tab/>
            </w:r>
            <w:r w:rsidR="00F75FD4">
              <w:rPr>
                <w:noProof/>
                <w:webHidden/>
              </w:rPr>
              <w:fldChar w:fldCharType="begin"/>
            </w:r>
            <w:r w:rsidR="00F75FD4">
              <w:rPr>
                <w:noProof/>
                <w:webHidden/>
              </w:rPr>
              <w:instrText xml:space="preserve"> PAGEREF _Toc103856924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54F45A96" w14:textId="77777777" w:rsidR="00F75FD4" w:rsidRDefault="00E50ED7" w:rsidP="00F75FD4">
          <w:pPr>
            <w:pStyle w:val="Obsah2"/>
            <w:tabs>
              <w:tab w:val="left" w:pos="880"/>
              <w:tab w:val="right" w:leader="dot" w:pos="8777"/>
            </w:tabs>
            <w:rPr>
              <w:rFonts w:eastAsiaTheme="minorEastAsia"/>
              <w:noProof/>
              <w:lang w:eastAsia="sk-SK"/>
            </w:rPr>
          </w:pPr>
          <w:hyperlink w:anchor="_Toc103856925" w:history="1">
            <w:r w:rsidR="00F75FD4" w:rsidRPr="00B33852">
              <w:rPr>
                <w:rStyle w:val="Hypertextovprepojenie"/>
                <w:noProof/>
              </w:rPr>
              <w:t>5.2.</w:t>
            </w:r>
            <w:r w:rsidR="00F75FD4">
              <w:rPr>
                <w:rFonts w:eastAsiaTheme="minorEastAsia"/>
                <w:noProof/>
                <w:lang w:eastAsia="sk-SK"/>
              </w:rPr>
              <w:tab/>
            </w:r>
            <w:r w:rsidR="00F75FD4" w:rsidRPr="00B33852">
              <w:rPr>
                <w:rStyle w:val="Hypertextovprepojenie"/>
                <w:noProof/>
              </w:rPr>
              <w:t>Výsledky testovania</w:t>
            </w:r>
            <w:r w:rsidR="00F75FD4">
              <w:rPr>
                <w:noProof/>
                <w:webHidden/>
              </w:rPr>
              <w:tab/>
            </w:r>
            <w:r w:rsidR="00F75FD4">
              <w:rPr>
                <w:noProof/>
                <w:webHidden/>
              </w:rPr>
              <w:fldChar w:fldCharType="begin"/>
            </w:r>
            <w:r w:rsidR="00F75FD4">
              <w:rPr>
                <w:noProof/>
                <w:webHidden/>
              </w:rPr>
              <w:instrText xml:space="preserve"> PAGEREF _Toc103856925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3D441B3D" w14:textId="77777777" w:rsidR="00F75FD4" w:rsidRDefault="00E50ED7" w:rsidP="00F75FD4">
          <w:pPr>
            <w:pStyle w:val="Obsah1"/>
            <w:tabs>
              <w:tab w:val="right" w:leader="dot" w:pos="8777"/>
            </w:tabs>
            <w:rPr>
              <w:rFonts w:eastAsiaTheme="minorEastAsia"/>
              <w:noProof/>
              <w:lang w:eastAsia="sk-SK"/>
            </w:rPr>
          </w:pPr>
          <w:hyperlink w:anchor="_Toc103856926" w:history="1">
            <w:r w:rsidR="00F75FD4" w:rsidRPr="00B33852">
              <w:rPr>
                <w:rStyle w:val="Hypertextovprepojenie"/>
                <w:noProof/>
              </w:rPr>
              <w:t>Záver</w:t>
            </w:r>
            <w:r w:rsidR="00F75FD4">
              <w:rPr>
                <w:noProof/>
                <w:webHidden/>
              </w:rPr>
              <w:tab/>
            </w:r>
            <w:r w:rsidR="00F75FD4">
              <w:rPr>
                <w:noProof/>
                <w:webHidden/>
              </w:rPr>
              <w:fldChar w:fldCharType="begin"/>
            </w:r>
            <w:r w:rsidR="00F75FD4">
              <w:rPr>
                <w:noProof/>
                <w:webHidden/>
              </w:rPr>
              <w:instrText xml:space="preserve"> PAGEREF _Toc103856926 \h </w:instrText>
            </w:r>
            <w:r w:rsidR="00F75FD4">
              <w:rPr>
                <w:noProof/>
                <w:webHidden/>
              </w:rPr>
            </w:r>
            <w:r w:rsidR="00F75FD4">
              <w:rPr>
                <w:noProof/>
                <w:webHidden/>
              </w:rPr>
              <w:fldChar w:fldCharType="separate"/>
            </w:r>
            <w:r w:rsidR="00F75FD4">
              <w:rPr>
                <w:noProof/>
                <w:webHidden/>
              </w:rPr>
              <w:t>49</w:t>
            </w:r>
            <w:r w:rsidR="00F75FD4">
              <w:rPr>
                <w:noProof/>
                <w:webHidden/>
              </w:rPr>
              <w:fldChar w:fldCharType="end"/>
            </w:r>
          </w:hyperlink>
        </w:p>
        <w:p w14:paraId="78D5B877" w14:textId="77777777" w:rsidR="00F75FD4" w:rsidRDefault="00E50ED7" w:rsidP="00F75FD4">
          <w:pPr>
            <w:pStyle w:val="Obsah1"/>
            <w:tabs>
              <w:tab w:val="right" w:leader="dot" w:pos="8777"/>
            </w:tabs>
            <w:rPr>
              <w:rFonts w:eastAsiaTheme="minorEastAsia"/>
              <w:noProof/>
              <w:lang w:eastAsia="sk-SK"/>
            </w:rPr>
          </w:pPr>
          <w:hyperlink w:anchor="_Toc103856927" w:history="1">
            <w:r w:rsidR="00F75FD4" w:rsidRPr="00B33852">
              <w:rPr>
                <w:rStyle w:val="Hypertextovprepojenie"/>
                <w:noProof/>
              </w:rPr>
              <w:t>Zoznam použitej literatúry</w:t>
            </w:r>
            <w:r w:rsidR="00F75FD4">
              <w:rPr>
                <w:noProof/>
                <w:webHidden/>
              </w:rPr>
              <w:tab/>
            </w:r>
            <w:r w:rsidR="00F75FD4">
              <w:rPr>
                <w:noProof/>
                <w:webHidden/>
              </w:rPr>
              <w:fldChar w:fldCharType="begin"/>
            </w:r>
            <w:r w:rsidR="00F75FD4">
              <w:rPr>
                <w:noProof/>
                <w:webHidden/>
              </w:rPr>
              <w:instrText xml:space="preserve"> PAGEREF _Toc103856927 \h </w:instrText>
            </w:r>
            <w:r w:rsidR="00F75FD4">
              <w:rPr>
                <w:noProof/>
                <w:webHidden/>
              </w:rPr>
            </w:r>
            <w:r w:rsidR="00F75FD4">
              <w:rPr>
                <w:noProof/>
                <w:webHidden/>
              </w:rPr>
              <w:fldChar w:fldCharType="separate"/>
            </w:r>
            <w:r w:rsidR="00F75FD4">
              <w:rPr>
                <w:noProof/>
                <w:webHidden/>
              </w:rPr>
              <w:t>50</w:t>
            </w:r>
            <w:r w:rsidR="00F75FD4">
              <w:rPr>
                <w:noProof/>
                <w:webHidden/>
              </w:rPr>
              <w:fldChar w:fldCharType="end"/>
            </w:r>
          </w:hyperlink>
        </w:p>
        <w:p w14:paraId="3A12AE1C" w14:textId="77777777" w:rsidR="00F75FD4" w:rsidRDefault="00E50ED7" w:rsidP="00F75FD4">
          <w:pPr>
            <w:pStyle w:val="Obsah1"/>
            <w:tabs>
              <w:tab w:val="right" w:leader="dot" w:pos="8777"/>
            </w:tabs>
            <w:rPr>
              <w:rFonts w:eastAsiaTheme="minorEastAsia"/>
              <w:noProof/>
              <w:lang w:eastAsia="sk-SK"/>
            </w:rPr>
          </w:pPr>
          <w:hyperlink w:anchor="_Toc103856928" w:history="1">
            <w:r w:rsidR="00F75FD4" w:rsidRPr="00B33852">
              <w:rPr>
                <w:rStyle w:val="Hypertextovprepojenie"/>
                <w:noProof/>
              </w:rPr>
              <w:t>Prílohy</w:t>
            </w:r>
            <w:r w:rsidR="00F75FD4">
              <w:rPr>
                <w:noProof/>
                <w:webHidden/>
              </w:rPr>
              <w:tab/>
            </w:r>
            <w:r w:rsidR="00F75FD4">
              <w:rPr>
                <w:noProof/>
                <w:webHidden/>
              </w:rPr>
              <w:fldChar w:fldCharType="begin"/>
            </w:r>
            <w:r w:rsidR="00F75FD4">
              <w:rPr>
                <w:noProof/>
                <w:webHidden/>
              </w:rPr>
              <w:instrText xml:space="preserve"> PAGEREF _Toc103856928 \h </w:instrText>
            </w:r>
            <w:r w:rsidR="00F75FD4">
              <w:rPr>
                <w:noProof/>
                <w:webHidden/>
              </w:rPr>
            </w:r>
            <w:r w:rsidR="00F75FD4">
              <w:rPr>
                <w:noProof/>
                <w:webHidden/>
              </w:rPr>
              <w:fldChar w:fldCharType="separate"/>
            </w:r>
            <w:r w:rsidR="00F75FD4">
              <w:rPr>
                <w:noProof/>
                <w:webHidden/>
              </w:rPr>
              <w:t>52</w:t>
            </w:r>
            <w:r w:rsidR="00F75FD4">
              <w:rPr>
                <w:noProof/>
                <w:webHidden/>
              </w:rPr>
              <w:fldChar w:fldCharType="end"/>
            </w:r>
          </w:hyperlink>
        </w:p>
        <w:p w14:paraId="79AE2BD4" w14:textId="77777777"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7" w:name="_Toc103856881"/>
      <w:r w:rsidRPr="00A829D8">
        <w:lastRenderedPageBreak/>
        <w:t>Zoznam obrázkov</w:t>
      </w:r>
      <w:bookmarkEnd w:id="7"/>
    </w:p>
    <w:p w14:paraId="509B36B4" w14:textId="77777777" w:rsidR="00F75FD4" w:rsidRDefault="00F75FD4" w:rsidP="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Pr="00790B26">
          <w:rPr>
            <w:rStyle w:val="Hypertextovprepojenie"/>
            <w:noProof/>
          </w:rPr>
          <w:t>Obr. 1 Podiel mobilných OS na celosvetovom trhu 2018-2022 [2]</w:t>
        </w:r>
        <w:r>
          <w:rPr>
            <w:noProof/>
            <w:webHidden/>
          </w:rPr>
          <w:tab/>
        </w:r>
        <w:r>
          <w:rPr>
            <w:noProof/>
            <w:webHidden/>
          </w:rPr>
          <w:fldChar w:fldCharType="begin"/>
        </w:r>
        <w:r>
          <w:rPr>
            <w:noProof/>
            <w:webHidden/>
          </w:rPr>
          <w:instrText xml:space="preserve"> PAGEREF _Toc103856858 \h </w:instrText>
        </w:r>
        <w:r>
          <w:rPr>
            <w:noProof/>
            <w:webHidden/>
          </w:rPr>
        </w:r>
        <w:r>
          <w:rPr>
            <w:noProof/>
            <w:webHidden/>
          </w:rPr>
          <w:fldChar w:fldCharType="separate"/>
        </w:r>
        <w:r>
          <w:rPr>
            <w:noProof/>
            <w:webHidden/>
          </w:rPr>
          <w:t>13</w:t>
        </w:r>
        <w:r>
          <w:rPr>
            <w:noProof/>
            <w:webHidden/>
          </w:rPr>
          <w:fldChar w:fldCharType="end"/>
        </w:r>
      </w:hyperlink>
    </w:p>
    <w:p w14:paraId="6D8E89E1" w14:textId="77777777" w:rsidR="00F75FD4" w:rsidRDefault="00E50ED7" w:rsidP="00F75FD4">
      <w:pPr>
        <w:pStyle w:val="Zoznamobrzkov"/>
        <w:tabs>
          <w:tab w:val="right" w:leader="dot" w:pos="8777"/>
        </w:tabs>
        <w:rPr>
          <w:rFonts w:eastAsiaTheme="minorEastAsia"/>
          <w:noProof/>
          <w:lang w:eastAsia="sk-SK"/>
        </w:rPr>
      </w:pPr>
      <w:hyperlink w:anchor="_Toc103856859" w:history="1">
        <w:r w:rsidR="00F75FD4" w:rsidRPr="00790B26">
          <w:rPr>
            <w:rStyle w:val="Hypertextovprepojenie"/>
            <w:noProof/>
          </w:rPr>
          <w:t>Obr. 2 Aktivity aplikácie Denník krvného tlaku [20]</w:t>
        </w:r>
        <w:r w:rsidR="00F75FD4">
          <w:rPr>
            <w:noProof/>
            <w:webHidden/>
          </w:rPr>
          <w:tab/>
        </w:r>
        <w:r w:rsidR="00F75FD4">
          <w:rPr>
            <w:noProof/>
            <w:webHidden/>
          </w:rPr>
          <w:fldChar w:fldCharType="begin"/>
        </w:r>
        <w:r w:rsidR="00F75FD4">
          <w:rPr>
            <w:noProof/>
            <w:webHidden/>
          </w:rPr>
          <w:instrText xml:space="preserve"> PAGEREF _Toc103856859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104C6B8F" w14:textId="77777777" w:rsidR="00F75FD4" w:rsidRDefault="00E50ED7" w:rsidP="00F75FD4">
      <w:pPr>
        <w:pStyle w:val="Zoznamobrzkov"/>
        <w:tabs>
          <w:tab w:val="right" w:leader="dot" w:pos="8777"/>
        </w:tabs>
        <w:rPr>
          <w:rFonts w:eastAsiaTheme="minorEastAsia"/>
          <w:noProof/>
          <w:lang w:eastAsia="sk-SK"/>
        </w:rPr>
      </w:pPr>
      <w:hyperlink w:anchor="_Toc103856860" w:history="1">
        <w:r w:rsidR="00F75FD4" w:rsidRPr="00790B26">
          <w:rPr>
            <w:rStyle w:val="Hypertextovprepojenie"/>
            <w:noProof/>
          </w:rPr>
          <w:t>Obr. 3 Aktivity aplikácie Medical records [21]</w:t>
        </w:r>
        <w:r w:rsidR="00F75FD4">
          <w:rPr>
            <w:noProof/>
            <w:webHidden/>
          </w:rPr>
          <w:tab/>
        </w:r>
        <w:r w:rsidR="00F75FD4">
          <w:rPr>
            <w:noProof/>
            <w:webHidden/>
          </w:rPr>
          <w:fldChar w:fldCharType="begin"/>
        </w:r>
        <w:r w:rsidR="00F75FD4">
          <w:rPr>
            <w:noProof/>
            <w:webHidden/>
          </w:rPr>
          <w:instrText xml:space="preserve"> PAGEREF _Toc103856860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5EC7194D" w14:textId="77777777" w:rsidR="00F75FD4" w:rsidRDefault="00E50ED7" w:rsidP="00F75FD4">
      <w:pPr>
        <w:pStyle w:val="Zoznamobrzkov"/>
        <w:tabs>
          <w:tab w:val="right" w:leader="dot" w:pos="8777"/>
        </w:tabs>
        <w:rPr>
          <w:rFonts w:eastAsiaTheme="minorEastAsia"/>
          <w:noProof/>
          <w:lang w:eastAsia="sk-SK"/>
        </w:rPr>
      </w:pPr>
      <w:hyperlink w:anchor="_Toc103856861" w:history="1">
        <w:r w:rsidR="00F75FD4" w:rsidRPr="00790B26">
          <w:rPr>
            <w:rStyle w:val="Hypertextovprepojenie"/>
            <w:noProof/>
          </w:rPr>
          <w:t>Obr. 4 Aktivity aplikácie Medical Records Clinic app [22]</w:t>
        </w:r>
        <w:r w:rsidR="00F75FD4">
          <w:rPr>
            <w:noProof/>
            <w:webHidden/>
          </w:rPr>
          <w:tab/>
        </w:r>
        <w:r w:rsidR="00F75FD4">
          <w:rPr>
            <w:noProof/>
            <w:webHidden/>
          </w:rPr>
          <w:fldChar w:fldCharType="begin"/>
        </w:r>
        <w:r w:rsidR="00F75FD4">
          <w:rPr>
            <w:noProof/>
            <w:webHidden/>
          </w:rPr>
          <w:instrText xml:space="preserve"> PAGEREF _Toc103856861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17227C56" w14:textId="77777777" w:rsidR="00F75FD4" w:rsidRDefault="00E50ED7" w:rsidP="00F75FD4">
      <w:pPr>
        <w:pStyle w:val="Zoznamobrzkov"/>
        <w:tabs>
          <w:tab w:val="right" w:leader="dot" w:pos="8777"/>
        </w:tabs>
        <w:rPr>
          <w:rFonts w:eastAsiaTheme="minorEastAsia"/>
          <w:noProof/>
          <w:lang w:eastAsia="sk-SK"/>
        </w:rPr>
      </w:pPr>
      <w:hyperlink w:anchor="_Toc103856862" w:history="1">
        <w:r w:rsidR="00F75FD4" w:rsidRPr="00790B26">
          <w:rPr>
            <w:rStyle w:val="Hypertextovprepojenie"/>
            <w:noProof/>
          </w:rPr>
          <w:t>Obr. 5 Persóna Lekár</w:t>
        </w:r>
        <w:r w:rsidR="00F75FD4">
          <w:rPr>
            <w:noProof/>
            <w:webHidden/>
          </w:rPr>
          <w:tab/>
        </w:r>
        <w:r w:rsidR="00F75FD4">
          <w:rPr>
            <w:noProof/>
            <w:webHidden/>
          </w:rPr>
          <w:fldChar w:fldCharType="begin"/>
        </w:r>
        <w:r w:rsidR="00F75FD4">
          <w:rPr>
            <w:noProof/>
            <w:webHidden/>
          </w:rPr>
          <w:instrText xml:space="preserve"> PAGEREF _Toc103856862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108AF29" w14:textId="77777777" w:rsidR="00F75FD4" w:rsidRDefault="00E50ED7" w:rsidP="00F75FD4">
      <w:pPr>
        <w:pStyle w:val="Zoznamobrzkov"/>
        <w:tabs>
          <w:tab w:val="right" w:leader="dot" w:pos="8777"/>
        </w:tabs>
        <w:rPr>
          <w:rFonts w:eastAsiaTheme="minorEastAsia"/>
          <w:noProof/>
          <w:lang w:eastAsia="sk-SK"/>
        </w:rPr>
      </w:pPr>
      <w:hyperlink w:anchor="_Toc103856863" w:history="1">
        <w:r w:rsidR="00F75FD4" w:rsidRPr="00790B26">
          <w:rPr>
            <w:rStyle w:val="Hypertextovprepojenie"/>
            <w:noProof/>
          </w:rPr>
          <w:t>Obr. 6 Persóna Zdravotná sestra</w:t>
        </w:r>
        <w:r w:rsidR="00F75FD4">
          <w:rPr>
            <w:noProof/>
            <w:webHidden/>
          </w:rPr>
          <w:tab/>
        </w:r>
        <w:r w:rsidR="00F75FD4">
          <w:rPr>
            <w:noProof/>
            <w:webHidden/>
          </w:rPr>
          <w:fldChar w:fldCharType="begin"/>
        </w:r>
        <w:r w:rsidR="00F75FD4">
          <w:rPr>
            <w:noProof/>
            <w:webHidden/>
          </w:rPr>
          <w:instrText xml:space="preserve"> PAGEREF _Toc103856863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6534690C" w14:textId="77777777" w:rsidR="00F75FD4" w:rsidRDefault="00E50ED7" w:rsidP="00F75FD4">
      <w:pPr>
        <w:pStyle w:val="Zoznamobrzkov"/>
        <w:tabs>
          <w:tab w:val="right" w:leader="dot" w:pos="8777"/>
        </w:tabs>
        <w:rPr>
          <w:rFonts w:eastAsiaTheme="minorEastAsia"/>
          <w:noProof/>
          <w:lang w:eastAsia="sk-SK"/>
        </w:rPr>
      </w:pPr>
      <w:hyperlink w:anchor="_Toc103856864" w:history="1">
        <w:r w:rsidR="00F75FD4" w:rsidRPr="00790B26">
          <w:rPr>
            <w:rStyle w:val="Hypertextovprepojenie"/>
            <w:noProof/>
          </w:rPr>
          <w:t>Obr. 7 Persóna Vedenie nemocnice</w:t>
        </w:r>
        <w:r w:rsidR="00F75FD4">
          <w:rPr>
            <w:noProof/>
            <w:webHidden/>
          </w:rPr>
          <w:tab/>
        </w:r>
        <w:r w:rsidR="00F75FD4">
          <w:rPr>
            <w:noProof/>
            <w:webHidden/>
          </w:rPr>
          <w:fldChar w:fldCharType="begin"/>
        </w:r>
        <w:r w:rsidR="00F75FD4">
          <w:rPr>
            <w:noProof/>
            <w:webHidden/>
          </w:rPr>
          <w:instrText xml:space="preserve"> PAGEREF _Toc103856864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26AED132" w14:textId="77777777" w:rsidR="00F75FD4" w:rsidRDefault="00E50ED7" w:rsidP="00F75FD4">
      <w:pPr>
        <w:pStyle w:val="Zoznamobrzkov"/>
        <w:tabs>
          <w:tab w:val="right" w:leader="dot" w:pos="8777"/>
        </w:tabs>
        <w:rPr>
          <w:rFonts w:eastAsiaTheme="minorEastAsia"/>
          <w:noProof/>
          <w:lang w:eastAsia="sk-SK"/>
        </w:rPr>
      </w:pPr>
      <w:hyperlink w:anchor="_Toc103856865" w:history="1">
        <w:r w:rsidR="00F75FD4" w:rsidRPr="00790B26">
          <w:rPr>
            <w:rStyle w:val="Hypertextovprepojenie"/>
            <w:noProof/>
          </w:rPr>
          <w:t>Obr. 8 UML diagram prípadov použitia</w:t>
        </w:r>
        <w:r w:rsidR="00F75FD4">
          <w:rPr>
            <w:noProof/>
            <w:webHidden/>
          </w:rPr>
          <w:tab/>
        </w:r>
        <w:r w:rsidR="00F75FD4">
          <w:rPr>
            <w:noProof/>
            <w:webHidden/>
          </w:rPr>
          <w:fldChar w:fldCharType="begin"/>
        </w:r>
        <w:r w:rsidR="00F75FD4">
          <w:rPr>
            <w:noProof/>
            <w:webHidden/>
          </w:rPr>
          <w:instrText xml:space="preserve"> PAGEREF _Toc103856865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B9C2ADB" w14:textId="77777777" w:rsidR="00F75FD4" w:rsidRDefault="00E50ED7" w:rsidP="00F75FD4">
      <w:pPr>
        <w:pStyle w:val="Zoznamobrzkov"/>
        <w:tabs>
          <w:tab w:val="right" w:leader="dot" w:pos="8777"/>
        </w:tabs>
        <w:rPr>
          <w:rFonts w:eastAsiaTheme="minorEastAsia"/>
          <w:noProof/>
          <w:lang w:eastAsia="sk-SK"/>
        </w:rPr>
      </w:pPr>
      <w:hyperlink w:anchor="_Toc103856866" w:history="1">
        <w:r w:rsidR="00F75FD4" w:rsidRPr="00790B26">
          <w:rPr>
            <w:rStyle w:val="Hypertextovprepojenie"/>
            <w:noProof/>
          </w:rPr>
          <w:t>Obr. 9 UML diagram nasadenia</w:t>
        </w:r>
        <w:r w:rsidR="00F75FD4">
          <w:rPr>
            <w:noProof/>
            <w:webHidden/>
          </w:rPr>
          <w:tab/>
        </w:r>
        <w:r w:rsidR="00F75FD4">
          <w:rPr>
            <w:noProof/>
            <w:webHidden/>
          </w:rPr>
          <w:fldChar w:fldCharType="begin"/>
        </w:r>
        <w:r w:rsidR="00F75FD4">
          <w:rPr>
            <w:noProof/>
            <w:webHidden/>
          </w:rPr>
          <w:instrText xml:space="preserve"> PAGEREF _Toc103856866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24D62B" w14:textId="77777777" w:rsidR="00F75FD4" w:rsidRDefault="00E50ED7" w:rsidP="00F75FD4">
      <w:pPr>
        <w:pStyle w:val="Zoznamobrzkov"/>
        <w:tabs>
          <w:tab w:val="right" w:leader="dot" w:pos="8777"/>
        </w:tabs>
        <w:rPr>
          <w:rFonts w:eastAsiaTheme="minorEastAsia"/>
          <w:noProof/>
          <w:lang w:eastAsia="sk-SK"/>
        </w:rPr>
      </w:pPr>
      <w:hyperlink w:anchor="_Toc103856867" w:history="1">
        <w:r w:rsidR="00F75FD4" w:rsidRPr="00790B26">
          <w:rPr>
            <w:rStyle w:val="Hypertextovprepojenie"/>
            <w:noProof/>
          </w:rPr>
          <w:t>Obr. 10 Návrh používateľského rozhrania oddelenie a profil</w:t>
        </w:r>
        <w:r w:rsidR="00F75FD4">
          <w:rPr>
            <w:noProof/>
            <w:webHidden/>
          </w:rPr>
          <w:tab/>
        </w:r>
        <w:r w:rsidR="00F75FD4">
          <w:rPr>
            <w:noProof/>
            <w:webHidden/>
          </w:rPr>
          <w:fldChar w:fldCharType="begin"/>
        </w:r>
        <w:r w:rsidR="00F75FD4">
          <w:rPr>
            <w:noProof/>
            <w:webHidden/>
          </w:rPr>
          <w:instrText xml:space="preserve"> PAGEREF _Toc103856867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0D391BD2" w14:textId="77777777" w:rsidR="00F75FD4" w:rsidRDefault="00E50ED7" w:rsidP="00F75FD4">
      <w:pPr>
        <w:pStyle w:val="Zoznamobrzkov"/>
        <w:tabs>
          <w:tab w:val="right" w:leader="dot" w:pos="8777"/>
        </w:tabs>
        <w:rPr>
          <w:rFonts w:eastAsiaTheme="minorEastAsia"/>
          <w:noProof/>
          <w:lang w:eastAsia="sk-SK"/>
        </w:rPr>
      </w:pPr>
      <w:hyperlink w:anchor="_Toc103856868" w:history="1">
        <w:r w:rsidR="00F75FD4" w:rsidRPr="00790B26">
          <w:rPr>
            <w:rStyle w:val="Hypertextovprepojenie"/>
            <w:noProof/>
          </w:rPr>
          <w:t>Obr. 11 Návrh používateľského rozhrania pridanie merania</w:t>
        </w:r>
        <w:r w:rsidR="00F75FD4">
          <w:rPr>
            <w:noProof/>
            <w:webHidden/>
          </w:rPr>
          <w:tab/>
        </w:r>
        <w:r w:rsidR="00F75FD4">
          <w:rPr>
            <w:noProof/>
            <w:webHidden/>
          </w:rPr>
          <w:fldChar w:fldCharType="begin"/>
        </w:r>
        <w:r w:rsidR="00F75FD4">
          <w:rPr>
            <w:noProof/>
            <w:webHidden/>
          </w:rPr>
          <w:instrText xml:space="preserve"> PAGEREF _Toc103856868 \h </w:instrText>
        </w:r>
        <w:r w:rsidR="00F75FD4">
          <w:rPr>
            <w:noProof/>
            <w:webHidden/>
          </w:rPr>
        </w:r>
        <w:r w:rsidR="00F75FD4">
          <w:rPr>
            <w:noProof/>
            <w:webHidden/>
          </w:rPr>
          <w:fldChar w:fldCharType="separate"/>
        </w:r>
        <w:r w:rsidR="00F75FD4">
          <w:rPr>
            <w:noProof/>
            <w:webHidden/>
          </w:rPr>
          <w:t>37</w:t>
        </w:r>
        <w:r w:rsidR="00F75FD4">
          <w:rPr>
            <w:noProof/>
            <w:webHidden/>
          </w:rPr>
          <w:fldChar w:fldCharType="end"/>
        </w:r>
      </w:hyperlink>
    </w:p>
    <w:p w14:paraId="62ED05DA" w14:textId="77777777" w:rsidR="00F75FD4" w:rsidRDefault="00E50ED7" w:rsidP="00F75FD4">
      <w:pPr>
        <w:pStyle w:val="Zoznamobrzkov"/>
        <w:tabs>
          <w:tab w:val="right" w:leader="dot" w:pos="8777"/>
        </w:tabs>
        <w:rPr>
          <w:rFonts w:eastAsiaTheme="minorEastAsia"/>
          <w:noProof/>
          <w:lang w:eastAsia="sk-SK"/>
        </w:rPr>
      </w:pPr>
      <w:hyperlink w:anchor="_Toc103856869" w:history="1">
        <w:r w:rsidR="00F75FD4" w:rsidRPr="00790B26">
          <w:rPr>
            <w:rStyle w:val="Hypertextovprepojenie"/>
            <w:noProof/>
          </w:rPr>
          <w:t>Obr. 12 Snímky obrazovky prototypu zoznamu pacientov a nový pacient</w:t>
        </w:r>
        <w:r w:rsidR="00F75FD4">
          <w:rPr>
            <w:noProof/>
            <w:webHidden/>
          </w:rPr>
          <w:tab/>
        </w:r>
        <w:r w:rsidR="00F75FD4">
          <w:rPr>
            <w:noProof/>
            <w:webHidden/>
          </w:rPr>
          <w:fldChar w:fldCharType="begin"/>
        </w:r>
        <w:r w:rsidR="00F75FD4">
          <w:rPr>
            <w:noProof/>
            <w:webHidden/>
          </w:rPr>
          <w:instrText xml:space="preserve"> PAGEREF _Toc103856869 \h </w:instrText>
        </w:r>
        <w:r w:rsidR="00F75FD4">
          <w:rPr>
            <w:noProof/>
            <w:webHidden/>
          </w:rPr>
        </w:r>
        <w:r w:rsidR="00F75FD4">
          <w:rPr>
            <w:noProof/>
            <w:webHidden/>
          </w:rPr>
          <w:fldChar w:fldCharType="separate"/>
        </w:r>
        <w:r w:rsidR="00F75FD4">
          <w:rPr>
            <w:noProof/>
            <w:webHidden/>
          </w:rPr>
          <w:t>39</w:t>
        </w:r>
        <w:r w:rsidR="00F75FD4">
          <w:rPr>
            <w:noProof/>
            <w:webHidden/>
          </w:rPr>
          <w:fldChar w:fldCharType="end"/>
        </w:r>
      </w:hyperlink>
    </w:p>
    <w:p w14:paraId="3A066FBC" w14:textId="77777777" w:rsidR="00F75FD4" w:rsidRDefault="00E50ED7" w:rsidP="00F75FD4">
      <w:pPr>
        <w:pStyle w:val="Zoznamobrzkov"/>
        <w:tabs>
          <w:tab w:val="right" w:leader="dot" w:pos="8777"/>
        </w:tabs>
        <w:rPr>
          <w:rFonts w:eastAsiaTheme="minorEastAsia"/>
          <w:noProof/>
          <w:lang w:eastAsia="sk-SK"/>
        </w:rPr>
      </w:pPr>
      <w:hyperlink w:anchor="_Toc103856870" w:history="1">
        <w:r w:rsidR="00F75FD4" w:rsidRPr="00790B26">
          <w:rPr>
            <w:rStyle w:val="Hypertextovprepojenie"/>
            <w:noProof/>
          </w:rPr>
          <w:t>Obr. 13 Snímky obrazovky prototypu profilu používateľa a pacienta</w:t>
        </w:r>
        <w:r w:rsidR="00F75FD4">
          <w:rPr>
            <w:noProof/>
            <w:webHidden/>
          </w:rPr>
          <w:tab/>
        </w:r>
        <w:r w:rsidR="00F75FD4">
          <w:rPr>
            <w:noProof/>
            <w:webHidden/>
          </w:rPr>
          <w:fldChar w:fldCharType="begin"/>
        </w:r>
        <w:r w:rsidR="00F75FD4">
          <w:rPr>
            <w:noProof/>
            <w:webHidden/>
          </w:rPr>
          <w:instrText xml:space="preserve"> PAGEREF _Toc103856870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23F95C96" w14:textId="77777777" w:rsidR="00F75FD4" w:rsidRDefault="00E50ED7" w:rsidP="00F75FD4">
      <w:pPr>
        <w:pStyle w:val="Zoznamobrzkov"/>
        <w:tabs>
          <w:tab w:val="right" w:leader="dot" w:pos="8777"/>
        </w:tabs>
        <w:rPr>
          <w:rFonts w:eastAsiaTheme="minorEastAsia"/>
          <w:noProof/>
          <w:lang w:eastAsia="sk-SK"/>
        </w:rPr>
      </w:pPr>
      <w:hyperlink w:anchor="_Toc103856871" w:history="1">
        <w:r w:rsidR="00F75FD4" w:rsidRPr="00790B26">
          <w:rPr>
            <w:rStyle w:val="Hypertextovprepojenie"/>
            <w:noProof/>
          </w:rPr>
          <w:t>Obr. 14 Snímky obrazovky prototypu voľby meraní a ich výsledkov</w:t>
        </w:r>
        <w:r w:rsidR="00F75FD4">
          <w:rPr>
            <w:noProof/>
            <w:webHidden/>
          </w:rPr>
          <w:tab/>
        </w:r>
        <w:r w:rsidR="00F75FD4">
          <w:rPr>
            <w:noProof/>
            <w:webHidden/>
          </w:rPr>
          <w:fldChar w:fldCharType="begin"/>
        </w:r>
        <w:r w:rsidR="00F75FD4">
          <w:rPr>
            <w:noProof/>
            <w:webHidden/>
          </w:rPr>
          <w:instrText xml:space="preserve"> PAGEREF _Toc103856871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30619F70" w14:textId="77777777" w:rsidR="00F75FD4" w:rsidRDefault="00E50ED7" w:rsidP="00F75FD4">
      <w:pPr>
        <w:pStyle w:val="Zoznamobrzkov"/>
        <w:tabs>
          <w:tab w:val="right" w:leader="dot" w:pos="8777"/>
        </w:tabs>
        <w:rPr>
          <w:rFonts w:eastAsiaTheme="minorEastAsia"/>
          <w:noProof/>
          <w:lang w:eastAsia="sk-SK"/>
        </w:rPr>
      </w:pPr>
      <w:hyperlink w:anchor="_Toc103856872" w:history="1">
        <w:r w:rsidR="00F75FD4" w:rsidRPr="00790B26">
          <w:rPr>
            <w:rStyle w:val="Hypertextovprepojenie"/>
            <w:noProof/>
          </w:rPr>
          <w:t>Obr. 15 Snímky prototypu aplikácie pre vytvorenie merania</w:t>
        </w:r>
        <w:r w:rsidR="00F75FD4">
          <w:rPr>
            <w:noProof/>
            <w:webHidden/>
          </w:rPr>
          <w:tab/>
        </w:r>
        <w:r w:rsidR="00F75FD4">
          <w:rPr>
            <w:noProof/>
            <w:webHidden/>
          </w:rPr>
          <w:fldChar w:fldCharType="begin"/>
        </w:r>
        <w:r w:rsidR="00F75FD4">
          <w:rPr>
            <w:noProof/>
            <w:webHidden/>
          </w:rPr>
          <w:instrText xml:space="preserve"> PAGEREF _Toc103856872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2C2E6754" w14:textId="77777777" w:rsidR="00F75FD4" w:rsidRDefault="00E50ED7" w:rsidP="00F75FD4">
      <w:pPr>
        <w:pStyle w:val="Zoznamobrzkov"/>
        <w:tabs>
          <w:tab w:val="right" w:leader="dot" w:pos="8777"/>
        </w:tabs>
        <w:rPr>
          <w:rFonts w:eastAsiaTheme="minorEastAsia"/>
          <w:noProof/>
          <w:lang w:eastAsia="sk-SK"/>
        </w:rPr>
      </w:pPr>
      <w:hyperlink w:anchor="_Toc103856873" w:history="1">
        <w:r w:rsidR="00F75FD4" w:rsidRPr="00790B26">
          <w:rPr>
            <w:rStyle w:val="Hypertextovprepojenie"/>
            <w:noProof/>
          </w:rPr>
          <w:t>Obr. 16 Snímky finálnej verzie prihlásenia a registrácie</w:t>
        </w:r>
        <w:r w:rsidR="00F75FD4">
          <w:rPr>
            <w:noProof/>
            <w:webHidden/>
          </w:rPr>
          <w:tab/>
        </w:r>
        <w:r w:rsidR="00F75FD4">
          <w:rPr>
            <w:noProof/>
            <w:webHidden/>
          </w:rPr>
          <w:fldChar w:fldCharType="begin"/>
        </w:r>
        <w:r w:rsidR="00F75FD4">
          <w:rPr>
            <w:noProof/>
            <w:webHidden/>
          </w:rPr>
          <w:instrText xml:space="preserve"> PAGEREF _Toc103856873 \h </w:instrText>
        </w:r>
        <w:r w:rsidR="00F75FD4">
          <w:rPr>
            <w:noProof/>
            <w:webHidden/>
          </w:rPr>
        </w:r>
        <w:r w:rsidR="00F75FD4">
          <w:rPr>
            <w:noProof/>
            <w:webHidden/>
          </w:rPr>
          <w:fldChar w:fldCharType="separate"/>
        </w:r>
        <w:r w:rsidR="00F75FD4">
          <w:rPr>
            <w:noProof/>
            <w:webHidden/>
          </w:rPr>
          <w:t>42</w:t>
        </w:r>
        <w:r w:rsidR="00F75FD4">
          <w:rPr>
            <w:noProof/>
            <w:webHidden/>
          </w:rPr>
          <w:fldChar w:fldCharType="end"/>
        </w:r>
      </w:hyperlink>
    </w:p>
    <w:p w14:paraId="0B3EBA9D" w14:textId="77777777" w:rsidR="00F75FD4" w:rsidRDefault="00E50ED7" w:rsidP="00F75FD4">
      <w:pPr>
        <w:pStyle w:val="Zoznamobrzkov"/>
        <w:tabs>
          <w:tab w:val="right" w:leader="dot" w:pos="8777"/>
        </w:tabs>
        <w:rPr>
          <w:rFonts w:eastAsiaTheme="minorEastAsia"/>
          <w:noProof/>
          <w:lang w:eastAsia="sk-SK"/>
        </w:rPr>
      </w:pPr>
      <w:hyperlink w:anchor="_Toc103856874" w:history="1">
        <w:r w:rsidR="00F75FD4" w:rsidRPr="00790B26">
          <w:rPr>
            <w:rStyle w:val="Hypertextovprepojenie"/>
            <w:noProof/>
          </w:rPr>
          <w:t>Obr. 17 Snímky finálnej verzie aplikácie vedenia nemocnice a lekára</w:t>
        </w:r>
        <w:r w:rsidR="00F75FD4">
          <w:rPr>
            <w:noProof/>
            <w:webHidden/>
          </w:rPr>
          <w:tab/>
        </w:r>
        <w:r w:rsidR="00F75FD4">
          <w:rPr>
            <w:noProof/>
            <w:webHidden/>
          </w:rPr>
          <w:fldChar w:fldCharType="begin"/>
        </w:r>
        <w:r w:rsidR="00F75FD4">
          <w:rPr>
            <w:noProof/>
            <w:webHidden/>
          </w:rPr>
          <w:instrText xml:space="preserve"> PAGEREF _Toc103856874 \h </w:instrText>
        </w:r>
        <w:r w:rsidR="00F75FD4">
          <w:rPr>
            <w:noProof/>
            <w:webHidden/>
          </w:rPr>
        </w:r>
        <w:r w:rsidR="00F75FD4">
          <w:rPr>
            <w:noProof/>
            <w:webHidden/>
          </w:rPr>
          <w:fldChar w:fldCharType="separate"/>
        </w:r>
        <w:r w:rsidR="00F75FD4">
          <w:rPr>
            <w:noProof/>
            <w:webHidden/>
          </w:rPr>
          <w:t>43</w:t>
        </w:r>
        <w:r w:rsidR="00F75FD4">
          <w:rPr>
            <w:noProof/>
            <w:webHidden/>
          </w:rPr>
          <w:fldChar w:fldCharType="end"/>
        </w:r>
      </w:hyperlink>
    </w:p>
    <w:p w14:paraId="0089DC40" w14:textId="77777777" w:rsidR="00F75FD4" w:rsidRDefault="00E50ED7" w:rsidP="00F75FD4">
      <w:pPr>
        <w:pStyle w:val="Zoznamobrzkov"/>
        <w:tabs>
          <w:tab w:val="right" w:leader="dot" w:pos="8777"/>
        </w:tabs>
        <w:rPr>
          <w:rFonts w:eastAsiaTheme="minorEastAsia"/>
          <w:noProof/>
          <w:lang w:eastAsia="sk-SK"/>
        </w:rPr>
      </w:pPr>
      <w:hyperlink w:anchor="_Toc103856875" w:history="1">
        <w:r w:rsidR="00F75FD4" w:rsidRPr="00790B26">
          <w:rPr>
            <w:rStyle w:val="Hypertextovprepojenie"/>
            <w:noProof/>
          </w:rPr>
          <w:t>Obr. 18 Spokojnosť respondentov s funkciami</w:t>
        </w:r>
        <w:r w:rsidR="00F75FD4">
          <w:rPr>
            <w:noProof/>
            <w:webHidden/>
          </w:rPr>
          <w:tab/>
        </w:r>
        <w:r w:rsidR="00F75FD4">
          <w:rPr>
            <w:noProof/>
            <w:webHidden/>
          </w:rPr>
          <w:fldChar w:fldCharType="begin"/>
        </w:r>
        <w:r w:rsidR="00F75FD4">
          <w:rPr>
            <w:noProof/>
            <w:webHidden/>
          </w:rPr>
          <w:instrText xml:space="preserve"> PAGEREF _Toc103856875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43D3341A" w14:textId="77777777" w:rsidR="00F75FD4" w:rsidRDefault="00E50ED7" w:rsidP="00F75FD4">
      <w:pPr>
        <w:pStyle w:val="Zoznamobrzkov"/>
        <w:tabs>
          <w:tab w:val="right" w:leader="dot" w:pos="8777"/>
        </w:tabs>
        <w:rPr>
          <w:rFonts w:eastAsiaTheme="minorEastAsia"/>
          <w:noProof/>
          <w:lang w:eastAsia="sk-SK"/>
        </w:rPr>
      </w:pPr>
      <w:hyperlink w:anchor="_Toc103856876" w:history="1">
        <w:r w:rsidR="00F75FD4" w:rsidRPr="00790B26">
          <w:rPr>
            <w:rStyle w:val="Hypertextovprepojenie"/>
            <w:noProof/>
          </w:rPr>
          <w:t>Obr. 19 Úspešnosť respondentov v plnení zadaných úloh</w:t>
        </w:r>
        <w:r w:rsidR="00F75FD4">
          <w:rPr>
            <w:noProof/>
            <w:webHidden/>
          </w:rPr>
          <w:tab/>
        </w:r>
        <w:r w:rsidR="00F75FD4">
          <w:rPr>
            <w:noProof/>
            <w:webHidden/>
          </w:rPr>
          <w:fldChar w:fldCharType="begin"/>
        </w:r>
        <w:r w:rsidR="00F75FD4">
          <w:rPr>
            <w:noProof/>
            <w:webHidden/>
          </w:rPr>
          <w:instrText xml:space="preserve"> PAGEREF _Toc103856876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1882B3C6" w14:textId="77777777" w:rsidR="00F75FD4" w:rsidRDefault="00E50ED7" w:rsidP="00F75FD4">
      <w:pPr>
        <w:pStyle w:val="Zoznamobrzkov"/>
        <w:tabs>
          <w:tab w:val="right" w:leader="dot" w:pos="8777"/>
        </w:tabs>
        <w:rPr>
          <w:rFonts w:eastAsiaTheme="minorEastAsia"/>
          <w:noProof/>
          <w:lang w:eastAsia="sk-SK"/>
        </w:rPr>
      </w:pPr>
      <w:hyperlink w:anchor="_Toc103856877" w:history="1">
        <w:r w:rsidR="00F75FD4" w:rsidRPr="00790B26">
          <w:rPr>
            <w:rStyle w:val="Hypertextovprepojenie"/>
            <w:noProof/>
          </w:rPr>
          <w:t>Obr. 20 Názor respondentov na prehľadnosť a jednoduchosť aplikácie</w:t>
        </w:r>
        <w:r w:rsidR="00F75FD4">
          <w:rPr>
            <w:noProof/>
            <w:webHidden/>
          </w:rPr>
          <w:tab/>
        </w:r>
        <w:r w:rsidR="00F75FD4">
          <w:rPr>
            <w:noProof/>
            <w:webHidden/>
          </w:rPr>
          <w:fldChar w:fldCharType="begin"/>
        </w:r>
        <w:r w:rsidR="00F75FD4">
          <w:rPr>
            <w:noProof/>
            <w:webHidden/>
          </w:rPr>
          <w:instrText xml:space="preserve"> PAGEREF _Toc103856877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69376834" w14:textId="77777777" w:rsidR="00F75FD4" w:rsidRDefault="00E50ED7" w:rsidP="00F75FD4">
      <w:pPr>
        <w:pStyle w:val="Zoznamobrzkov"/>
        <w:tabs>
          <w:tab w:val="right" w:leader="dot" w:pos="8777"/>
        </w:tabs>
        <w:rPr>
          <w:rFonts w:eastAsiaTheme="minorEastAsia"/>
          <w:noProof/>
          <w:lang w:eastAsia="sk-SK"/>
        </w:rPr>
      </w:pPr>
      <w:hyperlink w:anchor="_Toc103856878" w:history="1">
        <w:r w:rsidR="00F75FD4" w:rsidRPr="00790B26">
          <w:rPr>
            <w:rStyle w:val="Hypertextovprepojenie"/>
            <w:noProof/>
          </w:rPr>
          <w:t>Obr. 21 Názor respondentov na dizajn aplikácie</w:t>
        </w:r>
        <w:r w:rsidR="00F75FD4">
          <w:rPr>
            <w:noProof/>
            <w:webHidden/>
          </w:rPr>
          <w:tab/>
        </w:r>
        <w:r w:rsidR="00F75FD4">
          <w:rPr>
            <w:noProof/>
            <w:webHidden/>
          </w:rPr>
          <w:fldChar w:fldCharType="begin"/>
        </w:r>
        <w:r w:rsidR="00F75FD4">
          <w:rPr>
            <w:noProof/>
            <w:webHidden/>
          </w:rPr>
          <w:instrText xml:space="preserve"> PAGEREF _Toc103856878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0DA5725A" w14:textId="77777777" w:rsidR="00F75FD4" w:rsidRDefault="00E50ED7" w:rsidP="00F75FD4">
      <w:pPr>
        <w:pStyle w:val="Zoznamobrzkov"/>
        <w:tabs>
          <w:tab w:val="right" w:leader="dot" w:pos="8777"/>
        </w:tabs>
        <w:rPr>
          <w:rFonts w:eastAsiaTheme="minorEastAsia"/>
          <w:noProof/>
          <w:lang w:eastAsia="sk-SK"/>
        </w:rPr>
      </w:pPr>
      <w:hyperlink w:anchor="_Toc103856879" w:history="1">
        <w:r w:rsidR="00F75FD4" w:rsidRPr="00790B26">
          <w:rPr>
            <w:rStyle w:val="Hypertextovprepojenie"/>
            <w:noProof/>
          </w:rPr>
          <w:t>Obr. 22 Názor respondentov na využitie aplikácie v praxi</w:t>
        </w:r>
        <w:r w:rsidR="00F75FD4">
          <w:rPr>
            <w:noProof/>
            <w:webHidden/>
          </w:rPr>
          <w:tab/>
        </w:r>
        <w:r w:rsidR="00F75FD4">
          <w:rPr>
            <w:noProof/>
            <w:webHidden/>
          </w:rPr>
          <w:fldChar w:fldCharType="begin"/>
        </w:r>
        <w:r w:rsidR="00F75FD4">
          <w:rPr>
            <w:noProof/>
            <w:webHidden/>
          </w:rPr>
          <w:instrText xml:space="preserve"> PAGEREF _Toc103856879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1F20A9E9" w14:textId="77777777" w:rsidR="00F75FD4" w:rsidRDefault="00E50ED7" w:rsidP="00F75FD4">
      <w:pPr>
        <w:pStyle w:val="Zoznamobrzkov"/>
        <w:tabs>
          <w:tab w:val="right" w:leader="dot" w:pos="8777"/>
        </w:tabs>
        <w:rPr>
          <w:rFonts w:eastAsiaTheme="minorEastAsia"/>
          <w:noProof/>
          <w:lang w:eastAsia="sk-SK"/>
        </w:rPr>
      </w:pPr>
      <w:hyperlink w:anchor="_Toc103856880" w:history="1">
        <w:r w:rsidR="00F75FD4" w:rsidRPr="00790B26">
          <w:rPr>
            <w:rStyle w:val="Hypertextovprepojenie"/>
            <w:noProof/>
          </w:rPr>
          <w:t>Obr. 23 Názor respondentov na rýchlosť práce pri vizite</w:t>
        </w:r>
        <w:r w:rsidR="00F75FD4">
          <w:rPr>
            <w:noProof/>
            <w:webHidden/>
          </w:rPr>
          <w:tab/>
        </w:r>
        <w:r w:rsidR="00F75FD4">
          <w:rPr>
            <w:noProof/>
            <w:webHidden/>
          </w:rPr>
          <w:fldChar w:fldCharType="begin"/>
        </w:r>
        <w:r w:rsidR="00F75FD4">
          <w:rPr>
            <w:noProof/>
            <w:webHidden/>
          </w:rPr>
          <w:instrText xml:space="preserve"> PAGEREF _Toc103856880 \h </w:instrText>
        </w:r>
        <w:r w:rsidR="00F75FD4">
          <w:rPr>
            <w:noProof/>
            <w:webHidden/>
          </w:rPr>
        </w:r>
        <w:r w:rsidR="00F75FD4">
          <w:rPr>
            <w:noProof/>
            <w:webHidden/>
          </w:rPr>
          <w:fldChar w:fldCharType="separate"/>
        </w:r>
        <w:r w:rsidR="00F75FD4">
          <w:rPr>
            <w:noProof/>
            <w:webHidden/>
          </w:rPr>
          <w:t>48</w:t>
        </w:r>
        <w:r w:rsidR="00F75FD4">
          <w:rPr>
            <w:noProof/>
            <w:webHidden/>
          </w:rPr>
          <w:fldChar w:fldCharType="end"/>
        </w:r>
      </w:hyperlink>
    </w:p>
    <w:p w14:paraId="4323007F" w14:textId="77777777"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8" w:name="_Toc103856882"/>
      <w:r w:rsidRPr="00A829D8">
        <w:lastRenderedPageBreak/>
        <w:t>Zoznam tabuliek</w:t>
      </w:r>
      <w:bookmarkEnd w:id="8"/>
    </w:p>
    <w:p w14:paraId="4120690A" w14:textId="77777777" w:rsidR="00F75FD4" w:rsidRDefault="00F75FD4" w:rsidP="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Pr="00B3571E">
          <w:rPr>
            <w:rStyle w:val="Hypertextovprepojenie"/>
            <w:noProof/>
          </w:rPr>
          <w:t>Tab. 1 Používateľské požiadavky lekárov</w:t>
        </w:r>
        <w:r>
          <w:rPr>
            <w:noProof/>
            <w:webHidden/>
          </w:rPr>
          <w:tab/>
        </w:r>
        <w:r>
          <w:rPr>
            <w:noProof/>
            <w:webHidden/>
          </w:rPr>
          <w:fldChar w:fldCharType="begin"/>
        </w:r>
        <w:r>
          <w:rPr>
            <w:noProof/>
            <w:webHidden/>
          </w:rPr>
          <w:instrText xml:space="preserve"> PAGEREF _Toc103847760 \h </w:instrText>
        </w:r>
        <w:r>
          <w:rPr>
            <w:noProof/>
            <w:webHidden/>
          </w:rPr>
        </w:r>
        <w:r>
          <w:rPr>
            <w:noProof/>
            <w:webHidden/>
          </w:rPr>
          <w:fldChar w:fldCharType="separate"/>
        </w:r>
        <w:r>
          <w:rPr>
            <w:noProof/>
            <w:webHidden/>
          </w:rPr>
          <w:t>27</w:t>
        </w:r>
        <w:r>
          <w:rPr>
            <w:noProof/>
            <w:webHidden/>
          </w:rPr>
          <w:fldChar w:fldCharType="end"/>
        </w:r>
      </w:hyperlink>
    </w:p>
    <w:p w14:paraId="136A8C1D" w14:textId="77777777" w:rsidR="00F75FD4" w:rsidRDefault="00E50ED7" w:rsidP="00F75FD4">
      <w:pPr>
        <w:pStyle w:val="Zoznamobrzkov"/>
        <w:tabs>
          <w:tab w:val="right" w:leader="dot" w:pos="8777"/>
        </w:tabs>
        <w:rPr>
          <w:rFonts w:eastAsiaTheme="minorEastAsia"/>
          <w:noProof/>
          <w:lang w:eastAsia="sk-SK"/>
        </w:rPr>
      </w:pPr>
      <w:hyperlink w:anchor="_Toc103847761" w:history="1">
        <w:r w:rsidR="00F75FD4" w:rsidRPr="00B3571E">
          <w:rPr>
            <w:rStyle w:val="Hypertextovprepojenie"/>
            <w:noProof/>
          </w:rPr>
          <w:t>Tab. 2 Používateľské požiadavky zdravotných sestier</w:t>
        </w:r>
        <w:r w:rsidR="00F75FD4">
          <w:rPr>
            <w:noProof/>
            <w:webHidden/>
          </w:rPr>
          <w:tab/>
        </w:r>
        <w:r w:rsidR="00F75FD4">
          <w:rPr>
            <w:noProof/>
            <w:webHidden/>
          </w:rPr>
          <w:fldChar w:fldCharType="begin"/>
        </w:r>
        <w:r w:rsidR="00F75FD4">
          <w:rPr>
            <w:noProof/>
            <w:webHidden/>
          </w:rPr>
          <w:instrText xml:space="preserve"> PAGEREF _Toc103847761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798DE217" w14:textId="77777777" w:rsidR="00F75FD4" w:rsidRDefault="00E50ED7" w:rsidP="00F75FD4">
      <w:pPr>
        <w:pStyle w:val="Zoznamobrzkov"/>
        <w:tabs>
          <w:tab w:val="right" w:leader="dot" w:pos="8777"/>
        </w:tabs>
        <w:rPr>
          <w:rFonts w:eastAsiaTheme="minorEastAsia"/>
          <w:noProof/>
          <w:lang w:eastAsia="sk-SK"/>
        </w:rPr>
      </w:pPr>
      <w:hyperlink w:anchor="_Toc103847762" w:history="1">
        <w:r w:rsidR="00F75FD4" w:rsidRPr="00B3571E">
          <w:rPr>
            <w:rStyle w:val="Hypertextovprepojenie"/>
            <w:noProof/>
          </w:rPr>
          <w:t>Tab. 3 Používateľské požiadavky vedenia nemocnice</w:t>
        </w:r>
        <w:r w:rsidR="00F75FD4">
          <w:rPr>
            <w:noProof/>
            <w:webHidden/>
          </w:rPr>
          <w:tab/>
        </w:r>
        <w:r w:rsidR="00F75FD4">
          <w:rPr>
            <w:noProof/>
            <w:webHidden/>
          </w:rPr>
          <w:fldChar w:fldCharType="begin"/>
        </w:r>
        <w:r w:rsidR="00F75FD4">
          <w:rPr>
            <w:noProof/>
            <w:webHidden/>
          </w:rPr>
          <w:instrText xml:space="preserve"> PAGEREF _Toc103847762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532776FA" w14:textId="77777777" w:rsidR="00F75FD4" w:rsidRDefault="00E50ED7" w:rsidP="00F75FD4">
      <w:pPr>
        <w:pStyle w:val="Zoznamobrzkov"/>
        <w:tabs>
          <w:tab w:val="right" w:leader="dot" w:pos="8777"/>
        </w:tabs>
        <w:rPr>
          <w:rFonts w:eastAsiaTheme="minorEastAsia"/>
          <w:noProof/>
          <w:lang w:eastAsia="sk-SK"/>
        </w:rPr>
      </w:pPr>
      <w:hyperlink w:anchor="_Toc103847763" w:history="1">
        <w:r w:rsidR="00F75FD4" w:rsidRPr="00B3571E">
          <w:rPr>
            <w:rStyle w:val="Hypertextovprepojenie"/>
            <w:noProof/>
          </w:rPr>
          <w:t>Tab. 4 Scenár použitia - Pridať meranie pacientovi</w:t>
        </w:r>
        <w:r w:rsidR="00F75FD4">
          <w:rPr>
            <w:noProof/>
            <w:webHidden/>
          </w:rPr>
          <w:tab/>
        </w:r>
        <w:r w:rsidR="00F75FD4">
          <w:rPr>
            <w:noProof/>
            <w:webHidden/>
          </w:rPr>
          <w:fldChar w:fldCharType="begin"/>
        </w:r>
        <w:r w:rsidR="00F75FD4">
          <w:rPr>
            <w:noProof/>
            <w:webHidden/>
          </w:rPr>
          <w:instrText xml:space="preserve"> PAGEREF _Toc103847763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2C0C40F2" w14:textId="77777777" w:rsidR="00F75FD4" w:rsidRDefault="00E50ED7" w:rsidP="00F75FD4">
      <w:pPr>
        <w:pStyle w:val="Zoznamobrzkov"/>
        <w:tabs>
          <w:tab w:val="right" w:leader="dot" w:pos="8777"/>
        </w:tabs>
        <w:rPr>
          <w:rFonts w:eastAsiaTheme="minorEastAsia"/>
          <w:noProof/>
          <w:lang w:eastAsia="sk-SK"/>
        </w:rPr>
      </w:pPr>
      <w:hyperlink w:anchor="_Toc103847764" w:history="1">
        <w:r w:rsidR="00F75FD4" w:rsidRPr="00B3571E">
          <w:rPr>
            <w:rStyle w:val="Hypertextovprepojenie"/>
            <w:noProof/>
          </w:rPr>
          <w:t>Tab. 5 Scenár použitia - Zaznamenať vizitu</w:t>
        </w:r>
        <w:r w:rsidR="00F75FD4">
          <w:rPr>
            <w:noProof/>
            <w:webHidden/>
          </w:rPr>
          <w:tab/>
        </w:r>
        <w:r w:rsidR="00F75FD4">
          <w:rPr>
            <w:noProof/>
            <w:webHidden/>
          </w:rPr>
          <w:fldChar w:fldCharType="begin"/>
        </w:r>
        <w:r w:rsidR="00F75FD4">
          <w:rPr>
            <w:noProof/>
            <w:webHidden/>
          </w:rPr>
          <w:instrText xml:space="preserve"> PAGEREF _Toc103847764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6D243B82" w14:textId="77777777" w:rsidR="00F75FD4" w:rsidRDefault="00E50ED7" w:rsidP="00F75FD4">
      <w:pPr>
        <w:pStyle w:val="Zoznamobrzkov"/>
        <w:tabs>
          <w:tab w:val="right" w:leader="dot" w:pos="8777"/>
        </w:tabs>
        <w:rPr>
          <w:rFonts w:eastAsiaTheme="minorEastAsia"/>
          <w:noProof/>
          <w:lang w:eastAsia="sk-SK"/>
        </w:rPr>
      </w:pPr>
      <w:hyperlink w:anchor="_Toc103847765" w:history="1">
        <w:r w:rsidR="00F75FD4" w:rsidRPr="00B3571E">
          <w:rPr>
            <w:rStyle w:val="Hypertextovprepojenie"/>
            <w:noProof/>
          </w:rPr>
          <w:t>Tab. 6 Scenár použitia - Vyhľadať a pridať lekára na oddelenie</w:t>
        </w:r>
        <w:r w:rsidR="00F75FD4">
          <w:rPr>
            <w:noProof/>
            <w:webHidden/>
          </w:rPr>
          <w:tab/>
        </w:r>
        <w:r w:rsidR="00F75FD4">
          <w:rPr>
            <w:noProof/>
            <w:webHidden/>
          </w:rPr>
          <w:fldChar w:fldCharType="begin"/>
        </w:r>
        <w:r w:rsidR="00F75FD4">
          <w:rPr>
            <w:noProof/>
            <w:webHidden/>
          </w:rPr>
          <w:instrText xml:space="preserve"> PAGEREF _Toc103847765 \h </w:instrText>
        </w:r>
        <w:r w:rsidR="00F75FD4">
          <w:rPr>
            <w:noProof/>
            <w:webHidden/>
          </w:rPr>
        </w:r>
        <w:r w:rsidR="00F75FD4">
          <w:rPr>
            <w:noProof/>
            <w:webHidden/>
          </w:rPr>
          <w:fldChar w:fldCharType="separate"/>
        </w:r>
        <w:r w:rsidR="00F75FD4">
          <w:rPr>
            <w:noProof/>
            <w:webHidden/>
          </w:rPr>
          <w:t>32</w:t>
        </w:r>
        <w:r w:rsidR="00F75FD4">
          <w:rPr>
            <w:noProof/>
            <w:webHidden/>
          </w:rPr>
          <w:fldChar w:fldCharType="end"/>
        </w:r>
      </w:hyperlink>
    </w:p>
    <w:p w14:paraId="220BE1E4" w14:textId="77777777" w:rsidR="00F75FD4" w:rsidRPr="00A829D8" w:rsidRDefault="00F75FD4" w:rsidP="00F75FD4">
      <w:r>
        <w:rPr>
          <w:b/>
          <w:bCs/>
          <w:noProof/>
          <w:lang w:val="en-US"/>
        </w:rPr>
        <w:fldChar w:fldCharType="end"/>
      </w:r>
    </w:p>
    <w:p w14:paraId="3CE59E74" w14:textId="77777777" w:rsidR="00F75FD4" w:rsidRDefault="00F75FD4" w:rsidP="00F75FD4">
      <w:pPr>
        <w:pStyle w:val="1Nadpis"/>
        <w:numPr>
          <w:ilvl w:val="0"/>
          <w:numId w:val="0"/>
        </w:numPr>
        <w:ind w:left="360" w:hanging="360"/>
      </w:pPr>
      <w:bookmarkStart w:id="9" w:name="_Toc382476910"/>
      <w:bookmarkStart w:id="10" w:name="_Toc103856883"/>
      <w:r w:rsidRPr="00A829D8">
        <w:lastRenderedPageBreak/>
        <w:t xml:space="preserve">Zoznam </w:t>
      </w:r>
      <w:bookmarkEnd w:id="9"/>
      <w:r w:rsidRPr="00A829D8">
        <w:t>symbolov a</w:t>
      </w:r>
      <w:r>
        <w:t> </w:t>
      </w:r>
      <w:r w:rsidRPr="00A829D8">
        <w:t>skratiek</w:t>
      </w:r>
      <w:bookmarkEnd w:id="10"/>
    </w:p>
    <w:p w14:paraId="4FFC8B93" w14:textId="77777777" w:rsidR="00F75FD4" w:rsidRDefault="00F75FD4" w:rsidP="00F75FD4">
      <w:r>
        <w:t>OS</w:t>
      </w:r>
      <w:r w:rsidRPr="00A829D8">
        <w:tab/>
      </w:r>
      <w:r>
        <w:t xml:space="preserve">Operating System </w:t>
      </w:r>
    </w:p>
    <w:p w14:paraId="26837287" w14:textId="77777777" w:rsidR="00F75FD4" w:rsidRDefault="00F75FD4" w:rsidP="00F75FD4">
      <w:r>
        <w:t>iOS</w:t>
      </w:r>
      <w:r>
        <w:tab/>
        <w:t>iPhone Operating System</w:t>
      </w:r>
    </w:p>
    <w:p w14:paraId="1BCD5CA4" w14:textId="77777777" w:rsidR="00F75FD4" w:rsidRPr="00A829D8" w:rsidRDefault="00F75FD4" w:rsidP="00F75FD4">
      <w:r>
        <w:t>SDK</w:t>
      </w:r>
      <w:r>
        <w:tab/>
        <w:t>Software Development Kit</w:t>
      </w:r>
    </w:p>
    <w:p w14:paraId="3067D0E0" w14:textId="77777777" w:rsidR="00F75FD4" w:rsidRDefault="00F75FD4" w:rsidP="00F75FD4">
      <w:r>
        <w:t>API</w:t>
      </w:r>
      <w:r>
        <w:tab/>
        <w:t>Application Programming Interface</w:t>
      </w:r>
    </w:p>
    <w:p w14:paraId="19C4FE4A" w14:textId="77777777" w:rsidR="00F75FD4" w:rsidRDefault="00F75FD4" w:rsidP="00F75FD4">
      <w:r>
        <w:t>DOM</w:t>
      </w:r>
      <w:r>
        <w:tab/>
        <w:t>Document Object Model</w:t>
      </w:r>
    </w:p>
    <w:p w14:paraId="355C195A" w14:textId="77777777" w:rsidR="00F75FD4" w:rsidRDefault="00F75FD4" w:rsidP="00F75FD4">
      <w:r>
        <w:t>UI</w:t>
      </w:r>
      <w:r>
        <w:tab/>
        <w:t>User Interface</w:t>
      </w:r>
    </w:p>
    <w:p w14:paraId="29455B94" w14:textId="77777777" w:rsidR="00F75FD4" w:rsidRDefault="00F75FD4" w:rsidP="00F75FD4">
      <w:r>
        <w:t>NoSQL</w:t>
      </w:r>
      <w:r>
        <w:tab/>
        <w:t>Not only Structured Query Language</w:t>
      </w:r>
    </w:p>
    <w:p w14:paraId="64D6F3FC" w14:textId="77777777" w:rsidR="00F75FD4" w:rsidRDefault="00F75FD4" w:rsidP="00F75FD4">
      <w:r>
        <w:t>HTML</w:t>
      </w:r>
      <w:r>
        <w:tab/>
        <w:t>HyperText Markup Language</w:t>
      </w:r>
    </w:p>
    <w:p w14:paraId="255B05BB" w14:textId="77777777" w:rsidR="00F75FD4" w:rsidRDefault="00F75FD4" w:rsidP="00F75FD4">
      <w:r>
        <w:t>CSS</w:t>
      </w:r>
      <w:r>
        <w:tab/>
        <w:t>Cascading Style Sheets</w:t>
      </w:r>
    </w:p>
    <w:p w14:paraId="2FF7A217" w14:textId="77777777" w:rsidR="00F75FD4" w:rsidRDefault="00F75FD4" w:rsidP="00F75FD4">
      <w:r>
        <w:t>PHP</w:t>
      </w:r>
      <w:r>
        <w:tab/>
        <w:t>Hypertext Preprocessor</w:t>
      </w:r>
    </w:p>
    <w:p w14:paraId="4A1206F3" w14:textId="77777777" w:rsidR="00F75FD4" w:rsidRDefault="00F75FD4" w:rsidP="00F75FD4">
      <w:r>
        <w:t>GPS</w:t>
      </w:r>
      <w:r>
        <w:tab/>
        <w:t>Global Positioning System</w:t>
      </w:r>
    </w:p>
    <w:p w14:paraId="30A173C4" w14:textId="41408D48" w:rsidR="00F75FD4" w:rsidRDefault="00F75FD4" w:rsidP="00F75FD4">
      <w:r>
        <w:t>CSV</w:t>
      </w:r>
      <w:r>
        <w:tab/>
        <w:t xml:space="preserve">Comma-separated values </w:t>
      </w:r>
    </w:p>
    <w:p w14:paraId="6478DA25" w14:textId="417A2EFB" w:rsidR="0000748C" w:rsidRPr="0080789B" w:rsidRDefault="0000748C" w:rsidP="00F75FD4">
      <w:r>
        <w:t>UML</w:t>
      </w:r>
      <w:r>
        <w:tab/>
        <w:t>Unifield Modeling Language</w:t>
      </w:r>
    </w:p>
    <w:p w14:paraId="3CE2F7BA" w14:textId="77777777" w:rsidR="00F75FD4" w:rsidRPr="00A829D8" w:rsidRDefault="00F75FD4" w:rsidP="00F75FD4">
      <w:pPr>
        <w:pStyle w:val="1Nadpis"/>
        <w:numPr>
          <w:ilvl w:val="0"/>
          <w:numId w:val="0"/>
        </w:numPr>
        <w:ind w:left="360" w:hanging="360"/>
      </w:pPr>
      <w:bookmarkStart w:id="11" w:name="_Toc103856884"/>
      <w:r w:rsidRPr="00A829D8">
        <w:lastRenderedPageBreak/>
        <w:t>Úvod</w:t>
      </w:r>
      <w:bookmarkEnd w:id="11"/>
    </w:p>
    <w:p w14:paraId="00B96043" w14:textId="77777777" w:rsidR="0091061A" w:rsidRDefault="0091061A" w:rsidP="0091061A">
      <w:pPr>
        <w:ind w:firstLine="708"/>
        <w:jc w:val="both"/>
      </w:pPr>
      <w:r>
        <w:t xml:space="preserve">Budovanie lepšej a kvalitnej zdravotnej starostlivosti by malo byť našou prioritou. Inovatívne zdravotnícke organizácie neustále pracujú na zdokonaľovaní ich najdôležitejšieho poslania a to poskytovať pacientom kvalitnú zdravotnú starostlivosť. Bez nasadenia nových IT systémov, ktoré by zvládli aj tie najväčšie pracovné záťaže tento cieľ však nedosiahnu.  </w:t>
      </w:r>
    </w:p>
    <w:p w14:paraId="7D9F0D4E" w14:textId="77777777" w:rsidR="00F75FD4" w:rsidRPr="00A829D8" w:rsidRDefault="00F75FD4" w:rsidP="00F75FD4">
      <w:pPr>
        <w:jc w:val="both"/>
      </w:pPr>
    </w:p>
    <w:p w14:paraId="59CE62B8" w14:textId="77777777" w:rsidR="00F75FD4" w:rsidRDefault="00F75FD4" w:rsidP="00F75FD4">
      <w:pPr>
        <w:pStyle w:val="1Nadpis"/>
      </w:pPr>
      <w:bookmarkStart w:id="12" w:name="_Toc103856885"/>
      <w:r>
        <w:lastRenderedPageBreak/>
        <w:t>Vývoj aplikácií pre mobilné zariadenia</w:t>
      </w:r>
      <w:bookmarkEnd w:id="12"/>
    </w:p>
    <w:p w14:paraId="5DAE1092" w14:textId="77777777" w:rsidR="00F75FD4" w:rsidRDefault="00F75FD4" w:rsidP="00F75FD4">
      <w:pPr>
        <w:pStyle w:val="2Nadpis"/>
      </w:pPr>
      <w:bookmarkStart w:id="13" w:name="_Toc103856886"/>
      <w:r>
        <w:t>Mobilné operačné systémy</w:t>
      </w:r>
      <w:bookmarkEnd w:id="13"/>
    </w:p>
    <w:p w14:paraId="79BEA82C" w14:textId="77777777" w:rsidR="00F75FD4" w:rsidRDefault="00F75FD4" w:rsidP="00F75FD4">
      <w:pPr>
        <w:ind w:firstLine="360"/>
      </w:pPr>
      <w:r>
        <w:t xml:space="preserve">Operačný systém (OS) je softvérové rozhranie, ktoré je zodpovedné za správu a prevádzku hardvérových jednotiek a pomáha používateľovi tieto jednotky používať. Najznámejšie mobilné OS na trhu sú Android, iOS, Windows Phone OS a Symbian </w:t>
      </w:r>
      <w:r>
        <w:fldChar w:fldCharType="begin"/>
      </w:r>
      <w:r>
        <w:instrText xml:space="preserve"> REF _Ref103539318 \r \h </w:instrText>
      </w:r>
      <w:r>
        <w:fldChar w:fldCharType="separate"/>
      </w:r>
      <w:r>
        <w:t>[1]</w:t>
      </w:r>
      <w:r>
        <w:fldChar w:fldCharType="end"/>
      </w:r>
      <w:r>
        <w:t>. V súčasnosti aj na Slovensku teda prevládajú dve najväčšie mobilné platformy a to Android a iOS.</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77777777" w:rsidR="00F75FD4" w:rsidRPr="000D2B19" w:rsidRDefault="00F75FD4" w:rsidP="00F75FD4">
      <w:pPr>
        <w:pStyle w:val="Popis"/>
      </w:pPr>
      <w:bookmarkStart w:id="14" w:name="_Toc103856858"/>
      <w:r>
        <w:t xml:space="preserve">Obr. </w:t>
      </w:r>
      <w:fldSimple w:instr=" SEQ Obr. \* ARABIC ">
        <w:r>
          <w:rPr>
            <w:noProof/>
          </w:rPr>
          <w:t>1</w:t>
        </w:r>
      </w:fldSimple>
      <w:r>
        <w:t xml:space="preserve"> Podiel mobilných OS na celosvetovom trhu 2018-2022 </w:t>
      </w:r>
      <w:r>
        <w:fldChar w:fldCharType="begin"/>
      </w:r>
      <w:r>
        <w:instrText xml:space="preserve"> REF _Ref103539329 \r \h </w:instrText>
      </w:r>
      <w:r>
        <w:fldChar w:fldCharType="separate"/>
      </w:r>
      <w:r>
        <w:t>[2]</w:t>
      </w:r>
      <w:bookmarkEnd w:id="14"/>
      <w:r>
        <w:fldChar w:fldCharType="end"/>
      </w:r>
    </w:p>
    <w:p w14:paraId="206A1926" w14:textId="77777777" w:rsidR="00F75FD4" w:rsidRDefault="00F75FD4" w:rsidP="00F75FD4">
      <w:pPr>
        <w:pStyle w:val="3Nadpis"/>
      </w:pPr>
      <w:bookmarkStart w:id="15" w:name="_Toc103856887"/>
      <w:r>
        <w:t>Android</w:t>
      </w:r>
      <w:bookmarkEnd w:id="15"/>
    </w:p>
    <w:p w14:paraId="2153928F" w14:textId="77777777" w:rsidR="00F75FD4" w:rsidRDefault="00F75FD4" w:rsidP="00F75FD4">
      <w:pPr>
        <w:ind w:firstLine="708"/>
        <w:jc w:val="both"/>
      </w:pPr>
      <w:r>
        <w:t xml:space="preserve">Operačný systém Android je základný stavebný prvok mobilného telefónu vyvinutý primárne pre smartfóny a tablety spoločnosťou  Android Inc.,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t>[3]</w:t>
      </w:r>
      <w:r>
        <w:fldChar w:fldCharType="end"/>
      </w:r>
      <w:r>
        <w:t>.</w:t>
      </w:r>
    </w:p>
    <w:p w14:paraId="1E2A43EE" w14:textId="77777777"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t>[4]</w:t>
      </w:r>
      <w:r>
        <w:fldChar w:fldCharType="end"/>
      </w:r>
      <w:r>
        <w:t xml:space="preserve">. </w:t>
      </w:r>
    </w:p>
    <w:p w14:paraId="567CBBFB" w14:textId="77777777" w:rsidR="00F75FD4" w:rsidRDefault="00F75FD4" w:rsidP="00F75FD4">
      <w:pPr>
        <w:pStyle w:val="3Nadpis"/>
      </w:pPr>
      <w:bookmarkStart w:id="16" w:name="_Toc103856888"/>
      <w:r>
        <w:lastRenderedPageBreak/>
        <w:t>iOS</w:t>
      </w:r>
      <w:bookmarkEnd w:id="16"/>
    </w:p>
    <w:p w14:paraId="0A4460B5" w14:textId="77777777" w:rsidR="00F75FD4" w:rsidRDefault="00F75FD4" w:rsidP="00F75FD4">
      <w:pPr>
        <w:ind w:firstLine="360"/>
        <w:jc w:val="both"/>
      </w:pPr>
      <w:r>
        <w:t xml:space="preserve">Mobilný operačný systém iOS je </w:t>
      </w:r>
      <w:r w:rsidRPr="00C73B44">
        <w:t>operačný systém pre iPhone, iPad a ďalšie mobilné zariadenia Apple.</w:t>
      </w:r>
      <w:r>
        <w:t xml:space="preserve"> </w:t>
      </w:r>
      <w:r w:rsidRPr="007D4958">
        <w:t>Apple iOS, založený na Mac OS operačnom systéme, na ktorom beží rad stolných a prenosných počítačov Mac od spoločnosti Apple, je navrhnutý pre jednoduché a bezproblémové prepojenie medzi radom produktov Apple.</w:t>
      </w:r>
      <w:r>
        <w:t xml:space="preserve"> Prvá verzia systému iOS bola vydaná v júni 2007, keď na trhu debutoval iPhone. iOS je operačný systém odvodený od Unixu, ktorý poháňa všetky mobilné zariadenia Apple. Názov iOS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fldChar w:fldCharType="begin"/>
      </w:r>
      <w:r>
        <w:instrText xml:space="preserve"> REF _Ref103539368 \r \h </w:instrText>
      </w:r>
      <w:r>
        <w:fldChar w:fldCharType="separate"/>
      </w:r>
      <w:r>
        <w:t>[5]</w:t>
      </w:r>
      <w:r>
        <w:fldChar w:fldCharType="end"/>
      </w:r>
      <w:r>
        <w:fldChar w:fldCharType="begin"/>
      </w:r>
      <w:r>
        <w:instrText xml:space="preserve"> REF _Ref102650136 \r \h  \* MERGEFORMAT </w:instrText>
      </w:r>
      <w:r w:rsidR="00E50ED7">
        <w:fldChar w:fldCharType="separate"/>
      </w:r>
      <w:r>
        <w:fldChar w:fldCharType="end"/>
      </w:r>
      <w:r>
        <w:t xml:space="preserve">. </w:t>
      </w:r>
    </w:p>
    <w:p w14:paraId="7C3EAF08" w14:textId="77777777" w:rsidR="00F75FD4" w:rsidRPr="007140D3" w:rsidRDefault="00F75FD4" w:rsidP="00F75FD4">
      <w:pPr>
        <w:ind w:firstLine="360"/>
        <w:jc w:val="both"/>
      </w:pPr>
      <w:r w:rsidRPr="004860DF">
        <w:t>Vývoj mobilných aplikácií pre iOS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Xcode, ktorý beží iba na Macu.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t>[4]</w:t>
      </w:r>
      <w:r>
        <w:fldChar w:fldCharType="end"/>
      </w:r>
      <w:r>
        <w:t xml:space="preserve">. </w:t>
      </w:r>
    </w:p>
    <w:p w14:paraId="0BCDB75A" w14:textId="77777777" w:rsidR="00F75FD4" w:rsidRDefault="00F75FD4" w:rsidP="00F75FD4">
      <w:pPr>
        <w:pStyle w:val="2Nadpis"/>
      </w:pPr>
      <w:bookmarkStart w:id="17" w:name="_Toc103856889"/>
      <w:r>
        <w:t>Mobilné aplikácie a technológie</w:t>
      </w:r>
      <w:bookmarkEnd w:id="17"/>
    </w:p>
    <w:p w14:paraId="6DFFAB78" w14:textId="77777777" w:rsidR="00F75FD4" w:rsidRDefault="00F75FD4" w:rsidP="00F75FD4">
      <w:pPr>
        <w:ind w:firstLine="360"/>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8" w:name="_Toc103856890"/>
      <w:r>
        <w:t>Natívny prístup</w:t>
      </w:r>
      <w:bookmarkEnd w:id="18"/>
    </w:p>
    <w:p w14:paraId="3FDF1622" w14:textId="77777777" w:rsidR="00F75FD4" w:rsidRDefault="00F75FD4" w:rsidP="00F75FD4">
      <w:pPr>
        <w:ind w:firstLine="708"/>
        <w:jc w:val="both"/>
      </w:pPr>
      <w:r>
        <w:t xml:space="preserve">Natívne aplikácie sa vyznačujú tým, že sú vytvorené špeciálne pre konkrétny operačný systém, ako sú Android či iOS, s využitím programovacích jazykov špecifických pre platformu. Pri procese vývoja takýchto aplikácií alebo softvéru pre Android sa využíva Java alebo Kotlin, v prípade iOS ide o Objective-C alebo Swift.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offline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t>[6]</w:t>
      </w:r>
      <w:r>
        <w:fldChar w:fldCharType="end"/>
      </w:r>
      <w:r>
        <w:t>.</w:t>
      </w:r>
    </w:p>
    <w:p w14:paraId="6C60F402" w14:textId="77777777" w:rsidR="00F75FD4" w:rsidRDefault="00F75FD4" w:rsidP="00F75FD4">
      <w:pPr>
        <w:pStyle w:val="3Nadpis"/>
      </w:pPr>
      <w:bookmarkStart w:id="19" w:name="_Toc103856891"/>
      <w:r>
        <w:t>Webový prístup</w:t>
      </w:r>
      <w:bookmarkEnd w:id="19"/>
    </w:p>
    <w:p w14:paraId="5E7DF2E0" w14:textId="77777777"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responzívne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frontend a pre backend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offline,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r>
        <w:t>iOS</w:t>
      </w:r>
      <w:r w:rsidRPr="00EA49C1">
        <w:t xml:space="preserve"> aj Androidu súčasne</w:t>
      </w:r>
      <w:r>
        <w:t xml:space="preserve"> </w:t>
      </w:r>
      <w:r>
        <w:fldChar w:fldCharType="begin"/>
      </w:r>
      <w:r>
        <w:instrText xml:space="preserve"> REF _Ref103417825 \r \h </w:instrText>
      </w:r>
      <w:r>
        <w:fldChar w:fldCharType="separate"/>
      </w:r>
      <w:r>
        <w:t>[7]</w:t>
      </w:r>
      <w:r>
        <w:fldChar w:fldCharType="end"/>
      </w:r>
      <w:r>
        <w:t>.</w:t>
      </w:r>
    </w:p>
    <w:p w14:paraId="20DB68D9" w14:textId="77777777" w:rsidR="00F75FD4" w:rsidRDefault="00F75FD4" w:rsidP="00F75FD4">
      <w:pPr>
        <w:pStyle w:val="3Nadpis"/>
        <w:jc w:val="both"/>
      </w:pPr>
      <w:bookmarkStart w:id="20" w:name="_Toc103856892"/>
      <w:r>
        <w:lastRenderedPageBreak/>
        <w:t>Hybridný prístup</w:t>
      </w:r>
      <w:bookmarkEnd w:id="20"/>
    </w:p>
    <w:p w14:paraId="1C520EC5" w14:textId="77777777" w:rsidR="00F75FD4" w:rsidRPr="00BB1F3A" w:rsidRDefault="00F75FD4" w:rsidP="00F75FD4">
      <w:pPr>
        <w:ind w:firstLine="708"/>
        <w:jc w:val="both"/>
      </w:pPr>
      <w:r>
        <w:t>Vývoj hybridných aplikácií je kombináciou natívnych a webových riešení, kde vývojári vkladajú kód napísaný v jazykoch pre vývoj webu ako HTML, CSS a JavaScript do natívnej aplikácie pomocou doplnkov ako Apache Cordova či Ionic</w:t>
      </w:r>
      <w:r w:rsidRPr="00BB1F3A">
        <w:t>'</w:t>
      </w:r>
      <w:r>
        <w:t xml:space="preserve">s Capacitor.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iOS, a teda niečo, čo sme považovali za výhodu, je aj nevýhodou. Medzi nevýhodu oproti natívnym aplikáciám môžeme považovať aj nutnosť internetového pripojenia. Len zriedka hybridné aplikácie podporujú offline verziu. Hybridné aplikácie integrujú výhody webových a natívnych aplikácií, a tak prinášajú to najlepšie pre používateľa na platformách Android a iOS.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t>[6]</w:t>
      </w:r>
      <w:r>
        <w:fldChar w:fldCharType="end"/>
      </w:r>
      <w:r>
        <w:t>.</w:t>
      </w:r>
    </w:p>
    <w:p w14:paraId="130D6F6A" w14:textId="77777777" w:rsidR="00F75FD4" w:rsidRDefault="00F75FD4" w:rsidP="00F75FD4">
      <w:pPr>
        <w:pStyle w:val="3Nadpis"/>
        <w:jc w:val="both"/>
      </w:pPr>
      <w:bookmarkStart w:id="21" w:name="_Toc103856893"/>
      <w:r>
        <w:t>Multiplatformový prístup</w:t>
      </w:r>
      <w:bookmarkEnd w:id="21"/>
    </w:p>
    <w:p w14:paraId="0577F2CE" w14:textId="77777777" w:rsidR="00F75FD4" w:rsidRDefault="00F75FD4" w:rsidP="00F75FD4">
      <w:pPr>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React Native, Xamarin a Flutter. Medzi výhody multiplatformových aplikácií určite patrí opätovná použiteľnosť kódu, takže nie je potrebné písať osobitne kód pre Android a iOS.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iOS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t>[6]</w:t>
      </w:r>
      <w:r>
        <w:fldChar w:fldCharType="end"/>
      </w:r>
      <w:r>
        <w:t>.</w:t>
      </w:r>
    </w:p>
    <w:p w14:paraId="65AA6C46" w14:textId="77777777" w:rsidR="00F75FD4" w:rsidRDefault="00F75FD4" w:rsidP="00F75FD4">
      <w:pPr>
        <w:pStyle w:val="2Nadpis"/>
      </w:pPr>
      <w:bookmarkStart w:id="22" w:name="_Toc103856894"/>
      <w:r>
        <w:t>React Native</w:t>
      </w:r>
      <w:bookmarkEnd w:id="22"/>
    </w:p>
    <w:p w14:paraId="5608B669" w14:textId="77777777" w:rsidR="00F75FD4" w:rsidRDefault="00F75FD4" w:rsidP="00F75FD4">
      <w:pPr>
        <w:ind w:firstLine="360"/>
        <w:jc w:val="both"/>
      </w:pPr>
      <w:r>
        <w:t>React je knižnica JavaScriptu na vytváranie rýchlych a interaktívnych používateľských rozhraní. Prevádzkuje</w:t>
      </w:r>
      <w:r w:rsidRPr="00804463">
        <w:t xml:space="preserve"> ho Meta (predtým Facebook) a komunita jednotlivých vývojárov a spoločností.</w:t>
      </w:r>
      <w:r>
        <w:t xml:space="preserve"> </w:t>
      </w:r>
      <w:r w:rsidRPr="00804463">
        <w:t xml:space="preserve">Aj keď je React skôr knižnica než jazyk, je </w:t>
      </w:r>
      <w:r>
        <w:t>momentálne najpoužívanejší</w:t>
      </w:r>
      <w:r w:rsidRPr="00804463">
        <w:t xml:space="preserve"> pri vývoji webových aplikácií.</w:t>
      </w:r>
      <w:r>
        <w:t xml:space="preserve"> React Native je rámec založený na Reacte, ktorý sa zameriava na vykresľovanie mobilných aplikácií na všetkých zariadeniach. Ako aj sami tvorcovia Reactu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JavaScripte pôsobí trochu zvláštne, ale tím vývojárov spoločnosti Facebook prišiel na riešenie, ktoré obohatilo celú komunitu programátorov. Facebook vydal prvú verziu React Native v marci 2015, a v pribehu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t>[8]</w:t>
      </w:r>
      <w:r>
        <w:fldChar w:fldCharType="end"/>
      </w:r>
      <w:r>
        <w:fldChar w:fldCharType="begin"/>
      </w:r>
      <w:r>
        <w:instrText xml:space="preserve"> REF _Ref102759622 \r \h </w:instrText>
      </w:r>
      <w:r>
        <w:fldChar w:fldCharType="separate"/>
      </w:r>
      <w:r>
        <w:t>[9]</w:t>
      </w:r>
      <w:r>
        <w:fldChar w:fldCharType="end"/>
      </w:r>
      <w:r>
        <w:t>.</w:t>
      </w:r>
    </w:p>
    <w:p w14:paraId="274AB316" w14:textId="77777777" w:rsidR="00F75FD4" w:rsidRDefault="00F75FD4" w:rsidP="00F75FD4">
      <w:pPr>
        <w:ind w:firstLine="360"/>
        <w:jc w:val="both"/>
      </w:pPr>
      <w:r>
        <w:t>React Native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r w:rsidRPr="006B7085">
        <w:t>React Native</w:t>
      </w:r>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React Native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React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React, tím Facebook prišiel s možnosťou vykresľovať aplikáciu inde ako v objektovom modely dokumentu, a predstavil tak knižnicu React Native. </w:t>
      </w:r>
      <w:r w:rsidRPr="00DE77FC">
        <w:t>Pri React Native</w:t>
      </w:r>
      <w:r>
        <w:t>,</w:t>
      </w:r>
      <w:r w:rsidRPr="00DE77FC">
        <w:t xml:space="preserve"> natívne vykresľovanie znamená, že React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Reactu odovzdávajú kód v podobe značkovacieho jazyka funkcii vykresľovania, ktorá dáva pokyn Reactu, ako ich vykresliť. S Reactom pre web sa tento kód odovzdáva priamo do DOM prehliadača. Pre React Native je tento kód preložený tak, aby vyhovoval hostiteľskej platforme, takže napríklad element „View“ sa môže stať „UIView“ špecifický pre iOS.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React Native prináša súvisí s úrovňou jeho vyspelosti. Ešte stále môžeme React Native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t>[10]</w:t>
      </w:r>
      <w:r>
        <w:fldChar w:fldCharType="end"/>
      </w:r>
      <w:r>
        <w:fldChar w:fldCharType="begin"/>
      </w:r>
      <w:r>
        <w:instrText xml:space="preserve"> REF _Ref102911547 \r \h </w:instrText>
      </w:r>
      <w:r>
        <w:fldChar w:fldCharType="separate"/>
      </w:r>
      <w:r>
        <w:t>[11]</w:t>
      </w:r>
      <w:r>
        <w:fldChar w:fldCharType="end"/>
      </w:r>
      <w:r>
        <w:t>.</w:t>
      </w:r>
    </w:p>
    <w:p w14:paraId="77C51DC4" w14:textId="77777777" w:rsidR="00F75FD4" w:rsidRDefault="00F75FD4" w:rsidP="00F75FD4">
      <w:pPr>
        <w:pStyle w:val="2Nadpis"/>
      </w:pPr>
      <w:bookmarkStart w:id="23" w:name="_Toc103856895"/>
      <w:r>
        <w:t>Xamarin</w:t>
      </w:r>
      <w:bookmarkEnd w:id="23"/>
    </w:p>
    <w:p w14:paraId="6013F30B" w14:textId="77777777" w:rsidR="00F75FD4" w:rsidRDefault="00F75FD4" w:rsidP="00F75FD4">
      <w:pPr>
        <w:ind w:firstLine="360"/>
        <w:jc w:val="both"/>
      </w:pPr>
      <w:r w:rsidRPr="00BC60C6">
        <w:t xml:space="preserve">Xamarin je platforma, ktorá umožňuje vytvárať a </w:t>
      </w:r>
      <w:r>
        <w:t>dodávať</w:t>
      </w:r>
      <w:r w:rsidRPr="00BC60C6">
        <w:t xml:space="preserve"> aplikácie pre Android</w:t>
      </w:r>
      <w:r>
        <w:t xml:space="preserve"> a </w:t>
      </w:r>
      <w:r w:rsidRPr="00BC60C6">
        <w:t>iOS</w:t>
      </w:r>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Xamarin rozširuje túto vývojársku platformu o nástroje a knižnice špeciálne na vytváranie aplikácií </w:t>
      </w:r>
      <w:r w:rsidRPr="00B21364">
        <w:t>Android, iOS, a Windows</w:t>
      </w:r>
      <w:r>
        <w:t>.</w:t>
      </w:r>
      <w:r w:rsidRPr="009C069D">
        <w:t xml:space="preserve"> </w:t>
      </w:r>
      <w:r>
        <w:t xml:space="preserve">Bol vytvorený v roku 2011 vývojármi Mono, no od roku 2016 ho vlastní Microsoft. </w:t>
      </w:r>
      <w:r w:rsidRPr="009151D5">
        <w:t xml:space="preserve">Xamarin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DevOps</w:t>
      </w:r>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iOS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t>[12]</w:t>
      </w:r>
      <w:r>
        <w:fldChar w:fldCharType="end"/>
      </w:r>
      <w:r w:rsidRPr="00F47BA4">
        <w:t>.</w:t>
      </w:r>
    </w:p>
    <w:p w14:paraId="785FDD29" w14:textId="77777777" w:rsidR="00F75FD4" w:rsidRDefault="00F75FD4" w:rsidP="00F75FD4">
      <w:pPr>
        <w:ind w:firstLine="360"/>
        <w:jc w:val="both"/>
      </w:pPr>
      <w:r w:rsidRPr="00860B98">
        <w:t>Xamarin.Forms</w:t>
      </w:r>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základnejších triedach používateľského rozhrania špecifick</w:t>
      </w:r>
      <w:r>
        <w:t>ých</w:t>
      </w:r>
      <w:r w:rsidRPr="00860B98">
        <w:t xml:space="preserve"> pre platformu</w:t>
      </w:r>
      <w:r>
        <w:t xml:space="preserve"> a to </w:t>
      </w:r>
      <w:r w:rsidRPr="00860B98">
        <w:lastRenderedPageBreak/>
        <w:t>Xamarin.Android a Xamarin.iOS.</w:t>
      </w:r>
      <w:r>
        <w:t xml:space="preserve"> </w:t>
      </w:r>
      <w:r w:rsidRPr="00860B98">
        <w:t>Jednou z najväčších výhod Xamarin.Forms je, že dáva možnosť vyvíjať natívne mobilné aplikácie pre niekoľko platforiem súčasne.</w:t>
      </w:r>
      <w:r>
        <w:t xml:space="preserve"> Tento nástroj tiež zlepšuje rýchlosť vývoja aplikácií, čo ocenia najmä biznisovo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Xamarin.iOS a Xamarin.Android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Kotlin pre Android a Objective-C alebo Swift pre iOS. Alternatívou môže byť knižnica Xamarin.Essentials, ktorá poskytuje viacero multiplatformových API, pretože je možné ju použiť na prístup k natívnym funkciám. To sa však nevzťahuje na Xamarin.Forms </w:t>
      </w:r>
      <w:r>
        <w:fldChar w:fldCharType="begin"/>
      </w:r>
      <w:r>
        <w:instrText xml:space="preserve"> REF _Ref103538469 \r \h </w:instrText>
      </w:r>
      <w:r>
        <w:fldChar w:fldCharType="separate"/>
      </w:r>
      <w:r>
        <w:t>[13]</w:t>
      </w:r>
      <w:r>
        <w:fldChar w:fldCharType="end"/>
      </w:r>
      <w:r>
        <w:t xml:space="preserve">. </w:t>
      </w:r>
    </w:p>
    <w:p w14:paraId="10B46AE1" w14:textId="77777777" w:rsidR="00F75FD4" w:rsidRDefault="00F75FD4" w:rsidP="00F75FD4">
      <w:pPr>
        <w:ind w:firstLine="360"/>
        <w:jc w:val="both"/>
      </w:pPr>
      <w:r>
        <w:t xml:space="preserve">V závislosti od typu a zložitosti sú aplikácie Xamarin zvyčajne väčšie ako natívne, preto potrebujú dodatočnú optimalizáciu, ako napríklad prepojenie, aby sa odstránil nepoužitý kód zo zahrnutých knižníc, a tým sa zachovala priemerná veľkosť súboru aplikácie. Xamarin je bezplatná platforma, no len pre malé firmy. Komerčný vývoj aplikácie v tejto platforme si vyžaduje licenciu a zakúpenie Microsoft Visual Studio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t>[14]</w:t>
      </w:r>
      <w:r>
        <w:fldChar w:fldCharType="end"/>
      </w:r>
      <w:r>
        <w:t>.</w:t>
      </w:r>
    </w:p>
    <w:p w14:paraId="7474EC50" w14:textId="77777777" w:rsidR="00F75FD4" w:rsidRDefault="00F75FD4" w:rsidP="00F75FD4">
      <w:pPr>
        <w:pStyle w:val="2Nadpis"/>
        <w:jc w:val="both"/>
      </w:pPr>
      <w:bookmarkStart w:id="24" w:name="_Toc103856896"/>
      <w:r>
        <w:t>Flutter</w:t>
      </w:r>
      <w:bookmarkEnd w:id="24"/>
    </w:p>
    <w:p w14:paraId="449AAA34" w14:textId="77777777" w:rsidR="00F75FD4" w:rsidRDefault="00F75FD4" w:rsidP="00F75FD4">
      <w:pPr>
        <w:ind w:firstLine="360"/>
        <w:jc w:val="both"/>
      </w:pPr>
      <w:r>
        <w:t xml:space="preserve">Flutter je mobilný rámec, ktorý slúži na vývoj softvéru používateľského rozhrania. Je podporovaný a vytvorený spoločnosťou Google na vytváranie moderných, natívnych a reaktívnych aplikácií pre iOS a Android. Google tiež pracuje na doplnení možnosti tvorby web aplikácií. Ide o voľne dostupný projekt nachádzajúci sa na GitHube, takže svojimi príspevkami ho doplňuje a vylepšuje aj vývojárska komunita. Prvýkrát bol Flutter prezentovaný na Dart vývojárskom samite v roku 2015, vtedy však ešte pod názvom Sky. V tom čase bol prezentovaný ako Dart v mobile. Dart je programovací jazyk taktiež od spoločnosti Google, ktorý sa prevažne využíva na tvorbu mobilných a webových aplikácií. </w:t>
      </w:r>
      <w:r w:rsidRPr="00924D9F">
        <w:t xml:space="preserve">Používateľské rozhranie a obchodná logika </w:t>
      </w:r>
      <w:r>
        <w:t xml:space="preserve">Flutteru </w:t>
      </w:r>
      <w:r w:rsidRPr="00924D9F">
        <w:t>boli napísané v Dart.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sním</w:t>
      </w:r>
      <w:r>
        <w:t>kov</w:t>
      </w:r>
      <w:r w:rsidRPr="007037B0">
        <w:t xml:space="preserve"> za sekundu</w:t>
      </w:r>
      <w:r>
        <w:t>, pri výkonnejších zariadeniach aj 120, a tak splnila cieľ systému a to byť rýchla a plynulejšia.</w:t>
      </w:r>
      <w:r w:rsidRPr="00924D9F">
        <w:t xml:space="preserve"> </w:t>
      </w:r>
      <w:r>
        <w:t xml:space="preserve">Pod názvom Flutter bol tento rámec prvýkrát vydaný so svojou stabilnou verziou v roku 2018 </w:t>
      </w:r>
      <w:r>
        <w:fldChar w:fldCharType="begin"/>
      </w:r>
      <w:r>
        <w:instrText xml:space="preserve"> REF _Ref103428440 \r \h </w:instrText>
      </w:r>
      <w:r>
        <w:fldChar w:fldCharType="separate"/>
      </w:r>
      <w:r>
        <w:t>[15]</w:t>
      </w:r>
      <w:r>
        <w:fldChar w:fldCharType="end"/>
      </w:r>
      <w:r>
        <w:t>.</w:t>
      </w:r>
    </w:p>
    <w:p w14:paraId="7C807184" w14:textId="77777777" w:rsidR="00F75FD4" w:rsidRDefault="00F75FD4" w:rsidP="00F75FD4">
      <w:pPr>
        <w:ind w:firstLine="360"/>
        <w:jc w:val="both"/>
      </w:pPr>
      <w:r>
        <w:lastRenderedPageBreak/>
        <w:t xml:space="preserve">Flutter používa Dart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Flutter využíva Skia, jeho vlastné renderovacie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widgetu. Widgety sú stavebnými kameňmi aplikácie Flutter a každý widget je nemennou časťou používateľského rozhrania. Sú to konfiguračné časti používateľského rozhrania a spoločne vytvárajú akýsi strom widgetov, kde strom je sám o sebe považovaný za widget. Flutter používa widgety ako konfiguráciu na zostavenie každého prvku na obrazovke. Za strom teda môžeme považovať aplikáciu, ktorá je len kombináciou viacerých jednoduchších widgetov. Keďže je Flutter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Dart, v porovnaní s JavaScriptom, využíva relatívne malá komunita, takže existujú len obmedzené zdroje, pomocou ktorých je možné naučiť sa tento jazyk </w:t>
      </w:r>
      <w:r>
        <w:fldChar w:fldCharType="begin"/>
      </w:r>
      <w:r>
        <w:instrText xml:space="preserve"> REF _Ref103428440 \r \h </w:instrText>
      </w:r>
      <w:r>
        <w:fldChar w:fldCharType="separate"/>
      </w:r>
      <w:r>
        <w:t>[15]</w:t>
      </w:r>
      <w:r>
        <w:fldChar w:fldCharType="end"/>
      </w:r>
      <w:r>
        <w:fldChar w:fldCharType="begin"/>
      </w:r>
      <w:r>
        <w:instrText xml:space="preserve"> REF _Ref103432934 \r \h </w:instrText>
      </w:r>
      <w:r>
        <w:fldChar w:fldCharType="separate"/>
      </w:r>
      <w:r>
        <w:t>[16]</w:t>
      </w:r>
      <w:r>
        <w:fldChar w:fldCharType="end"/>
      </w:r>
      <w:r>
        <w:t>.</w:t>
      </w:r>
    </w:p>
    <w:p w14:paraId="668FD2FB" w14:textId="77777777" w:rsidR="00F75FD4" w:rsidRPr="00CD7B7E" w:rsidRDefault="00F75FD4" w:rsidP="00F75FD4">
      <w:pPr>
        <w:pStyle w:val="1Nadpis"/>
      </w:pPr>
      <w:bookmarkStart w:id="25" w:name="_Toc103856897"/>
      <w:r>
        <w:lastRenderedPageBreak/>
        <w:t>Lekárska vizita a využitie mobilných aplikácií v jej procese</w:t>
      </w:r>
      <w:bookmarkEnd w:id="25"/>
    </w:p>
    <w:p w14:paraId="369DD51B" w14:textId="77777777" w:rsidR="00F75FD4" w:rsidRPr="0071163F" w:rsidRDefault="00F75FD4" w:rsidP="00F75FD4">
      <w:pPr>
        <w:pStyle w:val="2Nadpis"/>
        <w:jc w:val="both"/>
      </w:pPr>
      <w:bookmarkStart w:id="26" w:name="_Toc103856898"/>
      <w:r>
        <w:t>Vizita</w:t>
      </w:r>
      <w:bookmarkEnd w:id="26"/>
    </w:p>
    <w:p w14:paraId="60053231" w14:textId="77777777" w:rsidR="00F75FD4" w:rsidRPr="0051277C" w:rsidRDefault="00F75FD4" w:rsidP="00F75FD4">
      <w:pPr>
        <w:pStyle w:val="3Nadpis"/>
        <w:jc w:val="both"/>
      </w:pPr>
      <w:bookmarkStart w:id="27" w:name="_Toc103856899"/>
      <w:r>
        <w:t>Charakteristika vizity.</w:t>
      </w:r>
      <w:bookmarkEnd w:id="27"/>
    </w:p>
    <w:p w14:paraId="42636348" w14:textId="77777777" w:rsidR="00F75FD4" w:rsidRDefault="00F75FD4" w:rsidP="00F75FD4">
      <w:pPr>
        <w:ind w:firstLine="360"/>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t>[17]</w:t>
      </w:r>
      <w:r>
        <w:fldChar w:fldCharType="end"/>
      </w:r>
      <w:r>
        <w:t>.</w:t>
      </w:r>
    </w:p>
    <w:p w14:paraId="79E4A70E" w14:textId="77777777" w:rsidR="00F75FD4" w:rsidRDefault="00F75FD4" w:rsidP="00F75FD4">
      <w:pPr>
        <w:pStyle w:val="3Nadpis"/>
      </w:pPr>
      <w:bookmarkStart w:id="28" w:name="_Toc103856900"/>
      <w:r>
        <w:t>Formy vizít</w:t>
      </w:r>
      <w:bookmarkEnd w:id="28"/>
    </w:p>
    <w:p w14:paraId="53E9C57C" w14:textId="77777777" w:rsidR="00F75FD4" w:rsidRDefault="00F75FD4" w:rsidP="00F75FD4">
      <w:pPr>
        <w:ind w:firstLine="360"/>
        <w:jc w:val="both"/>
      </w:pPr>
      <w:r>
        <w:t xml:space="preserve">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prevezuje rany </w:t>
      </w:r>
      <w:r>
        <w:fldChar w:fldCharType="begin"/>
      </w:r>
      <w:r>
        <w:instrText xml:space="preserve"> REF _Ref103540142 \r \h </w:instrText>
      </w:r>
      <w:r>
        <w:fldChar w:fldCharType="separate"/>
      </w:r>
      <w:r>
        <w:t>[17]</w:t>
      </w:r>
      <w:r>
        <w:fldChar w:fldCharType="end"/>
      </w:r>
      <w:r>
        <w:t xml:space="preserve">. </w:t>
      </w:r>
    </w:p>
    <w:p w14:paraId="4A4A1A8F" w14:textId="77777777" w:rsidR="00F75FD4" w:rsidRDefault="00F75FD4" w:rsidP="00F75FD4">
      <w:pPr>
        <w:pStyle w:val="3Nadpis"/>
      </w:pPr>
      <w:bookmarkStart w:id="29" w:name="_Toc103856901"/>
      <w:r>
        <w:t>Príprava vizity</w:t>
      </w:r>
      <w:bookmarkEnd w:id="29"/>
    </w:p>
    <w:p w14:paraId="17E9CB19" w14:textId="77777777" w:rsidR="00F75FD4" w:rsidRDefault="00F75FD4" w:rsidP="00F75FD4">
      <w:pPr>
        <w:ind w:firstLine="360"/>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tlak krvi, </w:t>
      </w:r>
      <w:r>
        <w:lastRenderedPageBreak/>
        <w:t xml:space="preserve">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t>[17]</w:t>
      </w:r>
      <w:r>
        <w:fldChar w:fldCharType="end"/>
      </w:r>
      <w:r>
        <w:t xml:space="preserve">. </w:t>
      </w:r>
    </w:p>
    <w:p w14:paraId="7F214E2D" w14:textId="77777777" w:rsidR="00F75FD4" w:rsidRDefault="00F75FD4" w:rsidP="00F75FD4">
      <w:pPr>
        <w:pStyle w:val="3Nadpis"/>
      </w:pPr>
      <w:bookmarkStart w:id="30" w:name="_Toc103856902"/>
      <w:r>
        <w:t>Vedenie zdravotnej dokumentácie</w:t>
      </w:r>
      <w:bookmarkEnd w:id="30"/>
    </w:p>
    <w:p w14:paraId="3BC11B38" w14:textId="77777777" w:rsidR="00F75FD4" w:rsidRDefault="00F75FD4" w:rsidP="00F75FD4">
      <w:pPr>
        <w:ind w:firstLine="360"/>
        <w:jc w:val="both"/>
      </w:pPr>
      <w:r>
        <w:t xml:space="preserve">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 rodné číslo, dátum narodenia, adresa, telefónne číslo, 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t>[19]</w:t>
      </w:r>
      <w:r>
        <w:fldChar w:fldCharType="end"/>
      </w:r>
      <w:r>
        <w:t xml:space="preserve">. </w:t>
      </w:r>
    </w:p>
    <w:p w14:paraId="7A3E0B62" w14:textId="77777777" w:rsidR="00F75FD4" w:rsidRDefault="00F75FD4" w:rsidP="00F75FD4">
      <w:pPr>
        <w:pStyle w:val="2Nadpis"/>
      </w:pPr>
      <w:bookmarkStart w:id="31" w:name="_Toc103856903"/>
      <w:r>
        <w:t>Existujúce aplikácie pre vizitu</w:t>
      </w:r>
      <w:bookmarkEnd w:id="31"/>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Náš prieskum existujúcich aplikácii sme vykonávali v internetovom obchode Google Play,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2" w:name="_Toc103856904"/>
      <w:r>
        <w:t>Mobilná aplikácia Denník krvného tlaku</w:t>
      </w:r>
      <w:bookmarkEnd w:id="32"/>
    </w:p>
    <w:p w14:paraId="47239DFF" w14:textId="77777777"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699" cy="4320000"/>
                    </a:xfrm>
                    <a:prstGeom prst="rect">
                      <a:avLst/>
                    </a:prstGeom>
                  </pic:spPr>
                </pic:pic>
              </a:graphicData>
            </a:graphic>
          </wp:inline>
        </w:drawing>
      </w:r>
    </w:p>
    <w:p w14:paraId="57560CBC" w14:textId="77777777" w:rsidR="00F75FD4" w:rsidRDefault="00F75FD4" w:rsidP="00F75FD4">
      <w:pPr>
        <w:pStyle w:val="Popis"/>
      </w:pPr>
      <w:bookmarkStart w:id="33" w:name="_Toc103856859"/>
      <w:r>
        <w:t xml:space="preserve">Obr. </w:t>
      </w:r>
      <w:fldSimple w:instr=" SEQ Obr. \* ARABIC ">
        <w:r>
          <w:rPr>
            <w:noProof/>
          </w:rPr>
          <w:t>2</w:t>
        </w:r>
      </w:fldSimple>
      <w:r>
        <w:t xml:space="preserve"> Aktivity aplikácie Denník krvného tlaku </w:t>
      </w:r>
      <w:r>
        <w:fldChar w:fldCharType="begin"/>
      </w:r>
      <w:r>
        <w:instrText xml:space="preserve"> REF _Ref100585500 \n \h </w:instrText>
      </w:r>
      <w:r>
        <w:fldChar w:fldCharType="separate"/>
      </w:r>
      <w:r>
        <w:t>[20]</w:t>
      </w:r>
      <w:bookmarkEnd w:id="33"/>
      <w:r>
        <w:fldChar w:fldCharType="end"/>
      </w:r>
    </w:p>
    <w:p w14:paraId="1B337CD0" w14:textId="77777777" w:rsidR="00F75FD4" w:rsidRDefault="00F75FD4" w:rsidP="00F75FD4">
      <w:pPr>
        <w:pStyle w:val="3Nadpis"/>
        <w:jc w:val="both"/>
      </w:pPr>
      <w:bookmarkStart w:id="34" w:name="_Toc103856905"/>
      <w:r>
        <w:lastRenderedPageBreak/>
        <w:t>Mobilná aplikácia Medical records</w:t>
      </w:r>
      <w:bookmarkEnd w:id="34"/>
    </w:p>
    <w:p w14:paraId="2147FC59" w14:textId="77777777" w:rsidR="00F75FD4" w:rsidRDefault="00F75FD4" w:rsidP="00F75FD4">
      <w:pPr>
        <w:ind w:firstLine="708"/>
        <w:jc w:val="both"/>
      </w:pPr>
      <w:r>
        <w:t xml:space="preserve">Medical records </w:t>
      </w:r>
      <w:r>
        <w:fldChar w:fldCharType="begin"/>
      </w:r>
      <w:r>
        <w:instrText xml:space="preserve"> REF _Ref100585538 \r \h </w:instrText>
      </w:r>
      <w:r>
        <w:fldChar w:fldCharType="separate"/>
      </w:r>
      <w:r>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306" cy="4032000"/>
                    </a:xfrm>
                    <a:prstGeom prst="rect">
                      <a:avLst/>
                    </a:prstGeom>
                  </pic:spPr>
                </pic:pic>
              </a:graphicData>
            </a:graphic>
          </wp:inline>
        </w:drawing>
      </w:r>
    </w:p>
    <w:p w14:paraId="1FD20679" w14:textId="77777777" w:rsidR="00F75FD4" w:rsidRDefault="00F75FD4" w:rsidP="00F75FD4">
      <w:pPr>
        <w:pStyle w:val="Popis"/>
      </w:pPr>
      <w:bookmarkStart w:id="35" w:name="_Toc103856860"/>
      <w:r>
        <w:t xml:space="preserve">Obr. </w:t>
      </w:r>
      <w:fldSimple w:instr=" SEQ Obr. \* ARABIC ">
        <w:r>
          <w:rPr>
            <w:noProof/>
          </w:rPr>
          <w:t>3</w:t>
        </w:r>
      </w:fldSimple>
      <w:r>
        <w:t xml:space="preserve"> Aktivity aplikácie Medical records </w:t>
      </w:r>
      <w:r>
        <w:fldChar w:fldCharType="begin"/>
      </w:r>
      <w:r>
        <w:instrText xml:space="preserve"> REF _Ref100585538 \n \h </w:instrText>
      </w:r>
      <w:r>
        <w:fldChar w:fldCharType="separate"/>
      </w:r>
      <w:r>
        <w:t>[21]</w:t>
      </w:r>
      <w:bookmarkEnd w:id="35"/>
      <w:r>
        <w:fldChar w:fldCharType="end"/>
      </w:r>
    </w:p>
    <w:p w14:paraId="574F01A2" w14:textId="77777777" w:rsidR="00F75FD4" w:rsidRDefault="00F75FD4" w:rsidP="00F75FD4">
      <w:pPr>
        <w:pStyle w:val="3Nadpis"/>
        <w:jc w:val="both"/>
      </w:pPr>
      <w:bookmarkStart w:id="36" w:name="_Toc103856906"/>
      <w:r>
        <w:t>Mobilná aplikácia Medical Records Clinic app</w:t>
      </w:r>
      <w:bookmarkEnd w:id="36"/>
    </w:p>
    <w:p w14:paraId="0CFE8E1A" w14:textId="77777777" w:rsidR="00F75FD4" w:rsidRDefault="00F75FD4" w:rsidP="00F75FD4">
      <w:pPr>
        <w:ind w:firstLine="357"/>
        <w:jc w:val="both"/>
      </w:pPr>
      <w:r>
        <w:t xml:space="preserve">Mobilná aplikácia Medical Records Clinik app </w:t>
      </w:r>
      <w:r>
        <w:fldChar w:fldCharType="begin"/>
      </w:r>
      <w:r>
        <w:instrText xml:space="preserve"> REF _Ref100585568 \r \h </w:instrText>
      </w:r>
      <w:r>
        <w:fldChar w:fldCharType="separate"/>
      </w:r>
      <w:r>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83" cy="4320000"/>
                    </a:xfrm>
                    <a:prstGeom prst="rect">
                      <a:avLst/>
                    </a:prstGeom>
                  </pic:spPr>
                </pic:pic>
              </a:graphicData>
            </a:graphic>
          </wp:inline>
        </w:drawing>
      </w:r>
    </w:p>
    <w:p w14:paraId="7EBC7FE6" w14:textId="77777777" w:rsidR="00F75FD4" w:rsidRDefault="00F75FD4" w:rsidP="00F75FD4">
      <w:pPr>
        <w:pStyle w:val="Popis"/>
      </w:pPr>
      <w:bookmarkStart w:id="37" w:name="_Toc103856861"/>
      <w:r>
        <w:t xml:space="preserve">Obr. </w:t>
      </w:r>
      <w:fldSimple w:instr=" SEQ Obr. \* ARABIC ">
        <w:r>
          <w:rPr>
            <w:noProof/>
          </w:rPr>
          <w:t>4</w:t>
        </w:r>
      </w:fldSimple>
      <w:r>
        <w:t xml:space="preserve"> Aktivity aplikácie Medical Records Clinik app </w:t>
      </w:r>
      <w:r>
        <w:fldChar w:fldCharType="begin"/>
      </w:r>
      <w:r>
        <w:instrText xml:space="preserve"> REF _Ref100585568 \n \h </w:instrText>
      </w:r>
      <w:r>
        <w:fldChar w:fldCharType="separate"/>
      </w:r>
      <w:r>
        <w:t>[22]</w:t>
      </w:r>
      <w:bookmarkEnd w:id="37"/>
      <w:r>
        <w:fldChar w:fldCharType="end"/>
      </w:r>
    </w:p>
    <w:p w14:paraId="20839477" w14:textId="77777777" w:rsidR="00F75FD4" w:rsidRDefault="00F75FD4" w:rsidP="00F75FD4">
      <w:pPr>
        <w:pStyle w:val="3Nadpis"/>
        <w:jc w:val="both"/>
      </w:pPr>
      <w:bookmarkStart w:id="38" w:name="_Toc103856907"/>
      <w:r>
        <w:t>Zhodnotenie kvalít dostupných aplikácií</w:t>
      </w:r>
      <w:bookmarkEnd w:id="38"/>
    </w:p>
    <w:p w14:paraId="72E36115" w14:textId="77777777" w:rsidR="00F75FD4" w:rsidRDefault="00F75FD4" w:rsidP="00F75FD4">
      <w:pPr>
        <w:ind w:firstLine="357"/>
        <w:jc w:val="both"/>
      </w:pPr>
      <w:r>
        <w:t xml:space="preserve">Z aplikácií, ktoré Google Play ponúka sme nenašli žiadnu, ktorá by spĺňala všetky používateľské požiadavky. Pre nás najdôležitejšie však bolo nájsť takú, v ktorej by sa dalo zaznamenávať viacero meraní pre viacero ľudí. Túto požiadavku najlepšie spĺňala Medical Records Clinik app, no je potrebné podotknúť, že bola v anglickom jazyku a mala najhoršiu prehľadnosť a dizajn. V tejto aplikácií ale vidíme najväčší potenciál pre jej využitie v medicínskom zariadení. </w:t>
      </w:r>
    </w:p>
    <w:p w14:paraId="18106A40" w14:textId="41063757" w:rsidR="00F75FD4" w:rsidRDefault="00F75FD4" w:rsidP="00F75FD4">
      <w:pPr>
        <w:pStyle w:val="1Nadpis"/>
      </w:pPr>
      <w:bookmarkStart w:id="39" w:name="_Toc103856908"/>
      <w:r>
        <w:lastRenderedPageBreak/>
        <w:t>Návrh aplikácie eVizita</w:t>
      </w:r>
      <w:bookmarkEnd w:id="39"/>
    </w:p>
    <w:p w14:paraId="2B93A352" w14:textId="03DD0149" w:rsidR="00272E9A" w:rsidRPr="00272E9A" w:rsidRDefault="00B13A68" w:rsidP="0091061A">
      <w:pPr>
        <w:pStyle w:val="2Nadpis"/>
      </w:pPr>
      <w:r>
        <w:t>Motiváci</w:t>
      </w:r>
      <w:r w:rsidR="00025983">
        <w:t>a</w:t>
      </w:r>
      <w:r>
        <w:t xml:space="preserve"> a cieľ práce</w:t>
      </w:r>
    </w:p>
    <w:p w14:paraId="5EBE3E7D" w14:textId="0EF9EC44" w:rsidR="00D15DDC" w:rsidRDefault="00733A8E" w:rsidP="00DE7B2D">
      <w:pPr>
        <w:ind w:firstLine="360"/>
        <w:jc w:val="both"/>
      </w:pPr>
      <w:r>
        <w:t xml:space="preserve">Každodenne sa prijímajú do nemocnice nový pacienti, ktorí potrebujú zdravotnú starostlivosť. </w:t>
      </w:r>
      <w:r w:rsidR="00125F5A" w:rsidRPr="00125F5A">
        <w:t xml:space="preserve">Pri zabezpečovaní starostlivosti o zdravie zohráva veľký význam organizácia zabezpečenia lekárskej starostlivosti. </w:t>
      </w:r>
      <w:r w:rsidR="002B27C2">
        <w:t>Pripraviť pacientov na vizitu je zdĺhavá a náročná činnosť.</w:t>
      </w:r>
      <w:r w:rsidR="0091061A">
        <w:t xml:space="preserve"> Sestry sa </w:t>
      </w:r>
      <w:r w:rsidR="00E81269">
        <w:t>pravidelne</w:t>
      </w:r>
      <w:r w:rsidR="0091061A">
        <w:t xml:space="preserve"> snažia navodiť príjemné, kľudné prostredie a priateľskú atmosféru. </w:t>
      </w:r>
      <w:r w:rsidR="001D2812">
        <w:t>po</w:t>
      </w:r>
      <w:r w:rsidR="0091061A">
        <w:t xml:space="preserve"> sú však pod tlakom a</w:t>
      </w:r>
      <w:r w:rsidR="001D2812">
        <w:t xml:space="preserve"> sú</w:t>
      </w:r>
      <w:r w:rsidR="0091061A">
        <w:t xml:space="preserve"> </w:t>
      </w:r>
      <w:r w:rsidR="001D2812">
        <w:t>vystavené</w:t>
      </w:r>
      <w:r w:rsidR="00DE7B2D">
        <w:t xml:space="preserve"> stresujúcim situáciám. Na začiatok j</w:t>
      </w:r>
      <w:r w:rsidR="002B27C2">
        <w:t xml:space="preserve">e </w:t>
      </w:r>
      <w:r w:rsidR="001D2812">
        <w:t>nevyhnutné</w:t>
      </w:r>
      <w:r w:rsidR="00FA438F">
        <w:t>,</w:t>
      </w:r>
      <w:r w:rsidR="002B27C2">
        <w:t xml:space="preserve"> aby zdravotná sestra</w:t>
      </w:r>
      <w:r w:rsidR="002504C8">
        <w:t xml:space="preserve"> upozornila každého pacienta na nadchádzajúcu vizitu, aby sa zdržiavali na</w:t>
      </w:r>
      <w:r w:rsidR="0091061A">
        <w:t xml:space="preserve"> svojich</w:t>
      </w:r>
      <w:r w:rsidR="002504C8">
        <w:t xml:space="preserve"> izbách</w:t>
      </w:r>
      <w:r w:rsidR="00FA438F">
        <w:t>.</w:t>
      </w:r>
      <w:r w:rsidR="00125F5A">
        <w:t xml:space="preserve"> </w:t>
      </w:r>
      <w:r w:rsidR="00FA438F">
        <w:t>Ď</w:t>
      </w:r>
      <w:r w:rsidR="00125F5A">
        <w:t>alej</w:t>
      </w:r>
      <w:r w:rsidR="002B27C2">
        <w:t xml:space="preserve"> </w:t>
      </w:r>
      <w:r w:rsidR="002504C8">
        <w:t xml:space="preserve">musí </w:t>
      </w:r>
      <w:r w:rsidR="002B27C2">
        <w:t>vykona</w:t>
      </w:r>
      <w:r w:rsidR="002504C8">
        <w:t>ť</w:t>
      </w:r>
      <w:r w:rsidR="002B27C2">
        <w:t xml:space="preserve"> všetky </w:t>
      </w:r>
      <w:r w:rsidR="001D2812">
        <w:t>stanovené</w:t>
      </w:r>
      <w:r w:rsidR="002B27C2">
        <w:t xml:space="preserve"> merania u každého </w:t>
      </w:r>
      <w:r w:rsidR="002504C8">
        <w:t>z</w:t>
      </w:r>
      <w:r w:rsidR="00125F5A">
        <w:t> </w:t>
      </w:r>
      <w:r w:rsidR="002B27C2">
        <w:t>pacient</w:t>
      </w:r>
      <w:r w:rsidR="002504C8">
        <w:t>ov</w:t>
      </w:r>
      <w:r w:rsidR="00125F5A">
        <w:t xml:space="preserve"> a</w:t>
      </w:r>
      <w:r w:rsidR="002504C8">
        <w:t xml:space="preserve"> všetky výsledky si dôkladne zapísať</w:t>
      </w:r>
      <w:r w:rsidR="00125F5A">
        <w:t xml:space="preserve">. </w:t>
      </w:r>
      <w:r w:rsidR="00FA438F">
        <w:t>Taktiež</w:t>
      </w:r>
      <w:r w:rsidR="00125F5A">
        <w:t xml:space="preserve"> je potrebné pripraviť </w:t>
      </w:r>
      <w:r w:rsidR="00FA438F">
        <w:t xml:space="preserve">ich </w:t>
      </w:r>
      <w:r w:rsidR="00125F5A">
        <w:t>zdravotné dokumentácie</w:t>
      </w:r>
      <w:r w:rsidR="00FA438F">
        <w:t xml:space="preserve"> </w:t>
      </w:r>
      <w:r w:rsidR="00125F5A">
        <w:t>a</w:t>
      </w:r>
      <w:r w:rsidR="00FA438F">
        <w:t xml:space="preserve"> zabezpečiť </w:t>
      </w:r>
      <w:r w:rsidR="00125F5A">
        <w:t>základné pomôcky pre vizitu</w:t>
      </w:r>
      <w:r w:rsidR="00FA438F">
        <w:t>.</w:t>
      </w:r>
      <w:r w:rsidR="003E1CA1">
        <w:t xml:space="preserve"> </w:t>
      </w:r>
      <w:r w:rsidR="001D2812">
        <w:t>Funkciou</w:t>
      </w:r>
      <w:r w:rsidR="008F602A">
        <w:t xml:space="preserve"> sestry je každý deň zapisovať aktuálny stav pacienta na papier spolu s jeho menom, diagnózou, laboratórnymi výsledkami, prepisovať hodnoty z monitorov a kresliť </w:t>
      </w:r>
      <w:r w:rsidR="003D53F9">
        <w:t xml:space="preserve">krivky hodnôt. Zároveň je </w:t>
      </w:r>
      <w:r w:rsidR="001D2812">
        <w:t>nutné</w:t>
      </w:r>
      <w:r w:rsidR="003D53F9">
        <w:t xml:space="preserve"> sledovať a zapisovať príjem a výdaj tekutín. Po každej vizite je povinnosťou sestry aktuálne informácie zaznamenávať aj do systému v počítači, takže vykonávajú tú istú prácu dvakrát. </w:t>
      </w:r>
      <w:r w:rsidR="00154852">
        <w:t>Vytvorenie systému pre u</w:t>
      </w:r>
      <w:r w:rsidR="001D2812">
        <w:t xml:space="preserve">ľahčenie práce </w:t>
      </w:r>
      <w:r w:rsidR="003D53F9">
        <w:t xml:space="preserve">zdravotníkom </w:t>
      </w:r>
      <w:r w:rsidR="001D2812">
        <w:t>počas</w:t>
      </w:r>
      <w:r w:rsidR="003D53F9">
        <w:t xml:space="preserve"> vizit</w:t>
      </w:r>
      <w:r w:rsidR="001D2812">
        <w:t>y</w:t>
      </w:r>
      <w:r w:rsidR="003D53F9">
        <w:t xml:space="preserve"> je pre mňa dostatočne veľkou motiváciou, aby mohli </w:t>
      </w:r>
      <w:r w:rsidR="001D2812">
        <w:t xml:space="preserve">hospitalizovaným </w:t>
      </w:r>
      <w:r w:rsidR="003D53F9">
        <w:t>pacientom venovať viac času.</w:t>
      </w:r>
      <w:r w:rsidR="00DE7B2D">
        <w:t xml:space="preserve"> Je potrebné o</w:t>
      </w:r>
      <w:r w:rsidR="007E32AE">
        <w:t>ceniť ich prácu a zjednodušiť im ich fungovanie</w:t>
      </w:r>
      <w:r w:rsidR="00DE7B2D">
        <w:t xml:space="preserve"> pri práci.</w:t>
      </w:r>
      <w:r w:rsidR="007E32AE">
        <w:t xml:space="preserve"> </w:t>
      </w:r>
    </w:p>
    <w:p w14:paraId="6A1EA1E9" w14:textId="711B5A05" w:rsidR="00205C05" w:rsidRDefault="00272E9A" w:rsidP="00205C05">
      <w:pPr>
        <w:ind w:firstLine="360"/>
        <w:jc w:val="both"/>
      </w:pPr>
      <w:r>
        <w:t xml:space="preserve">Cieľom tejto práce je vytvorenie aplikácie, ktorá svojimi možnosťami a funkciami pomôže zdravotníkom pri pravidelnej lekárskej vizite. </w:t>
      </w:r>
      <w:r w:rsidR="009D20A6">
        <w:t xml:space="preserve">Takáto aplikácia pomôže nie len sestrám, ale aj lekárom, keďže by mohli aktuálne informácie o zdravotnom stave pacienta </w:t>
      </w:r>
      <w:r w:rsidR="002B27C2">
        <w:t>nahrávať rovno do systému</w:t>
      </w:r>
      <w:r w:rsidR="00CA4909">
        <w:t xml:space="preserve">, </w:t>
      </w:r>
      <w:r w:rsidR="002B27C2">
        <w:t>priamo pri lôžku chorého</w:t>
      </w:r>
      <w:r w:rsidR="009D20A6">
        <w:t xml:space="preserve">. </w:t>
      </w:r>
      <w:r w:rsidR="002B27C2">
        <w:t>Takéto riešenie by primárne odbremenilo prácu zdravotných sestier, ktoré by mali potom viac času na pacientov.</w:t>
      </w:r>
      <w:r w:rsidR="00161D9A">
        <w:t xml:space="preserve"> Informácie o pacientoch, ich aktuálny stav a namerané hodnoty by zapisovali priamo do aplikácie, čím by</w:t>
      </w:r>
      <w:r w:rsidR="001B36B2">
        <w:t xml:space="preserve"> celkovo dokázali ušetriť čas a</w:t>
      </w:r>
      <w:r w:rsidR="00161D9A">
        <w:t xml:space="preserve"> uľahčili </w:t>
      </w:r>
      <w:r w:rsidR="001B36B2">
        <w:t xml:space="preserve">si </w:t>
      </w:r>
      <w:r w:rsidR="00161D9A">
        <w:t>prácu.</w:t>
      </w:r>
      <w:r w:rsidR="001B36B2">
        <w:t xml:space="preserve"> Zároveň všetky informácie o pacientoch, predchádzajúce merania či záznamy z vizít by boli na jednom mieste.</w:t>
      </w:r>
      <w:r w:rsidR="002B27C2">
        <w:t xml:space="preserve"> </w:t>
      </w:r>
      <w:r w:rsidR="00D600D4">
        <w:t xml:space="preserve">Navyše pre vedenie </w:t>
      </w:r>
      <w:r w:rsidR="00161D9A">
        <w:t xml:space="preserve">nemocnice </w:t>
      </w:r>
      <w:r w:rsidR="00D600D4">
        <w:t xml:space="preserve">to znamená, že pomocou takéhoto softvéru dokáže vizualizovať, čo sa v nemocnici deje, kedy sa </w:t>
      </w:r>
      <w:r w:rsidR="00733A8E">
        <w:t>prijímajú</w:t>
      </w:r>
      <w:r w:rsidR="00D600D4">
        <w:t xml:space="preserve"> a prepúšťajú pacienti</w:t>
      </w:r>
      <w:r w:rsidR="00733A8E">
        <w:t xml:space="preserve"> a ako veľmi sú oddelenia obsadené. Nemocnica si môže vďaka tomu efektívnejšie nastaviť svoje procesy a postupy.</w:t>
      </w:r>
    </w:p>
    <w:p w14:paraId="6F9CE573" w14:textId="0D5B768F" w:rsidR="001B36B2" w:rsidRPr="00B13A68" w:rsidRDefault="00205C05" w:rsidP="00205C05">
      <w:pPr>
        <w:spacing w:line="259" w:lineRule="auto"/>
      </w:pPr>
      <w:r>
        <w:br w:type="page"/>
      </w:r>
    </w:p>
    <w:p w14:paraId="48C8EA66" w14:textId="77777777" w:rsidR="00F75FD4" w:rsidRDefault="00F75FD4" w:rsidP="00F75FD4">
      <w:pPr>
        <w:pStyle w:val="2Nadpis"/>
      </w:pPr>
      <w:bookmarkStart w:id="40" w:name="_Toc103856909"/>
      <w:r>
        <w:lastRenderedPageBreak/>
        <w:t>Analýza používateľských požiadaviek</w:t>
      </w:r>
      <w:bookmarkEnd w:id="40"/>
    </w:p>
    <w:p w14:paraId="5ED51A07" w14:textId="77777777" w:rsidR="00F75FD4" w:rsidRDefault="00F75FD4" w:rsidP="00F75FD4">
      <w:pPr>
        <w:ind w:firstLine="360"/>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F75FD4">
      <w:pPr>
        <w:ind w:firstLine="360"/>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F75FD4">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F75FD4">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F75FD4">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F75FD4">
      <w:pPr>
        <w:ind w:firstLine="360"/>
        <w:jc w:val="both"/>
      </w:pPr>
      <w:r>
        <w:lastRenderedPageBreak/>
        <w:t>Všetky používateľské požiadavky sú ďalej zhrnuté pomocou stanovenia priorít MoSCoW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77777777" w:rsidR="00F75FD4" w:rsidRPr="00335A64" w:rsidRDefault="00F75FD4" w:rsidP="00F75FD4">
      <w:pPr>
        <w:pStyle w:val="Popis"/>
        <w:rPr>
          <w:rFonts w:cstheme="minorHAnsi"/>
          <w:color w:val="FF0000"/>
        </w:rPr>
      </w:pPr>
      <w:bookmarkStart w:id="41" w:name="_Toc103847760"/>
      <w:r>
        <w:t xml:space="preserve">Tab. </w:t>
      </w:r>
      <w:fldSimple w:instr=" SEQ Tab. \* ARABIC ">
        <w:r>
          <w:rPr>
            <w:noProof/>
          </w:rPr>
          <w:t>1</w:t>
        </w:r>
      </w:fldSimple>
      <w:r>
        <w:t xml:space="preserve"> Používateľské požiadavky lekárov</w:t>
      </w:r>
      <w:bookmarkEnd w:id="41"/>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77777777" w:rsidR="00F75FD4" w:rsidRPr="006954FA" w:rsidRDefault="00F75FD4" w:rsidP="00F75FD4">
      <w:pPr>
        <w:pStyle w:val="Popis"/>
        <w:rPr>
          <w:rFonts w:cstheme="minorHAnsi"/>
          <w:color w:val="FF0000"/>
        </w:rPr>
      </w:pPr>
      <w:bookmarkStart w:id="42" w:name="_Toc103847761"/>
      <w:r>
        <w:t xml:space="preserve">Tab. </w:t>
      </w:r>
      <w:fldSimple w:instr=" SEQ Tab. \* ARABIC ">
        <w:r>
          <w:rPr>
            <w:noProof/>
          </w:rPr>
          <w:t>2</w:t>
        </w:r>
      </w:fldSimple>
      <w:r>
        <w:t xml:space="preserve"> Používateľské požiadavky zdravotných sestier</w:t>
      </w:r>
      <w:bookmarkEnd w:id="42"/>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77777777" w:rsidR="00F75FD4" w:rsidRDefault="00F75FD4" w:rsidP="00F75FD4">
      <w:pPr>
        <w:pStyle w:val="Popis"/>
      </w:pPr>
      <w:bookmarkStart w:id="43" w:name="_Toc103847762"/>
      <w:r>
        <w:t xml:space="preserve">Tab. </w:t>
      </w:r>
      <w:fldSimple w:instr=" SEQ Tab. \* ARABIC ">
        <w:r>
          <w:rPr>
            <w:noProof/>
          </w:rPr>
          <w:t>3</w:t>
        </w:r>
      </w:fldSimple>
      <w:r>
        <w:t xml:space="preserve"> Používateľské požiadavky vedenia nemocnice</w:t>
      </w:r>
      <w:bookmarkEnd w:id="43"/>
    </w:p>
    <w:p w14:paraId="08370C8B" w14:textId="77777777" w:rsidR="00F75FD4" w:rsidRDefault="00F75FD4" w:rsidP="00F75FD4">
      <w:pPr>
        <w:ind w:firstLine="360"/>
        <w:jc w:val="both"/>
      </w:pPr>
      <w:r>
        <w:t>•</w:t>
      </w:r>
      <w:r>
        <w:tab/>
        <w:t>(M) – Must have: dôležité požiadavky, ktoré sú základom fungovania výsledného informačného systému.</w:t>
      </w:r>
    </w:p>
    <w:p w14:paraId="42E8EFA9" w14:textId="77777777" w:rsidR="00F75FD4" w:rsidRDefault="00F75FD4" w:rsidP="00F75FD4">
      <w:pPr>
        <w:ind w:firstLine="360"/>
        <w:jc w:val="both"/>
      </w:pPr>
      <w:r>
        <w:t>•</w:t>
      </w:r>
      <w:r>
        <w:tab/>
        <w:t>(S) – Should have: dôležité požiadavky, ale nie nevyhnutné pre fungovanie systému, je možné ich zanedbať.</w:t>
      </w:r>
    </w:p>
    <w:p w14:paraId="7D3F04F3" w14:textId="77777777" w:rsidR="00F75FD4" w:rsidRDefault="00F75FD4" w:rsidP="00F75FD4">
      <w:pPr>
        <w:ind w:firstLine="360"/>
        <w:jc w:val="both"/>
      </w:pPr>
      <w:r>
        <w:t>•</w:t>
      </w:r>
      <w:r>
        <w:tab/>
        <w:t>(C)  – Could have: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(W) – Won't have: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4" w:name="_Toc103856910"/>
      <w:r>
        <w:lastRenderedPageBreak/>
        <w:t>Persóny</w:t>
      </w:r>
      <w:bookmarkEnd w:id="44"/>
    </w:p>
    <w:p w14:paraId="0F39EDB2" w14:textId="77777777" w:rsidR="00F75FD4" w:rsidRDefault="00F75FD4" w:rsidP="00F75FD4">
      <w:pPr>
        <w:ind w:firstLine="360"/>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13105EC3" w14:textId="77777777" w:rsidR="00F75FD4" w:rsidRPr="00106D67" w:rsidRDefault="00F75FD4" w:rsidP="00F75FD4">
      <w:pPr>
        <w:pStyle w:val="Popis"/>
      </w:pPr>
      <w:bookmarkStart w:id="45" w:name="_Toc103856862"/>
      <w:r>
        <w:t xml:space="preserve">Obr. </w:t>
      </w:r>
      <w:fldSimple w:instr=" SEQ Obr. \* ARABIC ">
        <w:r>
          <w:rPr>
            <w:noProof/>
          </w:rPr>
          <w:t>5</w:t>
        </w:r>
      </w:fldSimple>
      <w:r>
        <w:t xml:space="preserve"> Persóna Lekár</w:t>
      </w:r>
      <w:bookmarkEnd w:id="45"/>
    </w:p>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62D4D100" w14:textId="77777777" w:rsidR="00F75FD4" w:rsidRPr="008E21A7" w:rsidRDefault="00F75FD4" w:rsidP="00F75FD4">
      <w:pPr>
        <w:pStyle w:val="Popis"/>
      </w:pPr>
      <w:bookmarkStart w:id="46" w:name="_Toc103856863"/>
      <w:r>
        <w:t xml:space="preserve">Obr. </w:t>
      </w:r>
      <w:fldSimple w:instr=" SEQ Obr. \* ARABIC ">
        <w:r>
          <w:rPr>
            <w:noProof/>
          </w:rPr>
          <w:t>6</w:t>
        </w:r>
      </w:fldSimple>
      <w:r>
        <w:t xml:space="preserve"> Persóna Zdravotná sestra</w:t>
      </w:r>
      <w:bookmarkEnd w:id="46"/>
    </w:p>
    <w:p w14:paraId="1962D1A2" w14:textId="77777777" w:rsidR="00F75FD4" w:rsidRDefault="00F75FD4" w:rsidP="00F75FD4">
      <w:pPr>
        <w:keepNext/>
      </w:pPr>
      <w:r w:rsidRPr="00E6355C">
        <w:rPr>
          <w:noProof/>
        </w:rPr>
        <w:lastRenderedPageBreak/>
        <w:drawing>
          <wp:inline distT="0" distB="0" distL="0" distR="0" wp14:anchorId="49652F45" wp14:editId="49D351C4">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7F10E527" w14:textId="77777777" w:rsidR="00F75FD4" w:rsidRDefault="00F75FD4" w:rsidP="00F75FD4">
      <w:pPr>
        <w:pStyle w:val="Popis"/>
      </w:pPr>
      <w:bookmarkStart w:id="47" w:name="_Toc103856864"/>
      <w:r>
        <w:t xml:space="preserve">Obr. </w:t>
      </w:r>
      <w:fldSimple w:instr=" SEQ Obr. \* ARABIC ">
        <w:r>
          <w:rPr>
            <w:noProof/>
          </w:rPr>
          <w:t>7</w:t>
        </w:r>
      </w:fldSimple>
      <w:r>
        <w:t xml:space="preserve"> Persóna Vedenie nemocnice</w:t>
      </w:r>
      <w:bookmarkEnd w:id="47"/>
    </w:p>
    <w:p w14:paraId="4633F6F0" w14:textId="77777777" w:rsidR="00F75FD4" w:rsidRPr="00E6355C" w:rsidRDefault="00F75FD4" w:rsidP="00F75FD4"/>
    <w:p w14:paraId="52953312" w14:textId="77777777" w:rsidR="00F75FD4" w:rsidRDefault="00F75FD4" w:rsidP="00F75FD4">
      <w:pPr>
        <w:pStyle w:val="2Nadpis"/>
      </w:pPr>
      <w:bookmarkStart w:id="48" w:name="_Toc103856911"/>
      <w:r>
        <w:t>Plánované funkcie</w:t>
      </w:r>
      <w:bookmarkEnd w:id="48"/>
    </w:p>
    <w:p w14:paraId="40D52A3B" w14:textId="77777777" w:rsidR="00F75FD4" w:rsidRPr="00564EBB" w:rsidRDefault="00F75FD4" w:rsidP="00F75FD4">
      <w:pPr>
        <w:pStyle w:val="3Nadpis"/>
      </w:pPr>
      <w:bookmarkStart w:id="49" w:name="_Toc103856912"/>
      <w:r>
        <w:t>Zdravotná sestra</w:t>
      </w:r>
      <w:bookmarkEnd w:id="49"/>
    </w:p>
    <w:p w14:paraId="4CC1FA77" w14:textId="77777777" w:rsidR="00F75FD4" w:rsidRPr="00110060" w:rsidRDefault="00F75FD4" w:rsidP="00F75FD4">
      <w:pPr>
        <w:pStyle w:val="Odsekzoznamu"/>
        <w:numPr>
          <w:ilvl w:val="0"/>
          <w:numId w:val="37"/>
        </w:numPr>
        <w:jc w:val="both"/>
      </w:pPr>
      <w:r w:rsidRPr="00110060">
        <w:t>Zobraziť pacientov na oddelení</w:t>
      </w:r>
    </w:p>
    <w:p w14:paraId="48B289B0" w14:textId="77777777" w:rsidR="00F75FD4" w:rsidRDefault="00F75FD4" w:rsidP="00F75FD4">
      <w:pPr>
        <w:pStyle w:val="Odsekzoznamu"/>
        <w:numPr>
          <w:ilvl w:val="0"/>
          <w:numId w:val="37"/>
        </w:numPr>
        <w:jc w:val="both"/>
      </w:pPr>
      <w:r w:rsidRPr="00110060">
        <w:t>Vytvoriť profil pacienta</w:t>
      </w:r>
    </w:p>
    <w:p w14:paraId="0458F258" w14:textId="77777777" w:rsidR="00F75FD4" w:rsidRDefault="00F75FD4" w:rsidP="00F75FD4">
      <w:pPr>
        <w:pStyle w:val="Odsekzoznamu"/>
        <w:numPr>
          <w:ilvl w:val="0"/>
          <w:numId w:val="37"/>
        </w:numPr>
        <w:jc w:val="both"/>
      </w:pPr>
      <w:r w:rsidRPr="00110060">
        <w:t>Zobraziť profil pacienta</w:t>
      </w:r>
    </w:p>
    <w:p w14:paraId="6355BF6E" w14:textId="77777777" w:rsidR="00F75FD4" w:rsidRDefault="00F75FD4" w:rsidP="00F75FD4">
      <w:pPr>
        <w:pStyle w:val="Odsekzoznamu"/>
        <w:numPr>
          <w:ilvl w:val="0"/>
          <w:numId w:val="37"/>
        </w:numPr>
        <w:jc w:val="both"/>
      </w:pPr>
      <w:r>
        <w:t>Upraviť profil pacienta</w:t>
      </w:r>
    </w:p>
    <w:p w14:paraId="6B9DD844" w14:textId="77777777" w:rsidR="00F75FD4" w:rsidRDefault="00F75FD4" w:rsidP="00F75FD4">
      <w:pPr>
        <w:pStyle w:val="Odsekzoznamu"/>
        <w:numPr>
          <w:ilvl w:val="0"/>
          <w:numId w:val="37"/>
        </w:numPr>
        <w:jc w:val="both"/>
      </w:pPr>
      <w:r w:rsidRPr="00110060">
        <w:t>Odstrániť profil pacienta</w:t>
      </w:r>
    </w:p>
    <w:p w14:paraId="217EABD4" w14:textId="77777777" w:rsidR="00F75FD4" w:rsidRDefault="00F75FD4" w:rsidP="00F75FD4">
      <w:pPr>
        <w:pStyle w:val="Odsekzoznamu"/>
        <w:numPr>
          <w:ilvl w:val="0"/>
          <w:numId w:val="37"/>
        </w:numPr>
        <w:jc w:val="both"/>
      </w:pPr>
      <w:r w:rsidRPr="00110060">
        <w:t>Pridať meranie pacientovi</w:t>
      </w:r>
    </w:p>
    <w:p w14:paraId="1392B910" w14:textId="77777777" w:rsidR="00F75FD4" w:rsidRDefault="00F75FD4" w:rsidP="00F75FD4">
      <w:pPr>
        <w:pStyle w:val="Odsekzoznamu"/>
        <w:numPr>
          <w:ilvl w:val="0"/>
          <w:numId w:val="37"/>
        </w:numPr>
        <w:jc w:val="both"/>
      </w:pPr>
      <w:r>
        <w:t>Upraviť pridané meranie</w:t>
      </w:r>
    </w:p>
    <w:p w14:paraId="7ED25481" w14:textId="77777777" w:rsidR="00F75FD4" w:rsidRPr="00110060" w:rsidRDefault="00F75FD4" w:rsidP="00F75FD4">
      <w:pPr>
        <w:pStyle w:val="Odsekzoznamu"/>
        <w:numPr>
          <w:ilvl w:val="0"/>
          <w:numId w:val="37"/>
        </w:numPr>
        <w:jc w:val="both"/>
      </w:pPr>
      <w:r>
        <w:t>Zobraziť všetky namerané hodnoty</w:t>
      </w:r>
    </w:p>
    <w:p w14:paraId="6600D3D2" w14:textId="77777777" w:rsidR="00F75FD4" w:rsidRDefault="00F75FD4" w:rsidP="00F75FD4">
      <w:pPr>
        <w:pStyle w:val="Odsekzoznamu"/>
        <w:numPr>
          <w:ilvl w:val="0"/>
          <w:numId w:val="37"/>
        </w:numPr>
        <w:jc w:val="both"/>
      </w:pPr>
      <w:r w:rsidRPr="00110060">
        <w:t>Pridať poznámku k</w:t>
      </w:r>
      <w:r>
        <w:t> </w:t>
      </w:r>
      <w:r w:rsidRPr="00110060">
        <w:t>pacientovi</w:t>
      </w:r>
    </w:p>
    <w:p w14:paraId="48CAFBFA" w14:textId="77777777" w:rsidR="00F75FD4" w:rsidRDefault="00F75FD4" w:rsidP="00F75FD4">
      <w:pPr>
        <w:pStyle w:val="Odsekzoznamu"/>
        <w:numPr>
          <w:ilvl w:val="0"/>
          <w:numId w:val="37"/>
        </w:numPr>
        <w:jc w:val="both"/>
      </w:pPr>
      <w:r>
        <w:t>Zobraziť a editovať svoj profil</w:t>
      </w:r>
    </w:p>
    <w:p w14:paraId="2E3173BF" w14:textId="77777777" w:rsidR="00F75FD4" w:rsidRDefault="00F75FD4" w:rsidP="00F75FD4">
      <w:pPr>
        <w:pStyle w:val="3Nadpis"/>
      </w:pPr>
      <w:bookmarkStart w:id="50" w:name="_Toc103856913"/>
      <w:r>
        <w:t>Lekár</w:t>
      </w:r>
      <w:bookmarkEnd w:id="50"/>
    </w:p>
    <w:p w14:paraId="3A323CA1" w14:textId="77777777" w:rsidR="00F75FD4" w:rsidRPr="008B12CC" w:rsidRDefault="00F75FD4" w:rsidP="00F75FD4">
      <w:pPr>
        <w:pStyle w:val="Odsekzoznamu"/>
        <w:numPr>
          <w:ilvl w:val="0"/>
          <w:numId w:val="37"/>
        </w:numPr>
        <w:jc w:val="both"/>
      </w:pPr>
      <w:r w:rsidRPr="008B12CC">
        <w:t>Zobraziť pacientov na oddelení</w:t>
      </w:r>
    </w:p>
    <w:p w14:paraId="344CC8F3" w14:textId="77777777" w:rsidR="00F75FD4" w:rsidRDefault="00F75FD4" w:rsidP="00F75FD4">
      <w:pPr>
        <w:pStyle w:val="Odsekzoznamu"/>
        <w:numPr>
          <w:ilvl w:val="0"/>
          <w:numId w:val="37"/>
        </w:numPr>
        <w:jc w:val="both"/>
      </w:pPr>
      <w:r w:rsidRPr="008B12CC">
        <w:t>Zobraziť profil pacienta</w:t>
      </w:r>
    </w:p>
    <w:p w14:paraId="00C5F1AA" w14:textId="77777777" w:rsidR="00F75FD4" w:rsidRPr="008B12CC" w:rsidRDefault="00F75FD4" w:rsidP="00F75FD4">
      <w:pPr>
        <w:pStyle w:val="Odsekzoznamu"/>
        <w:numPr>
          <w:ilvl w:val="0"/>
          <w:numId w:val="37"/>
        </w:numPr>
        <w:jc w:val="both"/>
      </w:pPr>
      <w:r>
        <w:t>Upraviť profil pacienta</w:t>
      </w:r>
    </w:p>
    <w:p w14:paraId="44D4C300" w14:textId="77777777" w:rsidR="00F75FD4" w:rsidRPr="008B12CC" w:rsidRDefault="00F75FD4" w:rsidP="00F75FD4">
      <w:pPr>
        <w:pStyle w:val="Odsekzoznamu"/>
        <w:numPr>
          <w:ilvl w:val="0"/>
          <w:numId w:val="37"/>
        </w:numPr>
        <w:jc w:val="both"/>
      </w:pPr>
      <w:r w:rsidRPr="008B12CC">
        <w:t>Zobraziť výsledky meraní</w:t>
      </w:r>
      <w:r>
        <w:t xml:space="preserve"> pacienta</w:t>
      </w:r>
    </w:p>
    <w:p w14:paraId="3149B257" w14:textId="77777777" w:rsidR="00F75FD4" w:rsidRDefault="00F75FD4" w:rsidP="00F75FD4">
      <w:pPr>
        <w:pStyle w:val="Odsekzoznamu"/>
        <w:numPr>
          <w:ilvl w:val="0"/>
          <w:numId w:val="37"/>
        </w:numPr>
        <w:jc w:val="both"/>
      </w:pPr>
      <w:r>
        <w:t>Zaznamenať vizitu</w:t>
      </w:r>
    </w:p>
    <w:p w14:paraId="734B82A7" w14:textId="77777777" w:rsidR="00F75FD4" w:rsidRPr="008B12CC" w:rsidRDefault="00F75FD4" w:rsidP="00F75FD4">
      <w:pPr>
        <w:pStyle w:val="Odsekzoznamu"/>
        <w:numPr>
          <w:ilvl w:val="0"/>
          <w:numId w:val="37"/>
        </w:numPr>
        <w:jc w:val="both"/>
      </w:pPr>
      <w:r>
        <w:t>Upraviť zaznamenanú vizitu</w:t>
      </w:r>
    </w:p>
    <w:p w14:paraId="32E032B6" w14:textId="77777777" w:rsidR="00F75FD4" w:rsidRPr="008B12CC" w:rsidRDefault="00F75FD4" w:rsidP="00F75FD4">
      <w:pPr>
        <w:pStyle w:val="Odsekzoznamu"/>
        <w:numPr>
          <w:ilvl w:val="0"/>
          <w:numId w:val="37"/>
        </w:numPr>
        <w:jc w:val="both"/>
      </w:pPr>
      <w:r>
        <w:t>Pridať poznámku k pacientovi</w:t>
      </w:r>
    </w:p>
    <w:p w14:paraId="5E063546" w14:textId="77777777" w:rsidR="00F75FD4" w:rsidRPr="008B12CC" w:rsidRDefault="00F75FD4" w:rsidP="00F75FD4">
      <w:pPr>
        <w:pStyle w:val="Odsekzoznamu"/>
        <w:numPr>
          <w:ilvl w:val="0"/>
          <w:numId w:val="37"/>
        </w:numPr>
        <w:jc w:val="both"/>
      </w:pPr>
      <w:r>
        <w:lastRenderedPageBreak/>
        <w:t>Zobraziť a editovať svoj profil</w:t>
      </w:r>
    </w:p>
    <w:p w14:paraId="2F36B15F" w14:textId="77777777" w:rsidR="00F75FD4" w:rsidRDefault="00F75FD4" w:rsidP="00F75FD4">
      <w:pPr>
        <w:pStyle w:val="3Nadpis"/>
      </w:pPr>
      <w:bookmarkStart w:id="51" w:name="_Toc103856914"/>
      <w:r>
        <w:t>Vedenie nemocnice</w:t>
      </w:r>
      <w:bookmarkEnd w:id="51"/>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Pr="00C47ED1" w:rsidRDefault="00F75FD4" w:rsidP="00F75FD4">
      <w:pPr>
        <w:pStyle w:val="Odsekzoznamu"/>
        <w:numPr>
          <w:ilvl w:val="0"/>
          <w:numId w:val="37"/>
        </w:numPr>
        <w:jc w:val="both"/>
      </w:pPr>
      <w:r>
        <w:t>Zobraziť a editovať svoj profil</w:t>
      </w:r>
    </w:p>
    <w:p w14:paraId="4BEC9E46" w14:textId="77777777" w:rsidR="00F75FD4" w:rsidRDefault="00F75FD4" w:rsidP="00F75FD4">
      <w:pPr>
        <w:pStyle w:val="2Nadpis"/>
      </w:pPr>
      <w:bookmarkStart w:id="52" w:name="_Toc103856915"/>
      <w:r>
        <w:t>Scenáre použitia</w:t>
      </w:r>
      <w:bookmarkEnd w:id="52"/>
    </w:p>
    <w:p w14:paraId="4F80CF67" w14:textId="77777777" w:rsidR="00F75FD4" w:rsidRPr="007D25D7" w:rsidRDefault="00F75FD4" w:rsidP="00F75FD4">
      <w:pPr>
        <w:ind w:firstLine="360"/>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t xml:space="preserve">Tab. </w:t>
      </w:r>
      <w:r>
        <w:rPr>
          <w:noProof/>
        </w:rPr>
        <w:t>4</w:t>
      </w:r>
      <w:r>
        <w:fldChar w:fldCharType="end"/>
      </w:r>
      <w:r>
        <w:t>), Zaznamenať vizitu (</w:t>
      </w:r>
      <w:r>
        <w:fldChar w:fldCharType="begin"/>
      </w:r>
      <w:r>
        <w:instrText xml:space="preserve"> REF _Ref103001075 \h  \* MERGEFORMAT </w:instrText>
      </w:r>
      <w:r>
        <w:fldChar w:fldCharType="separate"/>
      </w:r>
      <w:r>
        <w:t xml:space="preserve">Tab. </w:t>
      </w:r>
      <w:r>
        <w:rPr>
          <w:noProof/>
        </w:rPr>
        <w:t>5</w:t>
      </w:r>
      <w:r>
        <w:fldChar w:fldCharType="end"/>
      </w:r>
      <w:r>
        <w:t>) a Vyhľadať a pridať lekára na oddelenie (</w:t>
      </w:r>
      <w:r>
        <w:fldChar w:fldCharType="begin"/>
      </w:r>
      <w:r>
        <w:instrText xml:space="preserve"> REF _Ref103001082 \h  \* MERGEFORMAT </w:instrText>
      </w:r>
      <w:r>
        <w:fldChar w:fldCharType="separate"/>
      </w:r>
      <w:r>
        <w:t xml:space="preserve">Tab. </w:t>
      </w:r>
      <w:r>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r>
              <w:t>Use Case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r>
              <w:t>Aktor:</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r>
              <w:t>Preconditions:</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r>
              <w:t>Postconditions:</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lastRenderedPageBreak/>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lastRenderedPageBreak/>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77777777" w:rsidR="00F75FD4" w:rsidRDefault="00F75FD4" w:rsidP="00F75FD4">
      <w:pPr>
        <w:pStyle w:val="Popis"/>
      </w:pPr>
      <w:bookmarkStart w:id="53" w:name="_Ref103001066"/>
      <w:bookmarkStart w:id="54" w:name="_Ref103001052"/>
      <w:bookmarkStart w:id="55" w:name="_Toc103847763"/>
      <w:r>
        <w:t xml:space="preserve">Tab. </w:t>
      </w:r>
      <w:fldSimple w:instr=" SEQ Tab. \* ARABIC ">
        <w:r>
          <w:rPr>
            <w:noProof/>
          </w:rPr>
          <w:t>4</w:t>
        </w:r>
      </w:fldSimple>
      <w:bookmarkEnd w:id="53"/>
      <w:r>
        <w:t xml:space="preserve"> Scenár použitia - Pridať meranie pacientovi</w:t>
      </w:r>
      <w:bookmarkEnd w:id="54"/>
      <w:bookmarkEnd w:id="55"/>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r>
              <w:t>Use Case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r>
              <w:t>Aktor:</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r>
              <w:t>Preconditions:</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r>
              <w:t>Postconditions:</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048536FF" w14:textId="77777777" w:rsidR="00F75FD4" w:rsidRDefault="00F75FD4" w:rsidP="00F75FD4">
      <w:pPr>
        <w:pStyle w:val="Popis"/>
      </w:pPr>
      <w:bookmarkStart w:id="56" w:name="_Ref103001075"/>
      <w:bookmarkStart w:id="57" w:name="_Toc103847764"/>
      <w:r>
        <w:t xml:space="preserve">Tab. </w:t>
      </w:r>
      <w:fldSimple w:instr=" SEQ Tab. \* ARABIC ">
        <w:r>
          <w:rPr>
            <w:noProof/>
          </w:rPr>
          <w:t>5</w:t>
        </w:r>
      </w:fldSimple>
      <w:bookmarkEnd w:id="56"/>
      <w:r>
        <w:t xml:space="preserve"> Scenár použitia - Zaznamenať vizitu</w:t>
      </w:r>
      <w:bookmarkEnd w:id="57"/>
    </w:p>
    <w:p w14:paraId="059B917C" w14:textId="77777777" w:rsidR="00F75FD4" w:rsidRPr="00850A43" w:rsidRDefault="00F75FD4" w:rsidP="00F75FD4"/>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r>
              <w:lastRenderedPageBreak/>
              <w:t>Use Case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r>
              <w:t>Aktor:</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r>
              <w:t>Preconditions:</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r>
              <w:t>Postconditions:</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3359B957" w14:textId="77777777" w:rsidR="00F75FD4" w:rsidRDefault="00F75FD4" w:rsidP="00F75FD4">
      <w:pPr>
        <w:pStyle w:val="Popis"/>
      </w:pPr>
      <w:bookmarkStart w:id="58" w:name="_Ref103001082"/>
      <w:bookmarkStart w:id="59" w:name="_Toc103847765"/>
      <w:r>
        <w:t xml:space="preserve">Tab. </w:t>
      </w:r>
      <w:fldSimple w:instr=" SEQ Tab. \* ARABIC ">
        <w:r>
          <w:rPr>
            <w:noProof/>
          </w:rPr>
          <w:t>6</w:t>
        </w:r>
      </w:fldSimple>
      <w:bookmarkEnd w:id="58"/>
      <w:r>
        <w:t xml:space="preserve"> Scenár použitia - Vyhľadať a pridať lekára na oddelenie</w:t>
      </w:r>
      <w:bookmarkEnd w:id="59"/>
    </w:p>
    <w:p w14:paraId="14280EAB" w14:textId="77777777" w:rsidR="00F75FD4" w:rsidRDefault="00F75FD4" w:rsidP="00F75FD4">
      <w:pPr>
        <w:pStyle w:val="2Nadpis"/>
      </w:pPr>
      <w:bookmarkStart w:id="60" w:name="_Toc103856916"/>
      <w:r>
        <w:lastRenderedPageBreak/>
        <w:t>UML diagram prípadov použitia</w:t>
      </w:r>
      <w:bookmarkEnd w:id="60"/>
    </w:p>
    <w:p w14:paraId="5FC77FF6" w14:textId="77777777" w:rsidR="00F75FD4" w:rsidRPr="009275D2" w:rsidRDefault="00F75FD4" w:rsidP="00F75FD4">
      <w:pPr>
        <w:ind w:firstLine="360"/>
        <w:jc w:val="both"/>
      </w:pPr>
      <w:r>
        <w:t>Nasledujúci diagram prípadov použitia (</w:t>
      </w:r>
      <w:r>
        <w:fldChar w:fldCharType="begin"/>
      </w:r>
      <w:r>
        <w:instrText xml:space="preserve"> REF _Ref102998351 \h </w:instrText>
      </w:r>
      <w:r>
        <w:fldChar w:fldCharType="separate"/>
      </w:r>
      <w:r>
        <w:t xml:space="preserve">Obr. </w:t>
      </w:r>
      <w:r>
        <w:rPr>
          <w:noProof/>
        </w:rPr>
        <w:t>8</w:t>
      </w:r>
      <w:r>
        <w:fldChar w:fldCharType="end"/>
      </w:r>
      <w:r>
        <w:t>) popisuje funkcionalitu systému, teda čo by mal vedieť urobiť. Diagram sa skladá z prípadov použitia, aktérov a vzťahov medzi nimi. Prípady použitia popisujú spôsoby použitia systému z pohľadu koncového používateľa. Aktéry sú možný používatelia aplikácie, v tomto prípade ide o zdravotnú sestru, lekára a vedenie nemocnice.</w:t>
      </w:r>
    </w:p>
    <w:p w14:paraId="0384EDA7" w14:textId="77777777" w:rsidR="00F75FD4" w:rsidRDefault="00F75FD4" w:rsidP="00F75FD4">
      <w:pPr>
        <w:keepNext/>
        <w:jc w:val="center"/>
      </w:pPr>
      <w:r>
        <w:rPr>
          <w:noProof/>
        </w:rPr>
        <w:drawing>
          <wp:inline distT="0" distB="0" distL="0" distR="0" wp14:anchorId="4AF4B507" wp14:editId="28D1ABCE">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D9DE368" w14:textId="77777777" w:rsidR="00F75FD4" w:rsidRPr="00C47ED1" w:rsidRDefault="00F75FD4" w:rsidP="00F75FD4">
      <w:pPr>
        <w:pStyle w:val="Popis"/>
      </w:pPr>
      <w:bookmarkStart w:id="61" w:name="_Ref102998351"/>
      <w:bookmarkStart w:id="62" w:name="_Toc103856865"/>
      <w:r>
        <w:t xml:space="preserve">Obr. </w:t>
      </w:r>
      <w:fldSimple w:instr=" SEQ Obr. \* ARABIC ">
        <w:r>
          <w:rPr>
            <w:noProof/>
          </w:rPr>
          <w:t>8</w:t>
        </w:r>
      </w:fldSimple>
      <w:bookmarkEnd w:id="61"/>
      <w:r>
        <w:t xml:space="preserve"> UML diagram prípadov použitia</w:t>
      </w:r>
      <w:bookmarkEnd w:id="62"/>
    </w:p>
    <w:p w14:paraId="4D29C80D" w14:textId="77777777" w:rsidR="00F75FD4" w:rsidRDefault="00F75FD4" w:rsidP="00F75FD4">
      <w:pPr>
        <w:pStyle w:val="2Nadpis"/>
      </w:pPr>
      <w:bookmarkStart w:id="63" w:name="_Toc103856917"/>
      <w:r>
        <w:lastRenderedPageBreak/>
        <w:t>Architektúra systému</w:t>
      </w:r>
      <w:bookmarkEnd w:id="63"/>
    </w:p>
    <w:p w14:paraId="56EC6833" w14:textId="77777777" w:rsidR="00F75FD4" w:rsidRDefault="00F75FD4" w:rsidP="00F75FD4">
      <w:pPr>
        <w:ind w:firstLine="708"/>
        <w:jc w:val="both"/>
      </w:pPr>
      <w:bookmarkStart w:id="64" w:name="_Hlk103284259"/>
      <w:r>
        <w:t xml:space="preserve">Pri tvorbe mobilných aplikácií sa častokrát používa implementácia vo forme plnohodnotnej architektúry klient-server. Zvyčajne existuje frontendová aplikácia, backendová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JavaScriptom mali, rozhodli sme sa ho využiť. Pre frontendovú aplikáciu riešenia sme použili knižnicu React Native, a ako server sme použili Firebase. Firebase ponúka jednoduché riešenia využitia databáz, autentifikáciu a autorizáciu. Toto cloudové riešenie je jednoduchšou formou backendovej aplikácie </w:t>
      </w:r>
      <w:r>
        <w:fldChar w:fldCharType="begin"/>
      </w:r>
      <w:r>
        <w:instrText xml:space="preserve"> REF _Ref103167472 \r \h </w:instrText>
      </w:r>
      <w:r>
        <w:fldChar w:fldCharType="separate"/>
      </w:r>
      <w:r>
        <w:t>[24]</w:t>
      </w:r>
      <w:r>
        <w:fldChar w:fldCharType="end"/>
      </w:r>
      <w:r>
        <w:t>.</w:t>
      </w:r>
    </w:p>
    <w:bookmarkEnd w:id="64"/>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77777777" w:rsidR="00F75FD4" w:rsidRDefault="00F75FD4" w:rsidP="00F75FD4">
      <w:pPr>
        <w:pStyle w:val="Popis"/>
      </w:pPr>
      <w:bookmarkStart w:id="65" w:name="_Toc103856866"/>
      <w:r>
        <w:t xml:space="preserve">Obr. </w:t>
      </w:r>
      <w:fldSimple w:instr=" SEQ Obr. \* ARABIC ">
        <w:r>
          <w:rPr>
            <w:noProof/>
          </w:rPr>
          <w:t>9</w:t>
        </w:r>
      </w:fldSimple>
      <w:r>
        <w:t xml:space="preserve"> UML diagram nasadenia</w:t>
      </w:r>
      <w:bookmarkEnd w:id="65"/>
    </w:p>
    <w:p w14:paraId="765C50F4" w14:textId="77777777" w:rsidR="00F75FD4" w:rsidRDefault="00F75FD4" w:rsidP="00F75FD4">
      <w:pPr>
        <w:pStyle w:val="3Nadpis"/>
      </w:pPr>
      <w:bookmarkStart w:id="66" w:name="_Toc103856918"/>
      <w:bookmarkStart w:id="67" w:name="_Hlk103284292"/>
      <w:r w:rsidRPr="00C21F8B">
        <w:t>Firebase</w:t>
      </w:r>
      <w:bookmarkEnd w:id="66"/>
    </w:p>
    <w:p w14:paraId="4E9A9860" w14:textId="77777777" w:rsidR="00F75FD4" w:rsidRDefault="00F75FD4" w:rsidP="00F75FD4">
      <w:pPr>
        <w:ind w:firstLine="708"/>
        <w:jc w:val="both"/>
      </w:pPr>
      <w:r>
        <w:t xml:space="preserve">Nástroj Firebase bol kúpený v roku 2014 spoločnosťou Google a stal bežnou náhradou backendových aplikácií. Vývojárom poskytuje množstvo nástrojov a služieb, ktoré im pomáhajú vyvíjať kvalitné aplikácie, rozširovať používateľskú základňu a zarábať. Vyvíjať backendové riešenia </w:t>
      </w:r>
      <w:r>
        <w:lastRenderedPageBreak/>
        <w:t xml:space="preserve">priamo pre platformy Android a iOS môže byť náročné, najmä ak ide o spravovanie viacerých samostatných kódových báz. Zložité úlohy ako je správa databáz, overovanie identity a iné, výrazne zvyšujú čas a úsilie, ktoré je potrebné investovať do tvorby aplikácie. Firebase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backend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t>[25]</w:t>
      </w:r>
      <w:r>
        <w:fldChar w:fldCharType="end"/>
      </w:r>
      <w:r>
        <w:t xml:space="preserve">. </w:t>
      </w:r>
    </w:p>
    <w:p w14:paraId="1BD47EE8" w14:textId="77777777" w:rsidR="00F75FD4" w:rsidRDefault="00F75FD4" w:rsidP="00F75FD4">
      <w:pPr>
        <w:ind w:firstLine="708"/>
        <w:jc w:val="both"/>
      </w:pPr>
      <w:r>
        <w:t xml:space="preserve">Firebase má 8 služieb, ktoré sú navrhnuté tak, aby pomohli zlepšiť vývoj aplikácií. V našej aplikácií sme využili dve z nich. </w:t>
      </w:r>
    </w:p>
    <w:p w14:paraId="42155090" w14:textId="77777777" w:rsidR="00F75FD4" w:rsidRDefault="00F75FD4" w:rsidP="00F75FD4">
      <w:pPr>
        <w:pStyle w:val="4Nadpis"/>
      </w:pPr>
      <w:r>
        <w:t>Firebase overovanie</w:t>
      </w:r>
    </w:p>
    <w:p w14:paraId="46C08CB0" w14:textId="77777777"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Firebase overovanie, ktoré poskytuje jednoduché rozhranie API. To umožňuje rozšíriť si svoje vlastné overovanie, využívať overovanie emailom a heslom, či prihlásenie od federatívnych poskytovateľov. Firebase overovanie je prepojené s inými Firebase službami, ako je napríklad databáza v reálnom čase a Cloud Firestore, takže je možné kontrolovať, kto má prístup k akým dátam </w:t>
      </w:r>
      <w:r>
        <w:fldChar w:fldCharType="begin"/>
      </w:r>
      <w:r>
        <w:instrText xml:space="preserve"> REF _Ref103167486 \r \h </w:instrText>
      </w:r>
      <w:r>
        <w:fldChar w:fldCharType="separate"/>
      </w:r>
      <w:r>
        <w:t>[25]</w:t>
      </w:r>
      <w:r>
        <w:fldChar w:fldCharType="end"/>
      </w:r>
      <w:r>
        <w:t>.</w:t>
      </w:r>
    </w:p>
    <w:p w14:paraId="63E216C0" w14:textId="77777777" w:rsidR="00F75FD4" w:rsidRDefault="00F75FD4" w:rsidP="00F75FD4">
      <w:pPr>
        <w:pStyle w:val="4Nadpis"/>
      </w:pPr>
      <w:r>
        <w:t xml:space="preserve">Cloud Firestore </w:t>
      </w:r>
    </w:p>
    <w:p w14:paraId="738FA348" w14:textId="77777777" w:rsidR="00F75FD4" w:rsidRPr="00740D16" w:rsidRDefault="00F75FD4" w:rsidP="00F75FD4">
      <w:pPr>
        <w:ind w:firstLine="708"/>
        <w:jc w:val="both"/>
      </w:pPr>
      <w:r>
        <w:t>Cloud Firestore je najnovšia verzia databázy Firebase v reálnom čase. Je</w:t>
      </w:r>
      <w:r w:rsidRPr="008E6240">
        <w:t xml:space="preserve"> kategorizovaný ako databázový program NoSQL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t>[25]</w:t>
      </w:r>
      <w:r>
        <w:fldChar w:fldCharType="end"/>
      </w:r>
      <w:r>
        <w:t xml:space="preserve">. </w:t>
      </w:r>
    </w:p>
    <w:p w14:paraId="6877F1B2" w14:textId="77777777" w:rsidR="00F75FD4" w:rsidRDefault="00F75FD4" w:rsidP="00F75FD4">
      <w:pPr>
        <w:pStyle w:val="2Nadpis"/>
      </w:pPr>
      <w:bookmarkStart w:id="68" w:name="_Toc103856919"/>
      <w:bookmarkEnd w:id="67"/>
      <w:r>
        <w:t>Návrh používateľského rozhrania</w:t>
      </w:r>
      <w:bookmarkEnd w:id="68"/>
    </w:p>
    <w:p w14:paraId="5C803345" w14:textId="77777777" w:rsidR="00F75FD4" w:rsidRDefault="00F75FD4" w:rsidP="00F75FD4">
      <w:pPr>
        <w:ind w:firstLine="360"/>
        <w:jc w:val="both"/>
      </w:pPr>
      <w:r>
        <w:t>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Figma. Táto aplikácia poskytuje prostredie pre tvorbu grafických dizajnérskych prác, webstránok, prototypovania a navrhovania rozhraní mobilných aplikácií. Súčasťou Figma editora je aj priestor Figma komunita</w:t>
      </w:r>
      <w:r w:rsidRPr="00BB2EB0">
        <w:t xml:space="preserve">, kde môžu ľudia, tímy alebo organizácie publikovať </w:t>
      </w:r>
      <w:r>
        <w:t>svoje nápady a </w:t>
      </w:r>
      <w:r w:rsidRPr="00BB2EB0">
        <w:t>súbory</w:t>
      </w:r>
      <w:r>
        <w:t>. Tento priestor nám poskytol inšpiráciu pred tvorbou nášho mockupu,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štýlovaní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69" w:name="_Hlk103284321"/>
      <w:r w:rsidRPr="0037520B">
        <w:rPr>
          <w:noProof/>
        </w:rPr>
        <w:drawing>
          <wp:inline distT="0" distB="0" distL="0" distR="0" wp14:anchorId="3D668C7A" wp14:editId="2228067B">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6245" cy="4032000"/>
                    </a:xfrm>
                    <a:prstGeom prst="rect">
                      <a:avLst/>
                    </a:prstGeom>
                  </pic:spPr>
                </pic:pic>
              </a:graphicData>
            </a:graphic>
          </wp:inline>
        </w:drawing>
      </w:r>
    </w:p>
    <w:p w14:paraId="3BA87BCD" w14:textId="77777777" w:rsidR="00F75FD4" w:rsidRDefault="00F75FD4" w:rsidP="00F75FD4">
      <w:pPr>
        <w:pStyle w:val="Popis"/>
      </w:pPr>
      <w:bookmarkStart w:id="70" w:name="_Toc103856867"/>
      <w:r>
        <w:t xml:space="preserve">Obr. </w:t>
      </w:r>
      <w:fldSimple w:instr=" SEQ Obr. \* ARABIC ">
        <w:r>
          <w:rPr>
            <w:noProof/>
          </w:rPr>
          <w:t>10</w:t>
        </w:r>
      </w:fldSimple>
      <w:r>
        <w:t xml:space="preserve"> Návrh používateľského rozhrania oddelenie a profil</w:t>
      </w:r>
      <w:bookmarkEnd w:id="70"/>
    </w:p>
    <w:p w14:paraId="49A23B18" w14:textId="77777777" w:rsidR="00F75FD4" w:rsidRDefault="00F75FD4" w:rsidP="00F75FD4">
      <w:pPr>
        <w:keepNext/>
        <w:jc w:val="center"/>
      </w:pPr>
      <w:r w:rsidRPr="0037520B">
        <w:rPr>
          <w:noProof/>
        </w:rPr>
        <w:lastRenderedPageBreak/>
        <w:drawing>
          <wp:inline distT="0" distB="0" distL="0" distR="0" wp14:anchorId="748D4E35" wp14:editId="6BFE49ED">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384" cy="4032000"/>
                    </a:xfrm>
                    <a:prstGeom prst="rect">
                      <a:avLst/>
                    </a:prstGeom>
                  </pic:spPr>
                </pic:pic>
              </a:graphicData>
            </a:graphic>
          </wp:inline>
        </w:drawing>
      </w:r>
    </w:p>
    <w:p w14:paraId="6FC1D677" w14:textId="77777777" w:rsidR="00F75FD4" w:rsidRPr="005530B4" w:rsidRDefault="00F75FD4" w:rsidP="00F75FD4">
      <w:pPr>
        <w:pStyle w:val="Popis"/>
      </w:pPr>
      <w:bookmarkStart w:id="71" w:name="_Toc103856868"/>
      <w:r>
        <w:t xml:space="preserve">Obr. </w:t>
      </w:r>
      <w:fldSimple w:instr=" SEQ Obr. \* ARABIC ">
        <w:r>
          <w:rPr>
            <w:noProof/>
          </w:rPr>
          <w:t>11</w:t>
        </w:r>
      </w:fldSimple>
      <w:r>
        <w:t xml:space="preserve"> Návrh používateľského rozhrania pridanie merania</w:t>
      </w:r>
      <w:bookmarkEnd w:id="71"/>
    </w:p>
    <w:p w14:paraId="7A4D8FC2" w14:textId="77777777" w:rsidR="00F75FD4" w:rsidRDefault="00F75FD4" w:rsidP="00F75FD4">
      <w:pPr>
        <w:pStyle w:val="1Nadpis"/>
      </w:pPr>
      <w:bookmarkStart w:id="72" w:name="_Toc103856920"/>
      <w:bookmarkEnd w:id="69"/>
      <w:r>
        <w:lastRenderedPageBreak/>
        <w:t>Implementácia aplikácie eVizita</w:t>
      </w:r>
      <w:bookmarkEnd w:id="72"/>
    </w:p>
    <w:p w14:paraId="0C91017D" w14:textId="77777777" w:rsidR="00F75FD4" w:rsidRPr="002C33CF" w:rsidRDefault="00F75FD4" w:rsidP="00F75FD4">
      <w:pPr>
        <w:ind w:firstLine="708"/>
        <w:jc w:val="both"/>
      </w:pPr>
      <w:r>
        <w:t>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iOS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Studio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React Native, práve kvôli jej jednoduchosti a popularite. Vďaka znovu použiteľným komponentom dokáže pri tvorbe programu ušetriť dosť času. Taktiež sme sa rozhodli využiť naše doterajšie znalosti v JavaScripte, čo práve knižnica od Reactu ponúka.</w:t>
      </w:r>
    </w:p>
    <w:p w14:paraId="31F2BD33" w14:textId="77777777" w:rsidR="00F75FD4" w:rsidRDefault="00F75FD4" w:rsidP="00F75FD4">
      <w:pPr>
        <w:pStyle w:val="2Nadpis"/>
      </w:pPr>
      <w:bookmarkStart w:id="73" w:name="_Toc103856921"/>
      <w:r>
        <w:t>Prototyp</w:t>
      </w:r>
      <w:bookmarkEnd w:id="73"/>
    </w:p>
    <w:p w14:paraId="48512E7C" w14:textId="77777777" w:rsidR="00F75FD4" w:rsidRDefault="00F75FD4" w:rsidP="00F75FD4">
      <w:pPr>
        <w:ind w:firstLine="360"/>
        <w:jc w:val="both"/>
      </w:pPr>
      <w:r>
        <w:t xml:space="preserve">Keďže pre splnenie funkčnosti aplikácie boli nevyhnutné viaceré obrazovky, tvorbu aplikácie sme začali použitím „stack navigatora.“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Firebase sme vytvorili novú aplikáciu, ktorú sme za pomoci konfiguračných údajov prepojili s našim systémom. Na komunikáciu medzi systémom a databázou Firestore sú použité služby. Sú to obyčajné triedy obsahujúce funkcie podľa vlastného výberu, ktoré sú oddelené od hlavnej časti kódu. Tieto služby obsahujú metódy pre pridávanie, získavanie, úpravu a odstraňovanie dokumentov z Firestore kolekcií. V systéme boli vytvorené služby pre prácu s pacientami a ich meraniami, zdravotnými sestrami, lekármi, oddeleniami a nemocnicami. Pre prácu s údajmi, ktoré sú potrebné na viacerých obrazovkách v systéme využívame React kontext.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useState, ktorý umožňuje sledovať stav v komponente. Častokrát je potrebné vykonať nejakú akciu pri zmene parametra, na čo v systéme využívame useEffect.</w:t>
      </w:r>
    </w:p>
    <w:p w14:paraId="6D712688" w14:textId="77777777" w:rsidR="00F75FD4" w:rsidRDefault="00F75FD4" w:rsidP="00F75FD4">
      <w:pPr>
        <w:ind w:firstLine="360"/>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t xml:space="preserve">Obr. </w:t>
      </w:r>
      <w:r>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t xml:space="preserve">Obr. </w:t>
      </w:r>
      <w:r>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t xml:space="preserve">Obr. </w:t>
      </w:r>
      <w:r>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446" cy="3708000"/>
                    </a:xfrm>
                    <a:prstGeom prst="rect">
                      <a:avLst/>
                    </a:prstGeom>
                  </pic:spPr>
                </pic:pic>
              </a:graphicData>
            </a:graphic>
          </wp:inline>
        </w:drawing>
      </w:r>
    </w:p>
    <w:p w14:paraId="3A5033B3" w14:textId="77777777" w:rsidR="00F75FD4" w:rsidRPr="001136A6" w:rsidRDefault="00F75FD4" w:rsidP="00F75FD4">
      <w:pPr>
        <w:pStyle w:val="Popis"/>
      </w:pPr>
      <w:bookmarkStart w:id="74" w:name="_Ref103854035"/>
      <w:bookmarkStart w:id="75" w:name="_Toc103856869"/>
      <w:r>
        <w:t xml:space="preserve">Obr. </w:t>
      </w:r>
      <w:fldSimple w:instr=" SEQ Obr. \* ARABIC ">
        <w:r>
          <w:rPr>
            <w:noProof/>
          </w:rPr>
          <w:t>12</w:t>
        </w:r>
      </w:fldSimple>
      <w:bookmarkEnd w:id="74"/>
      <w:r>
        <w:t xml:space="preserve"> Snímky obrazovky prototypu zoznamu pacientov a nový pacient</w:t>
      </w:r>
      <w:bookmarkEnd w:id="75"/>
    </w:p>
    <w:p w14:paraId="31DC307F" w14:textId="77777777" w:rsidR="00F75FD4" w:rsidRDefault="00F75FD4" w:rsidP="00F75FD4">
      <w:pPr>
        <w:ind w:firstLine="360"/>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t xml:space="preserve">Obr. </w:t>
      </w:r>
      <w:r>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t xml:space="preserve">Obr. </w:t>
      </w:r>
      <w:r>
        <w:rPr>
          <w:noProof/>
        </w:rPr>
        <w:t>14</w:t>
      </w:r>
      <w:r>
        <w:fldChar w:fldCharType="end"/>
      </w:r>
      <w:r>
        <w:t xml:space="preserve"> vľavo). Na výber sú možnosti merania krvného tlaku, telesnej teploty, váhy a výšky, saturácie či glykémie krvi. Medzi meraniami sa nachádza aj lekársky záznam, </w:t>
      </w:r>
      <w:r>
        <w:lastRenderedPageBreak/>
        <w:t xml:space="preserve">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t xml:space="preserve">Obr. </w:t>
      </w:r>
      <w:r>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8" cy="3708000"/>
                    </a:xfrm>
                    <a:prstGeom prst="rect">
                      <a:avLst/>
                    </a:prstGeom>
                  </pic:spPr>
                </pic:pic>
              </a:graphicData>
            </a:graphic>
          </wp:inline>
        </w:drawing>
      </w:r>
    </w:p>
    <w:p w14:paraId="34458F1A" w14:textId="77777777" w:rsidR="00F75FD4" w:rsidRDefault="00F75FD4" w:rsidP="00F75FD4">
      <w:pPr>
        <w:pStyle w:val="Popis"/>
        <w:rPr>
          <w:noProof/>
        </w:rPr>
      </w:pPr>
      <w:bookmarkStart w:id="76" w:name="_Ref103855921"/>
      <w:bookmarkStart w:id="77" w:name="_Toc103856870"/>
      <w:r>
        <w:t xml:space="preserve">Obr. </w:t>
      </w:r>
      <w:fldSimple w:instr=" SEQ Obr. \* ARABIC ">
        <w:r>
          <w:rPr>
            <w:noProof/>
          </w:rPr>
          <w:t>13</w:t>
        </w:r>
      </w:fldSimple>
      <w:bookmarkEnd w:id="76"/>
      <w:r>
        <w:t xml:space="preserve"> Snímky obrazovky prototypu </w:t>
      </w:r>
      <w:r>
        <w:rPr>
          <w:noProof/>
        </w:rPr>
        <w:t>profilu používateľa a pacienta</w:t>
      </w:r>
      <w:bookmarkEnd w:id="77"/>
    </w:p>
    <w:p w14:paraId="6B8F95CF" w14:textId="77777777" w:rsidR="00F75FD4" w:rsidRDefault="00F75FD4" w:rsidP="00F75FD4">
      <w:pPr>
        <w:keepNext/>
        <w:jc w:val="center"/>
      </w:pPr>
      <w:r w:rsidRPr="0081122F">
        <w:rPr>
          <w:noProof/>
        </w:rPr>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0539" cy="3708000"/>
                    </a:xfrm>
                    <a:prstGeom prst="rect">
                      <a:avLst/>
                    </a:prstGeom>
                  </pic:spPr>
                </pic:pic>
              </a:graphicData>
            </a:graphic>
          </wp:inline>
        </w:drawing>
      </w:r>
    </w:p>
    <w:p w14:paraId="7E731D55" w14:textId="77777777" w:rsidR="00F75FD4" w:rsidRDefault="00F75FD4" w:rsidP="00F75FD4">
      <w:pPr>
        <w:pStyle w:val="Popis"/>
        <w:rPr>
          <w:noProof/>
        </w:rPr>
      </w:pPr>
      <w:bookmarkStart w:id="78" w:name="_Ref103856040"/>
      <w:bookmarkStart w:id="79" w:name="_Toc103856871"/>
      <w:r>
        <w:t xml:space="preserve">Obr. </w:t>
      </w:r>
      <w:fldSimple w:instr=" SEQ Obr. \* ARABIC ">
        <w:r>
          <w:rPr>
            <w:noProof/>
          </w:rPr>
          <w:t>14</w:t>
        </w:r>
      </w:fldSimple>
      <w:bookmarkEnd w:id="78"/>
      <w:r>
        <w:t xml:space="preserve"> Snímky obrazovky prototypu voľby meraní a ich výsledkov</w:t>
      </w:r>
      <w:bookmarkEnd w:id="79"/>
    </w:p>
    <w:p w14:paraId="21393EE4" w14:textId="77777777" w:rsidR="00F75FD4" w:rsidRDefault="00F75FD4" w:rsidP="00F75FD4">
      <w:pPr>
        <w:ind w:firstLine="360"/>
        <w:jc w:val="both"/>
      </w:pPr>
      <w:r>
        <w:rPr>
          <w:noProof/>
        </w:rPr>
        <w:lastRenderedPageBreak/>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428" cy="3708000"/>
                    </a:xfrm>
                    <a:prstGeom prst="rect">
                      <a:avLst/>
                    </a:prstGeom>
                  </pic:spPr>
                </pic:pic>
              </a:graphicData>
            </a:graphic>
          </wp:inline>
        </w:drawing>
      </w:r>
    </w:p>
    <w:p w14:paraId="0CD03EBC" w14:textId="77777777" w:rsidR="00F75FD4" w:rsidRPr="00C47ED1" w:rsidRDefault="00F75FD4" w:rsidP="00F75FD4">
      <w:pPr>
        <w:pStyle w:val="Popis"/>
      </w:pPr>
      <w:bookmarkStart w:id="80" w:name="_Ref103856139"/>
      <w:bookmarkStart w:id="81" w:name="_Toc103856872"/>
      <w:r>
        <w:t xml:space="preserve">Obr. </w:t>
      </w:r>
      <w:fldSimple w:instr=" SEQ Obr. \* ARABIC ">
        <w:r>
          <w:rPr>
            <w:noProof/>
          </w:rPr>
          <w:t>15</w:t>
        </w:r>
      </w:fldSimple>
      <w:bookmarkEnd w:id="80"/>
      <w:r>
        <w:t xml:space="preserve"> Snímky prototypu aplikácie pre vytvorenie merania</w:t>
      </w:r>
      <w:bookmarkEnd w:id="1"/>
      <w:bookmarkEnd w:id="81"/>
    </w:p>
    <w:p w14:paraId="2C035870" w14:textId="77777777" w:rsidR="00F75FD4" w:rsidRDefault="00F75FD4" w:rsidP="00F75FD4">
      <w:pPr>
        <w:pStyle w:val="2Nadpis"/>
      </w:pPr>
      <w:bookmarkStart w:id="82" w:name="_Toc103856922"/>
      <w:r>
        <w:t>Finálna verzia</w:t>
      </w:r>
      <w:bookmarkEnd w:id="82"/>
    </w:p>
    <w:p w14:paraId="176485A0" w14:textId="77777777" w:rsidR="00F75FD4" w:rsidRDefault="00F75FD4" w:rsidP="00F75FD4">
      <w:pPr>
        <w:ind w:firstLine="360"/>
        <w:jc w:val="both"/>
      </w:pPr>
      <w:r>
        <w:t>Pre rozlíšenie vetiev zdravotnej sestry, lekára a vedenia nemocnice bolo potrebné vytvoriť prihlasovanie používateľov a určovanie ich rolí. Na to bola použitá služba AuthService, ktorá obsahuje všetky základné metódy prihlásenia, registrácie a odhlásenia, a taktiež metódu zisťovania role používateľa. V tejto službe sa používajú štandardné metódy z Firebase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t xml:space="preserve">Obr. </w:t>
      </w:r>
      <w:r>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t xml:space="preserve">Obr. </w:t>
      </w:r>
      <w:r>
        <w:rPr>
          <w:noProof/>
        </w:rPr>
        <w:t>16</w:t>
      </w:r>
      <w:r>
        <w:fldChar w:fldCharType="end"/>
      </w:r>
      <w:r>
        <w:t xml:space="preserve"> </w:t>
      </w:r>
      <w:r>
        <w:lastRenderedPageBreak/>
        <w:t>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574" cy="3708000"/>
                    </a:xfrm>
                    <a:prstGeom prst="rect">
                      <a:avLst/>
                    </a:prstGeom>
                  </pic:spPr>
                </pic:pic>
              </a:graphicData>
            </a:graphic>
          </wp:inline>
        </w:drawing>
      </w:r>
    </w:p>
    <w:p w14:paraId="38E32460" w14:textId="77777777" w:rsidR="00F75FD4" w:rsidRDefault="00F75FD4" w:rsidP="00F75FD4">
      <w:pPr>
        <w:pStyle w:val="Popis"/>
      </w:pPr>
      <w:bookmarkStart w:id="83" w:name="_Ref103856541"/>
      <w:bookmarkStart w:id="84" w:name="_Toc103856873"/>
      <w:r>
        <w:t xml:space="preserve">Obr. </w:t>
      </w:r>
      <w:fldSimple w:instr=" SEQ Obr. \* ARABIC ">
        <w:r>
          <w:rPr>
            <w:noProof/>
          </w:rPr>
          <w:t>16</w:t>
        </w:r>
      </w:fldSimple>
      <w:bookmarkEnd w:id="83"/>
      <w:r>
        <w:t xml:space="preserve"> Snímky finálnej verzie prihlásenia a registrácie</w:t>
      </w:r>
      <w:bookmarkEnd w:id="84"/>
    </w:p>
    <w:p w14:paraId="7CF74FA9" w14:textId="77777777" w:rsidR="00F75FD4" w:rsidRDefault="00F75FD4" w:rsidP="00F75FD4">
      <w:pPr>
        <w:ind w:firstLine="360"/>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t xml:space="preserve">Obr. </w:t>
      </w:r>
      <w:r>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rozkliknutí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t xml:space="preserve">Obr. </w:t>
      </w:r>
      <w:r>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533" cy="3708000"/>
                    </a:xfrm>
                    <a:prstGeom prst="rect">
                      <a:avLst/>
                    </a:prstGeom>
                  </pic:spPr>
                </pic:pic>
              </a:graphicData>
            </a:graphic>
          </wp:inline>
        </w:drawing>
      </w:r>
    </w:p>
    <w:p w14:paraId="4E493D16" w14:textId="77777777" w:rsidR="00F75FD4" w:rsidRDefault="00F75FD4" w:rsidP="00F75FD4">
      <w:pPr>
        <w:pStyle w:val="Popis"/>
      </w:pPr>
      <w:bookmarkStart w:id="85" w:name="_Ref103856594"/>
      <w:bookmarkStart w:id="86" w:name="_Toc103856874"/>
      <w:r>
        <w:t xml:space="preserve">Obr. </w:t>
      </w:r>
      <w:fldSimple w:instr=" SEQ Obr. \* ARABIC ">
        <w:r>
          <w:rPr>
            <w:noProof/>
          </w:rPr>
          <w:t>17</w:t>
        </w:r>
      </w:fldSimple>
      <w:bookmarkEnd w:id="85"/>
      <w:r>
        <w:t xml:space="preserve"> Snímky finálnej verzie aplikácie vedenia nemocnice a lekára</w:t>
      </w:r>
      <w:bookmarkEnd w:id="86"/>
    </w:p>
    <w:p w14:paraId="6AB96455" w14:textId="77777777" w:rsidR="00F75FD4" w:rsidRDefault="00F75FD4" w:rsidP="00F75FD4">
      <w:pPr>
        <w:ind w:firstLine="360"/>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7" w:name="_Toc103856923"/>
      <w:r>
        <w:lastRenderedPageBreak/>
        <w:t>Testovanie</w:t>
      </w:r>
      <w:bookmarkEnd w:id="87"/>
    </w:p>
    <w:p w14:paraId="597F17F4" w14:textId="77777777" w:rsidR="00F75FD4" w:rsidRDefault="00F75FD4" w:rsidP="00F75FD4">
      <w:pPr>
        <w:pStyle w:val="2Nadpis"/>
      </w:pPr>
      <w:bookmarkStart w:id="88" w:name="_Toc103856924"/>
      <w:r>
        <w:t>Priebeh testovania</w:t>
      </w:r>
      <w:bookmarkEnd w:id="88"/>
    </w:p>
    <w:p w14:paraId="7BC6D07E" w14:textId="77777777" w:rsidR="00F75FD4" w:rsidRDefault="00F75FD4" w:rsidP="00F75FD4">
      <w:pPr>
        <w:ind w:firstLine="360"/>
        <w:jc w:val="both"/>
      </w:pPr>
      <w:r>
        <w:t>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Firebase hostingu. Online dotazník obsahoval vopred pripravený link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6"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7"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Zobrazte profil pacienta Maroša Tomkoviča.</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8"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89" w:name="_Toc103856925"/>
      <w:r>
        <w:t>Výsledky testovania</w:t>
      </w:r>
      <w:bookmarkEnd w:id="89"/>
    </w:p>
    <w:p w14:paraId="20206486" w14:textId="77777777" w:rsidR="00F75FD4" w:rsidRPr="000F49B2" w:rsidRDefault="00F75FD4" w:rsidP="00F75FD4">
      <w:pPr>
        <w:ind w:firstLine="360"/>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t xml:space="preserve">Obr. </w:t>
      </w:r>
      <w:r>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77777777" w:rsidR="00F75FD4" w:rsidRDefault="00F75FD4" w:rsidP="00F75FD4">
      <w:pPr>
        <w:pStyle w:val="Popis"/>
      </w:pPr>
      <w:bookmarkStart w:id="90" w:name="_Ref103803699"/>
      <w:bookmarkStart w:id="91" w:name="_Ref103803677"/>
      <w:bookmarkStart w:id="92" w:name="_Toc103856875"/>
      <w:r>
        <w:t xml:space="preserve">Obr. </w:t>
      </w:r>
      <w:fldSimple w:instr=" SEQ Obr. \* ARABIC ">
        <w:r>
          <w:rPr>
            <w:noProof/>
          </w:rPr>
          <w:t>18</w:t>
        </w:r>
      </w:fldSimple>
      <w:bookmarkEnd w:id="90"/>
      <w:r>
        <w:t xml:space="preserve"> Spokojnosť respondentov s funkciami</w:t>
      </w:r>
      <w:bookmarkEnd w:id="91"/>
      <w:bookmarkEnd w:id="92"/>
    </w:p>
    <w:p w14:paraId="430B6378" w14:textId="77777777" w:rsidR="00F75FD4" w:rsidRDefault="00F75FD4" w:rsidP="00F75FD4">
      <w:pPr>
        <w:ind w:firstLine="360"/>
        <w:jc w:val="both"/>
      </w:pPr>
      <w:r>
        <w:t>Dôležitou časťou testovania bola úspešnosť testovania zadaných úloh (</w:t>
      </w:r>
      <w:r>
        <w:fldChar w:fldCharType="begin"/>
      </w:r>
      <w:r>
        <w:instrText xml:space="preserve"> REF _Ref103856665 \h </w:instrText>
      </w:r>
      <w:r>
        <w:fldChar w:fldCharType="separate"/>
      </w:r>
      <w:r>
        <w:t xml:space="preserve">Obr. </w:t>
      </w:r>
      <w:r>
        <w:rPr>
          <w:noProof/>
        </w:rPr>
        <w:t>19</w:t>
      </w:r>
      <w:r>
        <w:fldChar w:fldCharType="end"/>
      </w:r>
      <w:r>
        <w:fldChar w:fldCharType="begin"/>
      </w:r>
      <w:r>
        <w:instrText xml:space="preserve"> REF _Ref103806073 \h </w:instrText>
      </w:r>
      <w:r w:rsidR="00E50ED7">
        <w:fldChar w:fldCharType="separate"/>
      </w:r>
      <w:r>
        <w:fldChar w:fldCharType="end"/>
      </w:r>
      <w:r>
        <w:t>). 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77777777" w:rsidR="00F75FD4" w:rsidRDefault="00F75FD4" w:rsidP="00F75FD4">
      <w:pPr>
        <w:pStyle w:val="Popis"/>
      </w:pPr>
      <w:bookmarkStart w:id="93" w:name="_Ref103856665"/>
      <w:bookmarkStart w:id="94" w:name="_Toc103856876"/>
      <w:r>
        <w:t xml:space="preserve">Obr. </w:t>
      </w:r>
      <w:fldSimple w:instr=" SEQ Obr. \* ARABIC ">
        <w:r>
          <w:rPr>
            <w:noProof/>
          </w:rPr>
          <w:t>19</w:t>
        </w:r>
      </w:fldSimple>
      <w:bookmarkEnd w:id="93"/>
      <w:r>
        <w:t xml:space="preserve"> Úspešnosť respondentov v plnení zadaných úloh</w:t>
      </w:r>
      <w:bookmarkEnd w:id="94"/>
    </w:p>
    <w:p w14:paraId="1ADFE5EC" w14:textId="777777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t xml:space="preserve">Obr. </w:t>
      </w:r>
      <w:r>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77777777" w:rsidR="00F75FD4" w:rsidRDefault="00F75FD4" w:rsidP="00F75FD4">
      <w:pPr>
        <w:pStyle w:val="Popis"/>
      </w:pPr>
      <w:bookmarkStart w:id="95" w:name="_Ref103856682"/>
      <w:bookmarkStart w:id="96" w:name="_Toc103856877"/>
      <w:r>
        <w:t xml:space="preserve">Obr. </w:t>
      </w:r>
      <w:fldSimple w:instr=" SEQ Obr. \* ARABIC ">
        <w:r>
          <w:rPr>
            <w:noProof/>
          </w:rPr>
          <w:t>20</w:t>
        </w:r>
      </w:fldSimple>
      <w:bookmarkEnd w:id="95"/>
      <w:r>
        <w:t xml:space="preserve"> Názor respondentov na prehľadnosť a jednoduchosť aplikácie</w:t>
      </w:r>
      <w:bookmarkEnd w:id="96"/>
    </w:p>
    <w:p w14:paraId="58278C77" w14:textId="77777777"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t xml:space="preserve">Obr. </w:t>
      </w:r>
      <w:r>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77777777" w:rsidR="00F75FD4" w:rsidRDefault="00F75FD4" w:rsidP="00F75FD4">
      <w:pPr>
        <w:pStyle w:val="Popis"/>
      </w:pPr>
      <w:bookmarkStart w:id="97" w:name="_Ref103856700"/>
      <w:bookmarkStart w:id="98" w:name="_Toc103856878"/>
      <w:r>
        <w:t xml:space="preserve">Obr. </w:t>
      </w:r>
      <w:fldSimple w:instr=" SEQ Obr. \* ARABIC ">
        <w:r>
          <w:rPr>
            <w:noProof/>
          </w:rPr>
          <w:t>21</w:t>
        </w:r>
      </w:fldSimple>
      <w:bookmarkEnd w:id="97"/>
      <w:r>
        <w:t xml:space="preserve"> Názor respondentov na dizajn aplikácie</w:t>
      </w:r>
      <w:bookmarkEnd w:id="98"/>
    </w:p>
    <w:p w14:paraId="65D5DCE7" w14:textId="77777777"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t xml:space="preserve">Obr. </w:t>
      </w:r>
      <w:r>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77777777" w:rsidR="00F75FD4" w:rsidRDefault="00F75FD4" w:rsidP="00F75FD4">
      <w:pPr>
        <w:pStyle w:val="Popis"/>
      </w:pPr>
      <w:bookmarkStart w:id="99" w:name="_Ref103856731"/>
      <w:bookmarkStart w:id="100" w:name="_Toc103856879"/>
      <w:r>
        <w:t xml:space="preserve">Obr. </w:t>
      </w:r>
      <w:fldSimple w:instr=" SEQ Obr. \* ARABIC ">
        <w:r>
          <w:rPr>
            <w:noProof/>
          </w:rPr>
          <w:t>22</w:t>
        </w:r>
      </w:fldSimple>
      <w:bookmarkEnd w:id="99"/>
      <w:r>
        <w:t xml:space="preserve"> Názor respondentov na využitie aplikácie v praxi</w:t>
      </w:r>
      <w:bookmarkEnd w:id="100"/>
    </w:p>
    <w:p w14:paraId="5515C89E" w14:textId="77777777"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t xml:space="preserve">Obr. </w:t>
      </w:r>
      <w:r>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77777777" w:rsidR="00F75FD4" w:rsidRDefault="00F75FD4" w:rsidP="00F75FD4">
      <w:pPr>
        <w:pStyle w:val="Popis"/>
      </w:pPr>
      <w:bookmarkStart w:id="101" w:name="_Ref103856754"/>
      <w:bookmarkStart w:id="102" w:name="_Toc103856880"/>
      <w:r>
        <w:t xml:space="preserve">Obr. </w:t>
      </w:r>
      <w:fldSimple w:instr=" SEQ Obr. \* ARABIC ">
        <w:r>
          <w:rPr>
            <w:noProof/>
          </w:rPr>
          <w:t>23</w:t>
        </w:r>
      </w:fldSimple>
      <w:bookmarkEnd w:id="101"/>
      <w:r>
        <w:t xml:space="preserve"> Názor respondentov na rýchlosť práce pri vizite</w:t>
      </w:r>
      <w:bookmarkEnd w:id="102"/>
    </w:p>
    <w:p w14:paraId="207AD7C4" w14:textId="77777777" w:rsidR="00F75FD4" w:rsidRDefault="00F75FD4" w:rsidP="00F75FD4">
      <w:pPr>
        <w:ind w:firstLine="357"/>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F75FD4">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3F7D33B2" w:rsidR="00F75FD4" w:rsidRDefault="00F75FD4" w:rsidP="00F75FD4">
      <w:pPr>
        <w:pStyle w:val="1Nadpis"/>
        <w:numPr>
          <w:ilvl w:val="0"/>
          <w:numId w:val="0"/>
        </w:numPr>
        <w:ind w:left="357" w:hanging="357"/>
      </w:pPr>
      <w:bookmarkStart w:id="103" w:name="_Toc103856926"/>
      <w:r w:rsidRPr="00A829D8">
        <w:lastRenderedPageBreak/>
        <w:t>Záver</w:t>
      </w:r>
      <w:bookmarkEnd w:id="103"/>
    </w:p>
    <w:p w14:paraId="4A2848CD" w14:textId="1D7BAECE" w:rsidR="00610497" w:rsidRDefault="00610497" w:rsidP="00E46011">
      <w:pPr>
        <w:ind w:firstLine="357"/>
        <w:jc w:val="both"/>
      </w:pPr>
      <w:bookmarkStart w:id="104" w:name="_Hlk103974855"/>
      <w:r>
        <w:t>Cieľom bakalárskej práce bolo vytvorenie aplikácie na evidenciu lekárskych záznamov a</w:t>
      </w:r>
      <w:r w:rsidR="00187767">
        <w:t xml:space="preserve"> </w:t>
      </w:r>
      <w:r>
        <w:t xml:space="preserve">výsledkov meraní </w:t>
      </w:r>
      <w:r w:rsidR="00BA57E5">
        <w:t xml:space="preserve">u </w:t>
      </w:r>
      <w:r>
        <w:t>pacientov, ktorá pomôže zdravotníkom pri</w:t>
      </w:r>
      <w:r w:rsidR="00BA57E5">
        <w:t xml:space="preserve"> pravidelnej lekárskej</w:t>
      </w:r>
      <w:r>
        <w:t xml:space="preserve"> vizite. Vďaka evidencií záznamov do aplikácie, zdravotníci nie sú nútení písať údaje ručne na papier, čo im vo výsledku šetrí čas, ktorý môžu venovať pacientom. </w:t>
      </w:r>
      <w:r w:rsidR="00BA57E5">
        <w:t xml:space="preserve">Taktiež </w:t>
      </w:r>
      <w:r w:rsidR="006674BE">
        <w:t>majú</w:t>
      </w:r>
      <w:r w:rsidR="00BA57E5">
        <w:t xml:space="preserve"> </w:t>
      </w:r>
      <w:r w:rsidR="006674BE">
        <w:t>všetky informácie o</w:t>
      </w:r>
      <w:r w:rsidR="00736EFD">
        <w:t> </w:t>
      </w:r>
      <w:r w:rsidR="006674BE">
        <w:t>pacientoch</w:t>
      </w:r>
      <w:r w:rsidR="00736EFD">
        <w:t xml:space="preserve"> na oddelení a ich</w:t>
      </w:r>
      <w:r w:rsidR="006674BE">
        <w:t xml:space="preserve"> predchádzajúce merania </w:t>
      </w:r>
      <w:r w:rsidR="006674BE">
        <w:t>stále k dispozícií v rámci jednej aplikácie a môžu ich kedykoľvek pridávať</w:t>
      </w:r>
      <w:r w:rsidR="00736EFD">
        <w:t xml:space="preserve"> a upravovať.</w:t>
      </w:r>
    </w:p>
    <w:p w14:paraId="1E6D373D" w14:textId="10C6005F" w:rsidR="00610497" w:rsidRDefault="00610497" w:rsidP="00E46011">
      <w:pPr>
        <w:ind w:firstLine="357"/>
        <w:jc w:val="both"/>
      </w:pPr>
      <w:r>
        <w:t>V teoretickej časti práce sú popísané rôzne spôsoby vývoja aplikácií a možných technológií, ktoré by boli relevantné na použitie pre tvorbu takejto aplikácie. Zamerali sme</w:t>
      </w:r>
      <w:r w:rsidR="00E46011">
        <w:t xml:space="preserve"> sa</w:t>
      </w:r>
      <w:r>
        <w:t xml:space="preserve"> aj na vizitu, jej priebeh a aktuálny spôsob vedenia zdravotnej dokumentácie, ktorý by sme radi zmenili. V neposlednom rade sme sa pozreli na existujúce aplikácie, ktoré majú podobné zameranie, aby sme zhodnotili ich prednosti a nedostatky.</w:t>
      </w:r>
    </w:p>
    <w:p w14:paraId="4241DBE2" w14:textId="2CEDDEA4" w:rsidR="00610497" w:rsidRDefault="00610497" w:rsidP="00E46011">
      <w:pPr>
        <w:ind w:firstLine="357"/>
        <w:jc w:val="both"/>
      </w:pPr>
      <w:r>
        <w:t xml:space="preserve">V praktickej časti sme sa zamerali na samotných zdravotníkov, ktorí sú potenciálni používatelia aplikácie. Dôležité bolo presne určiť ich role v systéme a definovať ich požiadavky aj pomocou UML diagramov. Taktiež sme si zvolili technológie pre tvorbu aplikácie a vytvorili jej návrh. Následne sme prešli k </w:t>
      </w:r>
      <w:r w:rsidR="00CB07C6">
        <w:t>tvorbe</w:t>
      </w:r>
      <w:r>
        <w:t xml:space="preserve"> databázy</w:t>
      </w:r>
      <w:r w:rsidR="00CB07C6">
        <w:t xml:space="preserve"> cez vývoj</w:t>
      </w:r>
      <w:r>
        <w:t xml:space="preserve"> prototypu až po</w:t>
      </w:r>
      <w:r w:rsidR="00CB07C6">
        <w:t xml:space="preserve"> samotnú</w:t>
      </w:r>
      <w:r>
        <w:t xml:space="preserve"> tvorbu finálnej verzie aplikácie. Nakoniec sme takúto verziu so zdravotníkmi aj otestovali. Testovanie nám potvrdilo splnenie požadovaných funkcionalít, jednoduchosť a správ</w:t>
      </w:r>
      <w:r w:rsidR="00E46011">
        <w:t>n</w:t>
      </w:r>
      <w:r>
        <w:t>u funkčnosť aplikácie.</w:t>
      </w:r>
    </w:p>
    <w:p w14:paraId="413504E3" w14:textId="6594C3A8" w:rsidR="00610497" w:rsidRPr="00610497" w:rsidRDefault="00610497" w:rsidP="00E46011">
      <w:pPr>
        <w:ind w:firstLine="357"/>
        <w:jc w:val="both"/>
      </w:pPr>
      <w:r>
        <w:t>Samotný vývoj aplikácie nám priniesol veľmi cenné zručnosti a znalosti v tvorbe mobilných aplikácií</w:t>
      </w:r>
      <w:r w:rsidR="00CB07C6">
        <w:t xml:space="preserve"> pomocou knižnice React Native</w:t>
      </w:r>
      <w:r w:rsidR="005045D2">
        <w:t>,</w:t>
      </w:r>
      <w:r w:rsidR="00CB07C6">
        <w:t xml:space="preserve"> za pomoci databázy v </w:t>
      </w:r>
      <w:r w:rsidR="005045D2">
        <w:t>platforme</w:t>
      </w:r>
      <w:r w:rsidR="00CB07C6">
        <w:t xml:space="preserve"> Firebase. </w:t>
      </w:r>
      <w:r w:rsidR="00BA57E5">
        <w:t xml:space="preserve">Určite by bolo možné aplikáciu ešte vylepšiť a doplniť ju o zaujímavé možnosti, no na teraz splnila všetky funkcionality, ktoré koncový používatelia očakávali. </w:t>
      </w:r>
      <w:bookmarkEnd w:id="104"/>
    </w:p>
    <w:p w14:paraId="7FF84683" w14:textId="77777777" w:rsidR="00F75FD4" w:rsidRDefault="00F75FD4" w:rsidP="00F75FD4">
      <w:pPr>
        <w:pStyle w:val="1Nadpis"/>
        <w:numPr>
          <w:ilvl w:val="0"/>
          <w:numId w:val="0"/>
        </w:numPr>
        <w:ind w:left="357" w:hanging="357"/>
      </w:pPr>
      <w:bookmarkStart w:id="105" w:name="_Toc103856927"/>
      <w:r w:rsidRPr="00A829D8">
        <w:lastRenderedPageBreak/>
        <w:t>Zoznam použitej literatúry</w:t>
      </w:r>
      <w:bookmarkEnd w:id="105"/>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6" w:name="_Ref103539318"/>
      <w:bookmarkStart w:id="107" w:name="_Ref99919284"/>
      <w:r>
        <w:rPr>
          <w:rStyle w:val="Hypertextovprepojenie"/>
          <w:color w:val="auto"/>
          <w:u w:val="none"/>
        </w:rPr>
        <w:t>HAMED, Trafa - DARA, Rozita: Intrusion Detection in Contemporary Environments. Guelph: University of Guelph, 2017. ISBN 978-012-803-929-8.</w:t>
      </w:r>
      <w:bookmarkEnd w:id="106"/>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29"/>
      <w:r w:rsidRPr="00DB509A">
        <w:rPr>
          <w:rStyle w:val="Hypertextovprepojenie"/>
          <w:color w:val="auto"/>
          <w:u w:val="none"/>
        </w:rPr>
        <w:t>StatCounter Global Stats</w:t>
      </w:r>
      <w:r>
        <w:rPr>
          <w:rStyle w:val="Hypertextovprepojenie"/>
          <w:color w:val="auto"/>
          <w:u w:val="none"/>
        </w:rPr>
        <w:t>:</w:t>
      </w:r>
      <w:r w:rsidRPr="00DB509A">
        <w:rPr>
          <w:rStyle w:val="Hypertextovprepojenie"/>
          <w:color w:val="auto"/>
          <w:u w:val="none"/>
        </w:rPr>
        <w:t xml:space="preserve"> Mobile &amp; Tablet Operating System Market Share Worldwide | Statcounter Global Stats.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5" w:anchor="monthly-201801-202201" w:history="1">
        <w:r w:rsidRPr="00D5136A">
          <w:rPr>
            <w:rStyle w:val="Hypertextovprepojenie"/>
          </w:rPr>
          <w:t>https://gs.statcounter.com/os-market-share/mobile-tablet/worldwide/#monthly-201801-202201</w:t>
        </w:r>
      </w:hyperlink>
      <w:bookmarkEnd w:id="108"/>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09" w:name="_Ref103539339"/>
      <w:r>
        <w:rPr>
          <w:rStyle w:val="Hypertextovprepojenie"/>
          <w:color w:val="auto"/>
          <w:u w:val="none"/>
        </w:rPr>
        <w:t>JAISWAL, Manishaben: Android the mobile operating system and architecture. In: International Journal of Creative Research Thoughts. Roč. 6, č. 1 (2018), s. 514-515 ISSN 2320-2882.</w:t>
      </w:r>
      <w:bookmarkEnd w:id="109"/>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10" w:name="_Ref103539351"/>
      <w:r>
        <w:rPr>
          <w:rStyle w:val="Hypertextovprepojenie"/>
          <w:color w:val="auto"/>
          <w:u w:val="none"/>
        </w:rPr>
        <w:t xml:space="preserve">ANWAR, Rami: Android vs iOS development: Whitch platform should I develop for first? </w:t>
      </w:r>
      <w:r w:rsidRPr="00540207">
        <w:t>[online]. 20</w:t>
      </w:r>
      <w:r>
        <w:t>20</w:t>
      </w:r>
      <w:r w:rsidRPr="00540207">
        <w:t xml:space="preserve"> [cit. </w:t>
      </w:r>
      <w:r>
        <w:t>5</w:t>
      </w:r>
      <w:r w:rsidRPr="00540207">
        <w:t>.</w:t>
      </w:r>
      <w:r>
        <w:t>5</w:t>
      </w:r>
      <w:r w:rsidRPr="00540207">
        <w:t>.2022]. Dostupné na internete:</w:t>
      </w:r>
      <w:r>
        <w:t xml:space="preserve"> </w:t>
      </w:r>
      <w:hyperlink r:id="rId36" w:anchor="so-which-platform-to-choose-first" w:history="1">
        <w:r w:rsidRPr="00D7074E">
          <w:rPr>
            <w:rStyle w:val="Hypertextovprepojenie"/>
          </w:rPr>
          <w:t>https://easternpeak.com/blog/android-vs-ios-development-which-platform-first/#so-which-platform-to-choose-first</w:t>
        </w:r>
      </w:hyperlink>
      <w:bookmarkEnd w:id="110"/>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3539368"/>
      <w:r>
        <w:rPr>
          <w:rStyle w:val="Hypertextovprepojenie"/>
          <w:color w:val="auto"/>
          <w:u w:val="none"/>
        </w:rPr>
        <w:t xml:space="preserve">KNEZOVIĆ, Martin: Okienko do minulosti: História iOS. </w:t>
      </w:r>
      <w:r w:rsidRPr="00540207">
        <w:t xml:space="preserve">[online]. </w:t>
      </w:r>
      <w:r>
        <w:t>2019</w:t>
      </w:r>
      <w:r w:rsidRPr="00540207">
        <w:t xml:space="preserve"> [cit. </w:t>
      </w:r>
      <w:r>
        <w:t>5</w:t>
      </w:r>
      <w:r w:rsidRPr="00540207">
        <w:t>.</w:t>
      </w:r>
      <w:r>
        <w:t>5</w:t>
      </w:r>
      <w:r w:rsidRPr="00540207">
        <w:t>.2022]. Dostupné na internete:</w:t>
      </w:r>
      <w:r>
        <w:t xml:space="preserve"> </w:t>
      </w:r>
      <w:hyperlink r:id="rId37" w:history="1">
        <w:r w:rsidRPr="00D7074E">
          <w:rPr>
            <w:rStyle w:val="Hypertextovprepojenie"/>
          </w:rPr>
          <w:t>https://www.macblog.sk/2019/okienko-do-minulosti-historia-ios/</w:t>
        </w:r>
      </w:hyperlink>
      <w:bookmarkEnd w:id="111"/>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2" w:name="_Ref102472249"/>
      <w:r>
        <w:rPr>
          <w:rStyle w:val="Hypertextovprepojenie"/>
          <w:color w:val="auto"/>
          <w:u w:val="none"/>
        </w:rPr>
        <w:t xml:space="preserve">SINGH, Satinder: Native vs Hybrid vs Cross Platform – What to Choose in 2022? </w:t>
      </w:r>
      <w:r w:rsidRPr="00540207">
        <w:t>[online]. 20</w:t>
      </w:r>
      <w:r>
        <w:t>21</w:t>
      </w:r>
      <w:r w:rsidRPr="00540207">
        <w:t xml:space="preserve"> [cit. </w:t>
      </w:r>
      <w:r>
        <w:t>2</w:t>
      </w:r>
      <w:r w:rsidRPr="00540207">
        <w:t>.</w:t>
      </w:r>
      <w:r>
        <w:t>5</w:t>
      </w:r>
      <w:r w:rsidRPr="00540207">
        <w:t>.2022]. Dostupné na internete:</w:t>
      </w:r>
      <w:r>
        <w:t xml:space="preserve"> </w:t>
      </w:r>
      <w:hyperlink r:id="rId38" w:anchor="what-is-a-native-app" w:history="1">
        <w:r w:rsidRPr="00A80068">
          <w:rPr>
            <w:rStyle w:val="Hypertextovprepojenie"/>
          </w:rPr>
          <w:t>https://www.netsolutions.com/insights/native-vs-hybrid-vs-cross-platform/#what-is-a-native-app</w:t>
        </w:r>
      </w:hyperlink>
      <w:bookmarkEnd w:id="112"/>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3" w:name="_Ref103417825"/>
      <w:r>
        <w:rPr>
          <w:rStyle w:val="Hypertextovprepojenie"/>
          <w:color w:val="auto"/>
          <w:u w:val="none"/>
        </w:rPr>
        <w:t xml:space="preserve">VALDELLON, Lionel: What Are the Different Types of Mobile Apps? And How Do You Choose? </w:t>
      </w:r>
      <w:r w:rsidRPr="00540207">
        <w:t>[online]. 20</w:t>
      </w:r>
      <w:r>
        <w:t>20</w:t>
      </w:r>
      <w:r w:rsidRPr="00540207">
        <w:t xml:space="preserve"> [cit. </w:t>
      </w:r>
      <w:r>
        <w:t>13</w:t>
      </w:r>
      <w:r w:rsidRPr="00540207">
        <w:t>.</w:t>
      </w:r>
      <w:r>
        <w:t>5</w:t>
      </w:r>
      <w:r w:rsidRPr="00540207">
        <w:t>.2022]. Dostupné na internete:</w:t>
      </w:r>
      <w:r>
        <w:t xml:space="preserve"> </w:t>
      </w:r>
      <w:hyperlink r:id="rId39" w:history="1">
        <w:r w:rsidRPr="009447BF">
          <w:rPr>
            <w:rStyle w:val="Hypertextovprepojenie"/>
          </w:rPr>
          <w:t>https://clevertap.com/blog/types-of-mobile-apps/</w:t>
        </w:r>
      </w:hyperlink>
      <w:bookmarkEnd w:id="113"/>
      <w:r>
        <w:t xml:space="preserve"> </w:t>
      </w:r>
    </w:p>
    <w:p w14:paraId="086CFE9C" w14:textId="77777777" w:rsidR="00F75FD4" w:rsidRDefault="00F75FD4" w:rsidP="00F75FD4">
      <w:pPr>
        <w:pStyle w:val="Odsekzoznamu"/>
        <w:numPr>
          <w:ilvl w:val="0"/>
          <w:numId w:val="16"/>
        </w:numPr>
        <w:ind w:left="709" w:hanging="633"/>
        <w:jc w:val="both"/>
      </w:pPr>
      <w:bookmarkStart w:id="114" w:name="_Ref102746994"/>
      <w:r>
        <w:rPr>
          <w:rStyle w:val="Hypertextovprepojenie"/>
          <w:color w:val="auto"/>
          <w:u w:val="none"/>
        </w:rPr>
        <w:t xml:space="preserve">DESHPANDE, Chinmayee: The Best Guide to Know What Is React. </w:t>
      </w:r>
      <w:r w:rsidRPr="00540207">
        <w:t>[online]. 20</w:t>
      </w:r>
      <w:r>
        <w:t>21</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https://www.simplilearn.com/tutorials/reactjs-tutorial/what-is-reactjs</w:t>
        </w:r>
      </w:hyperlink>
      <w:bookmarkEnd w:id="114"/>
      <w:r>
        <w:t xml:space="preserve"> </w:t>
      </w:r>
    </w:p>
    <w:p w14:paraId="58705B58" w14:textId="77777777" w:rsidR="00F75FD4" w:rsidRDefault="00F75FD4" w:rsidP="00F75FD4">
      <w:pPr>
        <w:pStyle w:val="Odsekzoznamu"/>
        <w:numPr>
          <w:ilvl w:val="0"/>
          <w:numId w:val="16"/>
        </w:numPr>
        <w:ind w:left="709" w:hanging="633"/>
        <w:jc w:val="both"/>
      </w:pPr>
      <w:bookmarkStart w:id="115" w:name="_Ref102759622"/>
      <w:r>
        <w:rPr>
          <w:rStyle w:val="Hypertextovprepojenie"/>
          <w:color w:val="auto"/>
          <w:u w:val="none"/>
        </w:rPr>
        <w:t xml:space="preserve">DESHPANDE, Chinmayee: The Ultimate React Native Tutorial. </w:t>
      </w:r>
      <w:r w:rsidRPr="00540207">
        <w:t>[online]. 20</w:t>
      </w:r>
      <w:r>
        <w:t>22</w:t>
      </w:r>
      <w:r w:rsidRPr="00540207">
        <w:t xml:space="preserve"> [cit. </w:t>
      </w:r>
      <w:r>
        <w:t>6</w:t>
      </w:r>
      <w:r w:rsidRPr="00540207">
        <w:t>.</w:t>
      </w:r>
      <w:r>
        <w:t>5</w:t>
      </w:r>
      <w:r w:rsidRPr="00540207">
        <w:t>.2022]. Dostupné na internete:</w:t>
      </w:r>
      <w:r>
        <w:t xml:space="preserve"> </w:t>
      </w:r>
      <w:hyperlink r:id="rId41" w:history="1">
        <w:r w:rsidRPr="005A4965">
          <w:rPr>
            <w:rStyle w:val="Hypertextovprepojenie"/>
          </w:rPr>
          <w:t>https://www.simplilearn.com/react-native-tutorial-article?referrer=search&amp;tag=React%20native</w:t>
        </w:r>
      </w:hyperlink>
      <w:bookmarkEnd w:id="115"/>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6" w:name="_Ref102847523"/>
      <w:r>
        <w:rPr>
          <w:rStyle w:val="Hypertextovprepojenie"/>
          <w:color w:val="auto"/>
          <w:u w:val="none"/>
        </w:rPr>
        <w:t xml:space="preserve">PAUL, Akshat - NALWAYA, Abhishek: React Native for Mobile Development. </w:t>
      </w:r>
      <w:r w:rsidRPr="00DA6EA3">
        <w:rPr>
          <w:rStyle w:val="Hypertextovprepojenie"/>
          <w:color w:val="auto"/>
          <w:u w:val="none"/>
        </w:rPr>
        <w:t>Haryana</w:t>
      </w:r>
      <w:r>
        <w:rPr>
          <w:rStyle w:val="Hypertextovprepojenie"/>
          <w:color w:val="auto"/>
          <w:u w:val="none"/>
        </w:rPr>
        <w:t xml:space="preserve">: </w:t>
      </w:r>
      <w:r w:rsidRPr="00DA6EA3">
        <w:rPr>
          <w:rStyle w:val="Hypertextovprepojenie"/>
          <w:color w:val="auto"/>
          <w:u w:val="none"/>
        </w:rPr>
        <w:t>Apress</w:t>
      </w:r>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6"/>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7" w:name="_Ref102911547"/>
      <w:r>
        <w:rPr>
          <w:rStyle w:val="Hypertextovprepojenie"/>
          <w:color w:val="auto"/>
          <w:u w:val="none"/>
        </w:rPr>
        <w:t xml:space="preserve">EISENMAN, Bonnie: Learning React Native: </w:t>
      </w:r>
      <w:r w:rsidRPr="00633C2B">
        <w:rPr>
          <w:rStyle w:val="Hypertextovprepojenie"/>
          <w:color w:val="auto"/>
          <w:u w:val="none"/>
        </w:rPr>
        <w:t>Building Native Mobile Apps with JavaScript</w:t>
      </w:r>
      <w:r>
        <w:rPr>
          <w:rStyle w:val="Hypertextovprepojenie"/>
          <w:color w:val="auto"/>
          <w:u w:val="none"/>
        </w:rPr>
        <w:t xml:space="preserve">. </w:t>
      </w:r>
      <w:r w:rsidRPr="00633C2B">
        <w:rPr>
          <w:rStyle w:val="Hypertextovprepojenie"/>
          <w:color w:val="auto"/>
          <w:u w:val="none"/>
        </w:rPr>
        <w:t>O'Reilly Media Inc.,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7"/>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18" w:name="_Ref103538455"/>
      <w:r>
        <w:rPr>
          <w:rStyle w:val="Hypertextovprepojenie"/>
          <w:color w:val="auto"/>
          <w:u w:val="none"/>
        </w:rPr>
        <w:t xml:space="preserve">BENNETT, Jim: Xamarin in Action. </w:t>
      </w:r>
      <w:r w:rsidRPr="003C444E">
        <w:rPr>
          <w:rStyle w:val="Hypertextovprepojenie"/>
          <w:color w:val="auto"/>
          <w:u w:val="none"/>
        </w:rPr>
        <w:t>Manning Publications Co.</w:t>
      </w:r>
      <w:r>
        <w:rPr>
          <w:rStyle w:val="Hypertextovprepojenie"/>
          <w:color w:val="auto"/>
          <w:u w:val="none"/>
        </w:rPr>
        <w:t xml:space="preserve">, 2018. ISBN </w:t>
      </w:r>
      <w:r w:rsidRPr="003C444E">
        <w:rPr>
          <w:rStyle w:val="Hypertextovprepojenie"/>
          <w:color w:val="auto"/>
          <w:u w:val="none"/>
        </w:rPr>
        <w:t>978-1617294389</w:t>
      </w:r>
      <w:bookmarkEnd w:id="118"/>
    </w:p>
    <w:p w14:paraId="5A20A7A0" w14:textId="77777777" w:rsidR="00F75FD4" w:rsidRDefault="00F75FD4" w:rsidP="00F75FD4">
      <w:pPr>
        <w:pStyle w:val="Odsekzoznamu"/>
        <w:numPr>
          <w:ilvl w:val="0"/>
          <w:numId w:val="16"/>
        </w:numPr>
        <w:spacing w:before="240"/>
        <w:ind w:left="709" w:hanging="633"/>
        <w:jc w:val="both"/>
      </w:pPr>
      <w:bookmarkStart w:id="119" w:name="_Ref103538469"/>
      <w:r>
        <w:rPr>
          <w:rStyle w:val="Hypertextovprepojenie"/>
          <w:color w:val="auto"/>
          <w:u w:val="none"/>
        </w:rPr>
        <w:lastRenderedPageBreak/>
        <w:t xml:space="preserve">BRITCH, David: What is Xamarin? </w:t>
      </w:r>
      <w:r w:rsidRPr="00540207">
        <w:t>[online]. 20</w:t>
      </w:r>
      <w:r>
        <w:t>21</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https://docs.microsoft.com/en-us/xamarin/get-started/what-is-xamarin</w:t>
        </w:r>
      </w:hyperlink>
      <w:bookmarkEnd w:id="119"/>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20" w:name="_Ref103538475"/>
      <w:r>
        <w:rPr>
          <w:rStyle w:val="Hypertextovprepojenie"/>
          <w:color w:val="auto"/>
          <w:u w:val="none"/>
        </w:rPr>
        <w:t xml:space="preserve">KOPACHOVETS, Oleg: Xamarin vs Flutter: What to Choose for Your Preject? </w:t>
      </w:r>
      <w:r w:rsidRPr="00540207">
        <w:t>[online]. 20</w:t>
      </w:r>
      <w:r>
        <w:t>22</w:t>
      </w:r>
      <w:r w:rsidRPr="00540207">
        <w:t xml:space="preserve"> [cit. </w:t>
      </w:r>
      <w:r>
        <w:t>15</w:t>
      </w:r>
      <w:r w:rsidRPr="00540207">
        <w:t>.</w:t>
      </w:r>
      <w:r>
        <w:t>5</w:t>
      </w:r>
      <w:r w:rsidRPr="00540207">
        <w:t>.2022]. Dostupné na internete:</w:t>
      </w:r>
      <w:r>
        <w:t xml:space="preserve"> </w:t>
      </w:r>
      <w:hyperlink r:id="rId43" w:history="1">
        <w:r w:rsidRPr="009914D4">
          <w:rPr>
            <w:rStyle w:val="Hypertextovprepojenie"/>
          </w:rPr>
          <w:t>https://procoders.tech/blog/flutter-vs-xamarin/</w:t>
        </w:r>
      </w:hyperlink>
      <w:bookmarkEnd w:id="120"/>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1" w:name="_Ref103428440"/>
      <w:r>
        <w:rPr>
          <w:rStyle w:val="Hypertextovprepojenie"/>
          <w:color w:val="auto"/>
          <w:u w:val="none"/>
        </w:rPr>
        <w:t xml:space="preserve">NAPOLI, Marco L.: Beginning Flutter. Indianapolis: John Wiley &amp; Sons, Inc., 2020. ISBN </w:t>
      </w:r>
      <w:r w:rsidRPr="005201E2">
        <w:rPr>
          <w:rStyle w:val="Hypertextovprepojenie"/>
          <w:color w:val="auto"/>
          <w:u w:val="none"/>
        </w:rPr>
        <w:t>978-1-119-55082-2</w:t>
      </w:r>
      <w:bookmarkEnd w:id="121"/>
    </w:p>
    <w:p w14:paraId="20F41B4B" w14:textId="77777777" w:rsidR="00F75FD4" w:rsidRDefault="00F75FD4" w:rsidP="00F75FD4">
      <w:pPr>
        <w:pStyle w:val="Odsekzoznamu"/>
        <w:numPr>
          <w:ilvl w:val="0"/>
          <w:numId w:val="16"/>
        </w:numPr>
        <w:spacing w:before="240"/>
        <w:ind w:left="709" w:hanging="633"/>
        <w:jc w:val="both"/>
      </w:pPr>
      <w:bookmarkStart w:id="122" w:name="_Ref103432934"/>
      <w:r>
        <w:rPr>
          <w:rStyle w:val="Hypertextovprepojenie"/>
          <w:color w:val="auto"/>
          <w:u w:val="none"/>
        </w:rPr>
        <w:t xml:space="preserve">FREEBORN, Charles: Pros and cons of Flutter app development. </w:t>
      </w:r>
      <w:r w:rsidRPr="00540207">
        <w:t>[online]. 20</w:t>
      </w:r>
      <w:r>
        <w:t>21</w:t>
      </w:r>
      <w:r w:rsidRPr="00540207">
        <w:t xml:space="preserve"> [cit. </w:t>
      </w:r>
      <w:r>
        <w:t>14</w:t>
      </w:r>
      <w:r w:rsidRPr="00540207">
        <w:t>.</w:t>
      </w:r>
      <w:r>
        <w:t>5</w:t>
      </w:r>
      <w:r w:rsidRPr="00540207">
        <w:t>.2022]. Dostupné na internete:</w:t>
      </w:r>
      <w:r>
        <w:t xml:space="preserve"> </w:t>
      </w:r>
      <w:hyperlink r:id="rId44" w:history="1">
        <w:r w:rsidRPr="00CA4F6C">
          <w:rPr>
            <w:rStyle w:val="Hypertextovprepojenie"/>
          </w:rPr>
          <w:t>https://blog.logrocket.com/pros-and-cons-of-flutter-app-development/</w:t>
        </w:r>
      </w:hyperlink>
      <w:bookmarkEnd w:id="122"/>
      <w:r>
        <w:t xml:space="preserve"> </w:t>
      </w:r>
    </w:p>
    <w:p w14:paraId="4FC7E316" w14:textId="77777777" w:rsidR="00F75FD4" w:rsidRDefault="00F75FD4" w:rsidP="00F75FD4">
      <w:pPr>
        <w:pStyle w:val="Odsekzoznamu"/>
        <w:numPr>
          <w:ilvl w:val="0"/>
          <w:numId w:val="16"/>
        </w:numPr>
        <w:ind w:left="709" w:hanging="633"/>
        <w:jc w:val="both"/>
      </w:pPr>
      <w:bookmarkStart w:id="123" w:name="_Ref103540142"/>
      <w:r>
        <w:t>TIRPÁKOVÁ, Libuša - SOVÁRIOVÁ SOÓSOVÁ, Mária: Ošetrovateľské techniky. Košice: Univerzita Pavla Jozefa Šafárika v Košiciach, 2016. ISBN 978-8152-441-7.</w:t>
      </w:r>
      <w:bookmarkEnd w:id="123"/>
    </w:p>
    <w:p w14:paraId="425FB0D6" w14:textId="77777777" w:rsidR="00F75FD4" w:rsidRPr="00137800" w:rsidRDefault="00F75FD4" w:rsidP="00F75FD4">
      <w:pPr>
        <w:pStyle w:val="Odsekzoznamu"/>
        <w:numPr>
          <w:ilvl w:val="0"/>
          <w:numId w:val="16"/>
        </w:numPr>
        <w:ind w:left="709" w:hanging="633"/>
        <w:jc w:val="both"/>
      </w:pPr>
      <w:bookmarkStart w:id="124" w:name="_Ref99919330"/>
      <w:r>
        <w:t>Zákon č. 576/2004 Z.z. o zdravotnej starostlivosti, službách súvisiacich s poskytovaním zdravotnej starostlivosti a o zmene a doplnení niektorých zákonov</w:t>
      </w:r>
      <w:bookmarkEnd w:id="124"/>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5" w:history="1">
        <w:r>
          <w:rPr>
            <w:rStyle w:val="Hypertextovprepojenie"/>
          </w:rPr>
          <w:t>MASARIK, V. - LESŇÁKOVÁ, A. - VEDENIE ZDRAVOTNEJ DOKUMENTÁCIE V SÚLADE S LEGISLATÍVOU.pdf (vsdanubius.sk)</w:t>
        </w:r>
      </w:hyperlink>
      <w:bookmarkEnd w:id="125"/>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6" w:name="_Ref100585500"/>
      <w:r>
        <w:rPr>
          <w:rStyle w:val="Hypertextovprepojenie"/>
          <w:color w:val="auto"/>
          <w:u w:val="none"/>
        </w:rPr>
        <w:t xml:space="preserve">Health &amp; Fitness AI Lab: Denník krvného tlaku.  [online] in Google Play [citované 10.4.2022] dostupné na internete: </w:t>
      </w:r>
      <w:hyperlink r:id="rId46" w:history="1">
        <w:r w:rsidRPr="00967AFD">
          <w:rPr>
            <w:rStyle w:val="Hypertextovprepojenie"/>
          </w:rPr>
          <w:t>https://play.google.com/store/apps/details?id=com.bluefish.bloodpressure&amp;gl=SK</w:t>
        </w:r>
      </w:hyperlink>
      <w:bookmarkEnd w:id="126"/>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7" w:name="_Ref100585538"/>
      <w:r>
        <w:rPr>
          <w:rStyle w:val="Hypertextovprepojenie"/>
          <w:color w:val="auto"/>
          <w:u w:val="none"/>
        </w:rPr>
        <w:t xml:space="preserve">YEROKHIN Vladimir: Medical records. [online] in Google Play [citované 10.4.2022] dostupné na internete: </w:t>
      </w:r>
      <w:hyperlink r:id="rId47" w:history="1">
        <w:r w:rsidRPr="00967AFD">
          <w:rPr>
            <w:rStyle w:val="Hypertextovprepojenie"/>
          </w:rPr>
          <w:t>https://play.google.com/store/apps/details?id=vladimir.yerokhin.medicalrecord</w:t>
        </w:r>
      </w:hyperlink>
      <w:bookmarkEnd w:id="127"/>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28" w:name="_Ref100585568"/>
      <w:r>
        <w:rPr>
          <w:rStyle w:val="Hypertextovprepojenie"/>
          <w:color w:val="auto"/>
          <w:u w:val="none"/>
        </w:rPr>
        <w:t xml:space="preserve">MedClin: Medical Records Clinic app. [online] in Google Play [citované 10.4.2022] dostupné na internete: </w:t>
      </w:r>
      <w:hyperlink r:id="rId48" w:history="1">
        <w:r w:rsidRPr="00967AFD">
          <w:rPr>
            <w:rStyle w:val="Hypertextovprepojenie"/>
          </w:rPr>
          <w:t>https://play.google.com/store/apps/details?id=com.cliniconline</w:t>
        </w:r>
      </w:hyperlink>
      <w:bookmarkEnd w:id="128"/>
    </w:p>
    <w:p w14:paraId="377A5A37" w14:textId="77777777" w:rsidR="00F75FD4" w:rsidRDefault="00F75FD4" w:rsidP="00F75FD4">
      <w:pPr>
        <w:pStyle w:val="Odsekzoznamu"/>
        <w:numPr>
          <w:ilvl w:val="0"/>
          <w:numId w:val="16"/>
        </w:numPr>
        <w:ind w:left="709" w:hanging="633"/>
        <w:jc w:val="both"/>
      </w:pPr>
      <w:bookmarkStart w:id="129" w:name="_Ref102983047"/>
      <w:r>
        <w:rPr>
          <w:rStyle w:val="Hypertextovprepojenie"/>
          <w:color w:val="auto"/>
          <w:u w:val="none"/>
        </w:rPr>
        <w:t xml:space="preserve">PRADHAN, Sourabh: How to Create Effective User Personas. </w:t>
      </w:r>
      <w:r w:rsidRPr="00540207">
        <w:t>[online]. 20</w:t>
      </w:r>
      <w:r>
        <w:t>20</w:t>
      </w:r>
      <w:r w:rsidRPr="00540207">
        <w:t xml:space="preserve"> [cit. </w:t>
      </w:r>
      <w:r>
        <w:t>9</w:t>
      </w:r>
      <w:r w:rsidRPr="00540207">
        <w:t>.</w:t>
      </w:r>
      <w:r>
        <w:t>5</w:t>
      </w:r>
      <w:r w:rsidRPr="00540207">
        <w:t>.2022]. Dostupné na internete:</w:t>
      </w:r>
      <w:r>
        <w:t xml:space="preserve"> </w:t>
      </w:r>
      <w:hyperlink r:id="rId49" w:history="1">
        <w:r w:rsidRPr="00785D4B">
          <w:rPr>
            <w:rStyle w:val="Hypertextovprepojenie"/>
          </w:rPr>
          <w:t>https://medium.com/agileinsider/how-to-create-effective-user-personas-9e383d166cf</w:t>
        </w:r>
      </w:hyperlink>
      <w:bookmarkEnd w:id="129"/>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30" w:name="_Ref103167472"/>
      <w:r>
        <w:rPr>
          <w:rStyle w:val="Hypertextovprepojenie"/>
          <w:color w:val="auto"/>
          <w:u w:val="none"/>
        </w:rPr>
        <w:t xml:space="preserve">WIERUCH, Robin: The Road to React with Firebase. </w:t>
      </w:r>
      <w:r w:rsidRPr="00B4505A">
        <w:rPr>
          <w:rStyle w:val="Hypertextovprepojenie"/>
          <w:color w:val="auto"/>
          <w:u w:val="none"/>
        </w:rPr>
        <w:t>Self-published, 2019.</w:t>
      </w:r>
      <w:r>
        <w:rPr>
          <w:rStyle w:val="Hypertextovprepojenie"/>
          <w:color w:val="auto"/>
          <w:u w:val="none"/>
        </w:rPr>
        <w:t xml:space="preserve"> </w:t>
      </w:r>
      <w:r w:rsidRPr="00B4505A">
        <w:rPr>
          <w:rStyle w:val="Hypertextovprepojenie"/>
          <w:color w:val="auto"/>
          <w:u w:val="none"/>
        </w:rPr>
        <w:t>ISBN 978-1795010894.</w:t>
      </w:r>
      <w:bookmarkEnd w:id="130"/>
    </w:p>
    <w:p w14:paraId="1E072059" w14:textId="77777777" w:rsidR="00F75FD4" w:rsidRDefault="00F75FD4" w:rsidP="00F75FD4">
      <w:pPr>
        <w:pStyle w:val="Odsekzoznamu"/>
        <w:numPr>
          <w:ilvl w:val="0"/>
          <w:numId w:val="16"/>
        </w:numPr>
        <w:spacing w:before="240"/>
        <w:ind w:left="709" w:hanging="633"/>
        <w:jc w:val="both"/>
      </w:pPr>
      <w:bookmarkStart w:id="131" w:name="_Ref103167486"/>
      <w:r>
        <w:rPr>
          <w:rStyle w:val="Hypertextovprepojenie"/>
          <w:color w:val="auto"/>
          <w:u w:val="none"/>
        </w:rPr>
        <w:t xml:space="preserve">MORONEY, Laurence: The Definitive Guide to Firebase. Seattle: </w:t>
      </w:r>
      <w:r w:rsidRPr="004B1D49">
        <w:rPr>
          <w:rStyle w:val="Hypertextovprepojenie"/>
          <w:color w:val="auto"/>
          <w:u w:val="none"/>
        </w:rPr>
        <w:t xml:space="preserve">Apress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1"/>
    </w:p>
    <w:p w14:paraId="1270CA7B" w14:textId="77777777" w:rsidR="00F75FD4" w:rsidRPr="00A829D8" w:rsidRDefault="00F75FD4" w:rsidP="00F75FD4">
      <w:pPr>
        <w:pStyle w:val="1Nadpis"/>
        <w:numPr>
          <w:ilvl w:val="0"/>
          <w:numId w:val="0"/>
        </w:numPr>
        <w:ind w:left="360" w:hanging="360"/>
      </w:pPr>
      <w:bookmarkStart w:id="132" w:name="_Toc103856928"/>
      <w:bookmarkEnd w:id="107"/>
      <w:r w:rsidRPr="00A829D8">
        <w:lastRenderedPageBreak/>
        <w:t>Prílohy</w:t>
      </w:r>
      <w:bookmarkEnd w:id="132"/>
    </w:p>
    <w:p w14:paraId="0C14837D" w14:textId="77777777" w:rsidR="00F75FD4" w:rsidRPr="00A829D8" w:rsidRDefault="00F75FD4" w:rsidP="00F75FD4">
      <w:pPr>
        <w:jc w:val="both"/>
      </w:pPr>
      <w:r w:rsidRPr="00A829D8">
        <w:t>Príloha A:</w:t>
      </w:r>
      <w:r w:rsidRPr="00A829D8">
        <w:tab/>
        <w:t xml:space="preserve">CD médium </w:t>
      </w:r>
    </w:p>
    <w:p w14:paraId="0A050BBC" w14:textId="77777777" w:rsidR="00F75FD4" w:rsidRPr="00A829D8" w:rsidRDefault="00F75FD4" w:rsidP="00F75FD4">
      <w:pPr>
        <w:jc w:val="both"/>
      </w:pPr>
      <w:r w:rsidRPr="00A829D8">
        <w:t>Príloha B:</w:t>
      </w:r>
      <w:r w:rsidRPr="00A829D8">
        <w:tab/>
        <w:t>Používateľská príručka</w:t>
      </w:r>
    </w:p>
    <w:p w14:paraId="7E9FDD0C" w14:textId="77777777" w:rsidR="00F75FD4" w:rsidRPr="00A829D8" w:rsidRDefault="00F75FD4" w:rsidP="00F75FD4">
      <w:pPr>
        <w:jc w:val="both"/>
      </w:pPr>
      <w:r w:rsidRPr="00A829D8">
        <w:t>Príloha C:</w:t>
      </w:r>
      <w:r w:rsidRPr="00A829D8">
        <w:tab/>
        <w:t>Systémová príručka</w:t>
      </w:r>
    </w:p>
    <w:bookmarkEnd w:id="2"/>
    <w:p w14:paraId="55F00693" w14:textId="77777777" w:rsidR="00F75FD4" w:rsidRPr="00A829D8" w:rsidRDefault="00F75FD4" w:rsidP="00F75FD4">
      <w:pPr>
        <w:jc w:val="both"/>
      </w:pPr>
    </w:p>
    <w:p w14:paraId="2966C046" w14:textId="295B0E1B" w:rsidR="00084EDD" w:rsidRPr="00F75FD4" w:rsidRDefault="00084EDD" w:rsidP="00F75FD4"/>
    <w:sectPr w:rsidR="00084EDD" w:rsidRPr="00F75FD4" w:rsidSect="00764113">
      <w:headerReference w:type="default"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C4431" w14:textId="77777777" w:rsidR="00E50ED7" w:rsidRDefault="00E50ED7" w:rsidP="00DB0F9F">
      <w:pPr>
        <w:spacing w:after="0" w:line="240" w:lineRule="auto"/>
      </w:pPr>
      <w:r>
        <w:separator/>
      </w:r>
    </w:p>
  </w:endnote>
  <w:endnote w:type="continuationSeparator" w:id="0">
    <w:p w14:paraId="7449E1F1" w14:textId="77777777" w:rsidR="00E50ED7" w:rsidRDefault="00E50ED7"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A1259" w14:textId="77777777" w:rsidR="00E50ED7" w:rsidRDefault="00E50ED7" w:rsidP="00DB0F9F">
      <w:pPr>
        <w:spacing w:after="0" w:line="240" w:lineRule="auto"/>
      </w:pPr>
      <w:r>
        <w:separator/>
      </w:r>
    </w:p>
  </w:footnote>
  <w:footnote w:type="continuationSeparator" w:id="0">
    <w:p w14:paraId="5AD2B962" w14:textId="77777777" w:rsidR="00E50ED7" w:rsidRDefault="00E50ED7"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0748C"/>
    <w:rsid w:val="00010237"/>
    <w:rsid w:val="00010D9B"/>
    <w:rsid w:val="00011C5C"/>
    <w:rsid w:val="00015902"/>
    <w:rsid w:val="00022853"/>
    <w:rsid w:val="000228C6"/>
    <w:rsid w:val="0002327B"/>
    <w:rsid w:val="00023AF9"/>
    <w:rsid w:val="00025983"/>
    <w:rsid w:val="00027543"/>
    <w:rsid w:val="00027A3A"/>
    <w:rsid w:val="000310A8"/>
    <w:rsid w:val="00033335"/>
    <w:rsid w:val="000345FC"/>
    <w:rsid w:val="00041527"/>
    <w:rsid w:val="000428E5"/>
    <w:rsid w:val="00043808"/>
    <w:rsid w:val="00044538"/>
    <w:rsid w:val="00046622"/>
    <w:rsid w:val="00054E4C"/>
    <w:rsid w:val="000614A0"/>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213D"/>
    <w:rsid w:val="000C3F2F"/>
    <w:rsid w:val="000C41CE"/>
    <w:rsid w:val="000C4DC3"/>
    <w:rsid w:val="000C6093"/>
    <w:rsid w:val="000C7D97"/>
    <w:rsid w:val="000D2B19"/>
    <w:rsid w:val="000D443E"/>
    <w:rsid w:val="000D54B3"/>
    <w:rsid w:val="000D5871"/>
    <w:rsid w:val="000D7459"/>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5F5A"/>
    <w:rsid w:val="00126C09"/>
    <w:rsid w:val="00130DB9"/>
    <w:rsid w:val="00132EE0"/>
    <w:rsid w:val="001363F7"/>
    <w:rsid w:val="00137800"/>
    <w:rsid w:val="001408AD"/>
    <w:rsid w:val="001415FB"/>
    <w:rsid w:val="0014228F"/>
    <w:rsid w:val="00146B17"/>
    <w:rsid w:val="00146F75"/>
    <w:rsid w:val="00150E5D"/>
    <w:rsid w:val="001526D1"/>
    <w:rsid w:val="00152D09"/>
    <w:rsid w:val="00153176"/>
    <w:rsid w:val="0015321A"/>
    <w:rsid w:val="00154852"/>
    <w:rsid w:val="001558A1"/>
    <w:rsid w:val="0016115D"/>
    <w:rsid w:val="00161D9A"/>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87767"/>
    <w:rsid w:val="0019141C"/>
    <w:rsid w:val="0019174F"/>
    <w:rsid w:val="00191E8E"/>
    <w:rsid w:val="001925EF"/>
    <w:rsid w:val="00195027"/>
    <w:rsid w:val="001950D2"/>
    <w:rsid w:val="001952C4"/>
    <w:rsid w:val="001A0BC0"/>
    <w:rsid w:val="001A1D5D"/>
    <w:rsid w:val="001A2F83"/>
    <w:rsid w:val="001A5234"/>
    <w:rsid w:val="001A5401"/>
    <w:rsid w:val="001A5688"/>
    <w:rsid w:val="001A7875"/>
    <w:rsid w:val="001B23B1"/>
    <w:rsid w:val="001B36B2"/>
    <w:rsid w:val="001B64CD"/>
    <w:rsid w:val="001B663F"/>
    <w:rsid w:val="001B71C8"/>
    <w:rsid w:val="001B7279"/>
    <w:rsid w:val="001C452E"/>
    <w:rsid w:val="001C4559"/>
    <w:rsid w:val="001C6228"/>
    <w:rsid w:val="001D10B3"/>
    <w:rsid w:val="001D123F"/>
    <w:rsid w:val="001D1742"/>
    <w:rsid w:val="001D1786"/>
    <w:rsid w:val="001D2812"/>
    <w:rsid w:val="001D3477"/>
    <w:rsid w:val="001D3FB6"/>
    <w:rsid w:val="001D4D19"/>
    <w:rsid w:val="001D6977"/>
    <w:rsid w:val="001D70CB"/>
    <w:rsid w:val="001D7832"/>
    <w:rsid w:val="001E6092"/>
    <w:rsid w:val="001E6CDD"/>
    <w:rsid w:val="001E74E3"/>
    <w:rsid w:val="001F11A3"/>
    <w:rsid w:val="001F79A8"/>
    <w:rsid w:val="0020397D"/>
    <w:rsid w:val="00205C05"/>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04C8"/>
    <w:rsid w:val="00253126"/>
    <w:rsid w:val="00253911"/>
    <w:rsid w:val="00253AAA"/>
    <w:rsid w:val="00254020"/>
    <w:rsid w:val="00254114"/>
    <w:rsid w:val="00255FF4"/>
    <w:rsid w:val="00261191"/>
    <w:rsid w:val="00261826"/>
    <w:rsid w:val="00262699"/>
    <w:rsid w:val="00262B9B"/>
    <w:rsid w:val="002669D9"/>
    <w:rsid w:val="00270574"/>
    <w:rsid w:val="00270640"/>
    <w:rsid w:val="00272E9A"/>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B27C2"/>
    <w:rsid w:val="002C2E30"/>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D53F9"/>
    <w:rsid w:val="003E13DF"/>
    <w:rsid w:val="003E1412"/>
    <w:rsid w:val="003E1CA1"/>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2E78"/>
    <w:rsid w:val="004606E6"/>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45D2"/>
    <w:rsid w:val="00505394"/>
    <w:rsid w:val="00505D0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497"/>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4437E"/>
    <w:rsid w:val="00650DBA"/>
    <w:rsid w:val="00650F36"/>
    <w:rsid w:val="0065142A"/>
    <w:rsid w:val="00651647"/>
    <w:rsid w:val="006524FA"/>
    <w:rsid w:val="00654503"/>
    <w:rsid w:val="006547F3"/>
    <w:rsid w:val="0065784F"/>
    <w:rsid w:val="00661D96"/>
    <w:rsid w:val="006656FE"/>
    <w:rsid w:val="006674BE"/>
    <w:rsid w:val="00671971"/>
    <w:rsid w:val="006725A4"/>
    <w:rsid w:val="006737F0"/>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3A8E"/>
    <w:rsid w:val="007358CB"/>
    <w:rsid w:val="00736EFD"/>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32AE"/>
    <w:rsid w:val="007E732A"/>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E7644"/>
    <w:rsid w:val="008F1ED2"/>
    <w:rsid w:val="008F38FD"/>
    <w:rsid w:val="008F48AD"/>
    <w:rsid w:val="008F602A"/>
    <w:rsid w:val="008F625D"/>
    <w:rsid w:val="008F66F5"/>
    <w:rsid w:val="008F7E50"/>
    <w:rsid w:val="009039FD"/>
    <w:rsid w:val="009047D1"/>
    <w:rsid w:val="00905472"/>
    <w:rsid w:val="00905BB5"/>
    <w:rsid w:val="0091061A"/>
    <w:rsid w:val="00910AE0"/>
    <w:rsid w:val="009119B4"/>
    <w:rsid w:val="00911B54"/>
    <w:rsid w:val="009135D0"/>
    <w:rsid w:val="009135DA"/>
    <w:rsid w:val="009146C9"/>
    <w:rsid w:val="009151D5"/>
    <w:rsid w:val="00915622"/>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3C64"/>
    <w:rsid w:val="0097005B"/>
    <w:rsid w:val="00971053"/>
    <w:rsid w:val="0097436B"/>
    <w:rsid w:val="0097552C"/>
    <w:rsid w:val="00976543"/>
    <w:rsid w:val="009800FA"/>
    <w:rsid w:val="00980C3D"/>
    <w:rsid w:val="00984229"/>
    <w:rsid w:val="00993337"/>
    <w:rsid w:val="00995BFE"/>
    <w:rsid w:val="00997482"/>
    <w:rsid w:val="009A1038"/>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20A6"/>
    <w:rsid w:val="009D4B67"/>
    <w:rsid w:val="009D4F44"/>
    <w:rsid w:val="009D699D"/>
    <w:rsid w:val="009E28F6"/>
    <w:rsid w:val="009E3F5D"/>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469F"/>
    <w:rsid w:val="00AE5C21"/>
    <w:rsid w:val="00B00CC8"/>
    <w:rsid w:val="00B06127"/>
    <w:rsid w:val="00B06608"/>
    <w:rsid w:val="00B102B8"/>
    <w:rsid w:val="00B10708"/>
    <w:rsid w:val="00B108C8"/>
    <w:rsid w:val="00B10B34"/>
    <w:rsid w:val="00B11F5C"/>
    <w:rsid w:val="00B122B1"/>
    <w:rsid w:val="00B13A68"/>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8F9"/>
    <w:rsid w:val="00B72D27"/>
    <w:rsid w:val="00B751A7"/>
    <w:rsid w:val="00B84A3A"/>
    <w:rsid w:val="00B90F5A"/>
    <w:rsid w:val="00B9219E"/>
    <w:rsid w:val="00B96E67"/>
    <w:rsid w:val="00B96EC2"/>
    <w:rsid w:val="00B96FEE"/>
    <w:rsid w:val="00BA0D17"/>
    <w:rsid w:val="00BA57E5"/>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63FC"/>
    <w:rsid w:val="00BC7575"/>
    <w:rsid w:val="00BD080B"/>
    <w:rsid w:val="00BD3AE3"/>
    <w:rsid w:val="00BD6100"/>
    <w:rsid w:val="00BE331C"/>
    <w:rsid w:val="00BE3648"/>
    <w:rsid w:val="00BF0B0B"/>
    <w:rsid w:val="00BF27DD"/>
    <w:rsid w:val="00BF2E9E"/>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167"/>
    <w:rsid w:val="00C4126F"/>
    <w:rsid w:val="00C42BA5"/>
    <w:rsid w:val="00C43584"/>
    <w:rsid w:val="00C47ED1"/>
    <w:rsid w:val="00C5091A"/>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4909"/>
    <w:rsid w:val="00CA732C"/>
    <w:rsid w:val="00CA7D2F"/>
    <w:rsid w:val="00CB07C6"/>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15DD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0D4"/>
    <w:rsid w:val="00D60595"/>
    <w:rsid w:val="00D643D9"/>
    <w:rsid w:val="00D6583A"/>
    <w:rsid w:val="00D65F25"/>
    <w:rsid w:val="00D7231B"/>
    <w:rsid w:val="00D7449D"/>
    <w:rsid w:val="00D762DE"/>
    <w:rsid w:val="00D76480"/>
    <w:rsid w:val="00D77CAC"/>
    <w:rsid w:val="00D80A68"/>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E7B2D"/>
    <w:rsid w:val="00DF2CF8"/>
    <w:rsid w:val="00DF4B12"/>
    <w:rsid w:val="00DF7CD6"/>
    <w:rsid w:val="00E05243"/>
    <w:rsid w:val="00E05790"/>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601"/>
    <w:rsid w:val="00E46011"/>
    <w:rsid w:val="00E50ED7"/>
    <w:rsid w:val="00E51307"/>
    <w:rsid w:val="00E51A95"/>
    <w:rsid w:val="00E52C31"/>
    <w:rsid w:val="00E53216"/>
    <w:rsid w:val="00E60D3E"/>
    <w:rsid w:val="00E627FB"/>
    <w:rsid w:val="00E62B33"/>
    <w:rsid w:val="00E634A2"/>
    <w:rsid w:val="00E6355C"/>
    <w:rsid w:val="00E67B57"/>
    <w:rsid w:val="00E7022E"/>
    <w:rsid w:val="00E71979"/>
    <w:rsid w:val="00E73565"/>
    <w:rsid w:val="00E746CA"/>
    <w:rsid w:val="00E756EB"/>
    <w:rsid w:val="00E75E60"/>
    <w:rsid w:val="00E767D1"/>
    <w:rsid w:val="00E769D2"/>
    <w:rsid w:val="00E77D0A"/>
    <w:rsid w:val="00E81269"/>
    <w:rsid w:val="00E87B9C"/>
    <w:rsid w:val="00E9029C"/>
    <w:rsid w:val="00E94761"/>
    <w:rsid w:val="00E94A3A"/>
    <w:rsid w:val="00E94C1F"/>
    <w:rsid w:val="00E957FC"/>
    <w:rsid w:val="00E95E52"/>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00F"/>
    <w:rsid w:val="00F37746"/>
    <w:rsid w:val="00F41795"/>
    <w:rsid w:val="00F41CBF"/>
    <w:rsid w:val="00F47BA4"/>
    <w:rsid w:val="00F5373C"/>
    <w:rsid w:val="00F54EEC"/>
    <w:rsid w:val="00F5702F"/>
    <w:rsid w:val="00F622C0"/>
    <w:rsid w:val="00F70CCB"/>
    <w:rsid w:val="00F7288B"/>
    <w:rsid w:val="00F75FD4"/>
    <w:rsid w:val="00F77F90"/>
    <w:rsid w:val="00F84055"/>
    <w:rsid w:val="00F90A7E"/>
    <w:rsid w:val="00F9143C"/>
    <w:rsid w:val="00FA0D18"/>
    <w:rsid w:val="00FA193A"/>
    <w:rsid w:val="00FA438F"/>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estra@evizita.sk" TargetMode="External"/><Relationship Id="rId39" Type="http://schemas.openxmlformats.org/officeDocument/2006/relationships/hyperlink" Target="https://clevertap.com/blog/types-of-mobile-app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docs.microsoft.com/en-us/xamarin/get-started/what-is-xamarin" TargetMode="External"/><Relationship Id="rId47" Type="http://schemas.openxmlformats.org/officeDocument/2006/relationships/hyperlink" Target="https://play.google.com/store/apps/details?id=vladimir.yerokhin.medicalrecor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netsolutions.com/insights/native-vs-hybrid-vs-cross-platform/" TargetMode="External"/><Relationship Id="rId46" Type="http://schemas.openxmlformats.org/officeDocument/2006/relationships/hyperlink" Target="https://play.google.com/store/apps/details?id=com.bluefish.bloodpressure&amp;gl=S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simplilearn.com/react-native-tutorial-article?referrer=search&amp;tag=React%20n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macblog.sk/2019/okienko-do-minulosti-historia-ios/" TargetMode="External"/><Relationship Id="rId40" Type="http://schemas.openxmlformats.org/officeDocument/2006/relationships/hyperlink" Target="https://www.simplilearn.com/tutorials/reactjs-tutorial/what-is-reactjs" TargetMode="External"/><Relationship Id="rId4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nemocnicasaca@evizita.sk" TargetMode="External"/><Relationship Id="rId36" Type="http://schemas.openxmlformats.org/officeDocument/2006/relationships/hyperlink" Target="https://easternpeak.com/blog/android-vs-ios-development-which-platform-first/" TargetMode="External"/><Relationship Id="rId49" Type="http://schemas.openxmlformats.org/officeDocument/2006/relationships/hyperlink" Target="https://medium.com/agileinsider/how-to-create-effective-user-personas-9e383d166c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blog.logrocket.com/pros-and-cons-of-flutter-app-developmen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ekar@evizita.sk" TargetMode="External"/><Relationship Id="rId30" Type="http://schemas.openxmlformats.org/officeDocument/2006/relationships/image" Target="media/image20.png"/><Relationship Id="rId35" Type="http://schemas.openxmlformats.org/officeDocument/2006/relationships/hyperlink" Target="https://gs.statcounter.com/os-market-share/mobile-tablet/worldwide/" TargetMode="External"/><Relationship Id="rId43" Type="http://schemas.openxmlformats.org/officeDocument/2006/relationships/hyperlink" Target="https://procoders.tech/blog/flutter-vs-xamarin/" TargetMode="External"/><Relationship Id="rId48" Type="http://schemas.openxmlformats.org/officeDocument/2006/relationships/hyperlink" Target="https://play.google.com/store/apps/details?id=com.cliniconline" TargetMode="External"/><Relationship Id="rId8" Type="http://schemas.openxmlformats.org/officeDocument/2006/relationships/image" Target="media/image1.png"/><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10386</TotalTime>
  <Pages>53</Pages>
  <Words>12740</Words>
  <Characters>72619</Characters>
  <Application>Microsoft Office Word</Application>
  <DocSecurity>0</DocSecurity>
  <Lines>605</Lines>
  <Paragraphs>170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129</cp:revision>
  <cp:lastPrinted>2014-03-17T12:58:00Z</cp:lastPrinted>
  <dcterms:created xsi:type="dcterms:W3CDTF">2022-05-08T11:51:00Z</dcterms:created>
  <dcterms:modified xsi:type="dcterms:W3CDTF">2022-05-20T19:37:00Z</dcterms:modified>
</cp:coreProperties>
</file>